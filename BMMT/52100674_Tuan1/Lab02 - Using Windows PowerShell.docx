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314B6" w14:textId="5BF77684" w:rsidR="004D36D7" w:rsidRPr="00FD4A68" w:rsidRDefault="00BF471B" w:rsidP="00982153">
      <w:pPr>
        <w:pStyle w:val="Title"/>
        <w:jc w:val="center"/>
        <w:rPr>
          <w:rStyle w:val="LabTitleInstVersred"/>
          <w:b/>
          <w:color w:val="auto"/>
        </w:rPr>
      </w:pPr>
      <w:sdt>
        <w:sdtPr>
          <w:rPr>
            <w:b w:val="0"/>
            <w:color w:val="EE0000"/>
          </w:rPr>
          <w:alias w:val="Title"/>
          <w:tag w:val=""/>
          <w:id w:val="-487021785"/>
          <w:placeholder>
            <w:docPart w:val="D559A5AE5D424471B1357D75B03D13E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D0BF6">
            <w:t>Lab - Using Windows PowerShell</w:t>
          </w:r>
        </w:sdtContent>
      </w:sdt>
    </w:p>
    <w:p w14:paraId="6935DEF8" w14:textId="77777777" w:rsidR="00D778DF" w:rsidRPr="00E70096" w:rsidRDefault="00D778DF" w:rsidP="00D452F4">
      <w:pPr>
        <w:pStyle w:val="Heading1"/>
      </w:pPr>
      <w:r w:rsidRPr="00E70096">
        <w:t>Objectives</w:t>
      </w:r>
    </w:p>
    <w:p w14:paraId="52B7CFB2" w14:textId="65163195" w:rsidR="00ED0BF6" w:rsidRDefault="00ED0BF6" w:rsidP="00ED0BF6">
      <w:pPr>
        <w:pStyle w:val="BodyTextL25"/>
      </w:pPr>
      <w:r>
        <w:t>The objective of the lab is to explore some of the functions of PowerShell.</w:t>
      </w:r>
    </w:p>
    <w:p w14:paraId="1F79145F" w14:textId="436208E4" w:rsidR="006D1E60" w:rsidRDefault="00192F59" w:rsidP="006D1E60">
      <w:pPr>
        <w:pStyle w:val="BodyTextL25Bold"/>
      </w:pPr>
      <w:r>
        <w:t>Part</w:t>
      </w:r>
      <w:r w:rsidR="006D1E60">
        <w:t xml:space="preserve"> 1: Access PowerShell console.</w:t>
      </w:r>
    </w:p>
    <w:p w14:paraId="75E47FDB" w14:textId="36A782CD" w:rsidR="006D1E60" w:rsidRDefault="00192F59" w:rsidP="006D1E60">
      <w:pPr>
        <w:pStyle w:val="BodyTextL25Bold"/>
      </w:pPr>
      <w:r>
        <w:t>Part</w:t>
      </w:r>
      <w:r w:rsidR="006D1E60">
        <w:t xml:space="preserve"> 2: Explore Command Prompt and PowerShell commands.</w:t>
      </w:r>
    </w:p>
    <w:p w14:paraId="0478F25A" w14:textId="0346142E" w:rsidR="006D1E60" w:rsidRDefault="00192F59" w:rsidP="006D1E60">
      <w:pPr>
        <w:pStyle w:val="BodyTextL25Bold"/>
      </w:pPr>
      <w:r>
        <w:t>Part</w:t>
      </w:r>
      <w:r w:rsidR="006D1E60">
        <w:t xml:space="preserve"> 3: Explore cmdlets.</w:t>
      </w:r>
    </w:p>
    <w:p w14:paraId="4B15F13C" w14:textId="1391DA5E" w:rsidR="006D1E60" w:rsidRDefault="00192F59" w:rsidP="006D1E60">
      <w:pPr>
        <w:pStyle w:val="BodyTextL25Bold"/>
      </w:pPr>
      <w:r>
        <w:t>Part</w:t>
      </w:r>
      <w:r w:rsidR="006D1E60">
        <w:t xml:space="preserve"> 4: Explore the netstat command using PowerShell.</w:t>
      </w:r>
    </w:p>
    <w:p w14:paraId="1038AAE3" w14:textId="1ECA3F32" w:rsidR="006D1E60" w:rsidRPr="00442F2D" w:rsidRDefault="00192F59" w:rsidP="006D1E60">
      <w:pPr>
        <w:pStyle w:val="BodyTextL25Bold"/>
      </w:pPr>
      <w:r>
        <w:t>Part</w:t>
      </w:r>
      <w:r w:rsidR="006D1E60">
        <w:t xml:space="preserve"> 5: Empty recycle bin using PowerShell.</w:t>
      </w:r>
    </w:p>
    <w:p w14:paraId="70A7C650" w14:textId="0CC6696E" w:rsidR="00D778DF" w:rsidRDefault="00D778DF" w:rsidP="00D452F4">
      <w:pPr>
        <w:pStyle w:val="Heading1"/>
      </w:pPr>
      <w:r w:rsidRPr="00E70096">
        <w:t>Background</w:t>
      </w:r>
    </w:p>
    <w:p w14:paraId="6F6FE56B" w14:textId="77777777" w:rsidR="00ED0BF6" w:rsidRPr="00586215" w:rsidRDefault="00ED0BF6" w:rsidP="00982153">
      <w:pPr>
        <w:pStyle w:val="BodyTextL25"/>
        <w:jc w:val="both"/>
      </w:pPr>
      <w:r>
        <w:t>PowerShell is a powerful automation tool. It is both a command console and a scripting language. In this lab, you will use the console to execute some of the commands that are available in both the command prompt and PowerShell. PowerShell also has functions that can create scripts to automate tasks and work together with the Windows Operating System.</w:t>
      </w:r>
    </w:p>
    <w:p w14:paraId="32C12B8A" w14:textId="77777777" w:rsidR="00D778DF" w:rsidRPr="00E70096" w:rsidRDefault="00D778DF" w:rsidP="00D452F4">
      <w:pPr>
        <w:pStyle w:val="Heading1"/>
      </w:pPr>
      <w:r w:rsidRPr="00E70096">
        <w:t>Required Resources</w:t>
      </w:r>
    </w:p>
    <w:p w14:paraId="63C90F84" w14:textId="65420151" w:rsidR="00ED0BF6" w:rsidRPr="00B75831" w:rsidRDefault="00ED0BF6" w:rsidP="00ED0BF6">
      <w:pPr>
        <w:pStyle w:val="Bulletlevel1"/>
        <w:spacing w:before="60" w:after="60" w:line="276" w:lineRule="auto"/>
      </w:pPr>
      <w:r>
        <w:t>1 Windows PC with PowerShell installed and internet access</w:t>
      </w:r>
    </w:p>
    <w:p w14:paraId="60B612CD" w14:textId="77777777" w:rsidR="00125806" w:rsidRDefault="00125806" w:rsidP="00D452F4">
      <w:pPr>
        <w:pStyle w:val="Heading1"/>
      </w:pPr>
      <w:r>
        <w:t>Instructions</w:t>
      </w:r>
    </w:p>
    <w:p w14:paraId="58BB99DA" w14:textId="77777777" w:rsidR="00ED0BF6" w:rsidRDefault="00ED0BF6" w:rsidP="00192F59">
      <w:pPr>
        <w:pStyle w:val="Heading2"/>
      </w:pPr>
      <w:r>
        <w:t>Access PowerShell console.</w:t>
      </w:r>
    </w:p>
    <w:p w14:paraId="300A2A72" w14:textId="32E14C80" w:rsidR="00ED0BF6" w:rsidRDefault="00ED0BF6" w:rsidP="00ED0BF6">
      <w:pPr>
        <w:pStyle w:val="SubStepAlpha"/>
      </w:pPr>
      <w:r>
        <w:t xml:space="preserve">Click </w:t>
      </w:r>
      <w:r w:rsidRPr="006834AF">
        <w:rPr>
          <w:b/>
        </w:rPr>
        <w:t>Start</w:t>
      </w:r>
      <w:r>
        <w:t xml:space="preserve">. Search and select </w:t>
      </w:r>
      <w:r w:rsidRPr="006834AF">
        <w:rPr>
          <w:b/>
        </w:rPr>
        <w:t>powershell</w:t>
      </w:r>
      <w:r>
        <w:t>.</w:t>
      </w:r>
    </w:p>
    <w:p w14:paraId="08409C40" w14:textId="669D9323" w:rsidR="00121227" w:rsidRPr="00121227" w:rsidRDefault="00121227" w:rsidP="00121227">
      <w:pPr>
        <w:pStyle w:val="SubStepAlpha"/>
        <w:numPr>
          <w:ilvl w:val="0"/>
          <w:numId w:val="0"/>
        </w:numPr>
        <w:rPr>
          <w:b/>
        </w:rPr>
      </w:pPr>
      <w:r>
        <w:rPr>
          <w:noProof/>
        </w:rPr>
        <w:drawing>
          <wp:inline distT="0" distB="0" distL="0" distR="0" wp14:anchorId="46229F79" wp14:editId="5436F6D2">
            <wp:extent cx="6400800" cy="1553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553845"/>
                    </a:xfrm>
                    <a:prstGeom prst="rect">
                      <a:avLst/>
                    </a:prstGeom>
                  </pic:spPr>
                </pic:pic>
              </a:graphicData>
            </a:graphic>
          </wp:inline>
        </w:drawing>
      </w:r>
    </w:p>
    <w:p w14:paraId="72EF38FE" w14:textId="1B76DE96" w:rsidR="00ED0BF6" w:rsidRDefault="00ED0BF6" w:rsidP="00A30169">
      <w:pPr>
        <w:pStyle w:val="SubStepAlpha"/>
      </w:pPr>
      <w:r>
        <w:t xml:space="preserve">Click </w:t>
      </w:r>
      <w:r>
        <w:rPr>
          <w:b/>
        </w:rPr>
        <w:t>Start</w:t>
      </w:r>
      <w:r>
        <w:t xml:space="preserve">. Search and select </w:t>
      </w:r>
      <w:r>
        <w:rPr>
          <w:b/>
        </w:rPr>
        <w:t>command prompt</w:t>
      </w:r>
      <w:r>
        <w:t>.</w:t>
      </w:r>
    </w:p>
    <w:p w14:paraId="3A45DE62" w14:textId="6292A0AC" w:rsidR="00121227" w:rsidRDefault="00121227" w:rsidP="00121227">
      <w:pPr>
        <w:pStyle w:val="SubStepAlpha"/>
        <w:numPr>
          <w:ilvl w:val="0"/>
          <w:numId w:val="0"/>
        </w:numPr>
      </w:pPr>
      <w:r>
        <w:rPr>
          <w:noProof/>
        </w:rPr>
        <w:drawing>
          <wp:inline distT="0" distB="0" distL="0" distR="0" wp14:anchorId="2E2AD18F" wp14:editId="74FE3653">
            <wp:extent cx="6400800" cy="1436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436370"/>
                    </a:xfrm>
                    <a:prstGeom prst="rect">
                      <a:avLst/>
                    </a:prstGeom>
                  </pic:spPr>
                </pic:pic>
              </a:graphicData>
            </a:graphic>
          </wp:inline>
        </w:drawing>
      </w:r>
    </w:p>
    <w:p w14:paraId="5E6A622E" w14:textId="77777777" w:rsidR="00ED0BF6" w:rsidRDefault="00ED0BF6" w:rsidP="00192F59">
      <w:pPr>
        <w:pStyle w:val="Heading2"/>
      </w:pPr>
      <w:r>
        <w:lastRenderedPageBreak/>
        <w:t>Explore Command Prompt and PowerShell commands.</w:t>
      </w:r>
    </w:p>
    <w:p w14:paraId="32456CEE" w14:textId="77777777" w:rsidR="00ED0BF6" w:rsidRDefault="00ED0BF6" w:rsidP="00C82186">
      <w:pPr>
        <w:pStyle w:val="SubStepAlpha"/>
        <w:spacing w:after="0"/>
      </w:pPr>
      <w:r>
        <w:t xml:space="preserve">Enter </w:t>
      </w:r>
      <w:r>
        <w:rPr>
          <w:b/>
        </w:rPr>
        <w:t>dir</w:t>
      </w:r>
      <w:r>
        <w:t xml:space="preserve"> at the prompt in both windows.</w:t>
      </w:r>
    </w:p>
    <w:p w14:paraId="3FF91C5B" w14:textId="77777777" w:rsidR="00A30169" w:rsidRDefault="00A30169" w:rsidP="00192F59">
      <w:pPr>
        <w:pStyle w:val="Heading3"/>
      </w:pPr>
      <w:r>
        <w:t>Question:</w:t>
      </w:r>
    </w:p>
    <w:p w14:paraId="2C70C7B8" w14:textId="6FF919FD" w:rsidR="00ED0BF6" w:rsidRDefault="00ED0BF6" w:rsidP="00C82186">
      <w:pPr>
        <w:pStyle w:val="BodyTextL50"/>
        <w:spacing w:before="0"/>
      </w:pPr>
      <w:r>
        <w:t xml:space="preserve">What are the outputs to the </w:t>
      </w:r>
      <w:r w:rsidRPr="003E3EE7">
        <w:rPr>
          <w:b/>
        </w:rPr>
        <w:t>d</w:t>
      </w:r>
      <w:r>
        <w:rPr>
          <w:b/>
        </w:rPr>
        <w:t>ir</w:t>
      </w:r>
      <w:r>
        <w:t xml:space="preserve"> command?</w:t>
      </w:r>
    </w:p>
    <w:p w14:paraId="4266E99C" w14:textId="58EC24A2" w:rsidR="00121227" w:rsidRDefault="00121227" w:rsidP="00C82186">
      <w:pPr>
        <w:pStyle w:val="BodyTextL50"/>
        <w:spacing w:before="0"/>
      </w:pPr>
      <w:r w:rsidRPr="00121227">
        <w:t>Both windows provide a list of subdirectories and files, and associated information like type, file size, date and time of last write. In PowerShell, the attributes/modes are also shown.</w:t>
      </w:r>
    </w:p>
    <w:p w14:paraId="22752B71" w14:textId="134F6649" w:rsidR="00121227" w:rsidRDefault="00121227" w:rsidP="00C82186">
      <w:pPr>
        <w:pStyle w:val="BodyTextL50"/>
        <w:spacing w:before="0"/>
      </w:pPr>
      <w:r>
        <w:rPr>
          <w:noProof/>
        </w:rPr>
        <w:drawing>
          <wp:inline distT="0" distB="0" distL="0" distR="0" wp14:anchorId="15F89AF7" wp14:editId="701C3F32">
            <wp:extent cx="5171825" cy="243596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7768" cy="2452891"/>
                    </a:xfrm>
                    <a:prstGeom prst="rect">
                      <a:avLst/>
                    </a:prstGeom>
                  </pic:spPr>
                </pic:pic>
              </a:graphicData>
            </a:graphic>
          </wp:inline>
        </w:drawing>
      </w:r>
    </w:p>
    <w:p w14:paraId="6813AAA6" w14:textId="67C844B1" w:rsidR="00121227" w:rsidRDefault="00121227" w:rsidP="00C82186">
      <w:pPr>
        <w:pStyle w:val="BodyTextL50"/>
        <w:spacing w:before="0"/>
      </w:pPr>
      <w:r>
        <w:rPr>
          <w:noProof/>
        </w:rPr>
        <w:drawing>
          <wp:inline distT="0" distB="0" distL="0" distR="0" wp14:anchorId="09001950" wp14:editId="6882F904">
            <wp:extent cx="5376672"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7954" cy="2968491"/>
                    </a:xfrm>
                    <a:prstGeom prst="rect">
                      <a:avLst/>
                    </a:prstGeom>
                  </pic:spPr>
                </pic:pic>
              </a:graphicData>
            </a:graphic>
          </wp:inline>
        </w:drawing>
      </w:r>
    </w:p>
    <w:p w14:paraId="18025582" w14:textId="0A5C4CEC" w:rsidR="00ED0BF6" w:rsidRDefault="00A30169" w:rsidP="00C82186">
      <w:pPr>
        <w:pStyle w:val="AnswerLineL50"/>
      </w:pPr>
      <w:r>
        <w:t>Type your answers here.</w:t>
      </w:r>
    </w:p>
    <w:p w14:paraId="6C8199D1" w14:textId="77777777" w:rsidR="00A30169" w:rsidRDefault="00ED0BF6" w:rsidP="00C82186">
      <w:pPr>
        <w:pStyle w:val="SubStepAlpha"/>
        <w:spacing w:after="0"/>
      </w:pPr>
      <w:r w:rsidRPr="008F3D2E">
        <w:t xml:space="preserve">Try </w:t>
      </w:r>
      <w:r>
        <w:t xml:space="preserve">another command that you have used in the command prompt, such as </w:t>
      </w:r>
      <w:r w:rsidRPr="00DE42FD">
        <w:rPr>
          <w:b/>
        </w:rPr>
        <w:t>ping</w:t>
      </w:r>
      <w:r>
        <w:t xml:space="preserve">, </w:t>
      </w:r>
      <w:r w:rsidRPr="00DE42FD">
        <w:rPr>
          <w:b/>
        </w:rPr>
        <w:t>cd</w:t>
      </w:r>
      <w:r>
        <w:t xml:space="preserve">, and </w:t>
      </w:r>
      <w:r w:rsidRPr="00DE42FD">
        <w:rPr>
          <w:b/>
        </w:rPr>
        <w:t>ipconfig</w:t>
      </w:r>
      <w:r>
        <w:t xml:space="preserve">. </w:t>
      </w:r>
    </w:p>
    <w:p w14:paraId="126FECF2" w14:textId="6160C3B1" w:rsidR="00A30169" w:rsidRDefault="00A30169" w:rsidP="00192F59">
      <w:pPr>
        <w:pStyle w:val="Heading3"/>
      </w:pPr>
      <w:r>
        <w:t>Question:</w:t>
      </w:r>
    </w:p>
    <w:p w14:paraId="106AEEE3" w14:textId="79139506" w:rsidR="00121227" w:rsidRPr="00121227" w:rsidRDefault="00ED0BF6" w:rsidP="00121227">
      <w:pPr>
        <w:pStyle w:val="BodyTextL50"/>
        <w:spacing w:before="0"/>
      </w:pPr>
      <w:r>
        <w:t>What are the results?</w:t>
      </w:r>
      <w:r w:rsidR="00121227">
        <w:br/>
      </w:r>
      <w:r w:rsidR="00121227" w:rsidRPr="00121227">
        <w:t>The output in both windows are similar.</w:t>
      </w:r>
    </w:p>
    <w:p w14:paraId="1A9FE8BB" w14:textId="77777777" w:rsidR="00121227" w:rsidRDefault="00121227" w:rsidP="00121227">
      <w:pPr>
        <w:pStyle w:val="BodyTextL50"/>
        <w:spacing w:before="0"/>
        <w:ind w:left="0"/>
      </w:pPr>
    </w:p>
    <w:p w14:paraId="01F0F125" w14:textId="4C889742" w:rsidR="00121227" w:rsidRDefault="00121227" w:rsidP="00121227">
      <w:pPr>
        <w:pStyle w:val="BodyTextL50"/>
        <w:spacing w:before="0"/>
        <w:ind w:left="0"/>
      </w:pPr>
      <w:r>
        <w:rPr>
          <w:noProof/>
        </w:rPr>
        <w:lastRenderedPageBreak/>
        <w:drawing>
          <wp:inline distT="0" distB="0" distL="0" distR="0" wp14:anchorId="5B631792" wp14:editId="6080F7DE">
            <wp:extent cx="6372225" cy="24725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0979" cy="2475935"/>
                    </a:xfrm>
                    <a:prstGeom prst="rect">
                      <a:avLst/>
                    </a:prstGeom>
                  </pic:spPr>
                </pic:pic>
              </a:graphicData>
            </a:graphic>
          </wp:inline>
        </w:drawing>
      </w:r>
    </w:p>
    <w:p w14:paraId="2F1FA63B" w14:textId="0E7EE51A" w:rsidR="00121227" w:rsidRDefault="00121227" w:rsidP="00121227">
      <w:pPr>
        <w:pStyle w:val="BodyTextL50"/>
        <w:spacing w:before="0"/>
        <w:ind w:left="0"/>
      </w:pPr>
      <w:r>
        <w:rPr>
          <w:noProof/>
        </w:rPr>
        <w:drawing>
          <wp:inline distT="0" distB="0" distL="0" distR="0" wp14:anchorId="7C3D07D6" wp14:editId="4C62887E">
            <wp:extent cx="13716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600" cy="438150"/>
                    </a:xfrm>
                    <a:prstGeom prst="rect">
                      <a:avLst/>
                    </a:prstGeom>
                  </pic:spPr>
                </pic:pic>
              </a:graphicData>
            </a:graphic>
          </wp:inline>
        </w:drawing>
      </w:r>
    </w:p>
    <w:p w14:paraId="3527D9BB" w14:textId="1062931A" w:rsidR="00121227" w:rsidRDefault="00121227" w:rsidP="00121227">
      <w:pPr>
        <w:pStyle w:val="BodyTextL50"/>
        <w:spacing w:before="0"/>
        <w:ind w:left="0"/>
      </w:pPr>
      <w:r>
        <w:rPr>
          <w:noProof/>
        </w:rPr>
        <w:drawing>
          <wp:inline distT="0" distB="0" distL="0" distR="0" wp14:anchorId="0CF18CC0" wp14:editId="775612C7">
            <wp:extent cx="2181225" cy="5486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5283" cy="552176"/>
                    </a:xfrm>
                    <a:prstGeom prst="rect">
                      <a:avLst/>
                    </a:prstGeom>
                  </pic:spPr>
                </pic:pic>
              </a:graphicData>
            </a:graphic>
          </wp:inline>
        </w:drawing>
      </w:r>
    </w:p>
    <w:p w14:paraId="30B2114E" w14:textId="27ECDAA8" w:rsidR="00121227" w:rsidRDefault="00121227" w:rsidP="00121227">
      <w:pPr>
        <w:pStyle w:val="BodyTextL50"/>
        <w:spacing w:before="0"/>
        <w:ind w:left="0"/>
      </w:pPr>
      <w:r>
        <w:rPr>
          <w:noProof/>
        </w:rPr>
        <w:drawing>
          <wp:inline distT="0" distB="0" distL="0" distR="0" wp14:anchorId="448D1C8C" wp14:editId="748D0591">
            <wp:extent cx="6353175" cy="421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3175" cy="4219575"/>
                    </a:xfrm>
                    <a:prstGeom prst="rect">
                      <a:avLst/>
                    </a:prstGeom>
                  </pic:spPr>
                </pic:pic>
              </a:graphicData>
            </a:graphic>
          </wp:inline>
        </w:drawing>
      </w:r>
    </w:p>
    <w:p w14:paraId="0FD86808" w14:textId="17ECCA92" w:rsidR="00ED0BF6" w:rsidRDefault="00A30169" w:rsidP="00C82186">
      <w:pPr>
        <w:pStyle w:val="AnswerLineL50"/>
      </w:pPr>
      <w:r>
        <w:t>Type your answers here.</w:t>
      </w:r>
    </w:p>
    <w:p w14:paraId="4D17961C" w14:textId="77777777" w:rsidR="00ED0BF6" w:rsidRDefault="00ED0BF6" w:rsidP="002015B0">
      <w:pPr>
        <w:pStyle w:val="Heading2"/>
      </w:pPr>
      <w:r>
        <w:lastRenderedPageBreak/>
        <w:t>Explore cmdlets.</w:t>
      </w:r>
    </w:p>
    <w:p w14:paraId="1CE68AEA" w14:textId="77777777" w:rsidR="00ED0BF6" w:rsidRDefault="00ED0BF6" w:rsidP="00ED0BF6">
      <w:pPr>
        <w:pStyle w:val="SubStepAlpha"/>
      </w:pPr>
      <w:r>
        <w:t xml:space="preserve">PowerShell commands, cmdlets, are constructed in the form of </w:t>
      </w:r>
      <w:r w:rsidRPr="004109DE">
        <w:rPr>
          <w:i/>
        </w:rPr>
        <w:t>verb-noun</w:t>
      </w:r>
      <w:r>
        <w:t xml:space="preserve"> string. To identify the PowerShell command to list the subdirectories and files in a directory, enter </w:t>
      </w:r>
      <w:r w:rsidRPr="00683062">
        <w:rPr>
          <w:b/>
        </w:rPr>
        <w:t>Get-Alias dir</w:t>
      </w:r>
      <w:r>
        <w:t xml:space="preserve"> at the PowerShell prompt.</w:t>
      </w:r>
    </w:p>
    <w:p w14:paraId="536BE535" w14:textId="77777777" w:rsidR="00ED0BF6" w:rsidRDefault="00ED0BF6" w:rsidP="00ED0BF6">
      <w:pPr>
        <w:pStyle w:val="CMD"/>
      </w:pPr>
      <w:r>
        <w:t xml:space="preserve">PS C:\Users\CyberOpsUser&gt; </w:t>
      </w:r>
      <w:r w:rsidRPr="00AF3993">
        <w:rPr>
          <w:b/>
        </w:rPr>
        <w:t>Get-Alias dir</w:t>
      </w:r>
    </w:p>
    <w:p w14:paraId="6D4516EA" w14:textId="77777777" w:rsidR="00ED0BF6" w:rsidRDefault="00ED0BF6" w:rsidP="00ED0BF6">
      <w:pPr>
        <w:pStyle w:val="CMDOutput"/>
      </w:pPr>
    </w:p>
    <w:p w14:paraId="0E8D0818" w14:textId="77777777" w:rsidR="00ED0BF6" w:rsidRDefault="00ED0BF6" w:rsidP="00ED0BF6">
      <w:pPr>
        <w:pStyle w:val="CMDOutput"/>
      </w:pPr>
      <w:r>
        <w:t>CommandTypeNameVersionSource</w:t>
      </w:r>
    </w:p>
    <w:p w14:paraId="537C4893" w14:textId="77777777" w:rsidR="00ED0BF6" w:rsidRDefault="00ED0BF6" w:rsidP="00ED0BF6">
      <w:pPr>
        <w:pStyle w:val="CMDOutput"/>
      </w:pPr>
      <w:r>
        <w:t>----------------------------</w:t>
      </w:r>
    </w:p>
    <w:p w14:paraId="61F910A8" w14:textId="77777777" w:rsidR="00ED0BF6" w:rsidRDefault="00ED0BF6" w:rsidP="00ED0BF6">
      <w:pPr>
        <w:pStyle w:val="CMDOutput"/>
      </w:pPr>
      <w:r>
        <w:t>Aliasdir -&gt; Get-ChildItem</w:t>
      </w:r>
    </w:p>
    <w:p w14:paraId="601DDBFD" w14:textId="77777777" w:rsidR="00A30169" w:rsidRDefault="00A30169" w:rsidP="00192F59">
      <w:pPr>
        <w:pStyle w:val="Heading3"/>
      </w:pPr>
      <w:r>
        <w:t>Question:</w:t>
      </w:r>
    </w:p>
    <w:p w14:paraId="6C4AA5D1" w14:textId="38C11864" w:rsidR="00A30169" w:rsidRDefault="00ED0BF6" w:rsidP="00C82186">
      <w:pPr>
        <w:pStyle w:val="BodyTextL50"/>
        <w:spacing w:before="0"/>
      </w:pPr>
      <w:r>
        <w:t xml:space="preserve">What is the PowerShell command for </w:t>
      </w:r>
      <w:r>
        <w:rPr>
          <w:b/>
        </w:rPr>
        <w:t>dir</w:t>
      </w:r>
      <w:r>
        <w:t>?</w:t>
      </w:r>
    </w:p>
    <w:p w14:paraId="31BBA0AD" w14:textId="77777777" w:rsidR="00121227" w:rsidRDefault="00121227" w:rsidP="00121227">
      <w:pPr>
        <w:ind w:firstLine="720"/>
        <w:rPr>
          <w:sz w:val="20"/>
        </w:rPr>
      </w:pPr>
    </w:p>
    <w:p w14:paraId="62D18BFE" w14:textId="1B2E3351" w:rsidR="00121227" w:rsidRPr="00121227" w:rsidRDefault="00121227" w:rsidP="00121227">
      <w:pPr>
        <w:ind w:firstLine="720"/>
        <w:rPr>
          <w:sz w:val="20"/>
        </w:rPr>
      </w:pPr>
      <w:r w:rsidRPr="00121227">
        <w:rPr>
          <w:sz w:val="20"/>
        </w:rPr>
        <w:t>Get-ChildItem</w:t>
      </w:r>
    </w:p>
    <w:p w14:paraId="336CAD97" w14:textId="4492B8C1" w:rsidR="00121227" w:rsidRDefault="00121227" w:rsidP="00C82186">
      <w:pPr>
        <w:pStyle w:val="BodyTextL50"/>
        <w:spacing w:before="0"/>
      </w:pPr>
      <w:r>
        <w:rPr>
          <w:noProof/>
        </w:rPr>
        <w:drawing>
          <wp:inline distT="0" distB="0" distL="0" distR="0" wp14:anchorId="4BC6A9F1" wp14:editId="240F09F2">
            <wp:extent cx="6400800" cy="1133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133475"/>
                    </a:xfrm>
                    <a:prstGeom prst="rect">
                      <a:avLst/>
                    </a:prstGeom>
                  </pic:spPr>
                </pic:pic>
              </a:graphicData>
            </a:graphic>
          </wp:inline>
        </w:drawing>
      </w:r>
    </w:p>
    <w:p w14:paraId="1B7EF5F2" w14:textId="7223F144" w:rsidR="00A30169" w:rsidRDefault="00A30169" w:rsidP="00C82186">
      <w:pPr>
        <w:pStyle w:val="AnswerLineL50"/>
      </w:pPr>
      <w:r>
        <w:t>Type your answers here.</w:t>
      </w:r>
    </w:p>
    <w:p w14:paraId="5EAC87BA" w14:textId="17E2D1E6" w:rsidR="00ED0BF6" w:rsidRDefault="00ED0BF6" w:rsidP="00ED0BF6">
      <w:pPr>
        <w:pStyle w:val="SubStepAlpha"/>
      </w:pPr>
      <w:r>
        <w:t xml:space="preserve">For more detailed information about cmdlets, </w:t>
      </w:r>
      <w:r w:rsidR="00193A3B">
        <w:t xml:space="preserve">perform an internet search for </w:t>
      </w:r>
      <w:r w:rsidR="00193A3B">
        <w:rPr>
          <w:b/>
          <w:bCs/>
        </w:rPr>
        <w:t>Microsoft powershell cmdlets</w:t>
      </w:r>
      <w:r w:rsidR="00193A3B">
        <w:t>.</w:t>
      </w:r>
    </w:p>
    <w:p w14:paraId="7ADAA2D9" w14:textId="77777777" w:rsidR="0005008D" w:rsidRDefault="0005008D" w:rsidP="0005008D">
      <w:pPr>
        <w:pStyle w:val="SubStepAlpha"/>
        <w:numPr>
          <w:ilvl w:val="0"/>
          <w:numId w:val="0"/>
        </w:numPr>
        <w:ind w:left="360"/>
      </w:pPr>
      <w:r>
        <w:t>For more detailed information about cmdlets</w:t>
      </w:r>
      <w:r>
        <w:t xml:space="preserve">: </w:t>
      </w:r>
    </w:p>
    <w:p w14:paraId="4F06AC5D" w14:textId="517393F4" w:rsidR="0005008D" w:rsidRDefault="0005008D" w:rsidP="0005008D">
      <w:pPr>
        <w:pStyle w:val="SubStepAlpha"/>
        <w:numPr>
          <w:ilvl w:val="0"/>
          <w:numId w:val="0"/>
        </w:numPr>
        <w:ind w:left="360"/>
      </w:pPr>
      <w:hyperlink r:id="rId17" w:history="1">
        <w:r w:rsidRPr="00743CF3">
          <w:rPr>
            <w:rStyle w:val="Hyperlink"/>
          </w:rPr>
          <w:t>https://learn.microsoft.com/en-us/powershell/scripting/how-to-use-docs?view=powershell-7.3</w:t>
        </w:r>
      </w:hyperlink>
    </w:p>
    <w:p w14:paraId="1BDFDDE3" w14:textId="77777777" w:rsidR="00ED0BF6" w:rsidRPr="004109DE" w:rsidRDefault="00ED0BF6" w:rsidP="00ED0BF6">
      <w:pPr>
        <w:pStyle w:val="SubStepAlpha"/>
      </w:pPr>
      <w:r>
        <w:t>Close the Command Prompt window when done.</w:t>
      </w:r>
    </w:p>
    <w:p w14:paraId="765015D8" w14:textId="77777777" w:rsidR="00ED0BF6" w:rsidRPr="00A03222" w:rsidRDefault="00ED0BF6" w:rsidP="002015B0">
      <w:pPr>
        <w:pStyle w:val="Heading2"/>
      </w:pPr>
      <w:r>
        <w:t>Explore the netstat command using PowerShell.</w:t>
      </w:r>
    </w:p>
    <w:p w14:paraId="7962EB23" w14:textId="77777777" w:rsidR="00ED0BF6" w:rsidRDefault="00ED0BF6" w:rsidP="00ED0BF6">
      <w:pPr>
        <w:pStyle w:val="SubStepAlpha"/>
      </w:pPr>
      <w:r>
        <w:t xml:space="preserve">At the PowerShell prompt, enter </w:t>
      </w:r>
      <w:r>
        <w:rPr>
          <w:b/>
        </w:rPr>
        <w:t>netstat -h</w:t>
      </w:r>
      <w:r w:rsidRPr="0007232A">
        <w:t xml:space="preserve"> to see the options available for the </w:t>
      </w:r>
      <w:r w:rsidRPr="00C82186">
        <w:rPr>
          <w:b/>
          <w:bCs/>
        </w:rPr>
        <w:t>netstat</w:t>
      </w:r>
      <w:r w:rsidRPr="0007232A">
        <w:t xml:space="preserve"> command.</w:t>
      </w:r>
    </w:p>
    <w:p w14:paraId="62E39EAA" w14:textId="77777777" w:rsidR="00ED0BF6" w:rsidRDefault="00ED0BF6" w:rsidP="00ED0BF6">
      <w:pPr>
        <w:pStyle w:val="CMD"/>
      </w:pPr>
      <w:r w:rsidRPr="001616D3">
        <w:t xml:space="preserve">PS C:\Users\CyberOpsUser&gt; </w:t>
      </w:r>
      <w:r w:rsidRPr="001616D3">
        <w:rPr>
          <w:b/>
        </w:rPr>
        <w:t>netstat -h</w:t>
      </w:r>
    </w:p>
    <w:p w14:paraId="514AD0D3" w14:textId="77777777" w:rsidR="00ED0BF6" w:rsidRDefault="00ED0BF6" w:rsidP="00ED0BF6">
      <w:pPr>
        <w:pStyle w:val="CMDOutput"/>
      </w:pPr>
    </w:p>
    <w:p w14:paraId="3E3A0C2A" w14:textId="77777777" w:rsidR="00ED0BF6" w:rsidRDefault="00ED0BF6" w:rsidP="00ED0BF6">
      <w:pPr>
        <w:pStyle w:val="CMDOutput"/>
      </w:pPr>
      <w:r>
        <w:t>Displays protocol statistics and current TCP/IP network connections.</w:t>
      </w:r>
    </w:p>
    <w:p w14:paraId="53F1751B" w14:textId="77777777" w:rsidR="00ED0BF6" w:rsidRDefault="00ED0BF6" w:rsidP="00ED0BF6">
      <w:pPr>
        <w:pStyle w:val="CMDOutput"/>
      </w:pPr>
    </w:p>
    <w:p w14:paraId="71268271" w14:textId="77777777" w:rsidR="00ED0BF6" w:rsidRDefault="00ED0BF6" w:rsidP="00ED0BF6">
      <w:pPr>
        <w:pStyle w:val="CMDOutput"/>
      </w:pPr>
      <w:r>
        <w:t>NETSTAT [-a] [-b] [-e] [-f] [-n] [-o] [-p proto] [-r] [-s] [-x] [-t] [interval]</w:t>
      </w:r>
    </w:p>
    <w:p w14:paraId="6D672FFF" w14:textId="77777777" w:rsidR="00ED0BF6" w:rsidRDefault="00ED0BF6" w:rsidP="00ED0BF6">
      <w:pPr>
        <w:pStyle w:val="CMDOutput"/>
      </w:pPr>
      <w:r>
        <w:t xml:space="preserve"> -a Displays all connections and listening ports.</w:t>
      </w:r>
    </w:p>
    <w:p w14:paraId="2AA928B9" w14:textId="77777777" w:rsidR="00ED0BF6" w:rsidRDefault="00ED0BF6" w:rsidP="00ED0BF6">
      <w:pPr>
        <w:pStyle w:val="CMDOutput"/>
      </w:pPr>
      <w:r>
        <w:t xml:space="preserve">  -b Displays the executable involved in creating each connection or listening port. In some cases well-known executables host multiple independent components, and in these cases the sequence of components involved in creating the connection or listening port is displayed. In this case the executable name is in [] at the bottom, on top is the component it called, and so forth until TCP/IP was reached. Note that this option can be time-consuming and will fail unless you have sufficient permissions.</w:t>
      </w:r>
    </w:p>
    <w:p w14:paraId="368C0804" w14:textId="41FA584F" w:rsidR="00ED0BF6" w:rsidRDefault="00ED0BF6" w:rsidP="00ED0BF6">
      <w:pPr>
        <w:pStyle w:val="CMDOutput"/>
      </w:pPr>
      <w:r>
        <w:t>&lt;some output omitted&gt;</w:t>
      </w:r>
    </w:p>
    <w:p w14:paraId="3C1AB919" w14:textId="41D718EC" w:rsidR="0005008D" w:rsidRDefault="0005008D" w:rsidP="0005008D">
      <w:pPr>
        <w:pStyle w:val="CMDOutput"/>
        <w:ind w:left="0"/>
      </w:pPr>
      <w:r>
        <w:rPr>
          <w:noProof/>
        </w:rPr>
        <w:lastRenderedPageBreak/>
        <w:drawing>
          <wp:inline distT="0" distB="0" distL="0" distR="0" wp14:anchorId="73E3EC46" wp14:editId="1D0F39EE">
            <wp:extent cx="6400469" cy="28968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1368" cy="2901753"/>
                    </a:xfrm>
                    <a:prstGeom prst="rect">
                      <a:avLst/>
                    </a:prstGeom>
                  </pic:spPr>
                </pic:pic>
              </a:graphicData>
            </a:graphic>
          </wp:inline>
        </w:drawing>
      </w:r>
    </w:p>
    <w:p w14:paraId="351C4DE2" w14:textId="77777777" w:rsidR="00ED0BF6" w:rsidRDefault="00ED0BF6" w:rsidP="00ED0BF6">
      <w:pPr>
        <w:pStyle w:val="SubStepAlpha"/>
      </w:pPr>
      <w:r>
        <w:t xml:space="preserve">To display the routing table with the active routes, enter </w:t>
      </w:r>
      <w:r w:rsidRPr="001616D3">
        <w:rPr>
          <w:b/>
        </w:rPr>
        <w:t>netstat -r</w:t>
      </w:r>
      <w:r>
        <w:t xml:space="preserve"> at the prompt.</w:t>
      </w:r>
    </w:p>
    <w:p w14:paraId="19E49512" w14:textId="77777777" w:rsidR="00ED0BF6" w:rsidRDefault="00ED0BF6" w:rsidP="00ED0BF6">
      <w:pPr>
        <w:pStyle w:val="CMD"/>
      </w:pPr>
      <w:r>
        <w:t xml:space="preserve">PS C:\Users\CyberOpsUser&gt; </w:t>
      </w:r>
      <w:r w:rsidRPr="001616D3">
        <w:rPr>
          <w:b/>
        </w:rPr>
        <w:t>netstat -r</w:t>
      </w:r>
    </w:p>
    <w:p w14:paraId="71378F54" w14:textId="77777777" w:rsidR="00ED0BF6" w:rsidRDefault="00ED0BF6" w:rsidP="00ED0BF6">
      <w:pPr>
        <w:pStyle w:val="CMDOutput"/>
      </w:pPr>
      <w:r>
        <w:t>===========================================================================</w:t>
      </w:r>
    </w:p>
    <w:p w14:paraId="7B8287C4" w14:textId="77777777" w:rsidR="00ED0BF6" w:rsidRDefault="00ED0BF6" w:rsidP="00ED0BF6">
      <w:pPr>
        <w:pStyle w:val="CMDOutput"/>
      </w:pPr>
      <w:r>
        <w:t>Interface List</w:t>
      </w:r>
    </w:p>
    <w:p w14:paraId="599F6CF4" w14:textId="77777777" w:rsidR="00ED0BF6" w:rsidRDefault="00ED0BF6" w:rsidP="00ED0BF6">
      <w:pPr>
        <w:pStyle w:val="CMDOutput"/>
      </w:pPr>
      <w:r>
        <w:t xml:space="preserve">  3...08 00 27 a0 c3 53 ......Intel(R) PRO/1000 MT Desktop Adapter</w:t>
      </w:r>
    </w:p>
    <w:p w14:paraId="5423A521" w14:textId="77777777" w:rsidR="00ED0BF6" w:rsidRDefault="00ED0BF6" w:rsidP="00ED0BF6">
      <w:pPr>
        <w:pStyle w:val="CMDOutput"/>
      </w:pPr>
      <w:r>
        <w:t xml:space="preserve"> 10...08 00 27 26 c1 78 ......Intel(R) PRO/1000 MT Desktop Adapter #2</w:t>
      </w:r>
    </w:p>
    <w:p w14:paraId="7682D0AE" w14:textId="77777777" w:rsidR="00ED0BF6" w:rsidRDefault="00ED0BF6" w:rsidP="00ED0BF6">
      <w:pPr>
        <w:pStyle w:val="CMDOutput"/>
      </w:pPr>
      <w:r>
        <w:t xml:space="preserve">  1...........................Software Loopback Interface 1</w:t>
      </w:r>
    </w:p>
    <w:p w14:paraId="138CA06B" w14:textId="77777777" w:rsidR="00ED0BF6" w:rsidRDefault="00ED0BF6" w:rsidP="00ED0BF6">
      <w:pPr>
        <w:pStyle w:val="CMDOutput"/>
      </w:pPr>
      <w:r>
        <w:t>===========================================================================</w:t>
      </w:r>
    </w:p>
    <w:p w14:paraId="14F2F06E" w14:textId="77777777" w:rsidR="00ED0BF6" w:rsidRDefault="00ED0BF6" w:rsidP="00ED0BF6">
      <w:pPr>
        <w:pStyle w:val="CMDOutput"/>
      </w:pPr>
    </w:p>
    <w:p w14:paraId="46FE7158" w14:textId="77777777" w:rsidR="00ED0BF6" w:rsidRDefault="00ED0BF6" w:rsidP="00ED0BF6">
      <w:pPr>
        <w:pStyle w:val="CMDOutput"/>
      </w:pPr>
      <w:r>
        <w:t>IPv4 Route Table</w:t>
      </w:r>
    </w:p>
    <w:p w14:paraId="2A4F1E74" w14:textId="77777777" w:rsidR="00ED0BF6" w:rsidRDefault="00ED0BF6" w:rsidP="00ED0BF6">
      <w:pPr>
        <w:pStyle w:val="CMDOutput"/>
      </w:pPr>
      <w:r>
        <w:t>===========================================================================</w:t>
      </w:r>
    </w:p>
    <w:p w14:paraId="385007AE" w14:textId="77777777" w:rsidR="00ED0BF6" w:rsidRDefault="00ED0BF6" w:rsidP="00ED0BF6">
      <w:pPr>
        <w:pStyle w:val="CMDOutput"/>
      </w:pPr>
      <w:r>
        <w:t>Active Routes:</w:t>
      </w:r>
    </w:p>
    <w:p w14:paraId="7143793F" w14:textId="77777777" w:rsidR="00ED0BF6" w:rsidRDefault="00ED0BF6" w:rsidP="00ED0BF6">
      <w:pPr>
        <w:pStyle w:val="CMDOutput"/>
      </w:pPr>
      <w:r>
        <w:t xml:space="preserve">Network Destination Netmask Gateway Interface  Metric </w:t>
      </w:r>
    </w:p>
    <w:p w14:paraId="448F5A53" w14:textId="77777777" w:rsidR="00ED0BF6" w:rsidRDefault="00ED0BF6" w:rsidP="00ED0BF6">
      <w:pPr>
        <w:pStyle w:val="CMDOutput"/>
      </w:pPr>
      <w:r>
        <w:t>0.0.0.0 0.0.0.0 192.168.1.1 192.168.1.5     25</w:t>
      </w:r>
    </w:p>
    <w:p w14:paraId="4A89067B" w14:textId="77777777" w:rsidR="00ED0BF6" w:rsidRDefault="00ED0BF6" w:rsidP="00ED0BF6">
      <w:pPr>
        <w:pStyle w:val="CMDOutput"/>
      </w:pPr>
      <w:r>
        <w:t xml:space="preserve">        127.0.0.0        255.0.0.0         On-link         127.0.0.1    331</w:t>
      </w:r>
    </w:p>
    <w:p w14:paraId="05CA7ED8" w14:textId="77777777" w:rsidR="00ED0BF6" w:rsidRDefault="00ED0BF6" w:rsidP="00ED0BF6">
      <w:pPr>
        <w:pStyle w:val="CMDOutput"/>
      </w:pPr>
      <w:r>
        <w:t xml:space="preserve">        127.0.0.1  255.255.255.255         On-link         127.0.0.1    331</w:t>
      </w:r>
    </w:p>
    <w:p w14:paraId="4470D5FF" w14:textId="77777777" w:rsidR="00ED0BF6" w:rsidRDefault="00ED0BF6" w:rsidP="00ED0BF6">
      <w:pPr>
        <w:pStyle w:val="CMDOutput"/>
      </w:pPr>
      <w:r>
        <w:t xml:space="preserve">  127.255.255.255  255.255.255.255         On-link         127.0.0.1    331</w:t>
      </w:r>
    </w:p>
    <w:p w14:paraId="37CE73F3" w14:textId="77777777" w:rsidR="00ED0BF6" w:rsidRDefault="00ED0BF6" w:rsidP="00ED0BF6">
      <w:pPr>
        <w:pStyle w:val="CMDOutput"/>
      </w:pPr>
      <w:r>
        <w:t xml:space="preserve">      169.254.0.0      255.255.0.0         On-link   169.254.181.151    281</w:t>
      </w:r>
    </w:p>
    <w:p w14:paraId="064302BA" w14:textId="77777777" w:rsidR="00ED0BF6" w:rsidRDefault="00ED0BF6" w:rsidP="00ED0BF6">
      <w:pPr>
        <w:pStyle w:val="CMDOutput"/>
      </w:pPr>
      <w:r>
        <w:t xml:space="preserve">  169.254.181.151  255.255.255.255         On-link   169.254.181.151    281</w:t>
      </w:r>
    </w:p>
    <w:p w14:paraId="53CC5E0E" w14:textId="77777777" w:rsidR="00ED0BF6" w:rsidRDefault="00ED0BF6" w:rsidP="00ED0BF6">
      <w:pPr>
        <w:pStyle w:val="CMDOutput"/>
      </w:pPr>
      <w:r>
        <w:t xml:space="preserve">  169.254.255.255  255.255.255.255         On-link   169.254.181.151    281</w:t>
      </w:r>
    </w:p>
    <w:p w14:paraId="624119AC" w14:textId="77777777" w:rsidR="00ED0BF6" w:rsidRDefault="00ED0BF6" w:rsidP="00ED0BF6">
      <w:pPr>
        <w:pStyle w:val="CMDOutput"/>
      </w:pPr>
      <w:r>
        <w:t xml:space="preserve">      192.168.1.0    255.255.255.0         On-link       192.168.1.5    281</w:t>
      </w:r>
    </w:p>
    <w:p w14:paraId="7682CC79" w14:textId="77777777" w:rsidR="00ED0BF6" w:rsidRDefault="00ED0BF6" w:rsidP="00ED0BF6">
      <w:pPr>
        <w:pStyle w:val="CMDOutput"/>
      </w:pPr>
      <w:r>
        <w:t xml:space="preserve">      192.168.1.5  255.255.255.255         On-link       192.168.1.5    281</w:t>
      </w:r>
    </w:p>
    <w:p w14:paraId="12EB3ADE" w14:textId="77777777" w:rsidR="00ED0BF6" w:rsidRDefault="00ED0BF6" w:rsidP="00ED0BF6">
      <w:pPr>
        <w:pStyle w:val="CMDOutput"/>
      </w:pPr>
      <w:r>
        <w:t xml:space="preserve">    192.168.1.255  255.255.255.255         On-link       192.168.1.5    281</w:t>
      </w:r>
    </w:p>
    <w:p w14:paraId="653E0254" w14:textId="77777777" w:rsidR="00ED0BF6" w:rsidRDefault="00ED0BF6" w:rsidP="00ED0BF6">
      <w:pPr>
        <w:pStyle w:val="CMDOutput"/>
      </w:pPr>
      <w:r>
        <w:t xml:space="preserve">        224.0.0.0        240.0.0.0         On-link         127.0.0.1    331</w:t>
      </w:r>
    </w:p>
    <w:p w14:paraId="16EC4CC0" w14:textId="77777777" w:rsidR="00ED0BF6" w:rsidRDefault="00ED0BF6" w:rsidP="00ED0BF6">
      <w:pPr>
        <w:pStyle w:val="CMDOutput"/>
      </w:pPr>
      <w:r>
        <w:t xml:space="preserve">        224.0.0.0        240.0.0.0         On-link       192.168.1.5    281</w:t>
      </w:r>
    </w:p>
    <w:p w14:paraId="02491B60" w14:textId="77777777" w:rsidR="00ED0BF6" w:rsidRDefault="00ED0BF6" w:rsidP="00ED0BF6">
      <w:pPr>
        <w:pStyle w:val="CMDOutput"/>
      </w:pPr>
      <w:r>
        <w:t xml:space="preserve">        224.0.0.0        240.0.0.0         On-link   169.254.181.151    281</w:t>
      </w:r>
    </w:p>
    <w:p w14:paraId="49ABD923" w14:textId="77777777" w:rsidR="00ED0BF6" w:rsidRDefault="00ED0BF6" w:rsidP="00ED0BF6">
      <w:pPr>
        <w:pStyle w:val="CMDOutput"/>
      </w:pPr>
      <w:r>
        <w:t xml:space="preserve">  255.255.255.255  255.255.255.255         On-link         127.0.0.1    331</w:t>
      </w:r>
    </w:p>
    <w:p w14:paraId="60B5F473" w14:textId="77777777" w:rsidR="00ED0BF6" w:rsidRDefault="00ED0BF6" w:rsidP="00ED0BF6">
      <w:pPr>
        <w:pStyle w:val="CMDOutput"/>
      </w:pPr>
      <w:r>
        <w:t xml:space="preserve">  255.255.255.255  255.255.255.255         On-link       192.168.1.5    281</w:t>
      </w:r>
    </w:p>
    <w:p w14:paraId="3F6FBD5D" w14:textId="77777777" w:rsidR="00ED0BF6" w:rsidRDefault="00ED0BF6" w:rsidP="00ED0BF6">
      <w:pPr>
        <w:pStyle w:val="CMDOutput"/>
      </w:pPr>
      <w:r>
        <w:t xml:space="preserve">  255.255.255.255  255.255.255.255         On-link   169.254.181.151    281</w:t>
      </w:r>
    </w:p>
    <w:p w14:paraId="3CC06D9B" w14:textId="77777777" w:rsidR="00ED0BF6" w:rsidRDefault="00ED0BF6" w:rsidP="00ED0BF6">
      <w:pPr>
        <w:pStyle w:val="CMDOutput"/>
      </w:pPr>
      <w:r>
        <w:t>===========================================================================</w:t>
      </w:r>
    </w:p>
    <w:p w14:paraId="3D399E76" w14:textId="77777777" w:rsidR="00ED0BF6" w:rsidRDefault="00ED0BF6" w:rsidP="00ED0BF6">
      <w:pPr>
        <w:pStyle w:val="CMDOutput"/>
      </w:pPr>
      <w:r>
        <w:t>Persistent Routes:</w:t>
      </w:r>
    </w:p>
    <w:p w14:paraId="6680F5D3" w14:textId="77777777" w:rsidR="00ED0BF6" w:rsidRDefault="00ED0BF6" w:rsidP="00ED0BF6">
      <w:pPr>
        <w:pStyle w:val="CMDOutput"/>
      </w:pPr>
      <w:r>
        <w:lastRenderedPageBreak/>
        <w:t xml:space="preserve">  None</w:t>
      </w:r>
    </w:p>
    <w:p w14:paraId="7C637B23" w14:textId="77777777" w:rsidR="00ED0BF6" w:rsidRDefault="00ED0BF6" w:rsidP="00ED0BF6">
      <w:pPr>
        <w:pStyle w:val="CMDOutput"/>
      </w:pPr>
    </w:p>
    <w:p w14:paraId="0F77E59A" w14:textId="77777777" w:rsidR="00ED0BF6" w:rsidRDefault="00ED0BF6" w:rsidP="00ED0BF6">
      <w:pPr>
        <w:pStyle w:val="CMDOutput"/>
      </w:pPr>
      <w:r>
        <w:t>IPv6 Route Table</w:t>
      </w:r>
    </w:p>
    <w:p w14:paraId="05B01067" w14:textId="77777777" w:rsidR="00ED0BF6" w:rsidRDefault="00ED0BF6" w:rsidP="00ED0BF6">
      <w:pPr>
        <w:pStyle w:val="CMDOutput"/>
      </w:pPr>
      <w:r>
        <w:t>===========================================================================</w:t>
      </w:r>
    </w:p>
    <w:p w14:paraId="4E71EF85" w14:textId="77777777" w:rsidR="00ED0BF6" w:rsidRDefault="00ED0BF6" w:rsidP="00ED0BF6">
      <w:pPr>
        <w:pStyle w:val="CMDOutput"/>
      </w:pPr>
      <w:r>
        <w:t>Active Routes:</w:t>
      </w:r>
    </w:p>
    <w:p w14:paraId="03FEB2B0" w14:textId="77777777" w:rsidR="00ED0BF6" w:rsidRDefault="00ED0BF6" w:rsidP="00ED0BF6">
      <w:pPr>
        <w:pStyle w:val="CMDOutput"/>
      </w:pPr>
      <w:r>
        <w:t xml:space="preserve"> If Metric Network Destination      Gateway</w:t>
      </w:r>
    </w:p>
    <w:p w14:paraId="5D19B698" w14:textId="77777777" w:rsidR="00ED0BF6" w:rsidRDefault="00ED0BF6" w:rsidP="00ED0BF6">
      <w:pPr>
        <w:pStyle w:val="CMDOutput"/>
      </w:pPr>
      <w:r>
        <w:t xml:space="preserve">  1    331 ::1/128                  On-link</w:t>
      </w:r>
    </w:p>
    <w:p w14:paraId="3E7EC8F3" w14:textId="77777777" w:rsidR="00ED0BF6" w:rsidRDefault="00ED0BF6" w:rsidP="00ED0BF6">
      <w:pPr>
        <w:pStyle w:val="CMDOutput"/>
      </w:pPr>
      <w:r>
        <w:t xml:space="preserve">  3    281 fe80::/64                On-link</w:t>
      </w:r>
    </w:p>
    <w:p w14:paraId="20EFE30D" w14:textId="77777777" w:rsidR="00ED0BF6" w:rsidRDefault="00ED0BF6" w:rsidP="00ED0BF6">
      <w:pPr>
        <w:pStyle w:val="CMDOutput"/>
      </w:pPr>
      <w:r>
        <w:t xml:space="preserve"> 10    281 fe80::/64                On-link</w:t>
      </w:r>
    </w:p>
    <w:p w14:paraId="2DE63C38" w14:textId="77777777" w:rsidR="00ED0BF6" w:rsidRDefault="00ED0BF6" w:rsidP="00ED0BF6">
      <w:pPr>
        <w:pStyle w:val="CMDOutput"/>
      </w:pPr>
      <w:r>
        <w:t xml:space="preserve"> 10    281 fe80::408b:14a4:7b64:b597/128</w:t>
      </w:r>
    </w:p>
    <w:p w14:paraId="74A109A8" w14:textId="77777777" w:rsidR="00ED0BF6" w:rsidRDefault="00ED0BF6" w:rsidP="00ED0BF6">
      <w:pPr>
        <w:pStyle w:val="CMDOutput"/>
      </w:pPr>
      <w:r>
        <w:t xml:space="preserve">                                    On-link</w:t>
      </w:r>
    </w:p>
    <w:p w14:paraId="60FC5FA6" w14:textId="77777777" w:rsidR="00ED0BF6" w:rsidRDefault="00ED0BF6" w:rsidP="00ED0BF6">
      <w:pPr>
        <w:pStyle w:val="CMDOutput"/>
      </w:pPr>
      <w:r>
        <w:t xml:space="preserve">  3    281 fe80::dd67:9e98:9ce0:51e/128</w:t>
      </w:r>
    </w:p>
    <w:p w14:paraId="4CEE599E" w14:textId="77777777" w:rsidR="00ED0BF6" w:rsidRDefault="00ED0BF6" w:rsidP="00ED0BF6">
      <w:pPr>
        <w:pStyle w:val="CMDOutput"/>
      </w:pPr>
      <w:r>
        <w:t xml:space="preserve">                                    On-link</w:t>
      </w:r>
    </w:p>
    <w:p w14:paraId="6EF0D4F8" w14:textId="77777777" w:rsidR="00ED0BF6" w:rsidRDefault="00ED0BF6" w:rsidP="00ED0BF6">
      <w:pPr>
        <w:pStyle w:val="CMDOutput"/>
      </w:pPr>
      <w:r>
        <w:t xml:space="preserve">  1    331 ff00::/8                 On-link</w:t>
      </w:r>
    </w:p>
    <w:p w14:paraId="28270E61" w14:textId="77777777" w:rsidR="00ED0BF6" w:rsidRDefault="00ED0BF6" w:rsidP="00ED0BF6">
      <w:pPr>
        <w:pStyle w:val="CMDOutput"/>
      </w:pPr>
      <w:r>
        <w:t xml:space="preserve">  3    281 ff00::/8                 On-link</w:t>
      </w:r>
    </w:p>
    <w:p w14:paraId="7D5F6272" w14:textId="77777777" w:rsidR="00ED0BF6" w:rsidRDefault="00ED0BF6" w:rsidP="00ED0BF6">
      <w:pPr>
        <w:pStyle w:val="CMDOutput"/>
      </w:pPr>
      <w:r>
        <w:t xml:space="preserve"> 10    281 ff00::/8                 On-link</w:t>
      </w:r>
    </w:p>
    <w:p w14:paraId="4F50ACFE" w14:textId="77777777" w:rsidR="00ED0BF6" w:rsidRDefault="00ED0BF6" w:rsidP="00ED0BF6">
      <w:pPr>
        <w:pStyle w:val="CMDOutput"/>
      </w:pPr>
      <w:r>
        <w:t>===========================================================================</w:t>
      </w:r>
    </w:p>
    <w:p w14:paraId="65097698" w14:textId="77777777" w:rsidR="00ED0BF6" w:rsidRDefault="00ED0BF6" w:rsidP="00ED0BF6">
      <w:pPr>
        <w:pStyle w:val="CMDOutput"/>
      </w:pPr>
      <w:r>
        <w:t>Persistent Routes:</w:t>
      </w:r>
    </w:p>
    <w:p w14:paraId="37179BC2" w14:textId="77777777" w:rsidR="00ED0BF6" w:rsidRDefault="00ED0BF6" w:rsidP="00ED0BF6">
      <w:pPr>
        <w:pStyle w:val="CMDOutput"/>
      </w:pPr>
      <w:r>
        <w:t xml:space="preserve">  None</w:t>
      </w:r>
    </w:p>
    <w:p w14:paraId="69BF453C" w14:textId="77777777" w:rsidR="00A30169" w:rsidRDefault="00A30169" w:rsidP="00192F59">
      <w:pPr>
        <w:pStyle w:val="Heading3"/>
      </w:pPr>
      <w:r>
        <w:t>Question:</w:t>
      </w:r>
    </w:p>
    <w:p w14:paraId="1FBF2297" w14:textId="3D0285FF" w:rsidR="00ED0BF6" w:rsidRDefault="00ED0BF6" w:rsidP="00C82186">
      <w:pPr>
        <w:pStyle w:val="BodyTextL50"/>
        <w:spacing w:before="0"/>
      </w:pPr>
      <w:r>
        <w:t>What is the IPv4 gateway?</w:t>
      </w:r>
    </w:p>
    <w:p w14:paraId="24DB5D35" w14:textId="0CD56A34" w:rsidR="0005008D" w:rsidRPr="0005008D" w:rsidRDefault="0005008D" w:rsidP="0005008D">
      <w:pPr>
        <w:pStyle w:val="BodyTextL50"/>
        <w:spacing w:before="0"/>
        <w:ind w:left="0"/>
        <w:rPr>
          <w:color w:val="FF0000"/>
        </w:rPr>
      </w:pPr>
      <w:r w:rsidRPr="0005008D">
        <w:rPr>
          <w:color w:val="FF0000"/>
        </w:rPr>
        <w:t>The gateway is 10.0.64.1</w:t>
      </w:r>
    </w:p>
    <w:p w14:paraId="029ECEC7" w14:textId="6B784F89" w:rsidR="00ED0BF6" w:rsidRDefault="0005008D" w:rsidP="0005008D">
      <w:pPr>
        <w:pStyle w:val="AnswerLineL50"/>
        <w:ind w:left="0"/>
      </w:pPr>
      <w:r>
        <w:rPr>
          <w:noProof/>
        </w:rPr>
        <w:drawing>
          <wp:inline distT="0" distB="0" distL="0" distR="0" wp14:anchorId="45AEBD7F" wp14:editId="30F5861E">
            <wp:extent cx="6400800" cy="3247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4803" cy="3249980"/>
                    </a:xfrm>
                    <a:prstGeom prst="rect">
                      <a:avLst/>
                    </a:prstGeom>
                  </pic:spPr>
                </pic:pic>
              </a:graphicData>
            </a:graphic>
          </wp:inline>
        </w:drawing>
      </w:r>
      <w:r>
        <w:t xml:space="preserve"> </w:t>
      </w:r>
      <w:r w:rsidR="00A30169">
        <w:t>e your answers here.</w:t>
      </w:r>
    </w:p>
    <w:p w14:paraId="4AA44945" w14:textId="77777777" w:rsidR="00ED0BF6" w:rsidRDefault="00ED0BF6" w:rsidP="00ED0BF6">
      <w:pPr>
        <w:pStyle w:val="SubStepAlpha"/>
        <w:keepNext/>
      </w:pPr>
      <w:r>
        <w:lastRenderedPageBreak/>
        <w:t xml:space="preserve">Open and run a second PowerShell with elevated privileges. Click </w:t>
      </w:r>
      <w:r>
        <w:rPr>
          <w:b/>
        </w:rPr>
        <w:t>Start</w:t>
      </w:r>
      <w:r>
        <w:t xml:space="preserve">. Search for PowerShell and right-click </w:t>
      </w:r>
      <w:r>
        <w:rPr>
          <w:b/>
        </w:rPr>
        <w:t>Windows PowerShell</w:t>
      </w:r>
      <w:r>
        <w:t xml:space="preserve"> and select </w:t>
      </w:r>
      <w:r>
        <w:rPr>
          <w:b/>
        </w:rPr>
        <w:t>Run as administrator</w:t>
      </w:r>
      <w:r>
        <w:t xml:space="preserve">. Click </w:t>
      </w:r>
      <w:r>
        <w:rPr>
          <w:b/>
        </w:rPr>
        <w:t>Yes</w:t>
      </w:r>
      <w:r>
        <w:t xml:space="preserve"> to allow this app to make changes to your device.</w:t>
      </w:r>
    </w:p>
    <w:p w14:paraId="1B9BCA10" w14:textId="0DF2DB46" w:rsidR="00ED0BF6" w:rsidRDefault="00ED0BF6" w:rsidP="00ED0BF6">
      <w:pPr>
        <w:pStyle w:val="Visual"/>
      </w:pPr>
      <w:r w:rsidRPr="007C0650">
        <w:rPr>
          <w:noProof/>
        </w:rPr>
        <w:drawing>
          <wp:inline distT="0" distB="0" distL="0" distR="0" wp14:anchorId="734E288E" wp14:editId="1876CD18">
            <wp:extent cx="2286000" cy="1532238"/>
            <wp:effectExtent l="0" t="0" r="0" b="0"/>
            <wp:docPr id="4" name="Picture 4" descr="Screenshot of the Windows Powershell with Run as adminstrator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1532238"/>
                    </a:xfrm>
                    <a:prstGeom prst="rect">
                      <a:avLst/>
                    </a:prstGeom>
                  </pic:spPr>
                </pic:pic>
              </a:graphicData>
            </a:graphic>
          </wp:inline>
        </w:drawing>
      </w:r>
    </w:p>
    <w:p w14:paraId="38D2D449" w14:textId="4C26BE84" w:rsidR="0005008D" w:rsidRPr="0005008D" w:rsidRDefault="0005008D" w:rsidP="0005008D">
      <w:pPr>
        <w:pStyle w:val="Visual"/>
        <w:jc w:val="left"/>
        <w:rPr>
          <w:lang w:val="vi-VN"/>
        </w:rPr>
      </w:pPr>
      <w:r>
        <w:rPr>
          <w:noProof/>
        </w:rPr>
        <w:drawing>
          <wp:inline distT="0" distB="0" distL="0" distR="0" wp14:anchorId="0567B283" wp14:editId="7637F5EC">
            <wp:extent cx="6086475" cy="49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6475" cy="495300"/>
                    </a:xfrm>
                    <a:prstGeom prst="rect">
                      <a:avLst/>
                    </a:prstGeom>
                  </pic:spPr>
                </pic:pic>
              </a:graphicData>
            </a:graphic>
          </wp:inline>
        </w:drawing>
      </w:r>
    </w:p>
    <w:p w14:paraId="42A3942A" w14:textId="2372063A" w:rsidR="00ED0BF6" w:rsidRDefault="00ED0BF6" w:rsidP="00ED0BF6">
      <w:pPr>
        <w:pStyle w:val="SubStepAlpha"/>
      </w:pPr>
      <w:r>
        <w:t xml:space="preserve">The netstat command can also display the processes associated with the active TCP connections. Enter the </w:t>
      </w:r>
      <w:r>
        <w:rPr>
          <w:b/>
        </w:rPr>
        <w:t xml:space="preserve">netstat -abno </w:t>
      </w:r>
      <w:r>
        <w:t>at the prompt.</w:t>
      </w:r>
    </w:p>
    <w:p w14:paraId="1877EC9F" w14:textId="77777777" w:rsidR="00ED0BF6" w:rsidRPr="002D293E" w:rsidRDefault="00ED0BF6" w:rsidP="00ED0BF6">
      <w:pPr>
        <w:pStyle w:val="CMD"/>
      </w:pPr>
      <w:r w:rsidRPr="002D293E">
        <w:t xml:space="preserve">PS C:\Windows\system32&gt; </w:t>
      </w:r>
      <w:r w:rsidRPr="002D293E">
        <w:rPr>
          <w:b/>
        </w:rPr>
        <w:t>netstat -abno</w:t>
      </w:r>
    </w:p>
    <w:p w14:paraId="4BBD4FAD" w14:textId="77777777" w:rsidR="00ED0BF6" w:rsidRPr="002D293E" w:rsidRDefault="00ED0BF6" w:rsidP="00ED0BF6">
      <w:pPr>
        <w:pStyle w:val="CMDOutput"/>
      </w:pPr>
    </w:p>
    <w:p w14:paraId="38A6775D" w14:textId="77777777" w:rsidR="00ED0BF6" w:rsidRPr="002D293E" w:rsidRDefault="00ED0BF6" w:rsidP="00ED0BF6">
      <w:pPr>
        <w:pStyle w:val="CMDOutput"/>
      </w:pPr>
      <w:r w:rsidRPr="002D293E">
        <w:t>Active Connections</w:t>
      </w:r>
    </w:p>
    <w:p w14:paraId="653E0A9E" w14:textId="77777777" w:rsidR="00ED0BF6" w:rsidRPr="002D293E" w:rsidRDefault="00ED0BF6" w:rsidP="00ED0BF6">
      <w:pPr>
        <w:pStyle w:val="CMDOutput"/>
      </w:pPr>
    </w:p>
    <w:p w14:paraId="182A3574" w14:textId="77777777" w:rsidR="00ED0BF6" w:rsidRPr="002D293E" w:rsidRDefault="00ED0BF6" w:rsidP="00ED0BF6">
      <w:pPr>
        <w:pStyle w:val="CMDOutput"/>
      </w:pPr>
      <w:r w:rsidRPr="002D293E">
        <w:t xml:space="preserve">  Proto  Local Address          Foreign Address        State           PID</w:t>
      </w:r>
    </w:p>
    <w:p w14:paraId="265165C1" w14:textId="77777777" w:rsidR="00ED0BF6" w:rsidRPr="00F2512E" w:rsidRDefault="00ED0BF6" w:rsidP="00ED0BF6">
      <w:pPr>
        <w:pStyle w:val="CMDOutput"/>
        <w:rPr>
          <w:highlight w:val="yellow"/>
        </w:rPr>
      </w:pPr>
      <w:r w:rsidRPr="002D293E">
        <w:t xml:space="preserve">  </w:t>
      </w:r>
      <w:r w:rsidRPr="00F2512E">
        <w:rPr>
          <w:highlight w:val="yellow"/>
        </w:rPr>
        <w:t>TCP    0.0.0.0:135            0.0.0.0:0              LISTENING       756</w:t>
      </w:r>
    </w:p>
    <w:p w14:paraId="1BB962F3" w14:textId="77777777" w:rsidR="00ED0BF6" w:rsidRPr="00F2512E" w:rsidRDefault="00ED0BF6" w:rsidP="00ED0BF6">
      <w:pPr>
        <w:pStyle w:val="CMDOutput"/>
        <w:rPr>
          <w:highlight w:val="yellow"/>
        </w:rPr>
      </w:pPr>
      <w:r w:rsidRPr="00F2512E">
        <w:t xml:space="preserve">  </w:t>
      </w:r>
      <w:r w:rsidRPr="00F2512E">
        <w:rPr>
          <w:highlight w:val="yellow"/>
        </w:rPr>
        <w:t>RpcSs</w:t>
      </w:r>
    </w:p>
    <w:p w14:paraId="3215C2D8" w14:textId="77777777" w:rsidR="00ED0BF6" w:rsidRPr="002D293E" w:rsidRDefault="00ED0BF6" w:rsidP="00ED0BF6">
      <w:pPr>
        <w:pStyle w:val="CMDOutput"/>
      </w:pPr>
      <w:r w:rsidRPr="00F2512E">
        <w:t xml:space="preserve"> </w:t>
      </w:r>
      <w:r w:rsidRPr="00F2512E">
        <w:rPr>
          <w:highlight w:val="yellow"/>
        </w:rPr>
        <w:t>[svchost.exe]</w:t>
      </w:r>
    </w:p>
    <w:p w14:paraId="07E0A5A6" w14:textId="77777777" w:rsidR="00ED0BF6" w:rsidRPr="002D293E" w:rsidRDefault="00ED0BF6" w:rsidP="00ED0BF6">
      <w:pPr>
        <w:pStyle w:val="CMDOutput"/>
      </w:pPr>
      <w:r w:rsidRPr="002D293E">
        <w:t xml:space="preserve">  TCP    0.0.0.0:445            0.0.0.0:0              LISTENING       4</w:t>
      </w:r>
    </w:p>
    <w:p w14:paraId="503F883A" w14:textId="77777777" w:rsidR="00ED0BF6" w:rsidRPr="002D293E" w:rsidRDefault="00ED0BF6" w:rsidP="00ED0BF6">
      <w:pPr>
        <w:pStyle w:val="CMDOutput"/>
      </w:pPr>
      <w:r w:rsidRPr="002D293E">
        <w:t xml:space="preserve"> Can not obtain ownership information</w:t>
      </w:r>
    </w:p>
    <w:p w14:paraId="3059F861" w14:textId="77777777" w:rsidR="00ED0BF6" w:rsidRPr="002D293E" w:rsidRDefault="00ED0BF6" w:rsidP="00ED0BF6">
      <w:pPr>
        <w:pStyle w:val="CMDOutput"/>
      </w:pPr>
      <w:r w:rsidRPr="002D293E">
        <w:t xml:space="preserve">  TCP    0.0.0.0:49664          0.0.0.0:0              LISTENING       444</w:t>
      </w:r>
    </w:p>
    <w:p w14:paraId="069A7CE1" w14:textId="77777777" w:rsidR="00ED0BF6" w:rsidRPr="002D293E" w:rsidRDefault="00ED0BF6" w:rsidP="00ED0BF6">
      <w:pPr>
        <w:pStyle w:val="CMDOutput"/>
      </w:pPr>
      <w:r w:rsidRPr="002D293E">
        <w:t xml:space="preserve"> Can not obtain ownership information</w:t>
      </w:r>
    </w:p>
    <w:p w14:paraId="6FB57CD5" w14:textId="77777777" w:rsidR="00ED0BF6" w:rsidRPr="002D293E" w:rsidRDefault="00ED0BF6" w:rsidP="00ED0BF6">
      <w:pPr>
        <w:pStyle w:val="CMDOutput"/>
      </w:pPr>
      <w:r w:rsidRPr="002D293E">
        <w:t xml:space="preserve">  TCP    0.0.0.0:49665          0.0.0.0:0              LISTENING       440</w:t>
      </w:r>
    </w:p>
    <w:p w14:paraId="2082E0F5" w14:textId="77777777" w:rsidR="00ED0BF6" w:rsidRPr="002D293E" w:rsidRDefault="00ED0BF6" w:rsidP="00ED0BF6">
      <w:pPr>
        <w:pStyle w:val="CMDOutput"/>
      </w:pPr>
      <w:r w:rsidRPr="002D293E">
        <w:t xml:space="preserve">  Schedule</w:t>
      </w:r>
    </w:p>
    <w:p w14:paraId="57FCC7EE" w14:textId="77777777" w:rsidR="00ED0BF6" w:rsidRPr="002D293E" w:rsidRDefault="00ED0BF6" w:rsidP="00ED0BF6">
      <w:pPr>
        <w:pStyle w:val="CMDOutput"/>
      </w:pPr>
      <w:r w:rsidRPr="002D293E">
        <w:t xml:space="preserve"> [svchost.exe]</w:t>
      </w:r>
    </w:p>
    <w:p w14:paraId="178EE6C1" w14:textId="77777777" w:rsidR="00ED0BF6" w:rsidRPr="002D293E" w:rsidRDefault="00ED0BF6" w:rsidP="00ED0BF6">
      <w:pPr>
        <w:pStyle w:val="CMDOutput"/>
      </w:pPr>
      <w:r w:rsidRPr="002D293E">
        <w:t xml:space="preserve">  TCP    0.0.0.0:49666          0.0.0.0:0              LISTENING       304</w:t>
      </w:r>
    </w:p>
    <w:p w14:paraId="6037462A" w14:textId="77777777" w:rsidR="00ED0BF6" w:rsidRPr="002D293E" w:rsidRDefault="00ED0BF6" w:rsidP="00ED0BF6">
      <w:pPr>
        <w:pStyle w:val="CMDOutput"/>
      </w:pPr>
      <w:r w:rsidRPr="002D293E">
        <w:t xml:space="preserve">  EventLog</w:t>
      </w:r>
    </w:p>
    <w:p w14:paraId="438BA11C" w14:textId="77777777" w:rsidR="00ED0BF6" w:rsidRPr="002D293E" w:rsidRDefault="00ED0BF6" w:rsidP="00ED0BF6">
      <w:pPr>
        <w:pStyle w:val="CMDOutput"/>
      </w:pPr>
      <w:r w:rsidRPr="002D293E">
        <w:t xml:space="preserve"> [svchost.exe]</w:t>
      </w:r>
    </w:p>
    <w:p w14:paraId="5EB07F92" w14:textId="77777777" w:rsidR="00ED0BF6" w:rsidRPr="002D293E" w:rsidRDefault="00ED0BF6" w:rsidP="00ED0BF6">
      <w:pPr>
        <w:pStyle w:val="CMDOutput"/>
      </w:pPr>
      <w:r w:rsidRPr="002D293E">
        <w:t xml:space="preserve">  TCP    0.0.0.0:49667          0.0.0.0:0              LISTENING       1856</w:t>
      </w:r>
    </w:p>
    <w:p w14:paraId="341ADA0F" w14:textId="77777777" w:rsidR="00ED0BF6" w:rsidRPr="002D293E" w:rsidRDefault="00ED0BF6" w:rsidP="00ED0BF6">
      <w:pPr>
        <w:pStyle w:val="CMDOutput"/>
      </w:pPr>
      <w:r w:rsidRPr="002D293E">
        <w:t xml:space="preserve"> [spoolsv.exe]</w:t>
      </w:r>
    </w:p>
    <w:p w14:paraId="052C3902" w14:textId="77777777" w:rsidR="00ED0BF6" w:rsidRPr="002D293E" w:rsidRDefault="00ED0BF6" w:rsidP="00ED0BF6">
      <w:pPr>
        <w:pStyle w:val="CMDOutput"/>
      </w:pPr>
      <w:r w:rsidRPr="002D293E">
        <w:t xml:space="preserve">  TCP    0.0.0.0:49668          0.0.0.0:0              LISTENING       544</w:t>
      </w:r>
    </w:p>
    <w:p w14:paraId="0C93C71D" w14:textId="1B144CF3" w:rsidR="00ED0BF6" w:rsidRDefault="00ED0BF6" w:rsidP="00ED0BF6">
      <w:pPr>
        <w:pStyle w:val="CMDOutput"/>
      </w:pPr>
      <w:r>
        <w:t>&lt;some output omitted&gt;</w:t>
      </w:r>
    </w:p>
    <w:p w14:paraId="74D8B3D5" w14:textId="433CA3B0" w:rsidR="0005008D" w:rsidRPr="0005008D" w:rsidRDefault="0005008D" w:rsidP="0005008D">
      <w:pPr>
        <w:pStyle w:val="CMDOutput"/>
        <w:ind w:left="0"/>
        <w:rPr>
          <w:lang w:val="vi-VN"/>
        </w:rPr>
      </w:pPr>
      <w:r>
        <w:rPr>
          <w:noProof/>
        </w:rPr>
        <w:lastRenderedPageBreak/>
        <w:drawing>
          <wp:inline distT="0" distB="0" distL="0" distR="0" wp14:anchorId="164A6C04" wp14:editId="09B3B98B">
            <wp:extent cx="6400800" cy="285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2857500"/>
                    </a:xfrm>
                    <a:prstGeom prst="rect">
                      <a:avLst/>
                    </a:prstGeom>
                  </pic:spPr>
                </pic:pic>
              </a:graphicData>
            </a:graphic>
          </wp:inline>
        </w:drawing>
      </w:r>
    </w:p>
    <w:p w14:paraId="5DE956A9" w14:textId="5251AE3A" w:rsidR="0005008D" w:rsidRDefault="00ED0BF6" w:rsidP="0005008D">
      <w:pPr>
        <w:pStyle w:val="SubStepAlpha"/>
      </w:pPr>
      <w:r>
        <w:t xml:space="preserve">Open the Task Manager. Navigate to the </w:t>
      </w:r>
      <w:r w:rsidRPr="00F2512E">
        <w:rPr>
          <w:b/>
        </w:rPr>
        <w:t>Details</w:t>
      </w:r>
      <w:r>
        <w:t xml:space="preserve"> tab. Click the </w:t>
      </w:r>
      <w:r>
        <w:rPr>
          <w:b/>
        </w:rPr>
        <w:t xml:space="preserve">PID </w:t>
      </w:r>
      <w:r>
        <w:t>heading so the PID are in order.</w:t>
      </w:r>
    </w:p>
    <w:p w14:paraId="2295CC3A" w14:textId="5D3F14D9" w:rsidR="0005008D" w:rsidRDefault="0005008D" w:rsidP="0005008D">
      <w:pPr>
        <w:pStyle w:val="SubStepAlpha"/>
        <w:numPr>
          <w:ilvl w:val="0"/>
          <w:numId w:val="0"/>
        </w:numPr>
        <w:ind w:left="720" w:hanging="360"/>
      </w:pPr>
      <w:r>
        <w:rPr>
          <w:noProof/>
        </w:rPr>
        <w:drawing>
          <wp:inline distT="0" distB="0" distL="0" distR="0" wp14:anchorId="580FA930" wp14:editId="6BDA86E7">
            <wp:extent cx="6219825" cy="5105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9825" cy="5105400"/>
                    </a:xfrm>
                    <a:prstGeom prst="rect">
                      <a:avLst/>
                    </a:prstGeom>
                  </pic:spPr>
                </pic:pic>
              </a:graphicData>
            </a:graphic>
          </wp:inline>
        </w:drawing>
      </w:r>
    </w:p>
    <w:p w14:paraId="6C1E1291" w14:textId="77777777" w:rsidR="00ED0BF6" w:rsidRDefault="00ED0BF6" w:rsidP="00ED0BF6">
      <w:pPr>
        <w:pStyle w:val="SubStepAlpha"/>
      </w:pPr>
      <w:r>
        <w:lastRenderedPageBreak/>
        <w:t>Select one of the PIDs from the results of netstat -abno. PID 756 is used in this example.</w:t>
      </w:r>
    </w:p>
    <w:p w14:paraId="58BB4613" w14:textId="77777777" w:rsidR="00ED0BF6" w:rsidRDefault="00ED0BF6" w:rsidP="00ED0BF6">
      <w:pPr>
        <w:pStyle w:val="SubStepAlpha"/>
        <w:keepNext/>
      </w:pPr>
      <w:r>
        <w:t xml:space="preserve">Locate the selected PID in the Task Manager. Right-click the selected PID in the Task Manager to open the </w:t>
      </w:r>
      <w:r>
        <w:rPr>
          <w:b/>
        </w:rPr>
        <w:t xml:space="preserve">Properties </w:t>
      </w:r>
      <w:r>
        <w:t>dialog box for more information.</w:t>
      </w:r>
    </w:p>
    <w:p w14:paraId="237C3B6B" w14:textId="77777777" w:rsidR="00ED0BF6" w:rsidRDefault="00ED0BF6" w:rsidP="00C82186">
      <w:pPr>
        <w:pStyle w:val="Visual"/>
        <w:spacing w:after="120"/>
      </w:pPr>
      <w:r>
        <w:rPr>
          <w:noProof/>
        </w:rPr>
        <w:drawing>
          <wp:inline distT="0" distB="0" distL="0" distR="0" wp14:anchorId="20A6CECA" wp14:editId="3A57D048">
            <wp:extent cx="5486400" cy="2396490"/>
            <wp:effectExtent l="0" t="0" r="0" b="3810"/>
            <wp:docPr id="5" name="Picture 5" descr="Screenshot shows a pid selected in the Detail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96490"/>
                    </a:xfrm>
                    <a:prstGeom prst="rect">
                      <a:avLst/>
                    </a:prstGeom>
                  </pic:spPr>
                </pic:pic>
              </a:graphicData>
            </a:graphic>
          </wp:inline>
        </w:drawing>
      </w:r>
    </w:p>
    <w:p w14:paraId="0475FCF1" w14:textId="77777777" w:rsidR="00A30169" w:rsidRDefault="00A30169" w:rsidP="00192F59">
      <w:pPr>
        <w:pStyle w:val="Heading3"/>
      </w:pPr>
      <w:r>
        <w:t>Question:</w:t>
      </w:r>
    </w:p>
    <w:p w14:paraId="70003CA7" w14:textId="2134DFAF" w:rsidR="00ED0BF6" w:rsidRDefault="00ED0BF6" w:rsidP="00C82186">
      <w:pPr>
        <w:pStyle w:val="BodyTextL50"/>
        <w:spacing w:before="0"/>
      </w:pPr>
      <w:r>
        <w:t>What information can you get from the Details tab and the Properties dialog box for your selected PID?</w:t>
      </w:r>
    </w:p>
    <w:p w14:paraId="0D60B206" w14:textId="77777777" w:rsidR="004708EF" w:rsidRDefault="004708EF" w:rsidP="004708EF">
      <w:pPr>
        <w:pStyle w:val="AnswerLineL50"/>
        <w:spacing w:after="480"/>
        <w:ind w:left="0"/>
        <w:rPr>
          <w:b w:val="0"/>
          <w:i w:val="0"/>
          <w:color w:val="auto"/>
        </w:rPr>
      </w:pPr>
      <w:r w:rsidRPr="004708EF">
        <w:rPr>
          <w:b w:val="0"/>
          <w:i w:val="0"/>
          <w:noProof/>
          <w:color w:val="auto"/>
        </w:rPr>
        <w:drawing>
          <wp:inline distT="0" distB="0" distL="0" distR="0" wp14:anchorId="20A9C1CE" wp14:editId="67D58083">
            <wp:extent cx="64008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228600"/>
                    </a:xfrm>
                    <a:prstGeom prst="rect">
                      <a:avLst/>
                    </a:prstGeom>
                  </pic:spPr>
                </pic:pic>
              </a:graphicData>
            </a:graphic>
          </wp:inline>
        </w:drawing>
      </w:r>
    </w:p>
    <w:p w14:paraId="0845DB0D" w14:textId="244CCA4C" w:rsidR="00ED0BF6" w:rsidRPr="004708EF" w:rsidRDefault="004708EF" w:rsidP="004708EF">
      <w:pPr>
        <w:pStyle w:val="AnswerLineL50"/>
        <w:spacing w:after="480"/>
        <w:ind w:left="0"/>
        <w:rPr>
          <w:b w:val="0"/>
          <w:i w:val="0"/>
          <w:color w:val="auto"/>
        </w:rPr>
      </w:pPr>
      <w:r w:rsidRPr="004708EF">
        <w:rPr>
          <w:b w:val="0"/>
          <w:i w:val="0"/>
          <w:color w:val="auto"/>
        </w:rPr>
        <w:t xml:space="preserve">PID </w:t>
      </w:r>
      <w:r>
        <w:rPr>
          <w:b w:val="0"/>
          <w:i w:val="0"/>
          <w:color w:val="auto"/>
          <w:lang w:val="vi-VN"/>
        </w:rPr>
        <w:t>676</w:t>
      </w:r>
      <w:r w:rsidRPr="004708EF">
        <w:rPr>
          <w:b w:val="0"/>
          <w:i w:val="0"/>
          <w:color w:val="auto"/>
        </w:rPr>
        <w:t xml:space="preserve"> is associated with svchost.exe process. The user for this process is NETWORK SERVICE and it is using </w:t>
      </w:r>
      <w:r>
        <w:rPr>
          <w:b w:val="0"/>
          <w:i w:val="0"/>
          <w:color w:val="auto"/>
          <w:lang w:val="vi-VN"/>
        </w:rPr>
        <w:t>3080</w:t>
      </w:r>
      <w:r w:rsidRPr="004708EF">
        <w:rPr>
          <w:b w:val="0"/>
          <w:i w:val="0"/>
          <w:color w:val="auto"/>
        </w:rPr>
        <w:t>K of memory</w:t>
      </w:r>
      <w:r>
        <w:rPr>
          <w:b w:val="0"/>
          <w:i w:val="0"/>
          <w:color w:val="auto"/>
          <w:lang w:val="vi-VN"/>
        </w:rPr>
        <w:t>.</w:t>
      </w:r>
      <w:r w:rsidR="00A30169">
        <w:t xml:space="preserve"> here.</w:t>
      </w:r>
    </w:p>
    <w:p w14:paraId="146A21FE" w14:textId="77777777" w:rsidR="00ED0BF6" w:rsidRDefault="00ED0BF6" w:rsidP="002015B0">
      <w:pPr>
        <w:pStyle w:val="Heading2"/>
      </w:pPr>
      <w:r>
        <w:t>Empty recycle bin using PowerShell.</w:t>
      </w:r>
    </w:p>
    <w:p w14:paraId="46A6CF23" w14:textId="05C34439" w:rsidR="00ED0BF6" w:rsidRDefault="00ED0BF6" w:rsidP="00ED0BF6">
      <w:pPr>
        <w:pStyle w:val="BodyTextL25"/>
      </w:pPr>
      <w:r>
        <w:t>PowerShell commands can simplify management of a large computer network. For example, if you wanted to implement a new security solution on all servers in the network you could use a PowerShell command or script to implement and verify that the services are running. You can also run PowerShell commands to simplify actions that would take multiple steps to execute using Windows graphical desktop tools.</w:t>
      </w:r>
    </w:p>
    <w:p w14:paraId="08653E98" w14:textId="77777777" w:rsidR="00ED0BF6" w:rsidRDefault="00ED0BF6" w:rsidP="00ED0BF6">
      <w:pPr>
        <w:pStyle w:val="SubStepAlpha"/>
      </w:pPr>
      <w:r>
        <w:t>Open the Recycle Bin. Verify that there are items that can be deleted permanently from your PC. If not, restore those files.</w:t>
      </w:r>
    </w:p>
    <w:p w14:paraId="2F1F0EA2" w14:textId="77777777" w:rsidR="00ED0BF6" w:rsidRDefault="00ED0BF6" w:rsidP="00ED0BF6">
      <w:pPr>
        <w:pStyle w:val="SubStepAlpha"/>
      </w:pPr>
      <w:r>
        <w:t>If there are no files in the Recycle Bin, create a few files, such as text file using Notepad, and place them into the Recycle Bin.</w:t>
      </w:r>
    </w:p>
    <w:p w14:paraId="55812648" w14:textId="77777777" w:rsidR="00ED0BF6" w:rsidRDefault="00ED0BF6" w:rsidP="00ED0BF6">
      <w:pPr>
        <w:pStyle w:val="SubStepAlpha"/>
      </w:pPr>
      <w:r>
        <w:t xml:space="preserve">In a PowerShell console, enter </w:t>
      </w:r>
      <w:r>
        <w:rPr>
          <w:b/>
        </w:rPr>
        <w:t>clear-recyclebin</w:t>
      </w:r>
      <w:r w:rsidRPr="00BF21E1">
        <w:t xml:space="preserve"> at the prompt.</w:t>
      </w:r>
    </w:p>
    <w:p w14:paraId="56A6724B" w14:textId="77777777" w:rsidR="00ED0BF6" w:rsidRDefault="00ED0BF6" w:rsidP="00ED0BF6">
      <w:pPr>
        <w:pStyle w:val="CMD"/>
      </w:pPr>
      <w:r>
        <w:t xml:space="preserve">PS C:\Users\CyberOpsUser&gt; </w:t>
      </w:r>
      <w:r w:rsidRPr="00BF21E1">
        <w:rPr>
          <w:b/>
        </w:rPr>
        <w:t>clear-recyclebin</w:t>
      </w:r>
    </w:p>
    <w:p w14:paraId="4A7B94CA" w14:textId="77777777" w:rsidR="00ED0BF6" w:rsidRPr="00BF21E1" w:rsidRDefault="00ED0BF6" w:rsidP="00ED0BF6">
      <w:pPr>
        <w:pStyle w:val="CMDOutput"/>
      </w:pPr>
    </w:p>
    <w:p w14:paraId="0207F8A8" w14:textId="77777777" w:rsidR="00ED0BF6" w:rsidRPr="00BF21E1" w:rsidRDefault="00ED0BF6" w:rsidP="00ED0BF6">
      <w:pPr>
        <w:pStyle w:val="CMDOutput"/>
      </w:pPr>
      <w:r w:rsidRPr="00BF21E1">
        <w:t>Confirm</w:t>
      </w:r>
    </w:p>
    <w:p w14:paraId="06DAEE65" w14:textId="77777777" w:rsidR="00ED0BF6" w:rsidRPr="00BF21E1" w:rsidRDefault="00ED0BF6" w:rsidP="00ED0BF6">
      <w:pPr>
        <w:pStyle w:val="CMDOutput"/>
      </w:pPr>
      <w:r w:rsidRPr="00BF21E1">
        <w:t>Are you sure you want to perform this action?</w:t>
      </w:r>
    </w:p>
    <w:p w14:paraId="17F8565D" w14:textId="77777777" w:rsidR="00ED0BF6" w:rsidRPr="00BF21E1" w:rsidRDefault="00ED0BF6" w:rsidP="00ED0BF6">
      <w:pPr>
        <w:pStyle w:val="CMDOutput"/>
      </w:pPr>
      <w:r w:rsidRPr="00BF21E1">
        <w:t>Performing the operation "Clear-RecycleBin" on target "All of the contents of the Recycle Bin".</w:t>
      </w:r>
    </w:p>
    <w:p w14:paraId="2D15E4B3" w14:textId="77777777" w:rsidR="00ED0BF6" w:rsidRDefault="00ED0BF6" w:rsidP="00ED0BF6">
      <w:pPr>
        <w:pStyle w:val="CMDOutput"/>
      </w:pPr>
      <w:r w:rsidRPr="00BF21E1">
        <w:t>[Y] Yes  [A] Yes to All  [N] No  [L] No to All  [S] Suspend  [?] Help (default is "Y"): y</w:t>
      </w:r>
    </w:p>
    <w:p w14:paraId="4D0CEB53" w14:textId="77777777" w:rsidR="00A30169" w:rsidRDefault="00A30169" w:rsidP="00192F59">
      <w:pPr>
        <w:pStyle w:val="Heading3"/>
      </w:pPr>
      <w:r>
        <w:t>Question:</w:t>
      </w:r>
    </w:p>
    <w:p w14:paraId="3BF37717" w14:textId="220A3DD0" w:rsidR="00ED0BF6" w:rsidRDefault="00ED0BF6" w:rsidP="00C82186">
      <w:pPr>
        <w:pStyle w:val="BodyTextL50"/>
        <w:spacing w:before="0"/>
      </w:pPr>
      <w:r>
        <w:t>What happened to the files in the Recycle Bin?</w:t>
      </w:r>
    </w:p>
    <w:p w14:paraId="7DF20C61" w14:textId="5680D378" w:rsidR="004708EF" w:rsidRDefault="004708EF" w:rsidP="00C82186">
      <w:pPr>
        <w:pStyle w:val="BodyTextL50"/>
        <w:spacing w:before="0"/>
      </w:pPr>
      <w:r>
        <w:rPr>
          <w:noProof/>
        </w:rPr>
        <w:lastRenderedPageBreak/>
        <w:drawing>
          <wp:inline distT="0" distB="0" distL="0" distR="0" wp14:anchorId="273D977C" wp14:editId="6CC74E07">
            <wp:extent cx="6400800" cy="7296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729615"/>
                    </a:xfrm>
                    <a:prstGeom prst="rect">
                      <a:avLst/>
                    </a:prstGeom>
                  </pic:spPr>
                </pic:pic>
              </a:graphicData>
            </a:graphic>
          </wp:inline>
        </w:drawing>
      </w:r>
    </w:p>
    <w:p w14:paraId="062C7733" w14:textId="74FE0328" w:rsidR="00ED0BF6" w:rsidRPr="001C1229" w:rsidRDefault="004708EF" w:rsidP="001C1229">
      <w:pPr>
        <w:rPr>
          <w:sz w:val="20"/>
        </w:rPr>
      </w:pPr>
      <w:r w:rsidRPr="004708EF">
        <w:rPr>
          <w:sz w:val="20"/>
        </w:rPr>
        <w:t>The files in the Recyc</w:t>
      </w:r>
      <w:r w:rsidR="001C1229">
        <w:rPr>
          <w:sz w:val="20"/>
        </w:rPr>
        <w:t>le Bin are deleted permanently.</w:t>
      </w:r>
      <w:r w:rsidR="00A30169">
        <w:t>our answers here.</w:t>
      </w:r>
    </w:p>
    <w:p w14:paraId="6F2DDD8A" w14:textId="28A92772" w:rsidR="00ED0BF6" w:rsidRDefault="00ED0BF6" w:rsidP="00ED0BF6">
      <w:pPr>
        <w:pStyle w:val="Heading1"/>
        <w:numPr>
          <w:ilvl w:val="0"/>
          <w:numId w:val="3"/>
        </w:numPr>
      </w:pPr>
      <w:r>
        <w:t>Reflection</w:t>
      </w:r>
      <w:r w:rsidR="00547267">
        <w:t xml:space="preserve"> Question</w:t>
      </w:r>
    </w:p>
    <w:p w14:paraId="4D98D76A" w14:textId="53B56C2B" w:rsidR="00ED0BF6" w:rsidRDefault="00ED0BF6" w:rsidP="00ED0BF6">
      <w:pPr>
        <w:pStyle w:val="BodyTextL25"/>
      </w:pPr>
      <w:r>
        <w:t xml:space="preserve">PowerShell was developed for task automation and configuration management. Using the </w:t>
      </w:r>
      <w:r w:rsidR="00A62F6D">
        <w:t>i</w:t>
      </w:r>
      <w:r>
        <w:t>nternet, research commands that you could use to simplify your tasks as a security analyst. Record your findings.</w:t>
      </w:r>
    </w:p>
    <w:p w14:paraId="72038330" w14:textId="1B6D91B8" w:rsidR="001C1229" w:rsidRDefault="001C1229" w:rsidP="001C1229">
      <w:pPr>
        <w:pStyle w:val="BodyTextL25"/>
        <w:ind w:left="0"/>
      </w:pPr>
      <w:r>
        <w:rPr>
          <w:noProof/>
        </w:rPr>
        <w:drawing>
          <wp:inline distT="0" distB="0" distL="0" distR="0" wp14:anchorId="7C20EC47" wp14:editId="16155F2D">
            <wp:extent cx="2686050" cy="266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6050" cy="266700"/>
                    </a:xfrm>
                    <a:prstGeom prst="rect">
                      <a:avLst/>
                    </a:prstGeom>
                  </pic:spPr>
                </pic:pic>
              </a:graphicData>
            </a:graphic>
          </wp:inline>
        </w:drawing>
      </w:r>
    </w:p>
    <w:p w14:paraId="4A861AFD" w14:textId="77777777" w:rsidR="001C1229" w:rsidRDefault="001C1229" w:rsidP="001C1229">
      <w:pPr>
        <w:pStyle w:val="BodyTextL25"/>
        <w:ind w:left="0"/>
        <w:rPr>
          <w:noProof/>
        </w:rPr>
      </w:pPr>
      <w:r>
        <w:rPr>
          <w:noProof/>
        </w:rPr>
        <w:drawing>
          <wp:inline distT="0" distB="0" distL="0" distR="0" wp14:anchorId="365D169F" wp14:editId="2C82997B">
            <wp:extent cx="6400800" cy="31565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3156585"/>
                    </a:xfrm>
                    <a:prstGeom prst="rect">
                      <a:avLst/>
                    </a:prstGeom>
                  </pic:spPr>
                </pic:pic>
              </a:graphicData>
            </a:graphic>
          </wp:inline>
        </w:drawing>
      </w:r>
      <w:r w:rsidRPr="001C1229">
        <w:rPr>
          <w:noProof/>
        </w:rPr>
        <w:t xml:space="preserve"> </w:t>
      </w:r>
    </w:p>
    <w:p w14:paraId="557BEFA6" w14:textId="646324C2" w:rsidR="001C1229" w:rsidRDefault="001C1229" w:rsidP="001C1229">
      <w:pPr>
        <w:pStyle w:val="BodyTextL25"/>
        <w:ind w:left="0"/>
      </w:pPr>
      <w:bookmarkStart w:id="0" w:name="_GoBack"/>
      <w:r>
        <w:rPr>
          <w:noProof/>
        </w:rPr>
        <w:drawing>
          <wp:inline distT="0" distB="0" distL="0" distR="0" wp14:anchorId="10B85221" wp14:editId="5B163795">
            <wp:extent cx="6400800" cy="2473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2473960"/>
                    </a:xfrm>
                    <a:prstGeom prst="rect">
                      <a:avLst/>
                    </a:prstGeom>
                  </pic:spPr>
                </pic:pic>
              </a:graphicData>
            </a:graphic>
          </wp:inline>
        </w:drawing>
      </w:r>
      <w:bookmarkEnd w:id="0"/>
    </w:p>
    <w:p w14:paraId="271FC2EC" w14:textId="604C7879" w:rsidR="00ED0BF6" w:rsidRDefault="00A30169" w:rsidP="00C82186">
      <w:pPr>
        <w:pStyle w:val="AnswerLineL25"/>
        <w:spacing w:after="1200"/>
      </w:pPr>
      <w:r>
        <w:t>Type your answers here.</w:t>
      </w:r>
    </w:p>
    <w:p w14:paraId="35E0A7CA" w14:textId="42E2DCEF" w:rsidR="00C162C0" w:rsidRPr="00ED0BF6" w:rsidRDefault="00ED0BF6" w:rsidP="00ED0BF6">
      <w:pPr>
        <w:pStyle w:val="ConfigWindow"/>
      </w:pPr>
      <w:r w:rsidRPr="00ED0BF6">
        <w:lastRenderedPageBreak/>
        <w:t>End of document</w:t>
      </w:r>
    </w:p>
    <w:sectPr w:rsidR="00C162C0" w:rsidRPr="00ED0BF6" w:rsidSect="009C3182">
      <w:headerReference w:type="default" r:id="rId30"/>
      <w:footerReference w:type="default" r:id="rId31"/>
      <w:footerReference w:type="first" r:id="rId3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7A929" w14:textId="77777777" w:rsidR="00BF471B" w:rsidRDefault="00BF471B" w:rsidP="00710659">
      <w:pPr>
        <w:spacing w:after="0" w:line="240" w:lineRule="auto"/>
      </w:pPr>
      <w:r>
        <w:separator/>
      </w:r>
    </w:p>
    <w:p w14:paraId="426147C9" w14:textId="77777777" w:rsidR="00BF471B" w:rsidRDefault="00BF471B"/>
  </w:endnote>
  <w:endnote w:type="continuationSeparator" w:id="0">
    <w:p w14:paraId="43995E44" w14:textId="77777777" w:rsidR="00BF471B" w:rsidRDefault="00BF471B" w:rsidP="00710659">
      <w:pPr>
        <w:spacing w:after="0" w:line="240" w:lineRule="auto"/>
      </w:pPr>
      <w:r>
        <w:continuationSeparator/>
      </w:r>
    </w:p>
    <w:p w14:paraId="6DC232A3" w14:textId="77777777" w:rsidR="00BF471B" w:rsidRDefault="00BF4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F592E" w14:textId="2FDF2B31"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C1229">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C1229">
      <w:rPr>
        <w:b/>
        <w:noProof/>
        <w:szCs w:val="16"/>
      </w:rPr>
      <w:t>11</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9CE2F" w14:textId="387FD725"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C122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C1229">
      <w:rPr>
        <w:b/>
        <w:noProof/>
        <w:szCs w:val="16"/>
      </w:rPr>
      <w:t>11</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16ECE" w14:textId="77777777" w:rsidR="00BF471B" w:rsidRDefault="00BF471B" w:rsidP="00710659">
      <w:pPr>
        <w:spacing w:after="0" w:line="240" w:lineRule="auto"/>
      </w:pPr>
      <w:r>
        <w:separator/>
      </w:r>
    </w:p>
    <w:p w14:paraId="2BC49F77" w14:textId="77777777" w:rsidR="00BF471B" w:rsidRDefault="00BF471B"/>
  </w:footnote>
  <w:footnote w:type="continuationSeparator" w:id="0">
    <w:p w14:paraId="2A7473E7" w14:textId="77777777" w:rsidR="00BF471B" w:rsidRDefault="00BF471B" w:rsidP="00710659">
      <w:pPr>
        <w:spacing w:after="0" w:line="240" w:lineRule="auto"/>
      </w:pPr>
      <w:r>
        <w:continuationSeparator/>
      </w:r>
    </w:p>
    <w:p w14:paraId="508F33D1" w14:textId="77777777" w:rsidR="00BF471B" w:rsidRDefault="00BF471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D559A5AE5D424471B1357D75B03D13E0"/>
      </w:placeholder>
      <w:dataBinding w:prefixMappings="xmlns:ns0='http://purl.org/dc/elements/1.1/' xmlns:ns1='http://schemas.openxmlformats.org/package/2006/metadata/core-properties' " w:xpath="/ns1:coreProperties[1]/ns0:title[1]" w:storeItemID="{6C3C8BC8-F283-45AE-878A-BAB7291924A1}"/>
      <w:text/>
    </w:sdtPr>
    <w:sdtEndPr/>
    <w:sdtContent>
      <w:p w14:paraId="26B62A58" w14:textId="77777777" w:rsidR="00926CB2" w:rsidRDefault="00ED0BF6" w:rsidP="008402F2">
        <w:pPr>
          <w:pStyle w:val="PageHead"/>
        </w:pPr>
        <w:r>
          <w:t>Lab - Using Windows PowerShell</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C42213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B345261"/>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F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08D"/>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202"/>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4BD2"/>
    <w:rsid w:val="000F6743"/>
    <w:rsid w:val="001006C2"/>
    <w:rsid w:val="00101BE8"/>
    <w:rsid w:val="00103401"/>
    <w:rsid w:val="00103A44"/>
    <w:rsid w:val="00103D36"/>
    <w:rsid w:val="0010436E"/>
    <w:rsid w:val="00107B2B"/>
    <w:rsid w:val="00112AC5"/>
    <w:rsid w:val="001133DD"/>
    <w:rsid w:val="00120CBE"/>
    <w:rsid w:val="00121227"/>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2F59"/>
    <w:rsid w:val="00193A3B"/>
    <w:rsid w:val="00193F14"/>
    <w:rsid w:val="00196CBC"/>
    <w:rsid w:val="0019753E"/>
    <w:rsid w:val="00197614"/>
    <w:rsid w:val="001A0312"/>
    <w:rsid w:val="001A15DA"/>
    <w:rsid w:val="001A2694"/>
    <w:rsid w:val="001A3CC7"/>
    <w:rsid w:val="001A67A4"/>
    <w:rsid w:val="001A69AC"/>
    <w:rsid w:val="001B67D8"/>
    <w:rsid w:val="001B6F95"/>
    <w:rsid w:val="001C05A1"/>
    <w:rsid w:val="001C1229"/>
    <w:rsid w:val="001C1D9E"/>
    <w:rsid w:val="001C5998"/>
    <w:rsid w:val="001C7C3B"/>
    <w:rsid w:val="001D5B6F"/>
    <w:rsid w:val="001E0AB8"/>
    <w:rsid w:val="001E38E0"/>
    <w:rsid w:val="001E4E72"/>
    <w:rsid w:val="001E62B3"/>
    <w:rsid w:val="001E6424"/>
    <w:rsid w:val="001F0171"/>
    <w:rsid w:val="001F0D77"/>
    <w:rsid w:val="001F643A"/>
    <w:rsid w:val="001F7DD8"/>
    <w:rsid w:val="002015B0"/>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3AB4"/>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3373"/>
    <w:rsid w:val="002F45FF"/>
    <w:rsid w:val="002F66D3"/>
    <w:rsid w:val="002F69D0"/>
    <w:rsid w:val="002F6D17"/>
    <w:rsid w:val="00302887"/>
    <w:rsid w:val="003056EB"/>
    <w:rsid w:val="003071FF"/>
    <w:rsid w:val="00310652"/>
    <w:rsid w:val="00311065"/>
    <w:rsid w:val="0031371D"/>
    <w:rsid w:val="0031789F"/>
    <w:rsid w:val="00320788"/>
    <w:rsid w:val="00320B6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08EF"/>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47267"/>
    <w:rsid w:val="005510BA"/>
    <w:rsid w:val="005538C8"/>
    <w:rsid w:val="00554B4E"/>
    <w:rsid w:val="00556C02"/>
    <w:rsid w:val="00557E50"/>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4C3"/>
    <w:rsid w:val="00636C28"/>
    <w:rsid w:val="006428E5"/>
    <w:rsid w:val="00644958"/>
    <w:rsid w:val="006513FB"/>
    <w:rsid w:val="00656EEF"/>
    <w:rsid w:val="006576AF"/>
    <w:rsid w:val="00672919"/>
    <w:rsid w:val="00677544"/>
    <w:rsid w:val="00681687"/>
    <w:rsid w:val="00686295"/>
    <w:rsid w:val="00686587"/>
    <w:rsid w:val="006868B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4493"/>
    <w:rsid w:val="006C57F2"/>
    <w:rsid w:val="006C5949"/>
    <w:rsid w:val="006C6832"/>
    <w:rsid w:val="006D1370"/>
    <w:rsid w:val="006D1E60"/>
    <w:rsid w:val="006D2C28"/>
    <w:rsid w:val="006D3FC1"/>
    <w:rsid w:val="006D7590"/>
    <w:rsid w:val="006D7B1C"/>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BE4"/>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7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2153"/>
    <w:rsid w:val="00983B77"/>
    <w:rsid w:val="00996053"/>
    <w:rsid w:val="00997E71"/>
    <w:rsid w:val="009A0B2F"/>
    <w:rsid w:val="009A1CF4"/>
    <w:rsid w:val="009A37D7"/>
    <w:rsid w:val="009A4E17"/>
    <w:rsid w:val="009A6955"/>
    <w:rsid w:val="009B0697"/>
    <w:rsid w:val="009B341C"/>
    <w:rsid w:val="009B5747"/>
    <w:rsid w:val="009B5B44"/>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169"/>
    <w:rsid w:val="00A30F8A"/>
    <w:rsid w:val="00A33890"/>
    <w:rsid w:val="00A34E7F"/>
    <w:rsid w:val="00A35608"/>
    <w:rsid w:val="00A46F0A"/>
    <w:rsid w:val="00A46F25"/>
    <w:rsid w:val="00A47CC2"/>
    <w:rsid w:val="00A502BA"/>
    <w:rsid w:val="00A60146"/>
    <w:rsid w:val="00A601A9"/>
    <w:rsid w:val="00A60F6F"/>
    <w:rsid w:val="00A622C4"/>
    <w:rsid w:val="00A6283D"/>
    <w:rsid w:val="00A62F6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7DF"/>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71B"/>
    <w:rsid w:val="00BF4D1F"/>
    <w:rsid w:val="00BF76BE"/>
    <w:rsid w:val="00C02A73"/>
    <w:rsid w:val="00C063D2"/>
    <w:rsid w:val="00C07BC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218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596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87D72"/>
    <w:rsid w:val="00E97333"/>
    <w:rsid w:val="00EA486E"/>
    <w:rsid w:val="00EA4FA3"/>
    <w:rsid w:val="00EB001B"/>
    <w:rsid w:val="00EB3082"/>
    <w:rsid w:val="00EB6C33"/>
    <w:rsid w:val="00EC1DEA"/>
    <w:rsid w:val="00EC6F62"/>
    <w:rsid w:val="00ED0BF6"/>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E52"/>
    <w:rsid w:val="00F666EC"/>
    <w:rsid w:val="00F7050A"/>
    <w:rsid w:val="00F75533"/>
    <w:rsid w:val="00F8036D"/>
    <w:rsid w:val="00F809DC"/>
    <w:rsid w:val="00F86EB0"/>
    <w:rsid w:val="00FA154B"/>
    <w:rsid w:val="00FA2E75"/>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E3DA7"/>
  <w15:docId w15:val="{C80E27C3-2A24-462A-890A-9196D474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92F5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92F5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92F59"/>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92F59"/>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192F5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2596C"/>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2596C"/>
    <w:pPr>
      <w:spacing w:before="0" w:after="0"/>
    </w:pPr>
    <w:rPr>
      <w:i/>
      <w:color w:val="FFFFFF" w:themeColor="background1"/>
      <w:sz w:val="6"/>
    </w:rPr>
  </w:style>
  <w:style w:type="paragraph" w:customStyle="1" w:styleId="SubStepAlpha">
    <w:name w:val="SubStep Alpha"/>
    <w:basedOn w:val="BodyTextL25"/>
    <w:qFormat/>
    <w:rsid w:val="00192F5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192F5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92F59"/>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92F5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192F59"/>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092202"/>
    <w:pPr>
      <w:keepNext/>
      <w:numPr>
        <w:ilvl w:val="1"/>
        <w:numId w:val="10"/>
      </w:numPr>
      <w:spacing w:before="240"/>
      <w:outlineLvl w:val="0"/>
    </w:pPr>
    <w:rPr>
      <w:b/>
      <w:sz w:val="24"/>
    </w:rPr>
  </w:style>
  <w:style w:type="character" w:styleId="Hyperlink">
    <w:name w:val="Hyperlink"/>
    <w:basedOn w:val="DefaultParagraphFont"/>
    <w:uiPriority w:val="99"/>
    <w:unhideWhenUsed/>
    <w:rsid w:val="00ED0BF6"/>
    <w:rPr>
      <w:color w:val="0000FF"/>
      <w:u w:val="single"/>
    </w:rPr>
  </w:style>
  <w:style w:type="character" w:styleId="FollowedHyperlink">
    <w:name w:val="FollowedHyperlink"/>
    <w:basedOn w:val="DefaultParagraphFont"/>
    <w:semiHidden/>
    <w:unhideWhenUsed/>
    <w:rsid w:val="00557E50"/>
    <w:rPr>
      <w:color w:val="800080" w:themeColor="followedHyperlink"/>
      <w:u w:val="single"/>
    </w:rPr>
  </w:style>
  <w:style w:type="paragraph" w:styleId="ListParagraph">
    <w:name w:val="List Paragraph"/>
    <w:basedOn w:val="Normal"/>
    <w:uiPriority w:val="34"/>
    <w:qFormat/>
    <w:rsid w:val="0012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microsoft.com/en-us/powershell/scripting/how-to-use-docs?view=powershell-7.3" TargetMode="External"/><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59A5AE5D424471B1357D75B03D13E0"/>
        <w:category>
          <w:name w:val="General"/>
          <w:gallery w:val="placeholder"/>
        </w:category>
        <w:types>
          <w:type w:val="bbPlcHdr"/>
        </w:types>
        <w:behaviors>
          <w:behavior w:val="content"/>
        </w:behaviors>
        <w:guid w:val="{1342ADE4-9D1A-4ADA-B80A-BB89B6E05B10}"/>
      </w:docPartPr>
      <w:docPartBody>
        <w:p w:rsidR="00CE0545" w:rsidRDefault="006A1E14">
          <w:pPr>
            <w:pStyle w:val="D559A5AE5D424471B1357D75B03D13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14"/>
    <w:rsid w:val="00097B4C"/>
    <w:rsid w:val="001C5F8B"/>
    <w:rsid w:val="002A6DBA"/>
    <w:rsid w:val="00315D36"/>
    <w:rsid w:val="006A1E14"/>
    <w:rsid w:val="00A43B80"/>
    <w:rsid w:val="00CE0545"/>
    <w:rsid w:val="00E37BA5"/>
    <w:rsid w:val="00F77EF5"/>
    <w:rsid w:val="00FE1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59A5AE5D424471B1357D75B03D13E0">
    <w:name w:val="D559A5AE5D424471B1357D75B03D1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CDA00-742B-40DD-AD2E-BFF95BED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48</TotalTime>
  <Pages>11</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 - Using Windows PowerShell</vt:lpstr>
    </vt:vector>
  </TitlesOfParts>
  <Company>Cisco Systems, Inc.</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Using Windows PowerShell</dc:title>
  <dc:creator>SP</dc:creator>
  <dc:description>2017</dc:description>
  <cp:lastModifiedBy>Windows User</cp:lastModifiedBy>
  <cp:revision>6</cp:revision>
  <cp:lastPrinted>2020-07-16T00:33:00Z</cp:lastPrinted>
  <dcterms:created xsi:type="dcterms:W3CDTF">2020-07-16T00:33:00Z</dcterms:created>
  <dcterms:modified xsi:type="dcterms:W3CDTF">2023-06-29T07:08:00Z</dcterms:modified>
</cp:coreProperties>
</file>