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C973A" w14:textId="77777777" w:rsidR="007E6AB9" w:rsidRPr="007E6AB9" w:rsidRDefault="007E6AB9" w:rsidP="0076089D">
      <w:pPr>
        <w:pStyle w:val="Chng"/>
      </w:pPr>
      <w:bookmarkStart w:id="0" w:name="_Toc105771471"/>
      <w:r>
        <w:t>MỤC LỤC</w:t>
      </w:r>
      <w:bookmarkEnd w:id="0"/>
    </w:p>
    <w:p w14:paraId="46ACC159" w14:textId="53951378" w:rsidR="006C04E0" w:rsidRDefault="00C7508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\t "Chương,1,Tiểu mục cấp 1,2,Tiểu mục cấp 2,3,Tiểu mục cấp 3,4" </w:instrText>
      </w:r>
      <w:r>
        <w:rPr>
          <w:szCs w:val="26"/>
        </w:rPr>
        <w:fldChar w:fldCharType="separate"/>
      </w:r>
      <w:hyperlink w:anchor="_Toc105771468" w:history="1">
        <w:r w:rsidR="006C04E0" w:rsidRPr="0011776C">
          <w:rPr>
            <w:rStyle w:val="Hyperlink"/>
            <w:noProof/>
            <w:lang w:val="vi-VN"/>
          </w:rPr>
          <w:t>LỜI CẢM ƠN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_Toc105771468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i</w:t>
        </w:r>
        <w:r w:rsidR="006C04E0">
          <w:rPr>
            <w:noProof/>
            <w:webHidden/>
          </w:rPr>
          <w:fldChar w:fldCharType="end"/>
        </w:r>
      </w:hyperlink>
    </w:p>
    <w:p w14:paraId="6C82570F" w14:textId="3F9B8E4B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69" w:history="1">
        <w:r w:rsidR="006C04E0" w:rsidRPr="0011776C">
          <w:rPr>
            <w:rStyle w:val="Hyperlink"/>
            <w:noProof/>
            <w:lang w:val="vi-VN"/>
          </w:rPr>
          <w:t>PHẦN XÁC NHẬN VÀ ĐÁNH GIÁ CỦA GIẢNG VIÊN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_Toc105771469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iii</w:t>
        </w:r>
        <w:r w:rsidR="006C04E0">
          <w:rPr>
            <w:noProof/>
            <w:webHidden/>
          </w:rPr>
          <w:fldChar w:fldCharType="end"/>
        </w:r>
      </w:hyperlink>
    </w:p>
    <w:p w14:paraId="5F52D195" w14:textId="4274E82E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0" w:history="1">
        <w:r w:rsidR="006C04E0" w:rsidRPr="0011776C">
          <w:rPr>
            <w:rStyle w:val="Hyperlink"/>
            <w:noProof/>
            <w:lang w:val="vi-VN"/>
          </w:rPr>
          <w:t>TÓM TẮT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iv</w:t>
        </w:r>
        <w:r w:rsidR="006C04E0">
          <w:rPr>
            <w:noProof/>
            <w:webHidden/>
          </w:rPr>
          <w:fldChar w:fldCharType="end"/>
        </w:r>
      </w:hyperlink>
    </w:p>
    <w:p w14:paraId="073F3A24" w14:textId="7454E3BD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1" w:history="1">
        <w:r w:rsidR="006C04E0" w:rsidRPr="0011776C">
          <w:rPr>
            <w:rStyle w:val="Hyperlink"/>
            <w:noProof/>
          </w:rPr>
          <w:t>MỤC LỤC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</w:t>
        </w:r>
        <w:r w:rsidR="006C04E0">
          <w:rPr>
            <w:noProof/>
            <w:webHidden/>
          </w:rPr>
          <w:fldChar w:fldCharType="end"/>
        </w:r>
      </w:hyperlink>
    </w:p>
    <w:p w14:paraId="1FA637F8" w14:textId="76DF9FF7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2" w:history="1">
        <w:r w:rsidR="006C04E0" w:rsidRPr="0011776C">
          <w:rPr>
            <w:rStyle w:val="Hyperlink"/>
            <w:noProof/>
          </w:rPr>
          <w:t>DANH MỤC CÁC BẢNG BIỂU, HÌNH VẼ, ĐỒ THỊ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</w:t>
        </w:r>
        <w:r w:rsidR="006C04E0">
          <w:rPr>
            <w:noProof/>
            <w:webHidden/>
          </w:rPr>
          <w:fldChar w:fldCharType="end"/>
        </w:r>
      </w:hyperlink>
    </w:p>
    <w:p w14:paraId="46BDE41C" w14:textId="76D31B6E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3" w:history="1">
        <w:r w:rsidR="006C04E0" w:rsidRPr="0011776C">
          <w:rPr>
            <w:rStyle w:val="Hyperlink"/>
            <w:noProof/>
          </w:rPr>
          <w:t>1 Kháo sát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8</w:t>
        </w:r>
        <w:r w:rsidR="006C04E0">
          <w:rPr>
            <w:noProof/>
            <w:webHidden/>
          </w:rPr>
          <w:fldChar w:fldCharType="end"/>
        </w:r>
      </w:hyperlink>
    </w:p>
    <w:p w14:paraId="7DE4D6CB" w14:textId="21FFCF13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4" w:history="1">
        <w:r w:rsidR="006C04E0" w:rsidRPr="0011776C">
          <w:rPr>
            <w:rStyle w:val="Hyperlink"/>
            <w:noProof/>
          </w:rPr>
          <w:t>1.1 Giới thiệu đề t</w:t>
        </w:r>
        <w:r w:rsidR="006C04E0" w:rsidRPr="0011776C">
          <w:rPr>
            <w:rStyle w:val="Hyperlink"/>
            <w:noProof/>
          </w:rPr>
          <w:t>à</w:t>
        </w:r>
        <w:r w:rsidR="006C04E0" w:rsidRPr="0011776C">
          <w:rPr>
            <w:rStyle w:val="Hyperlink"/>
            <w:noProof/>
          </w:rPr>
          <w:t>i: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8</w:t>
        </w:r>
        <w:r w:rsidR="006C04E0">
          <w:rPr>
            <w:noProof/>
            <w:webHidden/>
          </w:rPr>
          <w:fldChar w:fldCharType="end"/>
        </w:r>
      </w:hyperlink>
    </w:p>
    <w:p w14:paraId="4F1114AB" w14:textId="3FAB4197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5" w:history="1">
        <w:r w:rsidR="006C04E0" w:rsidRPr="0011776C">
          <w:rPr>
            <w:rStyle w:val="Hyperlink"/>
            <w:noProof/>
          </w:rPr>
          <w:t>1.2 Khảo sát: Tầm 10 người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8</w:t>
        </w:r>
        <w:r w:rsidR="006C04E0">
          <w:rPr>
            <w:noProof/>
            <w:webHidden/>
          </w:rPr>
          <w:fldChar w:fldCharType="end"/>
        </w:r>
      </w:hyperlink>
    </w:p>
    <w:p w14:paraId="5D52C5C0" w14:textId="23863CC6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6" w:history="1">
        <w:r w:rsidR="006C04E0" w:rsidRPr="0011776C">
          <w:rPr>
            <w:rStyle w:val="Hyperlink"/>
            <w:noProof/>
          </w:rPr>
          <w:t>2. Phân t</w:t>
        </w:r>
        <w:r w:rsidR="006C04E0" w:rsidRPr="0011776C">
          <w:rPr>
            <w:rStyle w:val="Hyperlink"/>
            <w:noProof/>
          </w:rPr>
          <w:t>í</w:t>
        </w:r>
        <w:r w:rsidR="006C04E0" w:rsidRPr="0011776C">
          <w:rPr>
            <w:rStyle w:val="Hyperlink"/>
            <w:noProof/>
          </w:rPr>
          <w:t>ch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17</w:t>
        </w:r>
        <w:r w:rsidR="006C04E0">
          <w:rPr>
            <w:noProof/>
            <w:webHidden/>
          </w:rPr>
          <w:fldChar w:fldCharType="end"/>
        </w:r>
      </w:hyperlink>
    </w:p>
    <w:p w14:paraId="4B794A97" w14:textId="08B8EA86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7" w:history="1">
        <w:r w:rsidR="006C04E0" w:rsidRPr="0011776C">
          <w:rPr>
            <w:rStyle w:val="Hyperlink"/>
            <w:noProof/>
          </w:rPr>
          <w:t>2.1 Đặc tả: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17</w:t>
        </w:r>
        <w:r w:rsidR="006C04E0">
          <w:rPr>
            <w:noProof/>
            <w:webHidden/>
          </w:rPr>
          <w:fldChar w:fldCharType="end"/>
        </w:r>
      </w:hyperlink>
    </w:p>
    <w:p w14:paraId="072F55A8" w14:textId="4666C02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8" w:history="1">
        <w:r w:rsidR="006C04E0" w:rsidRPr="0011776C">
          <w:rPr>
            <w:rStyle w:val="Hyperlink"/>
            <w:noProof/>
          </w:rPr>
          <w:t>2.1.1 Sơ đồ phân quyền (Role map):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17</w:t>
        </w:r>
        <w:r w:rsidR="006C04E0">
          <w:rPr>
            <w:noProof/>
            <w:webHidden/>
          </w:rPr>
          <w:fldChar w:fldCharType="end"/>
        </w:r>
      </w:hyperlink>
    </w:p>
    <w:p w14:paraId="3DF5B67E" w14:textId="3413987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79" w:history="1">
        <w:r w:rsidR="006C04E0" w:rsidRPr="0011776C">
          <w:rPr>
            <w:rStyle w:val="Hyperlink"/>
            <w:noProof/>
          </w:rPr>
          <w:t>2.1.2 Quy trình nghiệp vụ: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_Toc105771479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17</w:t>
        </w:r>
        <w:r w:rsidR="006C04E0">
          <w:rPr>
            <w:noProof/>
            <w:webHidden/>
          </w:rPr>
          <w:fldChar w:fldCharType="end"/>
        </w:r>
      </w:hyperlink>
    </w:p>
    <w:p w14:paraId="1666DCEA" w14:textId="5FED4224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0" w:history="1">
        <w:r w:rsidR="006C04E0" w:rsidRPr="0011776C">
          <w:rPr>
            <w:rStyle w:val="Hyperlink"/>
            <w:noProof/>
          </w:rPr>
          <w:t>2.2 Đặc tả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18</w:t>
        </w:r>
        <w:r w:rsidR="006C04E0">
          <w:rPr>
            <w:noProof/>
            <w:webHidden/>
          </w:rPr>
          <w:fldChar w:fldCharType="end"/>
        </w:r>
      </w:hyperlink>
    </w:p>
    <w:p w14:paraId="0335A805" w14:textId="5E88E6BB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1" w:history="1">
        <w:r w:rsidR="006C04E0" w:rsidRPr="0011776C">
          <w:rPr>
            <w:rStyle w:val="Hyperlink"/>
            <w:noProof/>
          </w:rPr>
          <w:t>2.3 Các tác nhân trong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19</w:t>
        </w:r>
        <w:r w:rsidR="006C04E0">
          <w:rPr>
            <w:noProof/>
            <w:webHidden/>
          </w:rPr>
          <w:fldChar w:fldCharType="end"/>
        </w:r>
      </w:hyperlink>
    </w:p>
    <w:p w14:paraId="3C7B8555" w14:textId="73842744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2" w:history="1">
        <w:r w:rsidR="006C04E0" w:rsidRPr="0011776C">
          <w:rPr>
            <w:rStyle w:val="Hyperlink"/>
            <w:noProof/>
          </w:rPr>
          <w:t>2.4 Sơ đồ usecase: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20</w:t>
        </w:r>
        <w:r w:rsidR="006C04E0">
          <w:rPr>
            <w:noProof/>
            <w:webHidden/>
          </w:rPr>
          <w:fldChar w:fldCharType="end"/>
        </w:r>
      </w:hyperlink>
    </w:p>
    <w:p w14:paraId="69B6EC97" w14:textId="3E66BAC1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3" w:history="1">
        <w:r w:rsidR="006C04E0" w:rsidRPr="0011776C">
          <w:rPr>
            <w:rStyle w:val="Hyperlink"/>
            <w:noProof/>
          </w:rPr>
          <w:t>2.5 Đặc tả usecase: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21</w:t>
        </w:r>
        <w:r w:rsidR="006C04E0">
          <w:rPr>
            <w:noProof/>
            <w:webHidden/>
          </w:rPr>
          <w:fldChar w:fldCharType="end"/>
        </w:r>
      </w:hyperlink>
    </w:p>
    <w:p w14:paraId="299F3E1D" w14:textId="49D50EF5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4" w:history="1">
        <w:r w:rsidR="006C04E0" w:rsidRPr="0011776C">
          <w:rPr>
            <w:rStyle w:val="Hyperlink"/>
            <w:noProof/>
          </w:rPr>
          <w:t>2.5.1 Đặc tả use case đăng ký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21</w:t>
        </w:r>
        <w:r w:rsidR="006C04E0">
          <w:rPr>
            <w:noProof/>
            <w:webHidden/>
          </w:rPr>
          <w:fldChar w:fldCharType="end"/>
        </w:r>
      </w:hyperlink>
    </w:p>
    <w:p w14:paraId="5D1EAF88" w14:textId="0D8B59E0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5" w:history="1">
        <w:r w:rsidR="006C04E0" w:rsidRPr="0011776C">
          <w:rPr>
            <w:rStyle w:val="Hyperlink"/>
            <w:noProof/>
          </w:rPr>
          <w:t>2.5.2 Đặt tả usecase đăng nhập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23</w:t>
        </w:r>
        <w:r w:rsidR="006C04E0">
          <w:rPr>
            <w:noProof/>
            <w:webHidden/>
          </w:rPr>
          <w:fldChar w:fldCharType="end"/>
        </w:r>
      </w:hyperlink>
    </w:p>
    <w:p w14:paraId="7D40DBCE" w14:textId="45BE9483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6" w:history="1">
        <w:r w:rsidR="006C04E0" w:rsidRPr="0011776C">
          <w:rPr>
            <w:rStyle w:val="Hyperlink"/>
            <w:noProof/>
          </w:rPr>
          <w:t>2.5.3 Đặc tả use case quên mật khẩu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24</w:t>
        </w:r>
        <w:r w:rsidR="006C04E0">
          <w:rPr>
            <w:noProof/>
            <w:webHidden/>
          </w:rPr>
          <w:fldChar w:fldCharType="end"/>
        </w:r>
      </w:hyperlink>
    </w:p>
    <w:p w14:paraId="3C3D6127" w14:textId="27CAAAE3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7" w:history="1">
        <w:r w:rsidR="006C04E0" w:rsidRPr="0011776C">
          <w:rPr>
            <w:rStyle w:val="Hyperlink"/>
            <w:noProof/>
          </w:rPr>
          <w:t>2.5.4 Đặc tả use case đổi mật khẩu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25</w:t>
        </w:r>
        <w:r w:rsidR="006C04E0">
          <w:rPr>
            <w:noProof/>
            <w:webHidden/>
          </w:rPr>
          <w:fldChar w:fldCharType="end"/>
        </w:r>
      </w:hyperlink>
    </w:p>
    <w:p w14:paraId="19C4DDA0" w14:textId="2286CF97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8" w:history="1">
        <w:r w:rsidR="006C04E0" w:rsidRPr="0011776C">
          <w:rPr>
            <w:rStyle w:val="Hyperlink"/>
            <w:noProof/>
          </w:rPr>
          <w:t>2.5.5 Đặc tả use case đặt sân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26</w:t>
        </w:r>
        <w:r w:rsidR="006C04E0">
          <w:rPr>
            <w:noProof/>
            <w:webHidden/>
          </w:rPr>
          <w:fldChar w:fldCharType="end"/>
        </w:r>
      </w:hyperlink>
    </w:p>
    <w:p w14:paraId="30770F67" w14:textId="4A9C67D5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89" w:history="1">
        <w:r w:rsidR="006C04E0" w:rsidRPr="0011776C">
          <w:rPr>
            <w:rStyle w:val="Hyperlink"/>
            <w:noProof/>
          </w:rPr>
          <w:t>2.5.6 Đặc tả use case xem thông tin sân bóng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_Toc105771489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28</w:t>
        </w:r>
        <w:r w:rsidR="006C04E0">
          <w:rPr>
            <w:noProof/>
            <w:webHidden/>
          </w:rPr>
          <w:fldChar w:fldCharType="end"/>
        </w:r>
      </w:hyperlink>
    </w:p>
    <w:p w14:paraId="6296B8CF" w14:textId="06FE340B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0" w:history="1">
        <w:r w:rsidR="006C04E0" w:rsidRPr="0011776C">
          <w:rPr>
            <w:rStyle w:val="Hyperlink"/>
            <w:noProof/>
          </w:rPr>
          <w:t>2.5.7 Xem lịch sử đặt sân bóng: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29</w:t>
        </w:r>
        <w:r w:rsidR="006C04E0">
          <w:rPr>
            <w:noProof/>
            <w:webHidden/>
          </w:rPr>
          <w:fldChar w:fldCharType="end"/>
        </w:r>
      </w:hyperlink>
    </w:p>
    <w:p w14:paraId="4B3CC799" w14:textId="06DC58C1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1" w:history="1">
        <w:r w:rsidR="006C04E0" w:rsidRPr="0011776C">
          <w:rPr>
            <w:rStyle w:val="Hyperlink"/>
            <w:noProof/>
          </w:rPr>
          <w:t>2.5.8 Đặc tả use case thanh toán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30</w:t>
        </w:r>
        <w:r w:rsidR="006C04E0">
          <w:rPr>
            <w:noProof/>
            <w:webHidden/>
          </w:rPr>
          <w:fldChar w:fldCharType="end"/>
        </w:r>
      </w:hyperlink>
    </w:p>
    <w:p w14:paraId="75C20FB8" w14:textId="5D7C5D0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2" w:history="1">
        <w:r w:rsidR="006C04E0" w:rsidRPr="0011776C">
          <w:rPr>
            <w:rStyle w:val="Hyperlink"/>
            <w:noProof/>
          </w:rPr>
          <w:t>2.5.9 Đặc tả use case tổng doanh thu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31</w:t>
        </w:r>
        <w:r w:rsidR="006C04E0">
          <w:rPr>
            <w:noProof/>
            <w:webHidden/>
          </w:rPr>
          <w:fldChar w:fldCharType="end"/>
        </w:r>
      </w:hyperlink>
    </w:p>
    <w:p w14:paraId="30E20F90" w14:textId="35A69138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3" w:history="1">
        <w:r w:rsidR="006C04E0" w:rsidRPr="0011776C">
          <w:rPr>
            <w:rStyle w:val="Hyperlink"/>
            <w:noProof/>
          </w:rPr>
          <w:t>2.5.10 Đặc tả use case thêm khách hàng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32</w:t>
        </w:r>
        <w:r w:rsidR="006C04E0">
          <w:rPr>
            <w:noProof/>
            <w:webHidden/>
          </w:rPr>
          <w:fldChar w:fldCharType="end"/>
        </w:r>
      </w:hyperlink>
    </w:p>
    <w:p w14:paraId="6B7BDBC1" w14:textId="5ECED306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4" w:history="1">
        <w:r w:rsidR="006C04E0" w:rsidRPr="0011776C">
          <w:rPr>
            <w:rStyle w:val="Hyperlink"/>
            <w:noProof/>
          </w:rPr>
          <w:t>2.5.11 Đặc tả use case sửa thông tin khách hàng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34</w:t>
        </w:r>
        <w:r w:rsidR="006C04E0">
          <w:rPr>
            <w:noProof/>
            <w:webHidden/>
          </w:rPr>
          <w:fldChar w:fldCharType="end"/>
        </w:r>
      </w:hyperlink>
    </w:p>
    <w:p w14:paraId="09AA7028" w14:textId="0A942706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5" w:history="1">
        <w:r w:rsidR="006C04E0" w:rsidRPr="0011776C">
          <w:rPr>
            <w:rStyle w:val="Hyperlink"/>
            <w:noProof/>
          </w:rPr>
          <w:t>2.5.12 Đặc tả use case đặt dịch vụ phụ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35</w:t>
        </w:r>
        <w:r w:rsidR="006C04E0">
          <w:rPr>
            <w:noProof/>
            <w:webHidden/>
          </w:rPr>
          <w:fldChar w:fldCharType="end"/>
        </w:r>
      </w:hyperlink>
    </w:p>
    <w:p w14:paraId="6A9D5784" w14:textId="3CD0285C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6" w:history="1">
        <w:r w:rsidR="006C04E0" w:rsidRPr="0011776C">
          <w:rPr>
            <w:rStyle w:val="Hyperlink"/>
            <w:noProof/>
          </w:rPr>
          <w:t>3 Thiết kế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36</w:t>
        </w:r>
        <w:r w:rsidR="006C04E0">
          <w:rPr>
            <w:noProof/>
            <w:webHidden/>
          </w:rPr>
          <w:fldChar w:fldCharType="end"/>
        </w:r>
      </w:hyperlink>
    </w:p>
    <w:p w14:paraId="31334A81" w14:textId="297822D9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7" w:history="1">
        <w:r w:rsidR="006C04E0" w:rsidRPr="0011776C">
          <w:rPr>
            <w:rStyle w:val="Hyperlink"/>
            <w:noProof/>
          </w:rPr>
          <w:t>3.1 Sơ đồ lớp: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36</w:t>
        </w:r>
        <w:r w:rsidR="006C04E0">
          <w:rPr>
            <w:noProof/>
            <w:webHidden/>
          </w:rPr>
          <w:fldChar w:fldCharType="end"/>
        </w:r>
      </w:hyperlink>
    </w:p>
    <w:p w14:paraId="17BE11C1" w14:textId="4FAFED75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8" w:history="1">
        <w:r w:rsidR="006C04E0" w:rsidRPr="0011776C">
          <w:rPr>
            <w:rStyle w:val="Hyperlink"/>
            <w:noProof/>
          </w:rPr>
          <w:t>3.2 Sơ đồ tuần tự hệ thống: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37</w:t>
        </w:r>
        <w:r w:rsidR="006C04E0">
          <w:rPr>
            <w:noProof/>
            <w:webHidden/>
          </w:rPr>
          <w:fldChar w:fldCharType="end"/>
        </w:r>
      </w:hyperlink>
    </w:p>
    <w:p w14:paraId="71BBD940" w14:textId="3D3FC250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499" w:history="1">
        <w:r w:rsidR="006C04E0" w:rsidRPr="0011776C">
          <w:rPr>
            <w:rStyle w:val="Hyperlink"/>
            <w:noProof/>
          </w:rPr>
          <w:t>3.2.1 Sơ đồ tuần tự Đăng ký: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_Toc105771499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37</w:t>
        </w:r>
        <w:r w:rsidR="006C04E0">
          <w:rPr>
            <w:noProof/>
            <w:webHidden/>
          </w:rPr>
          <w:fldChar w:fldCharType="end"/>
        </w:r>
      </w:hyperlink>
    </w:p>
    <w:p w14:paraId="4E8A58AC" w14:textId="09E3A3D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0" w:history="1">
        <w:r w:rsidR="006C04E0" w:rsidRPr="0011776C">
          <w:rPr>
            <w:rStyle w:val="Hyperlink"/>
            <w:noProof/>
          </w:rPr>
          <w:t>3.2.2 Sơ đồ tuần tự Đăng nhập: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38</w:t>
        </w:r>
        <w:r w:rsidR="006C04E0">
          <w:rPr>
            <w:noProof/>
            <w:webHidden/>
          </w:rPr>
          <w:fldChar w:fldCharType="end"/>
        </w:r>
      </w:hyperlink>
    </w:p>
    <w:p w14:paraId="2C789208" w14:textId="3537F16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1" w:history="1">
        <w:r w:rsidR="006C04E0" w:rsidRPr="0011776C">
          <w:rPr>
            <w:rStyle w:val="Hyperlink"/>
            <w:noProof/>
          </w:rPr>
          <w:t>3.2.3 Sơ đồ tuần tự Quên mật khẩu: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39</w:t>
        </w:r>
        <w:r w:rsidR="006C04E0">
          <w:rPr>
            <w:noProof/>
            <w:webHidden/>
          </w:rPr>
          <w:fldChar w:fldCharType="end"/>
        </w:r>
      </w:hyperlink>
    </w:p>
    <w:p w14:paraId="288704B0" w14:textId="26DCBED2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2" w:history="1">
        <w:r w:rsidR="006C04E0" w:rsidRPr="0011776C">
          <w:rPr>
            <w:rStyle w:val="Hyperlink"/>
            <w:noProof/>
          </w:rPr>
          <w:t>3.2.4 Sơ đồ tuần tự Đổi mật khẩu: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40</w:t>
        </w:r>
        <w:r w:rsidR="006C04E0">
          <w:rPr>
            <w:noProof/>
            <w:webHidden/>
          </w:rPr>
          <w:fldChar w:fldCharType="end"/>
        </w:r>
      </w:hyperlink>
    </w:p>
    <w:p w14:paraId="5ECBAE39" w14:textId="48DB1F18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3" w:history="1">
        <w:r w:rsidR="006C04E0" w:rsidRPr="0011776C">
          <w:rPr>
            <w:rStyle w:val="Hyperlink"/>
            <w:noProof/>
          </w:rPr>
          <w:t>3.2.5 Sơ đồ tuần tự Đặt sân: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41</w:t>
        </w:r>
        <w:r w:rsidR="006C04E0">
          <w:rPr>
            <w:noProof/>
            <w:webHidden/>
          </w:rPr>
          <w:fldChar w:fldCharType="end"/>
        </w:r>
      </w:hyperlink>
    </w:p>
    <w:p w14:paraId="46E7BC30" w14:textId="7E62E4AF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4" w:history="1">
        <w:r w:rsidR="006C04E0" w:rsidRPr="0011776C">
          <w:rPr>
            <w:rStyle w:val="Hyperlink"/>
            <w:noProof/>
          </w:rPr>
          <w:t>3.2.6 Sơ đồ tuần tự Xem thông tin sân bóng: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42</w:t>
        </w:r>
        <w:r w:rsidR="006C04E0">
          <w:rPr>
            <w:noProof/>
            <w:webHidden/>
          </w:rPr>
          <w:fldChar w:fldCharType="end"/>
        </w:r>
      </w:hyperlink>
    </w:p>
    <w:p w14:paraId="432B6477" w14:textId="239D2B45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5" w:history="1">
        <w:r w:rsidR="006C04E0" w:rsidRPr="0011776C">
          <w:rPr>
            <w:rStyle w:val="Hyperlink"/>
            <w:noProof/>
          </w:rPr>
          <w:t>3.2.7 Sơ đồ tuần tự Xem lịch sử đặt sân: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43</w:t>
        </w:r>
        <w:r w:rsidR="006C04E0">
          <w:rPr>
            <w:noProof/>
            <w:webHidden/>
          </w:rPr>
          <w:fldChar w:fldCharType="end"/>
        </w:r>
      </w:hyperlink>
    </w:p>
    <w:p w14:paraId="72B9F9B3" w14:textId="720DEC12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6" w:history="1">
        <w:r w:rsidR="006C04E0" w:rsidRPr="0011776C">
          <w:rPr>
            <w:rStyle w:val="Hyperlink"/>
            <w:noProof/>
          </w:rPr>
          <w:t>3.2.8 Sơ đồ tuần tự Thanh toán: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44</w:t>
        </w:r>
        <w:r w:rsidR="006C04E0">
          <w:rPr>
            <w:noProof/>
            <w:webHidden/>
          </w:rPr>
          <w:fldChar w:fldCharType="end"/>
        </w:r>
      </w:hyperlink>
    </w:p>
    <w:p w14:paraId="63AD4B60" w14:textId="2AF4F20C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7" w:history="1">
        <w:r w:rsidR="006C04E0" w:rsidRPr="0011776C">
          <w:rPr>
            <w:rStyle w:val="Hyperlink"/>
            <w:noProof/>
          </w:rPr>
          <w:t>3.2.9 Sơ đồ tuần tự Tổng doanh thu: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45</w:t>
        </w:r>
        <w:r w:rsidR="006C04E0">
          <w:rPr>
            <w:noProof/>
            <w:webHidden/>
          </w:rPr>
          <w:fldChar w:fldCharType="end"/>
        </w:r>
      </w:hyperlink>
    </w:p>
    <w:p w14:paraId="0A318BC1" w14:textId="38F2FE20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8" w:history="1">
        <w:r w:rsidR="006C04E0" w:rsidRPr="0011776C">
          <w:rPr>
            <w:rStyle w:val="Hyperlink"/>
            <w:noProof/>
          </w:rPr>
          <w:t>3.2.10 Sơ đồ tuần tự Thêm khách hàng: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46</w:t>
        </w:r>
        <w:r w:rsidR="006C04E0">
          <w:rPr>
            <w:noProof/>
            <w:webHidden/>
          </w:rPr>
          <w:fldChar w:fldCharType="end"/>
        </w:r>
      </w:hyperlink>
    </w:p>
    <w:p w14:paraId="29CB117A" w14:textId="2C88EF16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09" w:history="1">
        <w:r w:rsidR="006C04E0" w:rsidRPr="0011776C">
          <w:rPr>
            <w:rStyle w:val="Hyperlink"/>
            <w:noProof/>
          </w:rPr>
          <w:t>3.2.11 Sơ đồ tuần tự Sửa thông tin khách hàng: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_Toc105771509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47</w:t>
        </w:r>
        <w:r w:rsidR="006C04E0">
          <w:rPr>
            <w:noProof/>
            <w:webHidden/>
          </w:rPr>
          <w:fldChar w:fldCharType="end"/>
        </w:r>
      </w:hyperlink>
    </w:p>
    <w:p w14:paraId="6E6A4F28" w14:textId="34488E87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0" w:history="1">
        <w:r w:rsidR="006C04E0" w:rsidRPr="0011776C">
          <w:rPr>
            <w:rStyle w:val="Hyperlink"/>
            <w:noProof/>
          </w:rPr>
          <w:t>3.2.12 Sơ đồ tuần tự Dịch vụ phụ: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48</w:t>
        </w:r>
        <w:r w:rsidR="006C04E0">
          <w:rPr>
            <w:noProof/>
            <w:webHidden/>
          </w:rPr>
          <w:fldChar w:fldCharType="end"/>
        </w:r>
      </w:hyperlink>
    </w:p>
    <w:p w14:paraId="7F6BA990" w14:textId="6FD5C7D0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1" w:history="1">
        <w:r w:rsidR="006C04E0" w:rsidRPr="0011776C">
          <w:rPr>
            <w:rStyle w:val="Hyperlink"/>
            <w:noProof/>
          </w:rPr>
          <w:t>3.3 Mô hình ERD: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49</w:t>
        </w:r>
        <w:r w:rsidR="006C04E0">
          <w:rPr>
            <w:noProof/>
            <w:webHidden/>
          </w:rPr>
          <w:fldChar w:fldCharType="end"/>
        </w:r>
      </w:hyperlink>
    </w:p>
    <w:p w14:paraId="6054F937" w14:textId="22BB41C7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2" w:history="1">
        <w:r w:rsidR="006C04E0" w:rsidRPr="0011776C">
          <w:rPr>
            <w:rStyle w:val="Hyperlink"/>
            <w:noProof/>
          </w:rPr>
          <w:t>4 Thiết kế giao diện và xử lý: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50</w:t>
        </w:r>
        <w:r w:rsidR="006C04E0">
          <w:rPr>
            <w:noProof/>
            <w:webHidden/>
          </w:rPr>
          <w:fldChar w:fldCharType="end"/>
        </w:r>
      </w:hyperlink>
    </w:p>
    <w:p w14:paraId="36E98F38" w14:textId="51B5F3AE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3" w:history="1">
        <w:r w:rsidR="006C04E0" w:rsidRPr="0011776C">
          <w:rPr>
            <w:rStyle w:val="Hyperlink"/>
            <w:noProof/>
          </w:rPr>
          <w:t>4.1 Mô tả giao diện: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50</w:t>
        </w:r>
        <w:r w:rsidR="006C04E0">
          <w:rPr>
            <w:noProof/>
            <w:webHidden/>
          </w:rPr>
          <w:fldChar w:fldCharType="end"/>
        </w:r>
      </w:hyperlink>
    </w:p>
    <w:p w14:paraId="392821D3" w14:textId="07CEF1F8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4" w:history="1">
        <w:r w:rsidR="006C04E0" w:rsidRPr="0011776C">
          <w:rPr>
            <w:rStyle w:val="Hyperlink"/>
            <w:noProof/>
          </w:rPr>
          <w:t>4.1.1 Tổng quan giao diện: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50</w:t>
        </w:r>
        <w:r w:rsidR="006C04E0">
          <w:rPr>
            <w:noProof/>
            <w:webHidden/>
          </w:rPr>
          <w:fldChar w:fldCharType="end"/>
        </w:r>
      </w:hyperlink>
    </w:p>
    <w:p w14:paraId="53A66442" w14:textId="1B1A38DA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5" w:history="1">
        <w:r w:rsidR="006C04E0" w:rsidRPr="0011776C">
          <w:rPr>
            <w:rStyle w:val="Hyperlink"/>
            <w:noProof/>
          </w:rPr>
          <w:t>4.1.2 Workflow của giao diện: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51</w:t>
        </w:r>
        <w:r w:rsidR="006C04E0">
          <w:rPr>
            <w:noProof/>
            <w:webHidden/>
          </w:rPr>
          <w:fldChar w:fldCharType="end"/>
        </w:r>
      </w:hyperlink>
    </w:p>
    <w:p w14:paraId="31611231" w14:textId="23F659F7" w:rsidR="006C04E0" w:rsidRDefault="00000000">
      <w:pPr>
        <w:pStyle w:val="TOC2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6" w:history="1">
        <w:r w:rsidR="006C04E0" w:rsidRPr="0011776C">
          <w:rPr>
            <w:rStyle w:val="Hyperlink"/>
            <w:noProof/>
          </w:rPr>
          <w:t>4.2 Đặc tả xử lý giao diện: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52</w:t>
        </w:r>
        <w:r w:rsidR="006C04E0">
          <w:rPr>
            <w:noProof/>
            <w:webHidden/>
          </w:rPr>
          <w:fldChar w:fldCharType="end"/>
        </w:r>
      </w:hyperlink>
    </w:p>
    <w:p w14:paraId="7403AFF3" w14:textId="63B67929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7" w:history="1">
        <w:r w:rsidR="006C04E0" w:rsidRPr="0011776C">
          <w:rPr>
            <w:rStyle w:val="Hyperlink"/>
            <w:noProof/>
          </w:rPr>
          <w:t>4.2.1 Đặc tả xử lí giao diện đăng nhập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52</w:t>
        </w:r>
        <w:r w:rsidR="006C04E0">
          <w:rPr>
            <w:noProof/>
            <w:webHidden/>
          </w:rPr>
          <w:fldChar w:fldCharType="end"/>
        </w:r>
      </w:hyperlink>
    </w:p>
    <w:p w14:paraId="4C81E86D" w14:textId="0EEF5BD9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8" w:history="1">
        <w:r w:rsidR="006C04E0" w:rsidRPr="0011776C">
          <w:rPr>
            <w:rStyle w:val="Hyperlink"/>
            <w:noProof/>
          </w:rPr>
          <w:t>4.2.2 Đặc tả xử lí giao diện đăng ký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_Toc105771518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53</w:t>
        </w:r>
        <w:r w:rsidR="006C04E0">
          <w:rPr>
            <w:noProof/>
            <w:webHidden/>
          </w:rPr>
          <w:fldChar w:fldCharType="end"/>
        </w:r>
      </w:hyperlink>
    </w:p>
    <w:p w14:paraId="2EBE6DD9" w14:textId="04F67EC1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19" w:history="1">
        <w:r w:rsidR="006C04E0" w:rsidRPr="0011776C">
          <w:rPr>
            <w:rStyle w:val="Hyperlink"/>
            <w:noProof/>
          </w:rPr>
          <w:t>4.2.3 Đặc tả xử lí giao diện quên mật khẩu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_Toc105771519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54</w:t>
        </w:r>
        <w:r w:rsidR="006C04E0">
          <w:rPr>
            <w:noProof/>
            <w:webHidden/>
          </w:rPr>
          <w:fldChar w:fldCharType="end"/>
        </w:r>
      </w:hyperlink>
    </w:p>
    <w:p w14:paraId="5A88E5E9" w14:textId="0BF4C64E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0" w:history="1">
        <w:r w:rsidR="006C04E0" w:rsidRPr="0011776C">
          <w:rPr>
            <w:rStyle w:val="Hyperlink"/>
            <w:noProof/>
          </w:rPr>
          <w:t>4.2.4 Đặc tả xử lí giao diện xem thông tin đặt sân 1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_Toc105771520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55</w:t>
        </w:r>
        <w:r w:rsidR="006C04E0">
          <w:rPr>
            <w:noProof/>
            <w:webHidden/>
          </w:rPr>
          <w:fldChar w:fldCharType="end"/>
        </w:r>
      </w:hyperlink>
    </w:p>
    <w:p w14:paraId="50E911CE" w14:textId="636DFD5F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1" w:history="1">
        <w:r w:rsidR="006C04E0" w:rsidRPr="0011776C">
          <w:rPr>
            <w:rStyle w:val="Hyperlink"/>
            <w:noProof/>
          </w:rPr>
          <w:t>4.2.5 Đặc tả xử lí giao diện xem thông tin đặt sân 2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_Toc105771521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56</w:t>
        </w:r>
        <w:r w:rsidR="006C04E0">
          <w:rPr>
            <w:noProof/>
            <w:webHidden/>
          </w:rPr>
          <w:fldChar w:fldCharType="end"/>
        </w:r>
      </w:hyperlink>
    </w:p>
    <w:p w14:paraId="185CF6D6" w14:textId="0672F6A8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2" w:history="1">
        <w:r w:rsidR="006C04E0" w:rsidRPr="0011776C">
          <w:rPr>
            <w:rStyle w:val="Hyperlink"/>
            <w:noProof/>
          </w:rPr>
          <w:t>4.2.6 Đặc tả xử lí giao diện dropdown của màn hình thông tin đặt sân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_Toc105771522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57</w:t>
        </w:r>
        <w:r w:rsidR="006C04E0">
          <w:rPr>
            <w:noProof/>
            <w:webHidden/>
          </w:rPr>
          <w:fldChar w:fldCharType="end"/>
        </w:r>
      </w:hyperlink>
    </w:p>
    <w:p w14:paraId="417631E7" w14:textId="1245C46B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3" w:history="1">
        <w:r w:rsidR="006C04E0" w:rsidRPr="0011776C">
          <w:rPr>
            <w:rStyle w:val="Hyperlink"/>
            <w:noProof/>
          </w:rPr>
          <w:t>4.2.7 Đặc tả xử lí giao diện lịch sử đặt sân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_Toc105771523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58</w:t>
        </w:r>
        <w:r w:rsidR="006C04E0">
          <w:rPr>
            <w:noProof/>
            <w:webHidden/>
          </w:rPr>
          <w:fldChar w:fldCharType="end"/>
        </w:r>
      </w:hyperlink>
    </w:p>
    <w:p w14:paraId="6E6553AA" w14:textId="4EAE1AD9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4" w:history="1">
        <w:r w:rsidR="006C04E0" w:rsidRPr="0011776C">
          <w:rPr>
            <w:rStyle w:val="Hyperlink"/>
            <w:noProof/>
          </w:rPr>
          <w:t>4.2.8 Đặc tả xử lí giao diện đổi mật khẩu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_Toc105771524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59</w:t>
        </w:r>
        <w:r w:rsidR="006C04E0">
          <w:rPr>
            <w:noProof/>
            <w:webHidden/>
          </w:rPr>
          <w:fldChar w:fldCharType="end"/>
        </w:r>
      </w:hyperlink>
    </w:p>
    <w:p w14:paraId="40479E6A" w14:textId="6E7F90E0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5" w:history="1">
        <w:r w:rsidR="006C04E0" w:rsidRPr="0011776C">
          <w:rPr>
            <w:rStyle w:val="Hyperlink"/>
            <w:noProof/>
          </w:rPr>
          <w:t>4.2.9 Đặc tả xử lí giao diện thông tin sân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_Toc105771525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60</w:t>
        </w:r>
        <w:r w:rsidR="006C04E0">
          <w:rPr>
            <w:noProof/>
            <w:webHidden/>
          </w:rPr>
          <w:fldChar w:fldCharType="end"/>
        </w:r>
      </w:hyperlink>
    </w:p>
    <w:p w14:paraId="16951384" w14:textId="420C1388" w:rsidR="006C04E0" w:rsidRDefault="00000000">
      <w:pPr>
        <w:pStyle w:val="TOC3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6" w:history="1">
        <w:r w:rsidR="006C04E0" w:rsidRPr="0011776C">
          <w:rPr>
            <w:rStyle w:val="Hyperlink"/>
            <w:noProof/>
          </w:rPr>
          <w:t>4.2.10 Đặc tả xử lí giao diện xác nhận đặt sân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_Toc105771526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61</w:t>
        </w:r>
        <w:r w:rsidR="006C04E0">
          <w:rPr>
            <w:noProof/>
            <w:webHidden/>
          </w:rPr>
          <w:fldChar w:fldCharType="end"/>
        </w:r>
      </w:hyperlink>
    </w:p>
    <w:p w14:paraId="701A5B9C" w14:textId="5918E94A" w:rsidR="006C04E0" w:rsidRDefault="00000000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527" w:history="1">
        <w:r w:rsidR="006C04E0" w:rsidRPr="0011776C">
          <w:rPr>
            <w:rStyle w:val="Hyperlink"/>
            <w:noProof/>
          </w:rPr>
          <w:t>5. Ứng dụng demo nhỏ:</w:t>
        </w:r>
        <w:r w:rsidR="006C04E0">
          <w:rPr>
            <w:noProof/>
            <w:webHidden/>
          </w:rPr>
          <w:tab/>
        </w:r>
        <w:r w:rsidR="006C04E0">
          <w:rPr>
            <w:noProof/>
            <w:webHidden/>
          </w:rPr>
          <w:fldChar w:fldCharType="begin"/>
        </w:r>
        <w:r w:rsidR="006C04E0">
          <w:rPr>
            <w:noProof/>
            <w:webHidden/>
          </w:rPr>
          <w:instrText xml:space="preserve"> PAGEREF _Toc105771527 \h </w:instrText>
        </w:r>
        <w:r w:rsidR="006C04E0">
          <w:rPr>
            <w:noProof/>
            <w:webHidden/>
          </w:rPr>
        </w:r>
        <w:r w:rsidR="006C04E0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62</w:t>
        </w:r>
        <w:r w:rsidR="006C04E0">
          <w:rPr>
            <w:noProof/>
            <w:webHidden/>
          </w:rPr>
          <w:fldChar w:fldCharType="end"/>
        </w:r>
      </w:hyperlink>
    </w:p>
    <w:p w14:paraId="4578A241" w14:textId="3E395367" w:rsidR="00C75086" w:rsidRDefault="00C75086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fldChar w:fldCharType="end"/>
      </w:r>
    </w:p>
    <w:p w14:paraId="3FF58276" w14:textId="77777777" w:rsidR="007E6AB9" w:rsidRDefault="007E6AB9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89AC375" w14:textId="77777777" w:rsidR="007E6AB9" w:rsidRPr="007E6AB9" w:rsidRDefault="007E6AB9" w:rsidP="007E6AB9">
      <w:pPr>
        <w:tabs>
          <w:tab w:val="center" w:pos="6379"/>
        </w:tabs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DANH MỤC KÍ HIỆU VÀ CHỮ VIẾT TẮT</w:t>
      </w:r>
    </w:p>
    <w:p w14:paraId="74492A21" w14:textId="77777777" w:rsidR="00291721" w:rsidRDefault="00291721" w:rsidP="00291721">
      <w:pPr>
        <w:pStyle w:val="Nidungvnbn"/>
      </w:pPr>
    </w:p>
    <w:p w14:paraId="35E230E5" w14:textId="77777777" w:rsidR="00791EED" w:rsidRPr="00791EED" w:rsidRDefault="00791EED" w:rsidP="00791EED">
      <w:pPr>
        <w:spacing w:before="60" w:after="60" w:line="276" w:lineRule="auto"/>
        <w:jc w:val="both"/>
        <w:rPr>
          <w:b/>
          <w:sz w:val="28"/>
        </w:rPr>
      </w:pPr>
      <w:r w:rsidRPr="00791EED">
        <w:rPr>
          <w:b/>
          <w:sz w:val="28"/>
        </w:rPr>
        <w:t xml:space="preserve">CÁC </w:t>
      </w:r>
      <w:r>
        <w:rPr>
          <w:b/>
          <w:sz w:val="28"/>
        </w:rPr>
        <w:t>KÝ HIỆU</w:t>
      </w:r>
    </w:p>
    <w:p w14:paraId="49EA2987" w14:textId="77777777" w:rsidR="00791EED" w:rsidRPr="006C3A2B" w:rsidRDefault="00791EED" w:rsidP="00791EED">
      <w:pPr>
        <w:spacing w:before="60" w:after="60" w:line="276" w:lineRule="auto"/>
        <w:ind w:firstLine="720"/>
        <w:jc w:val="both"/>
      </w:pPr>
    </w:p>
    <w:p w14:paraId="3747EDAB" w14:textId="77777777" w:rsidR="00791EED" w:rsidRPr="00791EED" w:rsidRDefault="00791EED" w:rsidP="00791EED">
      <w:pPr>
        <w:spacing w:before="60" w:after="60" w:line="276" w:lineRule="auto"/>
        <w:jc w:val="both"/>
        <w:rPr>
          <w:b/>
          <w:sz w:val="28"/>
        </w:rPr>
      </w:pPr>
      <w:r w:rsidRPr="00791EED">
        <w:rPr>
          <w:b/>
          <w:sz w:val="28"/>
        </w:rPr>
        <w:t xml:space="preserve">CÁC CHỮ VIẾT TẮT </w:t>
      </w:r>
    </w:p>
    <w:p w14:paraId="5C781D0F" w14:textId="77777777" w:rsidR="007E6AB9" w:rsidRPr="005D5C20" w:rsidRDefault="007E6AB9" w:rsidP="00291721">
      <w:pPr>
        <w:pStyle w:val="Nidungvnbn"/>
      </w:pPr>
    </w:p>
    <w:p w14:paraId="06FFA97C" w14:textId="77777777" w:rsidR="007E6AB9" w:rsidRDefault="007E6AB9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915B624" w14:textId="77777777" w:rsidR="007E6AB9" w:rsidRPr="007E6AB9" w:rsidRDefault="007B1A23" w:rsidP="00DC2276">
      <w:pPr>
        <w:pStyle w:val="Chng"/>
        <w:jc w:val="center"/>
      </w:pPr>
      <w:bookmarkStart w:id="1" w:name="_Toc105771472"/>
      <w:r>
        <w:lastRenderedPageBreak/>
        <w:t>DANH MỤC CÁC BẢNG BIỂU, HÌNH VẼ, ĐỒ THỊ</w:t>
      </w:r>
      <w:bookmarkEnd w:id="1"/>
    </w:p>
    <w:p w14:paraId="70F9507A" w14:textId="7A730653" w:rsidR="007E6AB9" w:rsidRPr="00791EED" w:rsidRDefault="00653BA2" w:rsidP="00DC2276">
      <w:pPr>
        <w:rPr>
          <w:b/>
          <w:sz w:val="28"/>
        </w:rPr>
      </w:pPr>
      <w:r>
        <w:rPr>
          <w:b/>
          <w:sz w:val="28"/>
        </w:rPr>
        <w:t xml:space="preserve"> </w:t>
      </w:r>
      <w:r w:rsidR="00791EED" w:rsidRPr="00791EED">
        <w:rPr>
          <w:b/>
          <w:sz w:val="28"/>
        </w:rPr>
        <w:t>DANH MỤC HÌNH</w:t>
      </w:r>
      <w:r w:rsidR="00DD479B">
        <w:rPr>
          <w:b/>
          <w:sz w:val="28"/>
        </w:rPr>
        <w:t xml:space="preserve"> 1.2</w:t>
      </w:r>
    </w:p>
    <w:p w14:paraId="180AF164" w14:textId="10321345" w:rsidR="00773891" w:rsidRDefault="00DD479B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 1.2." </w:instrText>
      </w:r>
      <w:r>
        <w:rPr>
          <w:szCs w:val="26"/>
        </w:rPr>
        <w:fldChar w:fldCharType="separate"/>
      </w:r>
      <w:hyperlink w:anchor="_Toc105770826" w:history="1">
        <w:r w:rsidR="00773891" w:rsidRPr="00041A73">
          <w:rPr>
            <w:rStyle w:val="Hyperlink"/>
            <w:noProof/>
          </w:rPr>
          <w:t>Hình 1.2. 1 Câu hỏi khảo sát 1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_Toc105770826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8</w:t>
        </w:r>
        <w:r w:rsidR="00773891">
          <w:rPr>
            <w:noProof/>
            <w:webHidden/>
          </w:rPr>
          <w:fldChar w:fldCharType="end"/>
        </w:r>
      </w:hyperlink>
    </w:p>
    <w:p w14:paraId="76DB5980" w14:textId="3AF24C0E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27" w:history="1">
        <w:r w:rsidR="00773891" w:rsidRPr="00041A73">
          <w:rPr>
            <w:rStyle w:val="Hyperlink"/>
            <w:noProof/>
          </w:rPr>
          <w:t>Hình 1.2. 2 Câu hỏi khảo sát 2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_Toc105770827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9</w:t>
        </w:r>
        <w:r w:rsidR="00773891">
          <w:rPr>
            <w:noProof/>
            <w:webHidden/>
          </w:rPr>
          <w:fldChar w:fldCharType="end"/>
        </w:r>
      </w:hyperlink>
    </w:p>
    <w:p w14:paraId="58056AFA" w14:textId="065CA657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28" w:history="1">
        <w:r w:rsidR="00773891" w:rsidRPr="00041A73">
          <w:rPr>
            <w:rStyle w:val="Hyperlink"/>
            <w:noProof/>
          </w:rPr>
          <w:t>Hình 1.2. 3 Câu hỏi khảo sát 3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_Toc105770828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9</w:t>
        </w:r>
        <w:r w:rsidR="00773891">
          <w:rPr>
            <w:noProof/>
            <w:webHidden/>
          </w:rPr>
          <w:fldChar w:fldCharType="end"/>
        </w:r>
      </w:hyperlink>
    </w:p>
    <w:p w14:paraId="62E5CCD0" w14:textId="078156C0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29" w:history="1">
        <w:r w:rsidR="00773891" w:rsidRPr="00041A73">
          <w:rPr>
            <w:rStyle w:val="Hyperlink"/>
            <w:noProof/>
          </w:rPr>
          <w:t>Hình 1.2. 4 Câu hỏi khảo sát 4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_Toc105770829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10</w:t>
        </w:r>
        <w:r w:rsidR="00773891">
          <w:rPr>
            <w:noProof/>
            <w:webHidden/>
          </w:rPr>
          <w:fldChar w:fldCharType="end"/>
        </w:r>
      </w:hyperlink>
    </w:p>
    <w:p w14:paraId="24EF3928" w14:textId="2ADF4C7D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0" w:history="1">
        <w:r w:rsidR="00773891" w:rsidRPr="00041A73">
          <w:rPr>
            <w:rStyle w:val="Hyperlink"/>
            <w:noProof/>
          </w:rPr>
          <w:t>Hình 1.2. 5 Câu hỏi khảo sát 5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_Toc105770830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10</w:t>
        </w:r>
        <w:r w:rsidR="00773891">
          <w:rPr>
            <w:noProof/>
            <w:webHidden/>
          </w:rPr>
          <w:fldChar w:fldCharType="end"/>
        </w:r>
      </w:hyperlink>
    </w:p>
    <w:p w14:paraId="08707519" w14:textId="59B5689E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1" w:history="1">
        <w:r w:rsidR="00773891" w:rsidRPr="00041A73">
          <w:rPr>
            <w:rStyle w:val="Hyperlink"/>
            <w:noProof/>
          </w:rPr>
          <w:t>Hình 1.2. 6 Câu hỏi khảo sát 6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_Toc105770831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11</w:t>
        </w:r>
        <w:r w:rsidR="00773891">
          <w:rPr>
            <w:noProof/>
            <w:webHidden/>
          </w:rPr>
          <w:fldChar w:fldCharType="end"/>
        </w:r>
      </w:hyperlink>
    </w:p>
    <w:p w14:paraId="5D48F115" w14:textId="592B625D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2" w:history="1">
        <w:r w:rsidR="00773891" w:rsidRPr="00041A73">
          <w:rPr>
            <w:rStyle w:val="Hyperlink"/>
            <w:noProof/>
          </w:rPr>
          <w:t>Hình 1.2. 7 Câu hỏi khảo sát 7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_Toc105770832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11</w:t>
        </w:r>
        <w:r w:rsidR="00773891">
          <w:rPr>
            <w:noProof/>
            <w:webHidden/>
          </w:rPr>
          <w:fldChar w:fldCharType="end"/>
        </w:r>
      </w:hyperlink>
    </w:p>
    <w:p w14:paraId="5255AAE3" w14:textId="19AC19EF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3" w:history="1">
        <w:r w:rsidR="00773891" w:rsidRPr="00041A73">
          <w:rPr>
            <w:rStyle w:val="Hyperlink"/>
            <w:noProof/>
          </w:rPr>
          <w:t>Hình 1.2. 8 Câu hỏi khảo sát 8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_Toc105770833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12</w:t>
        </w:r>
        <w:r w:rsidR="00773891">
          <w:rPr>
            <w:noProof/>
            <w:webHidden/>
          </w:rPr>
          <w:fldChar w:fldCharType="end"/>
        </w:r>
      </w:hyperlink>
    </w:p>
    <w:p w14:paraId="3B89B4C3" w14:textId="0D29ED8B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4" w:history="1">
        <w:r w:rsidR="00773891" w:rsidRPr="00041A73">
          <w:rPr>
            <w:rStyle w:val="Hyperlink"/>
            <w:noProof/>
          </w:rPr>
          <w:t>Hình 1.2. 9 Câu hỏi khảo sát 9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_Toc105770834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12</w:t>
        </w:r>
        <w:r w:rsidR="00773891">
          <w:rPr>
            <w:noProof/>
            <w:webHidden/>
          </w:rPr>
          <w:fldChar w:fldCharType="end"/>
        </w:r>
      </w:hyperlink>
    </w:p>
    <w:p w14:paraId="2CE85EB4" w14:textId="0FAFA6B7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5" w:history="1">
        <w:r w:rsidR="00773891" w:rsidRPr="00041A73">
          <w:rPr>
            <w:rStyle w:val="Hyperlink"/>
            <w:noProof/>
          </w:rPr>
          <w:t>Hình 1.2. 10 Câu hỏi khảo sát 10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_Toc105770835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13</w:t>
        </w:r>
        <w:r w:rsidR="00773891">
          <w:rPr>
            <w:noProof/>
            <w:webHidden/>
          </w:rPr>
          <w:fldChar w:fldCharType="end"/>
        </w:r>
      </w:hyperlink>
    </w:p>
    <w:p w14:paraId="6985EC44" w14:textId="47125373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6" w:history="1">
        <w:r w:rsidR="00773891" w:rsidRPr="00041A73">
          <w:rPr>
            <w:rStyle w:val="Hyperlink"/>
            <w:noProof/>
          </w:rPr>
          <w:t>Hình 1.2. 11 Câu hỏi khảo sát 11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_Toc105770836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13</w:t>
        </w:r>
        <w:r w:rsidR="00773891">
          <w:rPr>
            <w:noProof/>
            <w:webHidden/>
          </w:rPr>
          <w:fldChar w:fldCharType="end"/>
        </w:r>
      </w:hyperlink>
    </w:p>
    <w:p w14:paraId="51C5D47A" w14:textId="2ED73FB1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7" w:history="1">
        <w:r w:rsidR="00773891" w:rsidRPr="00041A73">
          <w:rPr>
            <w:rStyle w:val="Hyperlink"/>
            <w:noProof/>
          </w:rPr>
          <w:t>Hình 1.2. 12 Câu hỏi khảo sát 12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_Toc105770837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14</w:t>
        </w:r>
        <w:r w:rsidR="00773891">
          <w:rPr>
            <w:noProof/>
            <w:webHidden/>
          </w:rPr>
          <w:fldChar w:fldCharType="end"/>
        </w:r>
      </w:hyperlink>
    </w:p>
    <w:p w14:paraId="2D753C1D" w14:textId="7F776C87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8" w:history="1">
        <w:r w:rsidR="00773891" w:rsidRPr="00041A73">
          <w:rPr>
            <w:rStyle w:val="Hyperlink"/>
            <w:noProof/>
          </w:rPr>
          <w:t>Hình 1.2. 13 Câu hỏi khảo sát 13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_Toc105770838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14</w:t>
        </w:r>
        <w:r w:rsidR="00773891">
          <w:rPr>
            <w:noProof/>
            <w:webHidden/>
          </w:rPr>
          <w:fldChar w:fldCharType="end"/>
        </w:r>
      </w:hyperlink>
    </w:p>
    <w:p w14:paraId="058FFEAE" w14:textId="35DB1B1F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39" w:history="1">
        <w:r w:rsidR="00773891" w:rsidRPr="00041A73">
          <w:rPr>
            <w:rStyle w:val="Hyperlink"/>
            <w:noProof/>
          </w:rPr>
          <w:t>Hình 1.2. 14 Câu hỏi khảo sát 14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_Toc105770839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15</w:t>
        </w:r>
        <w:r w:rsidR="00773891">
          <w:rPr>
            <w:noProof/>
            <w:webHidden/>
          </w:rPr>
          <w:fldChar w:fldCharType="end"/>
        </w:r>
      </w:hyperlink>
    </w:p>
    <w:p w14:paraId="0029FA09" w14:textId="384BC37E" w:rsidR="00773891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0840" w:history="1">
        <w:r w:rsidR="00773891" w:rsidRPr="00041A73">
          <w:rPr>
            <w:rStyle w:val="Hyperlink"/>
            <w:noProof/>
          </w:rPr>
          <w:t>Hình 1.2. 15 Câu hỏi khảo sát 15</w:t>
        </w:r>
        <w:r w:rsidR="00773891">
          <w:rPr>
            <w:noProof/>
            <w:webHidden/>
          </w:rPr>
          <w:tab/>
        </w:r>
        <w:r w:rsidR="00773891">
          <w:rPr>
            <w:noProof/>
            <w:webHidden/>
          </w:rPr>
          <w:fldChar w:fldCharType="begin"/>
        </w:r>
        <w:r w:rsidR="00773891">
          <w:rPr>
            <w:noProof/>
            <w:webHidden/>
          </w:rPr>
          <w:instrText xml:space="preserve"> PAGEREF _Toc105770840 \h </w:instrText>
        </w:r>
        <w:r w:rsidR="00773891">
          <w:rPr>
            <w:noProof/>
            <w:webHidden/>
          </w:rPr>
        </w:r>
        <w:r w:rsidR="00773891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15</w:t>
        </w:r>
        <w:r w:rsidR="00773891">
          <w:rPr>
            <w:noProof/>
            <w:webHidden/>
          </w:rPr>
          <w:fldChar w:fldCharType="end"/>
        </w:r>
      </w:hyperlink>
    </w:p>
    <w:p w14:paraId="718A55E9" w14:textId="4B2D95FE" w:rsidR="00DD479B" w:rsidRPr="00DD479B" w:rsidRDefault="00DD479B" w:rsidP="00DD479B">
      <w:pPr>
        <w:rPr>
          <w:b/>
          <w:sz w:val="28"/>
        </w:rPr>
      </w:pPr>
      <w:r>
        <w:rPr>
          <w:sz w:val="26"/>
          <w:szCs w:val="26"/>
        </w:rPr>
        <w:fldChar w:fldCharType="end"/>
      </w:r>
      <w:r w:rsidR="00E06916">
        <w:rPr>
          <w:sz w:val="26"/>
          <w:szCs w:val="26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2.1</w:t>
      </w: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TOC \h \z \c "Hình 2.1." </w:instrText>
      </w:r>
      <w:r>
        <w:rPr>
          <w:sz w:val="26"/>
          <w:szCs w:val="26"/>
        </w:rPr>
        <w:fldChar w:fldCharType="separate"/>
      </w:r>
    </w:p>
    <w:p w14:paraId="630EB55E" w14:textId="486ADF07" w:rsidR="00DD47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68960" w:history="1">
        <w:r w:rsidR="00DD479B" w:rsidRPr="00D209AC">
          <w:rPr>
            <w:rStyle w:val="Hyperlink"/>
            <w:noProof/>
          </w:rPr>
          <w:t>Hình 2.1. 1 Sơ đồ phân quyền</w:t>
        </w:r>
        <w:r w:rsidR="00DD479B">
          <w:rPr>
            <w:noProof/>
            <w:webHidden/>
          </w:rPr>
          <w:tab/>
        </w:r>
        <w:r w:rsidR="00DD479B">
          <w:rPr>
            <w:noProof/>
            <w:webHidden/>
          </w:rPr>
          <w:fldChar w:fldCharType="begin"/>
        </w:r>
        <w:r w:rsidR="00DD479B">
          <w:rPr>
            <w:noProof/>
            <w:webHidden/>
          </w:rPr>
          <w:instrText xml:space="preserve"> PAGEREF _Toc105768960 \h </w:instrText>
        </w:r>
        <w:r w:rsidR="00DD479B">
          <w:rPr>
            <w:noProof/>
            <w:webHidden/>
          </w:rPr>
        </w:r>
        <w:r w:rsidR="00DD479B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17</w:t>
        </w:r>
        <w:r w:rsidR="00DD479B">
          <w:rPr>
            <w:noProof/>
            <w:webHidden/>
          </w:rPr>
          <w:fldChar w:fldCharType="end"/>
        </w:r>
      </w:hyperlink>
    </w:p>
    <w:p w14:paraId="3EF9FB20" w14:textId="77777777" w:rsidR="00E06916" w:rsidRDefault="00DD479B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sz w:val="26"/>
          <w:szCs w:val="26"/>
        </w:rPr>
        <w:fldChar w:fldCharType="end"/>
      </w:r>
      <w:r w:rsidR="00E06916" w:rsidRPr="00E06916">
        <w:rPr>
          <w:b/>
          <w:sz w:val="28"/>
        </w:rPr>
        <w:t xml:space="preserve"> </w:t>
      </w:r>
      <w:r w:rsidR="00E06916" w:rsidRPr="00791EED">
        <w:rPr>
          <w:b/>
          <w:sz w:val="28"/>
        </w:rPr>
        <w:t>DANH MỤC HÌNH</w:t>
      </w:r>
      <w:r w:rsidR="00E06916">
        <w:rPr>
          <w:b/>
          <w:sz w:val="28"/>
        </w:rPr>
        <w:t xml:space="preserve"> 2.1</w:t>
      </w:r>
      <w:r w:rsidR="00E06916">
        <w:rPr>
          <w:b/>
          <w:sz w:val="28"/>
        </w:rPr>
        <w:fldChar w:fldCharType="begin"/>
      </w:r>
      <w:r w:rsidR="00E06916">
        <w:rPr>
          <w:b/>
          <w:sz w:val="28"/>
        </w:rPr>
        <w:instrText xml:space="preserve"> TOC \h \z \c "HÌnh 2.4." </w:instrText>
      </w:r>
      <w:r w:rsidR="00E06916">
        <w:rPr>
          <w:b/>
          <w:sz w:val="28"/>
        </w:rPr>
        <w:fldChar w:fldCharType="separate"/>
      </w:r>
    </w:p>
    <w:p w14:paraId="1723C927" w14:textId="25CC2443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096" w:history="1">
        <w:r w:rsidR="00E06916" w:rsidRPr="00C307E4">
          <w:rPr>
            <w:rStyle w:val="Hyperlink"/>
            <w:noProof/>
          </w:rPr>
          <w:t>HÌnh 2.4. 1 Sơ đồ usecase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_Toc105771096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20</w:t>
        </w:r>
        <w:r w:rsidR="00E06916">
          <w:rPr>
            <w:noProof/>
            <w:webHidden/>
          </w:rPr>
          <w:fldChar w:fldCharType="end"/>
        </w:r>
      </w:hyperlink>
    </w:p>
    <w:p w14:paraId="7DA4A110" w14:textId="34900B1F" w:rsidR="00E06916" w:rsidRDefault="00E06916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b/>
          <w:sz w:val="28"/>
        </w:rPr>
        <w:fldChar w:fldCharType="end"/>
      </w:r>
      <w:r w:rsidRPr="00E06916">
        <w:rPr>
          <w:b/>
          <w:sz w:val="28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3.1</w:t>
      </w: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"Hình 3.1." </w:instrText>
      </w:r>
      <w:r>
        <w:rPr>
          <w:b/>
          <w:sz w:val="28"/>
        </w:rPr>
        <w:fldChar w:fldCharType="separate"/>
      </w:r>
    </w:p>
    <w:p w14:paraId="2FC3E6C3" w14:textId="1694BFD8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69" w:history="1">
        <w:r w:rsidR="00E06916" w:rsidRPr="002E4678">
          <w:rPr>
            <w:rStyle w:val="Hyperlink"/>
            <w:noProof/>
          </w:rPr>
          <w:t>Hình 3.1. 1 Sơ đồ lớp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_Toc105771169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36</w:t>
        </w:r>
        <w:r w:rsidR="00E06916">
          <w:rPr>
            <w:noProof/>
            <w:webHidden/>
          </w:rPr>
          <w:fldChar w:fldCharType="end"/>
        </w:r>
      </w:hyperlink>
    </w:p>
    <w:p w14:paraId="23E0E88F" w14:textId="6437C92C" w:rsidR="00E06916" w:rsidRDefault="00E06916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b/>
          <w:sz w:val="28"/>
        </w:rPr>
        <w:fldChar w:fldCharType="end"/>
      </w:r>
      <w:r w:rsidRPr="00E06916">
        <w:rPr>
          <w:b/>
          <w:sz w:val="28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3.2</w:t>
      </w: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"Hình 3.2." </w:instrText>
      </w:r>
      <w:r>
        <w:rPr>
          <w:b/>
          <w:sz w:val="28"/>
        </w:rPr>
        <w:fldChar w:fldCharType="separate"/>
      </w:r>
    </w:p>
    <w:p w14:paraId="06468274" w14:textId="3AB4B920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76" w:history="1">
        <w:r w:rsidR="00E06916" w:rsidRPr="00485C07">
          <w:rPr>
            <w:rStyle w:val="Hyperlink"/>
            <w:noProof/>
          </w:rPr>
          <w:t>Hình 3.2. 1 Sơ đồ tuần tự Đăng ký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_Toc105771176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37</w:t>
        </w:r>
        <w:r w:rsidR="00E06916">
          <w:rPr>
            <w:noProof/>
            <w:webHidden/>
          </w:rPr>
          <w:fldChar w:fldCharType="end"/>
        </w:r>
      </w:hyperlink>
    </w:p>
    <w:p w14:paraId="5A076113" w14:textId="1AA53739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77" w:history="1">
        <w:r w:rsidR="00E06916" w:rsidRPr="00485C07">
          <w:rPr>
            <w:rStyle w:val="Hyperlink"/>
            <w:noProof/>
          </w:rPr>
          <w:t>Hình 3.2. 2 Sơ đồ tuần tự Đăng nhập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_Toc105771177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38</w:t>
        </w:r>
        <w:r w:rsidR="00E06916">
          <w:rPr>
            <w:noProof/>
            <w:webHidden/>
          </w:rPr>
          <w:fldChar w:fldCharType="end"/>
        </w:r>
      </w:hyperlink>
    </w:p>
    <w:p w14:paraId="6823F3EF" w14:textId="0AB98A90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78" w:history="1">
        <w:r w:rsidR="00E06916" w:rsidRPr="00485C07">
          <w:rPr>
            <w:rStyle w:val="Hyperlink"/>
            <w:noProof/>
          </w:rPr>
          <w:t>Hình 3.2. 3 Sơ đồ tuần tự Quên mật khẩu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_Toc105771178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39</w:t>
        </w:r>
        <w:r w:rsidR="00E06916">
          <w:rPr>
            <w:noProof/>
            <w:webHidden/>
          </w:rPr>
          <w:fldChar w:fldCharType="end"/>
        </w:r>
      </w:hyperlink>
    </w:p>
    <w:p w14:paraId="46521674" w14:textId="6C3EFEF4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79" w:history="1">
        <w:r w:rsidR="00E06916" w:rsidRPr="00485C07">
          <w:rPr>
            <w:rStyle w:val="Hyperlink"/>
            <w:noProof/>
          </w:rPr>
          <w:t>Hình 3.2. 4 Sơ đồ tuần tự Đổi mật khẩu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_Toc105771179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40</w:t>
        </w:r>
        <w:r w:rsidR="00E06916">
          <w:rPr>
            <w:noProof/>
            <w:webHidden/>
          </w:rPr>
          <w:fldChar w:fldCharType="end"/>
        </w:r>
      </w:hyperlink>
    </w:p>
    <w:p w14:paraId="563438EE" w14:textId="577E9A51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0" w:history="1">
        <w:r w:rsidR="00E06916" w:rsidRPr="00485C07">
          <w:rPr>
            <w:rStyle w:val="Hyperlink"/>
            <w:noProof/>
          </w:rPr>
          <w:t>Hình 3.2. 5 Sơ đồ tuần tự Đặt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_Toc105771180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41</w:t>
        </w:r>
        <w:r w:rsidR="00E06916">
          <w:rPr>
            <w:noProof/>
            <w:webHidden/>
          </w:rPr>
          <w:fldChar w:fldCharType="end"/>
        </w:r>
      </w:hyperlink>
    </w:p>
    <w:p w14:paraId="2C78E5AB" w14:textId="3AC8DEBE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1" w:history="1">
        <w:r w:rsidR="00E06916" w:rsidRPr="00485C07">
          <w:rPr>
            <w:rStyle w:val="Hyperlink"/>
            <w:noProof/>
          </w:rPr>
          <w:t>Hình 3.2. 6 Sơ đồ tuần tự Xem thông tin sân bóng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_Toc105771181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42</w:t>
        </w:r>
        <w:r w:rsidR="00E06916">
          <w:rPr>
            <w:noProof/>
            <w:webHidden/>
          </w:rPr>
          <w:fldChar w:fldCharType="end"/>
        </w:r>
      </w:hyperlink>
    </w:p>
    <w:p w14:paraId="350F977B" w14:textId="320FDB6A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2" w:history="1">
        <w:r w:rsidR="00E06916" w:rsidRPr="00485C07">
          <w:rPr>
            <w:rStyle w:val="Hyperlink"/>
            <w:noProof/>
          </w:rPr>
          <w:t>Hình 3.2. 7 Sơ đồ tuần tự Xem lịch sử đặt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_Toc105771182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43</w:t>
        </w:r>
        <w:r w:rsidR="00E06916">
          <w:rPr>
            <w:noProof/>
            <w:webHidden/>
          </w:rPr>
          <w:fldChar w:fldCharType="end"/>
        </w:r>
      </w:hyperlink>
    </w:p>
    <w:p w14:paraId="323312AA" w14:textId="1E192396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3" w:history="1">
        <w:r w:rsidR="00E06916" w:rsidRPr="00485C07">
          <w:rPr>
            <w:rStyle w:val="Hyperlink"/>
            <w:noProof/>
          </w:rPr>
          <w:t>Hình 3.2. 8 Sơ đồ tuần tự Thanh toán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_Toc105771183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44</w:t>
        </w:r>
        <w:r w:rsidR="00E06916">
          <w:rPr>
            <w:noProof/>
            <w:webHidden/>
          </w:rPr>
          <w:fldChar w:fldCharType="end"/>
        </w:r>
      </w:hyperlink>
    </w:p>
    <w:p w14:paraId="6C5FDA73" w14:textId="016AFF88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4" w:history="1">
        <w:r w:rsidR="00E06916" w:rsidRPr="00485C07">
          <w:rPr>
            <w:rStyle w:val="Hyperlink"/>
            <w:noProof/>
          </w:rPr>
          <w:t>Hình 3.2. 9 Sơ đồ tuần tự Tổng doanh thu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_Toc105771184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45</w:t>
        </w:r>
        <w:r w:rsidR="00E06916">
          <w:rPr>
            <w:noProof/>
            <w:webHidden/>
          </w:rPr>
          <w:fldChar w:fldCharType="end"/>
        </w:r>
      </w:hyperlink>
    </w:p>
    <w:p w14:paraId="344C4DB0" w14:textId="3AFA5014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5" w:history="1">
        <w:r w:rsidR="00E06916" w:rsidRPr="00485C07">
          <w:rPr>
            <w:rStyle w:val="Hyperlink"/>
            <w:noProof/>
          </w:rPr>
          <w:t>Hình 3.2. 10 Sơ đồ tuần tự Thêm khách hàng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_Toc105771185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46</w:t>
        </w:r>
        <w:r w:rsidR="00E06916">
          <w:rPr>
            <w:noProof/>
            <w:webHidden/>
          </w:rPr>
          <w:fldChar w:fldCharType="end"/>
        </w:r>
      </w:hyperlink>
    </w:p>
    <w:p w14:paraId="6E4D1F98" w14:textId="13DCAFE3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6" w:history="1">
        <w:r w:rsidR="00E06916" w:rsidRPr="00485C07">
          <w:rPr>
            <w:rStyle w:val="Hyperlink"/>
            <w:noProof/>
          </w:rPr>
          <w:t>Hình 3.2. 11 Sơ đồ tuần tự Sửa thông tin khách hàng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_Toc105771186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47</w:t>
        </w:r>
        <w:r w:rsidR="00E06916">
          <w:rPr>
            <w:noProof/>
            <w:webHidden/>
          </w:rPr>
          <w:fldChar w:fldCharType="end"/>
        </w:r>
      </w:hyperlink>
    </w:p>
    <w:p w14:paraId="1FC1EF13" w14:textId="0224C1B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7" w:history="1">
        <w:r w:rsidR="00E06916" w:rsidRPr="00485C07">
          <w:rPr>
            <w:rStyle w:val="Hyperlink"/>
            <w:noProof/>
          </w:rPr>
          <w:t>Hình 3.2. 12 Sơ đồ tuần tự Dịch vụ phụ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_Toc105771187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48</w:t>
        </w:r>
        <w:r w:rsidR="00E06916">
          <w:rPr>
            <w:noProof/>
            <w:webHidden/>
          </w:rPr>
          <w:fldChar w:fldCharType="end"/>
        </w:r>
      </w:hyperlink>
    </w:p>
    <w:p w14:paraId="672DD964" w14:textId="43A5EF74" w:rsidR="00E06916" w:rsidRDefault="00E06916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b/>
          <w:sz w:val="28"/>
        </w:rPr>
        <w:fldChar w:fldCharType="end"/>
      </w:r>
      <w:r w:rsidRPr="00E06916">
        <w:rPr>
          <w:b/>
          <w:sz w:val="28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3.3</w:t>
      </w: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"Hình 3.3." </w:instrText>
      </w:r>
      <w:r>
        <w:rPr>
          <w:b/>
          <w:sz w:val="28"/>
        </w:rPr>
        <w:fldChar w:fldCharType="separate"/>
      </w:r>
    </w:p>
    <w:p w14:paraId="64F9C6F7" w14:textId="32C792A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88" w:history="1">
        <w:r w:rsidR="00E06916" w:rsidRPr="00A35621">
          <w:rPr>
            <w:rStyle w:val="Hyperlink"/>
            <w:noProof/>
          </w:rPr>
          <w:t>Hình 3.3. 1 Mô hình ERD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_Toc105771188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49</w:t>
        </w:r>
        <w:r w:rsidR="00E06916">
          <w:rPr>
            <w:noProof/>
            <w:webHidden/>
          </w:rPr>
          <w:fldChar w:fldCharType="end"/>
        </w:r>
      </w:hyperlink>
    </w:p>
    <w:p w14:paraId="34279695" w14:textId="1FF3A814" w:rsidR="00E06916" w:rsidRDefault="00E06916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b/>
          <w:sz w:val="28"/>
        </w:rPr>
        <w:fldChar w:fldCharType="end"/>
      </w:r>
      <w:r w:rsidRPr="00E06916">
        <w:rPr>
          <w:b/>
          <w:sz w:val="28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4.1</w:t>
      </w: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"Hình 4.1." </w:instrText>
      </w:r>
      <w:r>
        <w:rPr>
          <w:b/>
          <w:sz w:val="28"/>
        </w:rPr>
        <w:fldChar w:fldCharType="separate"/>
      </w:r>
    </w:p>
    <w:p w14:paraId="6DC89A48" w14:textId="2A9E2730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95" w:history="1">
        <w:r w:rsidR="00E06916" w:rsidRPr="005A3C91">
          <w:rPr>
            <w:rStyle w:val="Hyperlink"/>
            <w:noProof/>
          </w:rPr>
          <w:t>Hình 4.1. 1 Tổng quan giao diện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_Toc105771195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50</w:t>
        </w:r>
        <w:r w:rsidR="00E06916">
          <w:rPr>
            <w:noProof/>
            <w:webHidden/>
          </w:rPr>
          <w:fldChar w:fldCharType="end"/>
        </w:r>
      </w:hyperlink>
    </w:p>
    <w:p w14:paraId="43D3B949" w14:textId="3D57EF33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196" w:history="1">
        <w:r w:rsidR="00E06916" w:rsidRPr="005A3C91">
          <w:rPr>
            <w:rStyle w:val="Hyperlink"/>
            <w:noProof/>
          </w:rPr>
          <w:t>Hình 4.1. 2 Workflow của giao diện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_Toc105771196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51</w:t>
        </w:r>
        <w:r w:rsidR="00E06916">
          <w:rPr>
            <w:noProof/>
            <w:webHidden/>
          </w:rPr>
          <w:fldChar w:fldCharType="end"/>
        </w:r>
      </w:hyperlink>
    </w:p>
    <w:p w14:paraId="7460F48C" w14:textId="095F5376" w:rsidR="00E06916" w:rsidRDefault="00E06916" w:rsidP="00E06916">
      <w:pPr>
        <w:tabs>
          <w:tab w:val="center" w:pos="6379"/>
        </w:tabs>
        <w:spacing w:line="360" w:lineRule="auto"/>
        <w:rPr>
          <w:noProof/>
        </w:rPr>
      </w:pPr>
      <w:r>
        <w:rPr>
          <w:b/>
          <w:sz w:val="28"/>
        </w:rPr>
        <w:fldChar w:fldCharType="end"/>
      </w:r>
      <w:r w:rsidRPr="00E06916">
        <w:rPr>
          <w:b/>
          <w:sz w:val="28"/>
        </w:rPr>
        <w:t xml:space="preserve"> </w:t>
      </w:r>
      <w:r w:rsidRPr="00791EED">
        <w:rPr>
          <w:b/>
          <w:sz w:val="28"/>
        </w:rPr>
        <w:t>DANH MỤC HÌNH</w:t>
      </w:r>
      <w:r>
        <w:rPr>
          <w:b/>
          <w:sz w:val="28"/>
        </w:rPr>
        <w:t xml:space="preserve"> 4.2</w:t>
      </w:r>
      <w:r>
        <w:rPr>
          <w:b/>
          <w:sz w:val="28"/>
        </w:rPr>
        <w:fldChar w:fldCharType="begin"/>
      </w:r>
      <w:r>
        <w:rPr>
          <w:b/>
          <w:sz w:val="28"/>
        </w:rPr>
        <w:instrText xml:space="preserve"> TOC \h \z \c "Hình 4.2." </w:instrText>
      </w:r>
      <w:r>
        <w:rPr>
          <w:b/>
          <w:sz w:val="28"/>
        </w:rPr>
        <w:fldChar w:fldCharType="separate"/>
      </w:r>
    </w:p>
    <w:p w14:paraId="46929373" w14:textId="5F8B19AD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08" w:history="1">
        <w:r w:rsidR="00E06916" w:rsidRPr="000B2D0A">
          <w:rPr>
            <w:rStyle w:val="Hyperlink"/>
            <w:noProof/>
          </w:rPr>
          <w:t>Hình 4.2. 1 Đặc tả xử lí giao diện đăng nhập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_Toc105771208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52</w:t>
        </w:r>
        <w:r w:rsidR="00E06916">
          <w:rPr>
            <w:noProof/>
            <w:webHidden/>
          </w:rPr>
          <w:fldChar w:fldCharType="end"/>
        </w:r>
      </w:hyperlink>
    </w:p>
    <w:p w14:paraId="002F6E89" w14:textId="19C7D88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09" w:history="1">
        <w:r w:rsidR="00E06916" w:rsidRPr="000B2D0A">
          <w:rPr>
            <w:rStyle w:val="Hyperlink"/>
            <w:noProof/>
          </w:rPr>
          <w:t>Hình 4.2. 2 Đặc tả xử lí giao diện đăng ký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_Toc105771209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53</w:t>
        </w:r>
        <w:r w:rsidR="00E06916">
          <w:rPr>
            <w:noProof/>
            <w:webHidden/>
          </w:rPr>
          <w:fldChar w:fldCharType="end"/>
        </w:r>
      </w:hyperlink>
    </w:p>
    <w:p w14:paraId="36B02362" w14:textId="424024E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0" w:history="1">
        <w:r w:rsidR="00E06916" w:rsidRPr="000B2D0A">
          <w:rPr>
            <w:rStyle w:val="Hyperlink"/>
            <w:noProof/>
          </w:rPr>
          <w:t>Hình 4.2. 3 Đặc tả xử lí giao diện quên mật khẩu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_Toc105771210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54</w:t>
        </w:r>
        <w:r w:rsidR="00E06916">
          <w:rPr>
            <w:noProof/>
            <w:webHidden/>
          </w:rPr>
          <w:fldChar w:fldCharType="end"/>
        </w:r>
      </w:hyperlink>
    </w:p>
    <w:p w14:paraId="1E4A477D" w14:textId="37859BF1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1" w:history="1">
        <w:r w:rsidR="00E06916" w:rsidRPr="000B2D0A">
          <w:rPr>
            <w:rStyle w:val="Hyperlink"/>
            <w:noProof/>
          </w:rPr>
          <w:t>Hình 4.2. 4 Đặc tả xử lí giao diện xem thông tin đặt sân 1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_Toc105771211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55</w:t>
        </w:r>
        <w:r w:rsidR="00E06916">
          <w:rPr>
            <w:noProof/>
            <w:webHidden/>
          </w:rPr>
          <w:fldChar w:fldCharType="end"/>
        </w:r>
      </w:hyperlink>
    </w:p>
    <w:p w14:paraId="22A542F4" w14:textId="1CFCE902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2" w:history="1">
        <w:r w:rsidR="00E06916" w:rsidRPr="000B2D0A">
          <w:rPr>
            <w:rStyle w:val="Hyperlink"/>
            <w:noProof/>
          </w:rPr>
          <w:t>Hình 4.2. 5 Đặc tả xử lí giao diện xem thông tin đặt sân 2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_Toc105771212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56</w:t>
        </w:r>
        <w:r w:rsidR="00E06916">
          <w:rPr>
            <w:noProof/>
            <w:webHidden/>
          </w:rPr>
          <w:fldChar w:fldCharType="end"/>
        </w:r>
      </w:hyperlink>
    </w:p>
    <w:p w14:paraId="39065B7D" w14:textId="3087B4FE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3" w:history="1">
        <w:r w:rsidR="00E06916" w:rsidRPr="000B2D0A">
          <w:rPr>
            <w:rStyle w:val="Hyperlink"/>
            <w:noProof/>
          </w:rPr>
          <w:t>Hình 4.2. 6 Đặc tả xử lí giao diện dropdown của màn hình thông tin đặt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_Toc105771213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57</w:t>
        </w:r>
        <w:r w:rsidR="00E06916">
          <w:rPr>
            <w:noProof/>
            <w:webHidden/>
          </w:rPr>
          <w:fldChar w:fldCharType="end"/>
        </w:r>
      </w:hyperlink>
    </w:p>
    <w:p w14:paraId="43F0A3E0" w14:textId="1F4F9C2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4" w:history="1">
        <w:r w:rsidR="00E06916" w:rsidRPr="000B2D0A">
          <w:rPr>
            <w:rStyle w:val="Hyperlink"/>
            <w:noProof/>
          </w:rPr>
          <w:t>Hình 4.2. 7 Đặc tả xử lí giao diện lịch sử đặt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_Toc105771214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58</w:t>
        </w:r>
        <w:r w:rsidR="00E06916">
          <w:rPr>
            <w:noProof/>
            <w:webHidden/>
          </w:rPr>
          <w:fldChar w:fldCharType="end"/>
        </w:r>
      </w:hyperlink>
    </w:p>
    <w:p w14:paraId="01CB9D93" w14:textId="66CBBE5E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5" w:history="1">
        <w:r w:rsidR="00E06916" w:rsidRPr="000B2D0A">
          <w:rPr>
            <w:rStyle w:val="Hyperlink"/>
            <w:noProof/>
          </w:rPr>
          <w:t>Hình 4.2. 8 Đặc tả xử lí giao diện đổi mật khẩu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_Toc105771215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59</w:t>
        </w:r>
        <w:r w:rsidR="00E06916">
          <w:rPr>
            <w:noProof/>
            <w:webHidden/>
          </w:rPr>
          <w:fldChar w:fldCharType="end"/>
        </w:r>
      </w:hyperlink>
    </w:p>
    <w:p w14:paraId="7B68B1AB" w14:textId="595A1E0F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6" w:history="1">
        <w:r w:rsidR="00E06916" w:rsidRPr="000B2D0A">
          <w:rPr>
            <w:rStyle w:val="Hyperlink"/>
            <w:noProof/>
          </w:rPr>
          <w:t>Hình 4.2. 9 Đặc tả xử lí giao diện thông tin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_Toc105771216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60</w:t>
        </w:r>
        <w:r w:rsidR="00E06916">
          <w:rPr>
            <w:noProof/>
            <w:webHidden/>
          </w:rPr>
          <w:fldChar w:fldCharType="end"/>
        </w:r>
      </w:hyperlink>
    </w:p>
    <w:p w14:paraId="7A74DFD6" w14:textId="42DAA165" w:rsidR="00E06916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217" w:history="1">
        <w:r w:rsidR="00E06916" w:rsidRPr="000B2D0A">
          <w:rPr>
            <w:rStyle w:val="Hyperlink"/>
            <w:noProof/>
          </w:rPr>
          <w:t>Hình 4.2. 10 Đặc tả xử lí giao diện xác nhận đặt sân</w:t>
        </w:r>
        <w:r w:rsidR="00E06916">
          <w:rPr>
            <w:noProof/>
            <w:webHidden/>
          </w:rPr>
          <w:tab/>
        </w:r>
        <w:r w:rsidR="00E06916">
          <w:rPr>
            <w:noProof/>
            <w:webHidden/>
          </w:rPr>
          <w:fldChar w:fldCharType="begin"/>
        </w:r>
        <w:r w:rsidR="00E06916">
          <w:rPr>
            <w:noProof/>
            <w:webHidden/>
          </w:rPr>
          <w:instrText xml:space="preserve"> PAGEREF _Toc105771217 \h </w:instrText>
        </w:r>
        <w:r w:rsidR="00E06916">
          <w:rPr>
            <w:noProof/>
            <w:webHidden/>
          </w:rPr>
        </w:r>
        <w:r w:rsidR="00E06916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61</w:t>
        </w:r>
        <w:r w:rsidR="00E06916">
          <w:rPr>
            <w:noProof/>
            <w:webHidden/>
          </w:rPr>
          <w:fldChar w:fldCharType="end"/>
        </w:r>
      </w:hyperlink>
    </w:p>
    <w:p w14:paraId="7B53E310" w14:textId="42F9633D" w:rsidR="00E06916" w:rsidRDefault="00E06916" w:rsidP="00E06916">
      <w:pPr>
        <w:tabs>
          <w:tab w:val="center" w:pos="6379"/>
        </w:tabs>
        <w:spacing w:line="360" w:lineRule="auto"/>
        <w:rPr>
          <w:b/>
          <w:sz w:val="28"/>
        </w:rPr>
      </w:pPr>
      <w:r>
        <w:rPr>
          <w:b/>
          <w:sz w:val="28"/>
        </w:rPr>
        <w:fldChar w:fldCharType="end"/>
      </w:r>
    </w:p>
    <w:p w14:paraId="1F57C765" w14:textId="77777777" w:rsidR="00E06916" w:rsidRDefault="00E06916" w:rsidP="00DC2276">
      <w:pPr>
        <w:rPr>
          <w:b/>
          <w:sz w:val="28"/>
        </w:rPr>
      </w:pPr>
    </w:p>
    <w:p w14:paraId="1D9B793E" w14:textId="6C2F3E52" w:rsidR="00653BA2" w:rsidRDefault="006D439D" w:rsidP="00DC2276">
      <w:pPr>
        <w:rPr>
          <w:noProof/>
        </w:rPr>
      </w:pPr>
      <w:r>
        <w:rPr>
          <w:b/>
          <w:sz w:val="28"/>
        </w:rPr>
        <w:lastRenderedPageBreak/>
        <w:t xml:space="preserve"> </w:t>
      </w:r>
      <w:r w:rsidR="00791EED" w:rsidRPr="00791EED">
        <w:rPr>
          <w:b/>
          <w:sz w:val="28"/>
        </w:rPr>
        <w:t>DANH MỤC BẢNG</w:t>
      </w:r>
      <w:r w:rsidR="00653BA2">
        <w:rPr>
          <w:b/>
          <w:sz w:val="28"/>
        </w:rPr>
        <w:fldChar w:fldCharType="begin"/>
      </w:r>
      <w:r w:rsidR="00653BA2">
        <w:rPr>
          <w:b/>
          <w:sz w:val="28"/>
        </w:rPr>
        <w:instrText xml:space="preserve"> TOC \h \z \c "Bảng 2.5." </w:instrText>
      </w:r>
      <w:r w:rsidR="00653BA2">
        <w:rPr>
          <w:b/>
          <w:sz w:val="28"/>
        </w:rPr>
        <w:fldChar w:fldCharType="separate"/>
      </w:r>
    </w:p>
    <w:p w14:paraId="70870594" w14:textId="210B2A26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07" w:history="1">
        <w:r w:rsidR="00653BA2" w:rsidRPr="00BE5153">
          <w:rPr>
            <w:rStyle w:val="Hyperlink"/>
            <w:noProof/>
          </w:rPr>
          <w:t>Bảng 2.5. 1 Bảng đặc tả usecase đăng ký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_Toc105771307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22</w:t>
        </w:r>
        <w:r w:rsidR="00653BA2">
          <w:rPr>
            <w:noProof/>
            <w:webHidden/>
          </w:rPr>
          <w:fldChar w:fldCharType="end"/>
        </w:r>
      </w:hyperlink>
    </w:p>
    <w:p w14:paraId="06EDF89A" w14:textId="359AD803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08" w:history="1">
        <w:r w:rsidR="00653BA2" w:rsidRPr="00BE5153">
          <w:rPr>
            <w:rStyle w:val="Hyperlink"/>
            <w:noProof/>
          </w:rPr>
          <w:t>Bảng 2.5. 2 Bảng đặc tả usecase đăng nhập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_Toc105771308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23</w:t>
        </w:r>
        <w:r w:rsidR="00653BA2">
          <w:rPr>
            <w:noProof/>
            <w:webHidden/>
          </w:rPr>
          <w:fldChar w:fldCharType="end"/>
        </w:r>
      </w:hyperlink>
    </w:p>
    <w:p w14:paraId="7266ECE8" w14:textId="78EE2968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09" w:history="1">
        <w:r w:rsidR="00653BA2" w:rsidRPr="00BE5153">
          <w:rPr>
            <w:rStyle w:val="Hyperlink"/>
            <w:noProof/>
          </w:rPr>
          <w:t>Bảng 2.5. 3 Bảng đặc tả usecase quên mật khẩu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_Toc105771309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24</w:t>
        </w:r>
        <w:r w:rsidR="00653BA2">
          <w:rPr>
            <w:noProof/>
            <w:webHidden/>
          </w:rPr>
          <w:fldChar w:fldCharType="end"/>
        </w:r>
      </w:hyperlink>
    </w:p>
    <w:p w14:paraId="719B6CA0" w14:textId="0D864EDF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0" w:history="1">
        <w:r w:rsidR="00653BA2" w:rsidRPr="00BE5153">
          <w:rPr>
            <w:rStyle w:val="Hyperlink"/>
            <w:noProof/>
          </w:rPr>
          <w:t>Bảng 2.5. 4 Bảng đặt tả use case đổi mật khẩu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_Toc105771310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25</w:t>
        </w:r>
        <w:r w:rsidR="00653BA2">
          <w:rPr>
            <w:noProof/>
            <w:webHidden/>
          </w:rPr>
          <w:fldChar w:fldCharType="end"/>
        </w:r>
      </w:hyperlink>
    </w:p>
    <w:p w14:paraId="72A32923" w14:textId="4B9A0E5E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1" w:history="1">
        <w:r w:rsidR="00653BA2" w:rsidRPr="00BE5153">
          <w:rPr>
            <w:rStyle w:val="Hyperlink"/>
            <w:noProof/>
          </w:rPr>
          <w:t>Bảng 2.5. 5 Bảng đặt tả usecase đặt sân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_Toc105771311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27</w:t>
        </w:r>
        <w:r w:rsidR="00653BA2">
          <w:rPr>
            <w:noProof/>
            <w:webHidden/>
          </w:rPr>
          <w:fldChar w:fldCharType="end"/>
        </w:r>
      </w:hyperlink>
    </w:p>
    <w:p w14:paraId="786E1D05" w14:textId="7C399E2B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2" w:history="1">
        <w:r w:rsidR="00653BA2" w:rsidRPr="00BE5153">
          <w:rPr>
            <w:rStyle w:val="Hyperlink"/>
            <w:noProof/>
          </w:rPr>
          <w:t>Bảng 2.5. 6 Bảng đặc tả usecase xem thông tin sân bóng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_Toc105771312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28</w:t>
        </w:r>
        <w:r w:rsidR="00653BA2">
          <w:rPr>
            <w:noProof/>
            <w:webHidden/>
          </w:rPr>
          <w:fldChar w:fldCharType="end"/>
        </w:r>
      </w:hyperlink>
    </w:p>
    <w:p w14:paraId="335C4C04" w14:textId="469B25C8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3" w:history="1">
        <w:r w:rsidR="00653BA2" w:rsidRPr="00BE5153">
          <w:rPr>
            <w:rStyle w:val="Hyperlink"/>
            <w:noProof/>
          </w:rPr>
          <w:t>Bảng 2.5. 7 Bảng đặc tả usecase xem lịch sử đặt sân bóng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_Toc105771313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29</w:t>
        </w:r>
        <w:r w:rsidR="00653BA2">
          <w:rPr>
            <w:noProof/>
            <w:webHidden/>
          </w:rPr>
          <w:fldChar w:fldCharType="end"/>
        </w:r>
      </w:hyperlink>
    </w:p>
    <w:p w14:paraId="76DD1163" w14:textId="6A76CB3F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4" w:history="1">
        <w:r w:rsidR="00653BA2" w:rsidRPr="00BE5153">
          <w:rPr>
            <w:rStyle w:val="Hyperlink"/>
            <w:noProof/>
          </w:rPr>
          <w:t>Bảng 2.5. 8 Bảng usecase thanh toán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_Toc105771314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30</w:t>
        </w:r>
        <w:r w:rsidR="00653BA2">
          <w:rPr>
            <w:noProof/>
            <w:webHidden/>
          </w:rPr>
          <w:fldChar w:fldCharType="end"/>
        </w:r>
      </w:hyperlink>
    </w:p>
    <w:p w14:paraId="19F0FE4D" w14:textId="03813DCE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5" w:history="1">
        <w:r w:rsidR="00653BA2" w:rsidRPr="00BE5153">
          <w:rPr>
            <w:rStyle w:val="Hyperlink"/>
            <w:noProof/>
          </w:rPr>
          <w:t>Bảng 2.5. 9 Bảng đặt tả usecase tổng danh thu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_Toc105771315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31</w:t>
        </w:r>
        <w:r w:rsidR="00653BA2">
          <w:rPr>
            <w:noProof/>
            <w:webHidden/>
          </w:rPr>
          <w:fldChar w:fldCharType="end"/>
        </w:r>
      </w:hyperlink>
    </w:p>
    <w:p w14:paraId="4D5882D9" w14:textId="1D4BF28F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6" w:history="1">
        <w:r w:rsidR="00653BA2" w:rsidRPr="00BE5153">
          <w:rPr>
            <w:rStyle w:val="Hyperlink"/>
            <w:noProof/>
          </w:rPr>
          <w:t>Bảng 2.5. 10 Bảng đặt tả usecase thêm khách hàng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_Toc105771316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33</w:t>
        </w:r>
        <w:r w:rsidR="00653BA2">
          <w:rPr>
            <w:noProof/>
            <w:webHidden/>
          </w:rPr>
          <w:fldChar w:fldCharType="end"/>
        </w:r>
      </w:hyperlink>
    </w:p>
    <w:p w14:paraId="57A0A57C" w14:textId="2954F385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7" w:history="1">
        <w:r w:rsidR="00653BA2" w:rsidRPr="00BE5153">
          <w:rPr>
            <w:rStyle w:val="Hyperlink"/>
            <w:noProof/>
          </w:rPr>
          <w:t>Bảng 2.5. 11 Bảng đặc tả usecase sửa thông tin khách hàng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_Toc105771317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34</w:t>
        </w:r>
        <w:r w:rsidR="00653BA2">
          <w:rPr>
            <w:noProof/>
            <w:webHidden/>
          </w:rPr>
          <w:fldChar w:fldCharType="end"/>
        </w:r>
      </w:hyperlink>
    </w:p>
    <w:p w14:paraId="48F95A0B" w14:textId="48640A21" w:rsidR="00653BA2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5771318" w:history="1">
        <w:r w:rsidR="00653BA2" w:rsidRPr="00BE5153">
          <w:rPr>
            <w:rStyle w:val="Hyperlink"/>
            <w:noProof/>
          </w:rPr>
          <w:t>Bảng 2.5. 12 Bảng đặc tả usecase thêm dịch vụ phụ</w:t>
        </w:r>
        <w:r w:rsidR="00653BA2">
          <w:rPr>
            <w:noProof/>
            <w:webHidden/>
          </w:rPr>
          <w:tab/>
        </w:r>
        <w:r w:rsidR="00653BA2">
          <w:rPr>
            <w:noProof/>
            <w:webHidden/>
          </w:rPr>
          <w:fldChar w:fldCharType="begin"/>
        </w:r>
        <w:r w:rsidR="00653BA2">
          <w:rPr>
            <w:noProof/>
            <w:webHidden/>
          </w:rPr>
          <w:instrText xml:space="preserve"> PAGEREF _Toc105771318 \h </w:instrText>
        </w:r>
        <w:r w:rsidR="00653BA2">
          <w:rPr>
            <w:noProof/>
            <w:webHidden/>
          </w:rPr>
        </w:r>
        <w:r w:rsidR="00653BA2">
          <w:rPr>
            <w:noProof/>
            <w:webHidden/>
          </w:rPr>
          <w:fldChar w:fldCharType="separate"/>
        </w:r>
        <w:r w:rsidR="005B2932">
          <w:rPr>
            <w:noProof/>
            <w:webHidden/>
          </w:rPr>
          <w:t>35</w:t>
        </w:r>
        <w:r w:rsidR="00653BA2">
          <w:rPr>
            <w:noProof/>
            <w:webHidden/>
          </w:rPr>
          <w:fldChar w:fldCharType="end"/>
        </w:r>
      </w:hyperlink>
    </w:p>
    <w:p w14:paraId="51D8A288" w14:textId="7FE8B602" w:rsidR="007B7FF5" w:rsidRPr="00791EED" w:rsidRDefault="00653BA2" w:rsidP="00DC2276">
      <w:pPr>
        <w:rPr>
          <w:b/>
          <w:sz w:val="28"/>
        </w:rPr>
      </w:pPr>
      <w:r>
        <w:rPr>
          <w:b/>
          <w:sz w:val="28"/>
        </w:rPr>
        <w:fldChar w:fldCharType="end"/>
      </w:r>
    </w:p>
    <w:p w14:paraId="7EE0104C" w14:textId="65927F29" w:rsidR="007B7FF5" w:rsidRDefault="007B7FF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"Bảng" </w:instrText>
      </w:r>
      <w:r>
        <w:rPr>
          <w:szCs w:val="26"/>
        </w:rPr>
        <w:fldChar w:fldCharType="separate"/>
      </w:r>
    </w:p>
    <w:p w14:paraId="60BE3D6C" w14:textId="326AF7B7" w:rsidR="0090092B" w:rsidRDefault="007B7FF5" w:rsidP="0090092B">
      <w:pPr>
        <w:pStyle w:val="Chng"/>
      </w:pPr>
      <w:r>
        <w:fldChar w:fldCharType="end"/>
      </w:r>
      <w:r w:rsidR="007B1A23">
        <w:br w:type="page"/>
      </w:r>
      <w:bookmarkStart w:id="2" w:name="_Toc105771473"/>
      <w:r w:rsidR="0090092B">
        <w:lastRenderedPageBreak/>
        <w:t xml:space="preserve">1 </w:t>
      </w:r>
      <w:proofErr w:type="spellStart"/>
      <w:r w:rsidR="0090092B">
        <w:t>Kh</w:t>
      </w:r>
      <w:r w:rsidR="00393208">
        <w:t>ả</w:t>
      </w:r>
      <w:r w:rsidR="0090092B">
        <w:t>o</w:t>
      </w:r>
      <w:proofErr w:type="spellEnd"/>
      <w:r w:rsidR="0090092B">
        <w:t xml:space="preserve"> </w:t>
      </w:r>
      <w:proofErr w:type="spellStart"/>
      <w:r w:rsidR="0090092B">
        <w:t>sát</w:t>
      </w:r>
      <w:proofErr w:type="spellEnd"/>
      <w:r w:rsidR="0090092B">
        <w:t xml:space="preserve"> </w:t>
      </w:r>
      <w:proofErr w:type="spellStart"/>
      <w:r w:rsidR="0090092B">
        <w:t>hệ</w:t>
      </w:r>
      <w:proofErr w:type="spellEnd"/>
      <w:r w:rsidR="0090092B">
        <w:t xml:space="preserve"> </w:t>
      </w:r>
      <w:proofErr w:type="spellStart"/>
      <w:r w:rsidR="0090092B">
        <w:t>thống</w:t>
      </w:r>
      <w:proofErr w:type="spellEnd"/>
      <w:r w:rsidR="0090092B">
        <w:t>:</w:t>
      </w:r>
      <w:bookmarkEnd w:id="2"/>
    </w:p>
    <w:p w14:paraId="377EDACE" w14:textId="5AE8FCEC" w:rsidR="0090092B" w:rsidRDefault="0090092B" w:rsidP="00F403F2">
      <w:pPr>
        <w:pStyle w:val="Tiumccp1"/>
        <w:ind w:left="360"/>
      </w:pPr>
      <w:bookmarkStart w:id="3" w:name="_Toc105771474"/>
      <w:r>
        <w:t xml:space="preserve">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bookmarkEnd w:id="3"/>
      <w:r>
        <w:t xml:space="preserve"> </w:t>
      </w:r>
    </w:p>
    <w:p w14:paraId="189CECED" w14:textId="6F178EBE" w:rsidR="0090092B" w:rsidRDefault="0090092B" w:rsidP="0090092B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ý,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,…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5739FCA3" w14:textId="35386D95" w:rsidR="0090092B" w:rsidRDefault="0090092B" w:rsidP="00F403F2">
      <w:pPr>
        <w:pStyle w:val="Tiumccp1"/>
        <w:ind w:left="360"/>
      </w:pPr>
      <w:bookmarkStart w:id="4" w:name="_Toc105771475"/>
      <w:r>
        <w:t xml:space="preserve">1.2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: </w:t>
      </w:r>
      <w:proofErr w:type="spellStart"/>
      <w:r>
        <w:t>Tầm</w:t>
      </w:r>
      <w:proofErr w:type="spellEnd"/>
      <w:r>
        <w:t xml:space="preserve"> 10 </w:t>
      </w:r>
      <w:proofErr w:type="spellStart"/>
      <w:r>
        <w:t>người</w:t>
      </w:r>
      <w:bookmarkEnd w:id="4"/>
      <w:proofErr w:type="spellEnd"/>
    </w:p>
    <w:p w14:paraId="669DF06C" w14:textId="77777777" w:rsidR="0090092B" w:rsidRPr="0090092B" w:rsidRDefault="0090092B" w:rsidP="0090092B">
      <w:pPr>
        <w:spacing w:line="360" w:lineRule="auto"/>
        <w:rPr>
          <w:sz w:val="26"/>
          <w:szCs w:val="26"/>
        </w:rPr>
      </w:pPr>
      <w:proofErr w:type="spellStart"/>
      <w:r w:rsidRPr="0090092B">
        <w:rPr>
          <w:sz w:val="26"/>
          <w:szCs w:val="26"/>
        </w:rPr>
        <w:t>Khảo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sát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gồm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các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câu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hỏi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với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những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số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liệu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thống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kê</w:t>
      </w:r>
      <w:proofErr w:type="spellEnd"/>
      <w:r w:rsidRPr="0090092B">
        <w:rPr>
          <w:sz w:val="26"/>
          <w:szCs w:val="26"/>
        </w:rPr>
        <w:t xml:space="preserve"> </w:t>
      </w:r>
      <w:proofErr w:type="spellStart"/>
      <w:r w:rsidRPr="0090092B">
        <w:rPr>
          <w:sz w:val="26"/>
          <w:szCs w:val="26"/>
        </w:rPr>
        <w:t>sau</w:t>
      </w:r>
      <w:proofErr w:type="spellEnd"/>
      <w:r w:rsidRPr="0090092B">
        <w:rPr>
          <w:sz w:val="26"/>
          <w:szCs w:val="26"/>
        </w:rPr>
        <w:t>:</w:t>
      </w:r>
    </w:p>
    <w:p w14:paraId="541D5F10" w14:textId="77777777" w:rsidR="0090092B" w:rsidRPr="00FF0D16" w:rsidRDefault="0090092B" w:rsidP="000011CB">
      <w:pPr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FF0D16">
        <w:rPr>
          <w:sz w:val="26"/>
          <w:szCs w:val="26"/>
        </w:rPr>
        <w:t>Tên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của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bạn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là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gì</w:t>
      </w:r>
      <w:proofErr w:type="spellEnd"/>
      <w:r w:rsidRPr="00FF0D16">
        <w:rPr>
          <w:sz w:val="26"/>
          <w:szCs w:val="26"/>
        </w:rPr>
        <w:t xml:space="preserve">? </w:t>
      </w:r>
    </w:p>
    <w:p w14:paraId="5B1467B0" w14:textId="77777777" w:rsidR="00A45347" w:rsidRDefault="0090092B" w:rsidP="00A45347">
      <w:pPr>
        <w:keepNext/>
        <w:spacing w:line="360" w:lineRule="auto"/>
        <w:jc w:val="center"/>
      </w:pPr>
      <w:r w:rsidRPr="00FF0D16">
        <w:rPr>
          <w:noProof/>
          <w:sz w:val="26"/>
          <w:szCs w:val="26"/>
        </w:rPr>
        <w:drawing>
          <wp:inline distT="114300" distB="114300" distL="114300" distR="114300" wp14:anchorId="6064CB2E" wp14:editId="15D396BB">
            <wp:extent cx="5038725" cy="3027722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27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D1101" w14:textId="6E61B232" w:rsidR="00344D1C" w:rsidRDefault="00A45347" w:rsidP="009B7297">
      <w:pPr>
        <w:pStyle w:val="Bngbiu-nidung"/>
      </w:pPr>
      <w:bookmarkStart w:id="5" w:name="_Toc105770826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</w:t>
      </w:r>
      <w:bookmarkEnd w:id="5"/>
    </w:p>
    <w:p w14:paraId="323EADFB" w14:textId="29A53174" w:rsidR="009B7297" w:rsidRDefault="009B7297" w:rsidP="009B7297">
      <w:pPr>
        <w:pStyle w:val="Bngbiu-nidung"/>
      </w:pPr>
    </w:p>
    <w:p w14:paraId="4166FC9E" w14:textId="77777777" w:rsidR="009B7297" w:rsidRDefault="009B7297" w:rsidP="009B7297">
      <w:pPr>
        <w:pStyle w:val="Bngbiu-nidung"/>
      </w:pPr>
    </w:p>
    <w:p w14:paraId="4D8A1A5C" w14:textId="77777777" w:rsidR="0090092B" w:rsidRPr="00FF0D16" w:rsidRDefault="0090092B" w:rsidP="000011CB">
      <w:pPr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FF0D16">
        <w:rPr>
          <w:sz w:val="26"/>
          <w:szCs w:val="26"/>
        </w:rPr>
        <w:t>Độ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tuổi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của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bạn</w:t>
      </w:r>
      <w:proofErr w:type="spellEnd"/>
      <w:r w:rsidRPr="00FF0D16">
        <w:rPr>
          <w:sz w:val="26"/>
          <w:szCs w:val="26"/>
        </w:rPr>
        <w:t>:</w:t>
      </w:r>
    </w:p>
    <w:p w14:paraId="07DECC37" w14:textId="77777777" w:rsidR="00A45347" w:rsidRDefault="0090092B" w:rsidP="00A45347">
      <w:pPr>
        <w:keepNext/>
        <w:spacing w:line="360" w:lineRule="auto"/>
        <w:jc w:val="center"/>
      </w:pPr>
      <w:r w:rsidRPr="00FF0D16">
        <w:rPr>
          <w:noProof/>
          <w:sz w:val="26"/>
          <w:szCs w:val="26"/>
        </w:rPr>
        <w:drawing>
          <wp:inline distT="114300" distB="114300" distL="114300" distR="114300" wp14:anchorId="714A3070" wp14:editId="463134D8">
            <wp:extent cx="5943600" cy="2501900"/>
            <wp:effectExtent l="0" t="0" r="0" b="0"/>
            <wp:docPr id="33" name="image38.png" descr="Biểu đồ câu trả lời của biểu mẫu. Tên câu hỏi: Đột tuổi của bạn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Biểu đồ câu trả lời của biểu mẫu. Tên câu hỏi: Đột tuổi của bạn:. Số lượng câu trả lời: 10 câu trả lời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1144B" w14:textId="4123D87E" w:rsidR="0090092B" w:rsidRPr="00A45347" w:rsidRDefault="00A45347" w:rsidP="009B7297">
      <w:pPr>
        <w:pStyle w:val="Bngbiu-nidung"/>
        <w:rPr>
          <w:sz w:val="24"/>
          <w:szCs w:val="24"/>
        </w:rPr>
      </w:pPr>
      <w:bookmarkStart w:id="6" w:name="_Toc105770827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2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2</w:t>
      </w:r>
      <w:bookmarkEnd w:id="6"/>
    </w:p>
    <w:p w14:paraId="2E04996A" w14:textId="77777777" w:rsidR="0090092B" w:rsidRPr="00FF0D16" w:rsidRDefault="0090092B" w:rsidP="0090092B">
      <w:pPr>
        <w:spacing w:line="360" w:lineRule="auto"/>
        <w:rPr>
          <w:sz w:val="26"/>
          <w:szCs w:val="26"/>
        </w:rPr>
      </w:pPr>
    </w:p>
    <w:p w14:paraId="017E30FB" w14:textId="77777777" w:rsidR="0090092B" w:rsidRPr="00FF0D16" w:rsidRDefault="0090092B" w:rsidP="000011CB">
      <w:pPr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 w:rsidRPr="00FF0D16">
        <w:rPr>
          <w:sz w:val="26"/>
          <w:szCs w:val="26"/>
        </w:rPr>
        <w:t>Nghề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nghiệp</w:t>
      </w:r>
      <w:proofErr w:type="spellEnd"/>
      <w:r w:rsidRPr="00FF0D16">
        <w:rPr>
          <w:sz w:val="26"/>
          <w:szCs w:val="26"/>
        </w:rPr>
        <w:t>:</w:t>
      </w:r>
    </w:p>
    <w:p w14:paraId="295CA933" w14:textId="77777777" w:rsidR="00A45347" w:rsidRDefault="0090092B" w:rsidP="00A45347">
      <w:pPr>
        <w:keepNext/>
        <w:spacing w:line="360" w:lineRule="auto"/>
        <w:jc w:val="center"/>
      </w:pPr>
      <w:r w:rsidRPr="00FF0D16">
        <w:rPr>
          <w:noProof/>
          <w:sz w:val="26"/>
          <w:szCs w:val="26"/>
        </w:rPr>
        <w:drawing>
          <wp:inline distT="114300" distB="114300" distL="114300" distR="114300" wp14:anchorId="68C51B8E" wp14:editId="6CBF15A9">
            <wp:extent cx="5943600" cy="2832100"/>
            <wp:effectExtent l="0" t="0" r="0" b="0"/>
            <wp:docPr id="4" name="image7.png" descr="Biểu đồ câu trả lời của biểu mẫu. Tên câu hỏi: Nghề nghiệp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Biểu đồ câu trả lời của biểu mẫu. Tên câu hỏi: Nghề nghiệp:. Số lượng câu trả lời: 10 câu trả lời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9CCDF" w14:textId="7AB52CE4" w:rsidR="0090092B" w:rsidRPr="00FF0D16" w:rsidRDefault="00A45347" w:rsidP="009B7297">
      <w:pPr>
        <w:pStyle w:val="Bngbiu-nidung"/>
      </w:pPr>
      <w:bookmarkStart w:id="7" w:name="_Toc105770828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3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3</w:t>
      </w:r>
      <w:bookmarkEnd w:id="7"/>
    </w:p>
    <w:p w14:paraId="220D0217" w14:textId="77777777" w:rsidR="0090092B" w:rsidRPr="00FF0D16" w:rsidRDefault="0090092B" w:rsidP="0090092B">
      <w:pPr>
        <w:spacing w:line="360" w:lineRule="auto"/>
        <w:rPr>
          <w:sz w:val="26"/>
          <w:szCs w:val="26"/>
        </w:rPr>
      </w:pPr>
    </w:p>
    <w:p w14:paraId="6815F63C" w14:textId="77777777" w:rsidR="0090092B" w:rsidRPr="00FF0D16" w:rsidRDefault="0090092B" w:rsidP="000011CB">
      <w:pPr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F0D16">
        <w:rPr>
          <w:sz w:val="26"/>
          <w:szCs w:val="26"/>
        </w:rPr>
        <w:lastRenderedPageBreak/>
        <w:t xml:space="preserve">Thu </w:t>
      </w:r>
      <w:proofErr w:type="spellStart"/>
      <w:r w:rsidRPr="00FF0D16">
        <w:rPr>
          <w:sz w:val="26"/>
          <w:szCs w:val="26"/>
        </w:rPr>
        <w:t>nhập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cá</w:t>
      </w:r>
      <w:proofErr w:type="spellEnd"/>
      <w:r w:rsidRPr="00FF0D16">
        <w:rPr>
          <w:sz w:val="26"/>
          <w:szCs w:val="26"/>
        </w:rPr>
        <w:t xml:space="preserve"> </w:t>
      </w:r>
      <w:proofErr w:type="spellStart"/>
      <w:r w:rsidRPr="00FF0D16">
        <w:rPr>
          <w:sz w:val="26"/>
          <w:szCs w:val="26"/>
        </w:rPr>
        <w:t>nhân</w:t>
      </w:r>
      <w:proofErr w:type="spellEnd"/>
      <w:r w:rsidRPr="00FF0D16">
        <w:rPr>
          <w:sz w:val="26"/>
          <w:szCs w:val="26"/>
        </w:rPr>
        <w:t>:</w:t>
      </w:r>
    </w:p>
    <w:p w14:paraId="5CF89C48" w14:textId="77777777" w:rsidR="00A45347" w:rsidRDefault="0090092B" w:rsidP="00A45347">
      <w:pPr>
        <w:keepNext/>
        <w:spacing w:line="360" w:lineRule="auto"/>
        <w:jc w:val="center"/>
      </w:pPr>
      <w:r w:rsidRPr="00FF0D16">
        <w:rPr>
          <w:noProof/>
          <w:sz w:val="26"/>
          <w:szCs w:val="26"/>
        </w:rPr>
        <w:drawing>
          <wp:inline distT="114300" distB="114300" distL="114300" distR="114300" wp14:anchorId="79AEF6FE" wp14:editId="48465F31">
            <wp:extent cx="5943600" cy="2501900"/>
            <wp:effectExtent l="0" t="0" r="0" b="0"/>
            <wp:docPr id="10" name="image4.png" descr="Biểu đồ câu trả lời của biểu mẫu. Tên câu hỏi: Thu thập cá nhân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Biểu đồ câu trả lời của biểu mẫu. Tên câu hỏi: Thu thập cá nhân:. Số lượng câu trả lời: 10 câu trả lời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43962" w14:textId="2791F1B4" w:rsidR="0090092B" w:rsidRPr="00FF0D16" w:rsidRDefault="00A45347" w:rsidP="009B7297">
      <w:pPr>
        <w:pStyle w:val="Bngbiu-nidung"/>
      </w:pPr>
      <w:bookmarkStart w:id="8" w:name="_Toc105770829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4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4</w:t>
      </w:r>
      <w:bookmarkEnd w:id="8"/>
    </w:p>
    <w:p w14:paraId="2C7AAE72" w14:textId="77777777" w:rsidR="009B7297" w:rsidRPr="00FF0D16" w:rsidRDefault="009B7297" w:rsidP="0090092B">
      <w:pPr>
        <w:spacing w:line="360" w:lineRule="auto"/>
        <w:jc w:val="center"/>
        <w:rPr>
          <w:sz w:val="26"/>
          <w:szCs w:val="26"/>
        </w:rPr>
      </w:pPr>
    </w:p>
    <w:p w14:paraId="1132BE3A" w14:textId="77777777" w:rsidR="0090092B" w:rsidRPr="00FF0D16" w:rsidRDefault="0090092B" w:rsidP="000011CB">
      <w:pPr>
        <w:numPr>
          <w:ilvl w:val="0"/>
          <w:numId w:val="16"/>
        </w:numPr>
        <w:spacing w:line="360" w:lineRule="auto"/>
        <w:rPr>
          <w:sz w:val="26"/>
          <w:szCs w:val="26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thường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xuyên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đá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ở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không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35BFA0BC" w14:textId="77777777" w:rsidR="00A45347" w:rsidRDefault="0090092B" w:rsidP="00A45347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4EBEAA73" wp14:editId="039DDAD8">
            <wp:extent cx="5943600" cy="2501900"/>
            <wp:effectExtent l="0" t="0" r="0" b="0"/>
            <wp:docPr id="45" name="image41.png" descr="Biểu đồ câu trả lời của biểu mẫu. Tên câu hỏi: Bạn có thường xuyên đá bóng ở sân bóng không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Biểu đồ câu trả lời của biểu mẫu. Tên câu hỏi: Bạn có thường xuyên đá bóng ở sân bóng không?. Số lượng câu trả lời: 10 câu trả lời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8623B" w14:textId="44EBA632" w:rsidR="0090092B" w:rsidRPr="00FF0D16" w:rsidRDefault="00A45347" w:rsidP="009B7297">
      <w:pPr>
        <w:pStyle w:val="Bngbiu-nidung"/>
        <w:rPr>
          <w:rFonts w:eastAsia="Roboto"/>
          <w:color w:val="202124"/>
          <w:highlight w:val="white"/>
        </w:rPr>
      </w:pPr>
      <w:bookmarkStart w:id="9" w:name="_Toc105770830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5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5</w:t>
      </w:r>
      <w:bookmarkEnd w:id="9"/>
    </w:p>
    <w:p w14:paraId="569D53E3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6CA81F3A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08C2E644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38086B49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3608AC48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05C61B0E" w14:textId="77777777" w:rsidR="0090092B" w:rsidRPr="00FF0D16" w:rsidRDefault="0090092B" w:rsidP="000011CB">
      <w:pPr>
        <w:numPr>
          <w:ilvl w:val="0"/>
          <w:numId w:val="13"/>
        </w:numPr>
        <w:spacing w:line="360" w:lineRule="auto"/>
        <w:rPr>
          <w:sz w:val="26"/>
          <w:szCs w:val="26"/>
        </w:rPr>
      </w:pPr>
      <w:r w:rsidRPr="00FF0D16">
        <w:rPr>
          <w:rFonts w:eastAsia="Roboto"/>
          <w:color w:val="202124"/>
          <w:sz w:val="26"/>
          <w:szCs w:val="26"/>
          <w:highlight w:val="white"/>
        </w:rPr>
        <w:t xml:space="preserve">Lý do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chọn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đá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ở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gì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61A8435F" w14:textId="77777777" w:rsidR="00A45347" w:rsidRDefault="0090092B" w:rsidP="00A45347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59E13482" wp14:editId="2FA8473A">
            <wp:extent cx="5943600" cy="2832100"/>
            <wp:effectExtent l="0" t="0" r="0" b="0"/>
            <wp:docPr id="51" name="image51.png" descr="Biểu đồ câu trả lời của biểu mẫu. Tên câu hỏi: Lý do bạn chọn đá bóng ở sân bóng là gì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Biểu đồ câu trả lời của biểu mẫu. Tên câu hỏi: Lý do bạn chọn đá bóng ở sân bóng là gì?. Số lượng câu trả lời: 10 câu trả lời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893D9" w14:textId="0007E847" w:rsidR="0090092B" w:rsidRPr="00FF0D16" w:rsidRDefault="00A45347" w:rsidP="009B7297">
      <w:pPr>
        <w:pStyle w:val="Bngbiu-nidung"/>
        <w:rPr>
          <w:rFonts w:eastAsia="Roboto"/>
          <w:color w:val="202124"/>
          <w:highlight w:val="white"/>
        </w:rPr>
      </w:pPr>
      <w:bookmarkStart w:id="10" w:name="_Toc105770831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6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6</w:t>
      </w:r>
      <w:bookmarkEnd w:id="10"/>
    </w:p>
    <w:p w14:paraId="101CA24F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358B6633" w14:textId="77777777" w:rsidR="0090092B" w:rsidRPr="00FF0D16" w:rsidRDefault="0090092B" w:rsidP="000011CB">
      <w:pPr>
        <w:numPr>
          <w:ilvl w:val="0"/>
          <w:numId w:val="14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thường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đặt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trước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đến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không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4F9A7C36" w14:textId="77777777" w:rsidR="00A45347" w:rsidRDefault="0090092B" w:rsidP="00A45347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65C15A67" wp14:editId="45B6158F">
            <wp:extent cx="5943600" cy="2501900"/>
            <wp:effectExtent l="0" t="0" r="0" b="0"/>
            <wp:docPr id="11" name="image16.png" descr="Biểu đồ câu trả lời của biểu mẫu. Tên câu hỏi: Bạn có thường đặt sân trước khi đến sân bóng không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Biểu đồ câu trả lời của biểu mẫu. Tên câu hỏi: Bạn có thường đặt sân trước khi đến sân bóng không?. Số lượng câu trả lời: 10 câu trả lời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364F7" w14:textId="2F568E57" w:rsidR="0090092B" w:rsidRPr="00FF0D16" w:rsidRDefault="00A45347" w:rsidP="009B7297">
      <w:pPr>
        <w:pStyle w:val="Bngbiu-nidung"/>
        <w:rPr>
          <w:rFonts w:eastAsia="Roboto"/>
          <w:color w:val="202124"/>
          <w:highlight w:val="white"/>
        </w:rPr>
      </w:pPr>
      <w:bookmarkStart w:id="11" w:name="_Toc105770832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7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7</w:t>
      </w:r>
      <w:bookmarkEnd w:id="11"/>
    </w:p>
    <w:p w14:paraId="7DF54306" w14:textId="77777777" w:rsidR="0090092B" w:rsidRPr="00FF0D16" w:rsidRDefault="0090092B" w:rsidP="000011CB">
      <w:pPr>
        <w:numPr>
          <w:ilvl w:val="0"/>
          <w:numId w:val="10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r w:rsidRPr="00FF0D16">
        <w:rPr>
          <w:rFonts w:eastAsia="Roboto"/>
          <w:color w:val="202124"/>
          <w:sz w:val="26"/>
          <w:szCs w:val="26"/>
          <w:highlight w:val="white"/>
        </w:rPr>
        <w:lastRenderedPageBreak/>
        <w:t xml:space="preserve">Khi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đá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thường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chọn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loại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nào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5916B93E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7565D741" wp14:editId="5EFFBD51">
            <wp:extent cx="5943600" cy="2501900"/>
            <wp:effectExtent l="0" t="0" r="0" b="0"/>
            <wp:docPr id="48" name="image53.png" descr="Biểu đồ câu trả lời của biểu mẫu. Tên câu hỏi: Khi đá bóng bạn thường chọn loại sân nào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Biểu đồ câu trả lời của biểu mẫu. Tên câu hỏi: Khi đá bóng bạn thường chọn loại sân nào?. Số lượng câu trả lời: 10 câu trả lời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F2292" w14:textId="22CB2EA0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2" w:name="_Toc105770833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8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8</w:t>
      </w:r>
      <w:bookmarkEnd w:id="12"/>
    </w:p>
    <w:p w14:paraId="3E5DF3E9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35630651" w14:textId="77777777" w:rsidR="0090092B" w:rsidRPr="00FF0D16" w:rsidRDefault="0090092B" w:rsidP="000011CB">
      <w:pPr>
        <w:numPr>
          <w:ilvl w:val="0"/>
          <w:numId w:val="15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nghĩ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việc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đặt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trên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online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cần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thiết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không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172B1412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140EAB10" wp14:editId="11C5481A">
            <wp:extent cx="5943600" cy="2501900"/>
            <wp:effectExtent l="0" t="0" r="0" b="0"/>
            <wp:docPr id="18" name="image9.png" descr="Biểu đồ câu trả lời của biểu mẫu. Tên câu hỏi: Bạn nghĩ việc đặt sân bóng trên một hệ thống online có cần thiết không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Biểu đồ câu trả lời của biểu mẫu. Tên câu hỏi: Bạn nghĩ việc đặt sân bóng trên một hệ thống online có cần thiết không?. Số lượng câu trả lời: 10 câu trả lời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49E42" w14:textId="58BF9B5B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3" w:name="_Toc105770834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9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9</w:t>
      </w:r>
      <w:bookmarkEnd w:id="13"/>
    </w:p>
    <w:p w14:paraId="76A81CB2" w14:textId="41EF91F9" w:rsidR="0090092B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1EBFD7F9" w14:textId="40CD3A95" w:rsidR="009B7297" w:rsidRDefault="009B7297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1C4D38C7" w14:textId="77777777" w:rsidR="009B7297" w:rsidRPr="00FF0D16" w:rsidRDefault="009B7297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2A61C6E3" w14:textId="77777777" w:rsidR="0090092B" w:rsidRPr="00FF0D16" w:rsidRDefault="0090092B" w:rsidP="000011CB">
      <w:pPr>
        <w:numPr>
          <w:ilvl w:val="0"/>
          <w:numId w:val="9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lastRenderedPageBreak/>
        <w:t>Đội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thường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chi bao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nhiêu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mỗi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lần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đá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4A652988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586BC544" wp14:editId="397BA7E8">
            <wp:extent cx="5943600" cy="2501900"/>
            <wp:effectExtent l="0" t="0" r="0" b="0"/>
            <wp:docPr id="40" name="image40.png" descr="Biểu đồ câu trả lời của biểu mẫu. Tên câu hỏi: Đội bạn thường chi bao nhiêu cho mỗi lần đi đá bóng?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Biểu đồ câu trả lời của biểu mẫu. Tên câu hỏi: Đội bạn thường chi bao nhiêu cho mỗi lần đi đá bóng?. Số lượng câu trả lời: 10 câu trả lời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A1596" w14:textId="524222F5" w:rsidR="0090092B" w:rsidRDefault="00DD479B" w:rsidP="009B7297">
      <w:pPr>
        <w:pStyle w:val="Bngbiu-nidung"/>
      </w:pPr>
      <w:bookmarkStart w:id="14" w:name="_Toc105770835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10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10</w:t>
      </w:r>
      <w:bookmarkEnd w:id="14"/>
    </w:p>
    <w:p w14:paraId="3B354287" w14:textId="77777777" w:rsidR="009B7297" w:rsidRPr="00FF0D16" w:rsidRDefault="009B7297" w:rsidP="009B7297">
      <w:pPr>
        <w:pStyle w:val="Bngbiu-nidung"/>
        <w:rPr>
          <w:rFonts w:eastAsia="Roboto"/>
          <w:color w:val="202124"/>
          <w:highlight w:val="white"/>
        </w:rPr>
      </w:pPr>
    </w:p>
    <w:p w14:paraId="60DAE05A" w14:textId="77777777" w:rsidR="0090092B" w:rsidRPr="00FF0D16" w:rsidRDefault="0090092B" w:rsidP="000011CB">
      <w:pPr>
        <w:numPr>
          <w:ilvl w:val="0"/>
          <w:numId w:val="11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Thiết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bị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bạn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thường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sư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̉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dụng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để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truy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cập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các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online:</w:t>
      </w:r>
    </w:p>
    <w:p w14:paraId="69F6A733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57E53FD4" wp14:editId="10CE8BF9">
            <wp:extent cx="5943600" cy="2501900"/>
            <wp:effectExtent l="0" t="0" r="0" b="0"/>
            <wp:docPr id="16" name="image11.png" descr="Biểu đồ câu trả lời của biểu mẫu. Tên câu hỏi: Thiết bị bạn thường sử dụng để truy cập các hệ thống sân bóng online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Biểu đồ câu trả lời của biểu mẫu. Tên câu hỏi: Thiết bị bạn thường sử dụng để truy cập các hệ thống sân bóng online:. Số lượng câu trả lời: 10 câu trả lời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03CC6" w14:textId="757899BD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5" w:name="_Toc105770836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11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11</w:t>
      </w:r>
      <w:bookmarkEnd w:id="15"/>
    </w:p>
    <w:p w14:paraId="1B00E24D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0BF665FD" w14:textId="77777777" w:rsidR="0090092B" w:rsidRPr="00FF0D16" w:rsidRDefault="0090092B" w:rsidP="000011CB">
      <w:pPr>
        <w:numPr>
          <w:ilvl w:val="0"/>
          <w:numId w:val="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Thời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gian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bạn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dành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cho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việc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truy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cập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trong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Andika"/>
          <w:color w:val="202124"/>
          <w:sz w:val="26"/>
          <w:szCs w:val="26"/>
          <w:highlight w:val="white"/>
        </w:rPr>
        <w:t>ngày</w:t>
      </w:r>
      <w:proofErr w:type="spellEnd"/>
      <w:r w:rsidRPr="00FF0D16">
        <w:rPr>
          <w:rFonts w:eastAsia="Andika"/>
          <w:color w:val="202124"/>
          <w:sz w:val="26"/>
          <w:szCs w:val="26"/>
          <w:highlight w:val="white"/>
        </w:rPr>
        <w:t>:</w:t>
      </w:r>
    </w:p>
    <w:p w14:paraId="12BF76F2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lastRenderedPageBreak/>
        <w:drawing>
          <wp:inline distT="114300" distB="114300" distL="114300" distR="114300" wp14:anchorId="5EDC8EC5" wp14:editId="4E5E0810">
            <wp:extent cx="5943600" cy="2501900"/>
            <wp:effectExtent l="0" t="0" r="0" b="0"/>
            <wp:docPr id="32" name="image39.png" descr="Biểu đồ câu trả lời của biểu mẫu. Tên câu hỏi: Thời gian bạn dành cho việc truy cập hệ thống trong ngày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Biểu đồ câu trả lời của biểu mẫu. Tên câu hỏi: Thời gian bạn dành cho việc truy cập hệ thống trong ngày:. Số lượng câu trả lời: 10 câu trả lời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34F5D" w14:textId="3FBF27FE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6" w:name="_Toc105770837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12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12</w:t>
      </w:r>
      <w:bookmarkEnd w:id="16"/>
    </w:p>
    <w:p w14:paraId="27F85BF5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7DEC902E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77642E2B" w14:textId="77777777" w:rsidR="0090092B" w:rsidRPr="00FF0D16" w:rsidRDefault="0090092B" w:rsidP="000011CB">
      <w:pPr>
        <w:numPr>
          <w:ilvl w:val="0"/>
          <w:numId w:val="17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Dịch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vụ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ưa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thích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của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sư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̉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dụng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một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mobile/web app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đặt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:</w:t>
      </w:r>
    </w:p>
    <w:p w14:paraId="05345235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08682841" wp14:editId="1EDD024F">
            <wp:extent cx="5943600" cy="2832100"/>
            <wp:effectExtent l="0" t="0" r="0" b="0"/>
            <wp:docPr id="30" name="image25.png" descr="Biểu đồ câu trả lời của biểu mẫu. Tên câu hỏi: Dịch vụ ưa thích của bạn khi sử dụng một mobile/web app đặt sân bóng là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Biểu đồ câu trả lời của biểu mẫu. Tên câu hỏi: Dịch vụ ưa thích của bạn khi sử dụng một mobile/web app đặt sân bóng là:. Số lượng câu trả lời: 10 câu trả lời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C1265" w14:textId="5BD2063F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7" w:name="_Toc105770838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13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13</w:t>
      </w:r>
      <w:bookmarkEnd w:id="17"/>
    </w:p>
    <w:p w14:paraId="3EE7DF79" w14:textId="500D5B5C" w:rsidR="0090092B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2B76ABAC" w14:textId="77777777" w:rsidR="009B7297" w:rsidRPr="00FF0D16" w:rsidRDefault="009B7297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6074F2A8" w14:textId="77777777" w:rsidR="0090092B" w:rsidRPr="00FF0D16" w:rsidRDefault="0090092B" w:rsidP="000011CB">
      <w:pPr>
        <w:numPr>
          <w:ilvl w:val="0"/>
          <w:numId w:val="12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lastRenderedPageBreak/>
        <w:t>Những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điều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khiến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chú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ý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vào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mobile/web app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:</w:t>
      </w:r>
    </w:p>
    <w:p w14:paraId="44F566A6" w14:textId="77777777" w:rsidR="00DD479B" w:rsidRDefault="0090092B" w:rsidP="00DD479B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1FAE491F" wp14:editId="7C37FB7B">
            <wp:extent cx="5943600" cy="2832100"/>
            <wp:effectExtent l="0" t="0" r="0" b="0"/>
            <wp:docPr id="28" name="image26.png" descr="Biểu đồ câu trả lời của biểu mẫu. Tên câu hỏi: Những điều khiến bạn chú ý khi vào một hệ thống moblie/web app sân bóng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Biểu đồ câu trả lời của biểu mẫu. Tên câu hỏi: Những điều khiến bạn chú ý khi vào một hệ thống moblie/web app sân bóng:. Số lượng câu trả lời: 10 câu trả lời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DFEBC" w14:textId="09576EF9" w:rsidR="0090092B" w:rsidRPr="00FF0D16" w:rsidRDefault="00DD479B" w:rsidP="009B7297">
      <w:pPr>
        <w:pStyle w:val="Bngbiu-nidung"/>
        <w:rPr>
          <w:rFonts w:eastAsia="Roboto"/>
          <w:color w:val="202124"/>
          <w:highlight w:val="white"/>
        </w:rPr>
      </w:pPr>
      <w:bookmarkStart w:id="18" w:name="_Toc105770839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14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14</w:t>
      </w:r>
      <w:bookmarkEnd w:id="18"/>
    </w:p>
    <w:p w14:paraId="1B5ED4BD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201428EF" w14:textId="77777777" w:rsidR="0090092B" w:rsidRPr="00FF0D16" w:rsidRDefault="0090092B" w:rsidP="000011CB">
      <w:pPr>
        <w:numPr>
          <w:ilvl w:val="0"/>
          <w:numId w:val="19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thích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gì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trên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giao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diện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mobile/web app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:</w:t>
      </w:r>
    </w:p>
    <w:p w14:paraId="721D677E" w14:textId="77777777" w:rsidR="005D2DD2" w:rsidRDefault="0090092B" w:rsidP="005D2DD2">
      <w:pPr>
        <w:keepNext/>
        <w:spacing w:line="360" w:lineRule="auto"/>
      </w:pPr>
      <w:r w:rsidRPr="00FF0D16">
        <w:rPr>
          <w:rFonts w:eastAsia="Roboto"/>
          <w:noProof/>
          <w:color w:val="202124"/>
          <w:sz w:val="26"/>
          <w:szCs w:val="26"/>
          <w:highlight w:val="white"/>
        </w:rPr>
        <w:drawing>
          <wp:inline distT="114300" distB="114300" distL="114300" distR="114300" wp14:anchorId="0AB799FE" wp14:editId="409B65F0">
            <wp:extent cx="5943600" cy="2832100"/>
            <wp:effectExtent l="0" t="0" r="0" b="0"/>
            <wp:docPr id="27" name="image33.png" descr="Biểu đồ câu trả lời của biểu mẫu. Tên câu hỏi: Bạn thích gì trên một hệ thống giao diện mobile/web app sân bóng:. Số lượng câu trả lời: 10 câu trả lời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Biểu đồ câu trả lời của biểu mẫu. Tên câu hỏi: Bạn thích gì trên một hệ thống giao diện mobile/web app sân bóng:. Số lượng câu trả lời: 10 câu trả lời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31D3C" w14:textId="58865C62" w:rsidR="0090092B" w:rsidRPr="00FF0D16" w:rsidRDefault="005D2DD2" w:rsidP="009B7297">
      <w:pPr>
        <w:pStyle w:val="Bngbiu-nidung"/>
        <w:rPr>
          <w:rFonts w:eastAsia="Roboto"/>
          <w:color w:val="202124"/>
          <w:highlight w:val="white"/>
        </w:rPr>
      </w:pPr>
      <w:bookmarkStart w:id="19" w:name="_Toc105770840"/>
      <w:proofErr w:type="spellStart"/>
      <w:r>
        <w:t>Hình</w:t>
      </w:r>
      <w:proofErr w:type="spellEnd"/>
      <w:r>
        <w:t xml:space="preserve"> 1.2. </w:t>
      </w:r>
      <w:fldSimple w:instr=" SEQ Hình_1.2. \* ARABIC ">
        <w:r w:rsidR="005B2932">
          <w:rPr>
            <w:noProof/>
          </w:rPr>
          <w:t>15</w:t>
        </w:r>
      </w:fldSimple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15</w:t>
      </w:r>
      <w:bookmarkEnd w:id="19"/>
    </w:p>
    <w:p w14:paraId="68DA899E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22DE6EEE" w14:textId="08405EC5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lastRenderedPageBreak/>
        <w:t>Tổng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quát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khảo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sát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>:</w:t>
      </w:r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Thông qua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những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câu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hỏi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mở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để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hiểu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rõ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hơn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cầu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của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người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dùng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về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họ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thích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proofErr w:type="gramStart"/>
      <w:r w:rsidRPr="00FF0D16">
        <w:rPr>
          <w:rFonts w:eastAsia="Roboto"/>
          <w:color w:val="202124"/>
          <w:sz w:val="26"/>
          <w:szCs w:val="26"/>
          <w:highlight w:val="white"/>
        </w:rPr>
        <w:t>gì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?,</w:t>
      </w:r>
      <w:proofErr w:type="gram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muốn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gì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?,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chú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ý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gì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?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đến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online,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cầu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sử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dụng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của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họ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? Giao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diện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thế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nào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sẽ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gây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ấn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tượng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tốt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?</w:t>
      </w:r>
    </w:p>
    <w:p w14:paraId="4A5275F4" w14:textId="77777777" w:rsidR="0090092B" w:rsidRPr="00FF0D16" w:rsidRDefault="0090092B" w:rsidP="0090092B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r w:rsidRPr="00FF0D16">
        <w:rPr>
          <w:rFonts w:eastAsia="Roboto"/>
          <w:color w:val="202124"/>
          <w:sz w:val="26"/>
          <w:szCs w:val="26"/>
          <w:highlight w:val="white"/>
        </w:rPr>
        <w:t xml:space="preserve">-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vài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điểm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đúc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kết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được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từ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khảo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b/>
          <w:color w:val="202124"/>
          <w:sz w:val="26"/>
          <w:szCs w:val="26"/>
          <w:highlight w:val="white"/>
        </w:rPr>
        <w:t>sát</w:t>
      </w:r>
      <w:proofErr w:type="spellEnd"/>
      <w:r w:rsidRPr="00FF0D16">
        <w:rPr>
          <w:rFonts w:eastAsia="Roboto"/>
          <w:b/>
          <w:color w:val="202124"/>
          <w:sz w:val="26"/>
          <w:szCs w:val="26"/>
          <w:highlight w:val="white"/>
        </w:rPr>
        <w:t>:</w:t>
      </w:r>
    </w:p>
    <w:p w14:paraId="5883F525" w14:textId="77777777" w:rsidR="0090092B" w:rsidRP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Người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dùng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của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những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trang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online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thường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nam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nữ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rất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ít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đến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.</w:t>
      </w:r>
    </w:p>
    <w:p w14:paraId="59606EAC" w14:textId="77777777" w:rsidR="0090092B" w:rsidRP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Người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dùng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phần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sẽ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sử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dụng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thiết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bị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di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động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để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truy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cập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vào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ứng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dụng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.</w:t>
      </w:r>
    </w:p>
    <w:p w14:paraId="63829B57" w14:textId="77777777" w:rsidR="0090092B" w:rsidRP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Người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dùng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nghĩ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việc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một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hệ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thống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phục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vụ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online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cần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proofErr w:type="gramStart"/>
      <w:r w:rsidRPr="00FF0D16">
        <w:rPr>
          <w:rFonts w:eastAsia="Roboto"/>
          <w:color w:val="202124"/>
          <w:sz w:val="26"/>
          <w:szCs w:val="26"/>
          <w:highlight w:val="white"/>
        </w:rPr>
        <w:t>thiết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(</w:t>
      </w:r>
      <w:proofErr w:type="gramEnd"/>
      <w:r w:rsidRPr="00FF0D16">
        <w:rPr>
          <w:rFonts w:eastAsia="Roboto"/>
          <w:color w:val="202124"/>
          <w:sz w:val="26"/>
          <w:szCs w:val="26"/>
          <w:highlight w:val="white"/>
        </w:rPr>
        <w:t>100%).</w:t>
      </w:r>
    </w:p>
    <w:p w14:paraId="248E5729" w14:textId="77777777" w:rsidR="0090092B" w:rsidRP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Dịch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vụ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được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sử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dụng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nhiều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nhất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trên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các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mobile/web app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sẽ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đặt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bên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cạnh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mua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giày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mua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phụ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kiện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.</w:t>
      </w:r>
    </w:p>
    <w:p w14:paraId="03B291B8" w14:textId="77777777" w:rsidR="0090092B" w:rsidRP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Người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dùng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khi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vào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trang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họ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sẽ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xu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hướng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chú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ý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đến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bố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cục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phải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dễ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sử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dụng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hợp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lí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thêm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cái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nữa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đó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là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đánh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giá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về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sân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bóng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. </w:t>
      </w:r>
    </w:p>
    <w:p w14:paraId="2497EEA9" w14:textId="1E19F55A" w:rsidR="00FF0D16" w:rsidRDefault="0090092B" w:rsidP="000011CB">
      <w:pPr>
        <w:numPr>
          <w:ilvl w:val="0"/>
          <w:numId w:val="18"/>
        </w:num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Về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mặt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giao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diện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họ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thích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những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thứ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như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: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hình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nền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đẹp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tiêu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đề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to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rõ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,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danh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mục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 xml:space="preserve"> chi </w:t>
      </w:r>
      <w:proofErr w:type="spellStart"/>
      <w:r w:rsidRPr="00FF0D16">
        <w:rPr>
          <w:rFonts w:eastAsia="Roboto"/>
          <w:color w:val="202124"/>
          <w:sz w:val="26"/>
          <w:szCs w:val="26"/>
          <w:highlight w:val="white"/>
        </w:rPr>
        <w:t>tiết</w:t>
      </w:r>
      <w:proofErr w:type="spellEnd"/>
      <w:r w:rsidRPr="00FF0D16">
        <w:rPr>
          <w:rFonts w:eastAsia="Roboto"/>
          <w:color w:val="202124"/>
          <w:sz w:val="26"/>
          <w:szCs w:val="26"/>
          <w:highlight w:val="white"/>
        </w:rPr>
        <w:t>, menu.</w:t>
      </w:r>
    </w:p>
    <w:p w14:paraId="4D858227" w14:textId="77777777" w:rsidR="00F403F2" w:rsidRDefault="00F403F2" w:rsidP="00FF0D16">
      <w:pPr>
        <w:pStyle w:val="Chng"/>
      </w:pPr>
      <w:bookmarkStart w:id="20" w:name="_Toc105771476"/>
      <w:r>
        <w:br w:type="page"/>
      </w:r>
    </w:p>
    <w:p w14:paraId="711B3292" w14:textId="1E2005A6" w:rsidR="00FF0D16" w:rsidRDefault="00FF0D16" w:rsidP="00FF0D16">
      <w:pPr>
        <w:pStyle w:val="Chng"/>
      </w:pPr>
      <w:r>
        <w:lastRenderedPageBreak/>
        <w:t xml:space="preserve">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20"/>
    </w:p>
    <w:p w14:paraId="3B700BEB" w14:textId="18685975" w:rsidR="00FF0D16" w:rsidRPr="00FF0D16" w:rsidRDefault="00FF0D16" w:rsidP="00F403F2">
      <w:pPr>
        <w:pStyle w:val="Tiumccp1"/>
        <w:ind w:left="360"/>
      </w:pPr>
      <w:bookmarkStart w:id="21" w:name="_Toc105771477"/>
      <w:r>
        <w:t xml:space="preserve">2.1 </w:t>
      </w:r>
      <w:proofErr w:type="spellStart"/>
      <w:r w:rsidRPr="00FF0D16">
        <w:t>Đặc</w:t>
      </w:r>
      <w:proofErr w:type="spellEnd"/>
      <w:r w:rsidRPr="00FF0D16">
        <w:t xml:space="preserve"> </w:t>
      </w:r>
      <w:proofErr w:type="spellStart"/>
      <w:r w:rsidRPr="00FF0D16">
        <w:t>tả</w:t>
      </w:r>
      <w:proofErr w:type="spellEnd"/>
      <w:r w:rsidRPr="00FF0D16">
        <w:t>:</w:t>
      </w:r>
      <w:bookmarkEnd w:id="21"/>
    </w:p>
    <w:p w14:paraId="5485FA08" w14:textId="11416CE4" w:rsidR="00FF0D16" w:rsidRDefault="00096EC8" w:rsidP="00F403F2">
      <w:pPr>
        <w:pStyle w:val="Tiumccp2"/>
        <w:ind w:left="720"/>
      </w:pPr>
      <w:bookmarkStart w:id="22" w:name="_Toc105771478"/>
      <w:r>
        <w:t>2.1.1</w:t>
      </w:r>
      <w:r w:rsidR="00013036">
        <w:t xml:space="preserve"> </w:t>
      </w:r>
      <w:proofErr w:type="spellStart"/>
      <w:r w:rsidR="00FF0D16">
        <w:t>Sơ</w:t>
      </w:r>
      <w:proofErr w:type="spellEnd"/>
      <w:r w:rsidR="00FF0D16">
        <w:t xml:space="preserve"> </w:t>
      </w:r>
      <w:proofErr w:type="spellStart"/>
      <w:r w:rsidR="00FF0D16">
        <w:t>đồ</w:t>
      </w:r>
      <w:proofErr w:type="spellEnd"/>
      <w:r w:rsidR="00FF0D16">
        <w:t xml:space="preserve"> </w:t>
      </w:r>
      <w:proofErr w:type="spellStart"/>
      <w:r w:rsidR="00FF0D16">
        <w:t>phân</w:t>
      </w:r>
      <w:proofErr w:type="spellEnd"/>
      <w:r w:rsidR="00FF0D16">
        <w:t xml:space="preserve"> </w:t>
      </w:r>
      <w:proofErr w:type="spellStart"/>
      <w:r w:rsidR="00FF0D16">
        <w:t>quyền</w:t>
      </w:r>
      <w:proofErr w:type="spellEnd"/>
      <w:r w:rsidR="00FF0D16">
        <w:t xml:space="preserve"> (Role map):</w:t>
      </w:r>
      <w:bookmarkEnd w:id="22"/>
      <w:r w:rsidR="00FF0D16">
        <w:t xml:space="preserve"> </w:t>
      </w:r>
    </w:p>
    <w:p w14:paraId="2E6D557A" w14:textId="77777777" w:rsidR="00A45347" w:rsidRDefault="00FF0D16" w:rsidP="00A45347">
      <w:pPr>
        <w:keepNext/>
        <w:spacing w:line="360" w:lineRule="auto"/>
        <w:jc w:val="center"/>
      </w:pPr>
      <w:r>
        <w:rPr>
          <w:sz w:val="26"/>
          <w:szCs w:val="26"/>
        </w:rPr>
        <w:tab/>
      </w:r>
      <w:r>
        <w:rPr>
          <w:noProof/>
          <w:sz w:val="26"/>
          <w:szCs w:val="26"/>
        </w:rPr>
        <w:drawing>
          <wp:inline distT="114300" distB="114300" distL="114300" distR="114300" wp14:anchorId="6E0C595A" wp14:editId="6ACCB6FF">
            <wp:extent cx="1919288" cy="2542905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2542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5DF92" w14:textId="1FDE8611" w:rsidR="00FF0D16" w:rsidRDefault="00A45347" w:rsidP="001228B1">
      <w:pPr>
        <w:pStyle w:val="Bngbiu-nidung"/>
      </w:pPr>
      <w:bookmarkStart w:id="23" w:name="_Toc105768960"/>
      <w:proofErr w:type="spellStart"/>
      <w:r>
        <w:t>Hình</w:t>
      </w:r>
      <w:proofErr w:type="spellEnd"/>
      <w:r>
        <w:t xml:space="preserve"> 2.1. </w:t>
      </w:r>
      <w:fldSimple w:instr=" SEQ Hình_2.1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bookmarkEnd w:id="23"/>
      <w:proofErr w:type="spellEnd"/>
    </w:p>
    <w:p w14:paraId="4CD56F7F" w14:textId="69121126" w:rsidR="004C068A" w:rsidRDefault="00096EC8" w:rsidP="00F403F2">
      <w:pPr>
        <w:pStyle w:val="Tiumccp2"/>
        <w:ind w:left="720"/>
      </w:pPr>
      <w:bookmarkStart w:id="24" w:name="_Toc105771479"/>
      <w:r>
        <w:t xml:space="preserve">2.1.2 </w:t>
      </w:r>
      <w:r w:rsidR="00FF0D16">
        <w:t xml:space="preserve">Quy </w:t>
      </w:r>
      <w:proofErr w:type="spellStart"/>
      <w:r w:rsidR="00FF0D16">
        <w:t>trình</w:t>
      </w:r>
      <w:proofErr w:type="spellEnd"/>
      <w:r w:rsidR="00FF0D16">
        <w:t xml:space="preserve"> </w:t>
      </w:r>
      <w:proofErr w:type="spellStart"/>
      <w:r w:rsidR="00FF0D16">
        <w:t>nghiệp</w:t>
      </w:r>
      <w:proofErr w:type="spellEnd"/>
      <w:r w:rsidR="00FF0D16">
        <w:t xml:space="preserve"> </w:t>
      </w:r>
      <w:proofErr w:type="spellStart"/>
      <w:r w:rsidR="00FF0D16">
        <w:t>vụ</w:t>
      </w:r>
      <w:proofErr w:type="spellEnd"/>
      <w:r w:rsidR="00FF0D16">
        <w:t>:</w:t>
      </w:r>
      <w:bookmarkEnd w:id="24"/>
    </w:p>
    <w:p w14:paraId="4DBB00A3" w14:textId="72F378A2" w:rsidR="00FF0D16" w:rsidRPr="00096EC8" w:rsidRDefault="008D0647" w:rsidP="00096EC8">
      <w:pPr>
        <w:rPr>
          <w:sz w:val="26"/>
          <w:szCs w:val="26"/>
        </w:rPr>
      </w:pPr>
      <w:r w:rsidRPr="00096EC8">
        <w:rPr>
          <w:sz w:val="26"/>
          <w:szCs w:val="26"/>
        </w:rPr>
        <w:t xml:space="preserve">- </w:t>
      </w:r>
      <w:r w:rsidR="00FF0D16" w:rsidRPr="00096EC8">
        <w:rPr>
          <w:sz w:val="26"/>
          <w:szCs w:val="26"/>
        </w:rPr>
        <w:t xml:space="preserve">Quy </w:t>
      </w:r>
      <w:proofErr w:type="spellStart"/>
      <w:r w:rsidR="00FF0D16" w:rsidRPr="00096EC8">
        <w:rPr>
          <w:sz w:val="26"/>
          <w:szCs w:val="26"/>
        </w:rPr>
        <w:t>trình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đăng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ký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tài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khoản</w:t>
      </w:r>
      <w:proofErr w:type="spellEnd"/>
      <w:r w:rsidR="00FF0D16" w:rsidRPr="00096EC8">
        <w:rPr>
          <w:sz w:val="26"/>
          <w:szCs w:val="26"/>
        </w:rPr>
        <w:t>:</w:t>
      </w:r>
    </w:p>
    <w:p w14:paraId="3750DEEE" w14:textId="77777777" w:rsidR="00BD110D" w:rsidRPr="00BD110D" w:rsidRDefault="00FF0D16" w:rsidP="000011CB">
      <w:pPr>
        <w:pStyle w:val="ListParagraph"/>
        <w:numPr>
          <w:ilvl w:val="0"/>
          <w:numId w:val="28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truy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cập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trang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chủ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của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sân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bóng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để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đăng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ký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thông</w:t>
      </w:r>
      <w:proofErr w:type="spellEnd"/>
      <w:r w:rsidRPr="00BD110D">
        <w:rPr>
          <w:sz w:val="26"/>
          <w:szCs w:val="26"/>
        </w:rPr>
        <w:t xml:space="preserve"> tin </w:t>
      </w:r>
      <w:proofErr w:type="spellStart"/>
      <w:r w:rsidRPr="00BD110D">
        <w:rPr>
          <w:sz w:val="26"/>
          <w:szCs w:val="26"/>
        </w:rPr>
        <w:t>tài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khoản</w:t>
      </w:r>
      <w:proofErr w:type="spellEnd"/>
      <w:r w:rsidRPr="00BD110D">
        <w:rPr>
          <w:sz w:val="26"/>
          <w:szCs w:val="26"/>
        </w:rPr>
        <w:t>.</w:t>
      </w:r>
    </w:p>
    <w:p w14:paraId="5377E660" w14:textId="77777777" w:rsidR="00BD110D" w:rsidRPr="00BD110D" w:rsidRDefault="00FF0D16" w:rsidP="000011CB">
      <w:pPr>
        <w:pStyle w:val="ListParagraph"/>
        <w:numPr>
          <w:ilvl w:val="0"/>
          <w:numId w:val="28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điền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thông</w:t>
      </w:r>
      <w:proofErr w:type="spellEnd"/>
      <w:r w:rsidRPr="00BD110D">
        <w:rPr>
          <w:sz w:val="26"/>
          <w:szCs w:val="26"/>
        </w:rPr>
        <w:t xml:space="preserve"> tin </w:t>
      </w:r>
      <w:proofErr w:type="spellStart"/>
      <w:r w:rsidRPr="00BD110D">
        <w:rPr>
          <w:sz w:val="26"/>
          <w:szCs w:val="26"/>
        </w:rPr>
        <w:t>vào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mẫu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đăng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ký</w:t>
      </w:r>
      <w:proofErr w:type="spellEnd"/>
      <w:r w:rsidRPr="00BD110D">
        <w:rPr>
          <w:sz w:val="26"/>
          <w:szCs w:val="26"/>
        </w:rPr>
        <w:t>.</w:t>
      </w:r>
    </w:p>
    <w:p w14:paraId="7E264FCC" w14:textId="7D48231C" w:rsidR="00FF0D16" w:rsidRPr="00BD110D" w:rsidRDefault="00FF0D16" w:rsidP="000011CB">
      <w:pPr>
        <w:pStyle w:val="ListParagraph"/>
        <w:numPr>
          <w:ilvl w:val="0"/>
          <w:numId w:val="28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tiến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đăng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nhập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vào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hệ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thống</w:t>
      </w:r>
      <w:proofErr w:type="spellEnd"/>
      <w:r w:rsidRPr="00BD110D">
        <w:rPr>
          <w:sz w:val="26"/>
          <w:szCs w:val="26"/>
        </w:rPr>
        <w:t xml:space="preserve">. </w:t>
      </w:r>
    </w:p>
    <w:p w14:paraId="1ED03A99" w14:textId="07AE7BCE" w:rsidR="00FF0D16" w:rsidRPr="00096EC8" w:rsidRDefault="008D0647" w:rsidP="00096EC8">
      <w:pPr>
        <w:rPr>
          <w:sz w:val="26"/>
          <w:szCs w:val="26"/>
        </w:rPr>
      </w:pPr>
      <w:r w:rsidRPr="00096EC8">
        <w:rPr>
          <w:sz w:val="26"/>
          <w:szCs w:val="26"/>
        </w:rPr>
        <w:t xml:space="preserve">- </w:t>
      </w:r>
      <w:r w:rsidR="00FF0D16" w:rsidRPr="00096EC8">
        <w:rPr>
          <w:sz w:val="26"/>
          <w:szCs w:val="26"/>
        </w:rPr>
        <w:t xml:space="preserve">Quy </w:t>
      </w:r>
      <w:proofErr w:type="spellStart"/>
      <w:r w:rsidR="00FF0D16" w:rsidRPr="00096EC8">
        <w:rPr>
          <w:sz w:val="26"/>
          <w:szCs w:val="26"/>
        </w:rPr>
        <w:t>trình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đặt</w:t>
      </w:r>
      <w:proofErr w:type="spellEnd"/>
      <w:r w:rsidR="00FF0D16" w:rsidRPr="00096EC8">
        <w:rPr>
          <w:sz w:val="26"/>
          <w:szCs w:val="26"/>
        </w:rPr>
        <w:t xml:space="preserve"> </w:t>
      </w:r>
      <w:proofErr w:type="spellStart"/>
      <w:r w:rsidR="00FF0D16" w:rsidRPr="00096EC8">
        <w:rPr>
          <w:sz w:val="26"/>
          <w:szCs w:val="26"/>
        </w:rPr>
        <w:t>sân</w:t>
      </w:r>
      <w:proofErr w:type="spellEnd"/>
      <w:r w:rsidR="00FF0D16" w:rsidRPr="00096EC8">
        <w:rPr>
          <w:sz w:val="26"/>
          <w:szCs w:val="26"/>
        </w:rPr>
        <w:t>:</w:t>
      </w:r>
    </w:p>
    <w:p w14:paraId="3564D23B" w14:textId="2E89C0AA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đến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quầy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tiếp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chọn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sân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thích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hợp</w:t>
      </w:r>
      <w:proofErr w:type="spellEnd"/>
      <w:r w:rsidRPr="00BD110D">
        <w:rPr>
          <w:sz w:val="26"/>
          <w:szCs w:val="26"/>
        </w:rPr>
        <w:t>.</w:t>
      </w:r>
    </w:p>
    <w:p w14:paraId="77E1E252" w14:textId="75B0FCAA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Nhân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viên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lấy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thông</w:t>
      </w:r>
      <w:proofErr w:type="spellEnd"/>
      <w:r w:rsidRPr="00BD110D">
        <w:rPr>
          <w:sz w:val="26"/>
          <w:szCs w:val="26"/>
        </w:rPr>
        <w:t xml:space="preserve"> tin </w:t>
      </w:r>
      <w:proofErr w:type="spellStart"/>
      <w:r w:rsidRPr="00BD110D">
        <w:rPr>
          <w:sz w:val="26"/>
          <w:szCs w:val="26"/>
        </w:rPr>
        <w:t>của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>.</w:t>
      </w:r>
    </w:p>
    <w:p w14:paraId="2FB4492B" w14:textId="21DA0DD4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Nhân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viên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bán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thêm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đơn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cho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và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kiểm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tra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thông</w:t>
      </w:r>
      <w:proofErr w:type="spellEnd"/>
      <w:r w:rsidRPr="00BD110D">
        <w:rPr>
          <w:sz w:val="26"/>
          <w:szCs w:val="26"/>
        </w:rPr>
        <w:t xml:space="preserve"> tin </w:t>
      </w: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, </w:t>
      </w:r>
      <w:proofErr w:type="spellStart"/>
      <w:r w:rsidRPr="00BD110D">
        <w:rPr>
          <w:sz w:val="26"/>
          <w:szCs w:val="26"/>
        </w:rPr>
        <w:t>nếu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là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mới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thì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thêm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mới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vào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hệ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thống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và</w:t>
      </w:r>
      <w:proofErr w:type="spellEnd"/>
      <w:r w:rsidRPr="00BD110D">
        <w:rPr>
          <w:sz w:val="26"/>
          <w:szCs w:val="26"/>
        </w:rPr>
        <w:t xml:space="preserve"> in </w:t>
      </w:r>
      <w:proofErr w:type="spellStart"/>
      <w:r w:rsidRPr="00BD110D">
        <w:rPr>
          <w:sz w:val="26"/>
          <w:szCs w:val="26"/>
        </w:rPr>
        <w:t>đơn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>.</w:t>
      </w:r>
    </w:p>
    <w:p w14:paraId="3267C752" w14:textId="45515276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nhận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đơn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từ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Nhân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viên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bán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>.</w:t>
      </w:r>
    </w:p>
    <w:p w14:paraId="52566051" w14:textId="5BD5478A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lastRenderedPageBreak/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thanh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toán</w:t>
      </w:r>
      <w:proofErr w:type="spellEnd"/>
      <w:r w:rsidRPr="00BD110D">
        <w:rPr>
          <w:sz w:val="26"/>
          <w:szCs w:val="26"/>
        </w:rPr>
        <w:t>.</w:t>
      </w:r>
    </w:p>
    <w:p w14:paraId="56B9E0DC" w14:textId="20266EB3" w:rsidR="00FF0D16" w:rsidRPr="00BD110D" w:rsidRDefault="00FF0D16" w:rsidP="000011CB">
      <w:pPr>
        <w:pStyle w:val="ListParagraph"/>
        <w:numPr>
          <w:ilvl w:val="0"/>
          <w:numId w:val="29"/>
        </w:numPr>
        <w:spacing w:before="240" w:after="240" w:line="360" w:lineRule="auto"/>
        <w:rPr>
          <w:sz w:val="26"/>
          <w:szCs w:val="26"/>
        </w:rPr>
      </w:pPr>
      <w:proofErr w:type="spellStart"/>
      <w:r w:rsidRPr="00BD110D">
        <w:rPr>
          <w:sz w:val="26"/>
          <w:szCs w:val="26"/>
        </w:rPr>
        <w:t>Khách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hàng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nhận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sản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phẩm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và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các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giấy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tờ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liên</w:t>
      </w:r>
      <w:proofErr w:type="spellEnd"/>
      <w:r w:rsidRPr="00BD110D">
        <w:rPr>
          <w:sz w:val="26"/>
          <w:szCs w:val="26"/>
        </w:rPr>
        <w:t xml:space="preserve"> </w:t>
      </w:r>
      <w:proofErr w:type="spellStart"/>
      <w:r w:rsidRPr="00BD110D">
        <w:rPr>
          <w:sz w:val="26"/>
          <w:szCs w:val="26"/>
        </w:rPr>
        <w:t>quan</w:t>
      </w:r>
      <w:proofErr w:type="spellEnd"/>
      <w:r w:rsidRPr="00BD110D">
        <w:rPr>
          <w:sz w:val="26"/>
          <w:szCs w:val="26"/>
        </w:rPr>
        <w:t>.</w:t>
      </w:r>
    </w:p>
    <w:p w14:paraId="3D0E5604" w14:textId="64FD5804" w:rsidR="00FF0D16" w:rsidRDefault="00711992" w:rsidP="00F403F2">
      <w:pPr>
        <w:pStyle w:val="Tiumccp1"/>
        <w:ind w:left="360"/>
      </w:pPr>
      <w:bookmarkStart w:id="25" w:name="_Toc105771480"/>
      <w:r>
        <w:t xml:space="preserve">2.2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</w:t>
      </w:r>
      <w:proofErr w:type="spellStart"/>
      <w:r w:rsidR="00FF0D16">
        <w:t>hệ</w:t>
      </w:r>
      <w:proofErr w:type="spellEnd"/>
      <w:r w:rsidR="00FF0D16">
        <w:t xml:space="preserve"> </w:t>
      </w:r>
      <w:proofErr w:type="spellStart"/>
      <w:r w:rsidR="00FF0D16">
        <w:t>thống</w:t>
      </w:r>
      <w:proofErr w:type="spellEnd"/>
      <w:r w:rsidR="00FF0D16">
        <w:t>:</w:t>
      </w:r>
      <w:bookmarkEnd w:id="25"/>
    </w:p>
    <w:p w14:paraId="6A06B7A9" w14:textId="547E1A92" w:rsidR="00FF0D16" w:rsidRDefault="00FF0D16" w:rsidP="001F56C4">
      <w:pPr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3 actor: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 w:rsidR="001F56C4">
        <w:rPr>
          <w:sz w:val="26"/>
          <w:szCs w:val="26"/>
        </w:rPr>
        <w:t>:</w:t>
      </w:r>
    </w:p>
    <w:p w14:paraId="1EC0B0ED" w14:textId="016B8D24" w:rsidR="00FF0D16" w:rsidRPr="00D904DD" w:rsidRDefault="00FF0D16" w:rsidP="000011CB">
      <w:pPr>
        <w:pStyle w:val="ListParagraph"/>
        <w:numPr>
          <w:ilvl w:val="0"/>
          <w:numId w:val="30"/>
        </w:numPr>
        <w:spacing w:before="120" w:after="240" w:line="360" w:lineRule="auto"/>
        <w:ind w:left="714" w:hanging="357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: </w:t>
      </w: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viên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của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bóng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cập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nhật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yêu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cầu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của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các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bóng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khi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cần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thiết</w:t>
      </w:r>
      <w:proofErr w:type="spellEnd"/>
      <w:r w:rsidRPr="00D904DD">
        <w:rPr>
          <w:sz w:val="26"/>
          <w:szCs w:val="26"/>
        </w:rPr>
        <w:t xml:space="preserve">. </w:t>
      </w:r>
    </w:p>
    <w:p w14:paraId="61504877" w14:textId="6F966910" w:rsidR="00FF0D16" w:rsidRPr="00D904DD" w:rsidRDefault="00FF0D16" w:rsidP="000011CB">
      <w:pPr>
        <w:pStyle w:val="ListParagraph"/>
        <w:numPr>
          <w:ilvl w:val="0"/>
          <w:numId w:val="30"/>
        </w:numPr>
        <w:spacing w:before="240" w:after="240" w:line="360" w:lineRule="auto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Nhân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viên</w:t>
      </w:r>
      <w:proofErr w:type="spellEnd"/>
      <w:r w:rsidRPr="00D904DD">
        <w:rPr>
          <w:sz w:val="26"/>
          <w:szCs w:val="26"/>
        </w:rPr>
        <w:t xml:space="preserve">: </w:t>
      </w:r>
      <w:proofErr w:type="spellStart"/>
      <w:r w:rsidRPr="00D904DD">
        <w:rPr>
          <w:sz w:val="26"/>
          <w:szCs w:val="26"/>
        </w:rPr>
        <w:t>Nhân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viên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người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tạo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đơn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đặt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cho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, </w:t>
      </w:r>
      <w:proofErr w:type="spellStart"/>
      <w:r w:rsidRPr="00D904DD">
        <w:rPr>
          <w:sz w:val="26"/>
          <w:szCs w:val="26"/>
        </w:rPr>
        <w:t>tiếp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nhận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phản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hồi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lại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với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. </w:t>
      </w:r>
      <w:proofErr w:type="spellStart"/>
      <w:r w:rsidRPr="00D904DD">
        <w:rPr>
          <w:sz w:val="26"/>
          <w:szCs w:val="26"/>
        </w:rPr>
        <w:t>Có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một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số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quyền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hạn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nhất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định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trong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hệ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thống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>.</w:t>
      </w:r>
    </w:p>
    <w:p w14:paraId="5FF8EB4C" w14:textId="3FF5EEB8" w:rsidR="00FF0D16" w:rsidRPr="00D904DD" w:rsidRDefault="00FF0D16" w:rsidP="000011CB">
      <w:pPr>
        <w:pStyle w:val="ListParagraph"/>
        <w:numPr>
          <w:ilvl w:val="0"/>
          <w:numId w:val="30"/>
        </w:numPr>
        <w:spacing w:before="240" w:after="240" w:line="360" w:lineRule="auto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: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có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thể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tìm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kiếm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thông</w:t>
      </w:r>
      <w:proofErr w:type="spellEnd"/>
      <w:r w:rsidRPr="00D904DD">
        <w:rPr>
          <w:sz w:val="26"/>
          <w:szCs w:val="26"/>
        </w:rPr>
        <w:t xml:space="preserve"> tin </w:t>
      </w:r>
      <w:proofErr w:type="spellStart"/>
      <w:r w:rsidRPr="00D904DD">
        <w:rPr>
          <w:sz w:val="26"/>
          <w:szCs w:val="26"/>
        </w:rPr>
        <w:t>về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các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bóng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proofErr w:type="gramStart"/>
      <w:r w:rsidRPr="00D904DD">
        <w:rPr>
          <w:sz w:val="26"/>
          <w:szCs w:val="26"/>
        </w:rPr>
        <w:t>đặt</w:t>
      </w:r>
      <w:proofErr w:type="spellEnd"/>
      <w:r w:rsidRPr="00D904DD">
        <w:rPr>
          <w:sz w:val="26"/>
          <w:szCs w:val="26"/>
        </w:rPr>
        <w:t xml:space="preserve">  qua</w:t>
      </w:r>
      <w:proofErr w:type="gramEnd"/>
      <w:r w:rsidRPr="00D904DD">
        <w:rPr>
          <w:sz w:val="26"/>
          <w:szCs w:val="26"/>
        </w:rPr>
        <w:t xml:space="preserve"> Web </w:t>
      </w:r>
      <w:proofErr w:type="spellStart"/>
      <w:r w:rsidRPr="00D904DD">
        <w:rPr>
          <w:sz w:val="26"/>
          <w:szCs w:val="26"/>
        </w:rPr>
        <w:t>của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cửa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. Thông qua </w:t>
      </w:r>
      <w:proofErr w:type="spellStart"/>
      <w:r w:rsidRPr="00D904DD">
        <w:rPr>
          <w:sz w:val="26"/>
          <w:szCs w:val="26"/>
        </w:rPr>
        <w:t>tra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cứu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đơn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chat </w:t>
      </w:r>
      <w:proofErr w:type="spellStart"/>
      <w:r w:rsidRPr="00D904DD">
        <w:rPr>
          <w:sz w:val="26"/>
          <w:szCs w:val="26"/>
        </w:rPr>
        <w:t>với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viên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bán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để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tìm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hiểu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về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chính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sách</w:t>
      </w:r>
      <w:proofErr w:type="spellEnd"/>
      <w:r w:rsidRPr="00D904DD">
        <w:rPr>
          <w:sz w:val="26"/>
          <w:szCs w:val="26"/>
        </w:rPr>
        <w:t xml:space="preserve">. Sau </w:t>
      </w:r>
      <w:proofErr w:type="spellStart"/>
      <w:r w:rsidRPr="00D904DD">
        <w:rPr>
          <w:sz w:val="26"/>
          <w:szCs w:val="26"/>
        </w:rPr>
        <w:t>khi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đặt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đơn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nhận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được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thành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công</w:t>
      </w:r>
      <w:proofErr w:type="spellEnd"/>
      <w:r w:rsidRPr="00D904DD">
        <w:rPr>
          <w:sz w:val="26"/>
          <w:szCs w:val="26"/>
        </w:rPr>
        <w:t xml:space="preserve">,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có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thể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thực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hiện</w:t>
      </w:r>
      <w:proofErr w:type="spellEnd"/>
      <w:r w:rsidRPr="00D904DD">
        <w:rPr>
          <w:sz w:val="26"/>
          <w:szCs w:val="26"/>
        </w:rPr>
        <w:t xml:space="preserve"> feedback </w:t>
      </w:r>
      <w:proofErr w:type="spellStart"/>
      <w:r w:rsidRPr="00D904DD">
        <w:rPr>
          <w:sz w:val="26"/>
          <w:szCs w:val="26"/>
        </w:rPr>
        <w:t>trên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hệ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thống</w:t>
      </w:r>
      <w:proofErr w:type="spellEnd"/>
      <w:r w:rsidRPr="00D904DD">
        <w:rPr>
          <w:sz w:val="26"/>
          <w:szCs w:val="26"/>
        </w:rPr>
        <w:t>.</w:t>
      </w:r>
    </w:p>
    <w:p w14:paraId="6B67BC4A" w14:textId="416D9BAA" w:rsidR="00FF0D16" w:rsidRPr="001F56C4" w:rsidRDefault="00FF0D16" w:rsidP="001F56C4">
      <w:pPr>
        <w:spacing w:before="240" w:after="120" w:line="360" w:lineRule="auto"/>
        <w:jc w:val="both"/>
        <w:rPr>
          <w:sz w:val="26"/>
          <w:szCs w:val="26"/>
        </w:rPr>
      </w:pPr>
      <w:proofErr w:type="spellStart"/>
      <w:r w:rsidRPr="001F56C4">
        <w:rPr>
          <w:sz w:val="26"/>
          <w:szCs w:val="26"/>
        </w:rPr>
        <w:t>Yêu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cầu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các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chức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năng</w:t>
      </w:r>
      <w:proofErr w:type="spellEnd"/>
      <w:r w:rsidRPr="001F56C4">
        <w:rPr>
          <w:sz w:val="26"/>
          <w:szCs w:val="26"/>
        </w:rPr>
        <w:t>:</w:t>
      </w:r>
    </w:p>
    <w:p w14:paraId="05AF627D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120" w:after="240" w:line="360" w:lineRule="auto"/>
        <w:ind w:left="1434" w:hanging="357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thông</w:t>
      </w:r>
      <w:proofErr w:type="spellEnd"/>
      <w:r w:rsidRPr="00D904DD">
        <w:rPr>
          <w:sz w:val="26"/>
          <w:szCs w:val="26"/>
        </w:rPr>
        <w:t xml:space="preserve"> tin </w:t>
      </w:r>
      <w:proofErr w:type="spellStart"/>
      <w:r w:rsidRPr="00D904DD">
        <w:rPr>
          <w:sz w:val="26"/>
          <w:szCs w:val="26"/>
        </w:rPr>
        <w:t>khách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hàng</w:t>
      </w:r>
      <w:proofErr w:type="spellEnd"/>
    </w:p>
    <w:p w14:paraId="346215C6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các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bóng</w:t>
      </w:r>
      <w:proofErr w:type="spellEnd"/>
    </w:p>
    <w:p w14:paraId="31EA27E5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r w:rsidRPr="00D904DD">
        <w:rPr>
          <w:sz w:val="26"/>
          <w:szCs w:val="26"/>
        </w:rPr>
        <w:t xml:space="preserve">In </w:t>
      </w:r>
      <w:proofErr w:type="spellStart"/>
      <w:r w:rsidRPr="00D904DD">
        <w:rPr>
          <w:sz w:val="26"/>
          <w:szCs w:val="26"/>
        </w:rPr>
        <w:t>hóa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đơn</w:t>
      </w:r>
      <w:proofErr w:type="spellEnd"/>
    </w:p>
    <w:p w14:paraId="7F09434B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Đặt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sân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bóng</w:t>
      </w:r>
      <w:proofErr w:type="spellEnd"/>
    </w:p>
    <w:p w14:paraId="2167A2E9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Quản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lý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thanh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toán</w:t>
      </w:r>
      <w:proofErr w:type="spellEnd"/>
    </w:p>
    <w:p w14:paraId="1FE1987E" w14:textId="77777777" w:rsidR="00FF0D16" w:rsidRPr="00D904DD" w:rsidRDefault="00FF0D16" w:rsidP="000011CB">
      <w:pPr>
        <w:pStyle w:val="ListParagraph"/>
        <w:numPr>
          <w:ilvl w:val="0"/>
          <w:numId w:val="31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Tổng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kết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doanh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thu</w:t>
      </w:r>
      <w:proofErr w:type="spellEnd"/>
      <w:r w:rsidRPr="00D904DD">
        <w:rPr>
          <w:sz w:val="26"/>
          <w:szCs w:val="26"/>
        </w:rPr>
        <w:t xml:space="preserve"> </w:t>
      </w:r>
    </w:p>
    <w:p w14:paraId="2CA3D711" w14:textId="61B7F3D6" w:rsidR="00FF0D16" w:rsidRPr="001F56C4" w:rsidRDefault="00FF0D16" w:rsidP="001F56C4">
      <w:pPr>
        <w:spacing w:before="240" w:after="120" w:line="360" w:lineRule="auto"/>
        <w:jc w:val="both"/>
        <w:rPr>
          <w:sz w:val="26"/>
          <w:szCs w:val="26"/>
        </w:rPr>
      </w:pPr>
      <w:proofErr w:type="spellStart"/>
      <w:r w:rsidRPr="001F56C4">
        <w:rPr>
          <w:sz w:val="26"/>
          <w:szCs w:val="26"/>
        </w:rPr>
        <w:t>Yêu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cầu</w:t>
      </w:r>
      <w:proofErr w:type="spellEnd"/>
      <w:r w:rsidRPr="001F56C4">
        <w:rPr>
          <w:sz w:val="26"/>
          <w:szCs w:val="26"/>
        </w:rPr>
        <w:t xml:space="preserve"> phi </w:t>
      </w:r>
      <w:proofErr w:type="spellStart"/>
      <w:r w:rsidRPr="001F56C4">
        <w:rPr>
          <w:sz w:val="26"/>
          <w:szCs w:val="26"/>
        </w:rPr>
        <w:t>chức</w:t>
      </w:r>
      <w:proofErr w:type="spellEnd"/>
      <w:r w:rsidRPr="001F56C4">
        <w:rPr>
          <w:sz w:val="26"/>
          <w:szCs w:val="26"/>
        </w:rPr>
        <w:t xml:space="preserve"> </w:t>
      </w:r>
      <w:proofErr w:type="spellStart"/>
      <w:r w:rsidRPr="001F56C4">
        <w:rPr>
          <w:sz w:val="26"/>
          <w:szCs w:val="26"/>
        </w:rPr>
        <w:t>năng</w:t>
      </w:r>
      <w:proofErr w:type="spellEnd"/>
      <w:r w:rsidRPr="001F56C4">
        <w:rPr>
          <w:sz w:val="26"/>
          <w:szCs w:val="26"/>
        </w:rPr>
        <w:t>:</w:t>
      </w:r>
    </w:p>
    <w:p w14:paraId="247E70FB" w14:textId="6ADF4405" w:rsidR="00FF0D16" w:rsidRPr="00D904DD" w:rsidRDefault="00FF0D16" w:rsidP="000011CB">
      <w:pPr>
        <w:pStyle w:val="ListParagraph"/>
        <w:numPr>
          <w:ilvl w:val="1"/>
          <w:numId w:val="32"/>
        </w:numPr>
        <w:spacing w:after="240" w:line="360" w:lineRule="auto"/>
        <w:ind w:left="1434" w:hanging="357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Hệ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thống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ổn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định</w:t>
      </w:r>
      <w:proofErr w:type="spellEnd"/>
    </w:p>
    <w:p w14:paraId="21C123CE" w14:textId="7BB029D5" w:rsidR="00FF0D16" w:rsidRPr="00D904DD" w:rsidRDefault="00FF0D16" w:rsidP="000011CB">
      <w:pPr>
        <w:pStyle w:val="ListParagraph"/>
        <w:numPr>
          <w:ilvl w:val="1"/>
          <w:numId w:val="32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r w:rsidRPr="00D904DD">
        <w:rPr>
          <w:sz w:val="26"/>
          <w:szCs w:val="26"/>
        </w:rPr>
        <w:t xml:space="preserve">Giao </w:t>
      </w:r>
      <w:proofErr w:type="spellStart"/>
      <w:r w:rsidRPr="00D904DD">
        <w:rPr>
          <w:sz w:val="26"/>
          <w:szCs w:val="26"/>
        </w:rPr>
        <w:t>diện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dễ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dùng</w:t>
      </w:r>
      <w:proofErr w:type="spellEnd"/>
      <w:r w:rsidRPr="00D904DD">
        <w:rPr>
          <w:sz w:val="26"/>
          <w:szCs w:val="26"/>
        </w:rPr>
        <w:t xml:space="preserve">, </w:t>
      </w:r>
      <w:proofErr w:type="spellStart"/>
      <w:r w:rsidRPr="00D904DD">
        <w:rPr>
          <w:sz w:val="26"/>
          <w:szCs w:val="26"/>
        </w:rPr>
        <w:t>dễ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nhìn</w:t>
      </w:r>
      <w:proofErr w:type="spellEnd"/>
      <w:r w:rsidRPr="00D904DD">
        <w:rPr>
          <w:sz w:val="26"/>
          <w:szCs w:val="26"/>
        </w:rPr>
        <w:t xml:space="preserve">, </w:t>
      </w:r>
      <w:proofErr w:type="spellStart"/>
      <w:r w:rsidRPr="00D904DD">
        <w:rPr>
          <w:sz w:val="26"/>
          <w:szCs w:val="26"/>
        </w:rPr>
        <w:t>dễ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sử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dụng</w:t>
      </w:r>
      <w:proofErr w:type="spellEnd"/>
    </w:p>
    <w:p w14:paraId="0987486B" w14:textId="7B9E46EB" w:rsidR="00FF0D16" w:rsidRPr="00D904DD" w:rsidRDefault="00FF0D16" w:rsidP="000011CB">
      <w:pPr>
        <w:pStyle w:val="ListParagraph"/>
        <w:numPr>
          <w:ilvl w:val="1"/>
          <w:numId w:val="32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Triển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khai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nhanh</w:t>
      </w:r>
      <w:proofErr w:type="spellEnd"/>
    </w:p>
    <w:p w14:paraId="25F1D54A" w14:textId="7914EE69" w:rsidR="00FF0D16" w:rsidRPr="00D904DD" w:rsidRDefault="00FF0D16" w:rsidP="000011CB">
      <w:pPr>
        <w:pStyle w:val="ListParagraph"/>
        <w:numPr>
          <w:ilvl w:val="1"/>
          <w:numId w:val="32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lastRenderedPageBreak/>
        <w:t>Tùy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chỉnh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thông</w:t>
      </w:r>
      <w:proofErr w:type="spellEnd"/>
      <w:r w:rsidRPr="00D904DD">
        <w:rPr>
          <w:sz w:val="26"/>
          <w:szCs w:val="26"/>
        </w:rPr>
        <w:t xml:space="preserve"> tin </w:t>
      </w:r>
      <w:proofErr w:type="spellStart"/>
      <w:r w:rsidRPr="00D904DD">
        <w:rPr>
          <w:sz w:val="26"/>
          <w:szCs w:val="26"/>
        </w:rPr>
        <w:t>dựa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trên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cấp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bậc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và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công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việc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của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người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sử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dụng</w:t>
      </w:r>
      <w:proofErr w:type="spellEnd"/>
    </w:p>
    <w:p w14:paraId="49903600" w14:textId="3A9F8593" w:rsidR="00FF0D16" w:rsidRDefault="00FF0D16" w:rsidP="000011CB">
      <w:pPr>
        <w:pStyle w:val="ListParagraph"/>
        <w:numPr>
          <w:ilvl w:val="1"/>
          <w:numId w:val="32"/>
        </w:numPr>
        <w:spacing w:before="240" w:after="240" w:line="360" w:lineRule="auto"/>
        <w:ind w:left="1440"/>
        <w:jc w:val="both"/>
        <w:rPr>
          <w:sz w:val="26"/>
          <w:szCs w:val="26"/>
        </w:rPr>
      </w:pPr>
      <w:proofErr w:type="spellStart"/>
      <w:r w:rsidRPr="00D904DD">
        <w:rPr>
          <w:sz w:val="26"/>
          <w:szCs w:val="26"/>
        </w:rPr>
        <w:t>Đáp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ứng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lượng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truy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cập</w:t>
      </w:r>
      <w:proofErr w:type="spellEnd"/>
      <w:r w:rsidRPr="00D904DD">
        <w:rPr>
          <w:sz w:val="26"/>
          <w:szCs w:val="26"/>
        </w:rPr>
        <w:t xml:space="preserve"> </w:t>
      </w:r>
      <w:proofErr w:type="spellStart"/>
      <w:r w:rsidRPr="00D904DD">
        <w:rPr>
          <w:sz w:val="26"/>
          <w:szCs w:val="26"/>
        </w:rPr>
        <w:t>lớn</w:t>
      </w:r>
      <w:proofErr w:type="spellEnd"/>
      <w:r w:rsidRPr="00D904DD">
        <w:rPr>
          <w:sz w:val="26"/>
          <w:szCs w:val="26"/>
        </w:rPr>
        <w:t xml:space="preserve"> </w:t>
      </w:r>
    </w:p>
    <w:p w14:paraId="3C7467BB" w14:textId="04556F67" w:rsidR="00FF0D16" w:rsidRDefault="00711992" w:rsidP="00F403F2">
      <w:pPr>
        <w:pStyle w:val="Tiumccp1"/>
        <w:ind w:left="360"/>
      </w:pPr>
      <w:bookmarkStart w:id="26" w:name="_Toc105771481"/>
      <w:r>
        <w:t>2.</w:t>
      </w:r>
      <w:r w:rsidR="0068676F">
        <w:t xml:space="preserve">3 </w:t>
      </w:r>
      <w:proofErr w:type="spellStart"/>
      <w:r w:rsidR="00FF0D16">
        <w:t>Các</w:t>
      </w:r>
      <w:proofErr w:type="spellEnd"/>
      <w:r w:rsidR="00FF0D16">
        <w:t xml:space="preserve"> </w:t>
      </w:r>
      <w:proofErr w:type="spellStart"/>
      <w:r w:rsidR="00FF0D16">
        <w:t>tác</w:t>
      </w:r>
      <w:proofErr w:type="spellEnd"/>
      <w:r w:rsidR="00FF0D16">
        <w:t xml:space="preserve"> </w:t>
      </w:r>
      <w:proofErr w:type="spellStart"/>
      <w:r w:rsidR="00FF0D16">
        <w:t>nhân</w:t>
      </w:r>
      <w:proofErr w:type="spellEnd"/>
      <w:r w:rsidR="00FF0D16">
        <w:t xml:space="preserve"> </w:t>
      </w:r>
      <w:proofErr w:type="spellStart"/>
      <w:r w:rsidR="00FF0D16">
        <w:t>trong</w:t>
      </w:r>
      <w:proofErr w:type="spellEnd"/>
      <w:r w:rsidR="00FF0D16">
        <w:t xml:space="preserve"> </w:t>
      </w:r>
      <w:proofErr w:type="spellStart"/>
      <w:r w:rsidR="00FF0D16">
        <w:t>hệ</w:t>
      </w:r>
      <w:proofErr w:type="spellEnd"/>
      <w:r w:rsidR="00FF0D16">
        <w:t xml:space="preserve"> </w:t>
      </w:r>
      <w:proofErr w:type="spellStart"/>
      <w:r w:rsidR="00FF0D16">
        <w:t>thống</w:t>
      </w:r>
      <w:proofErr w:type="spellEnd"/>
      <w:r w:rsidR="00FF0D16">
        <w:t>:</w:t>
      </w:r>
      <w:bookmarkEnd w:id="26"/>
    </w:p>
    <w:p w14:paraId="58BC4095" w14:textId="77777777" w:rsidR="00FF0D16" w:rsidRDefault="00FF0D16" w:rsidP="00FF0D16">
      <w:pPr>
        <w:spacing w:line="360" w:lineRule="auto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use case:</w:t>
      </w:r>
    </w:p>
    <w:p w14:paraId="49067131" w14:textId="77777777" w:rsidR="00FF0D16" w:rsidRDefault="00FF0D16" w:rsidP="000011CB">
      <w:pPr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:</w:t>
      </w:r>
    </w:p>
    <w:p w14:paraId="17312F35" w14:textId="77777777" w:rsidR="00FF0D16" w:rsidRDefault="00FF0D16" w:rsidP="000011CB">
      <w:pPr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:</w:t>
      </w:r>
    </w:p>
    <w:p w14:paraId="54ECC5E4" w14:textId="77777777" w:rsidR="00FF0D16" w:rsidRDefault="00FF0D16" w:rsidP="000011CB">
      <w:pPr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:</w:t>
      </w:r>
    </w:p>
    <w:p w14:paraId="1A709A2A" w14:textId="77777777" w:rsidR="00FF0D16" w:rsidRDefault="00FF0D16" w:rsidP="000011CB">
      <w:pPr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6CD70B08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>:</w:t>
      </w:r>
    </w:p>
    <w:p w14:paraId="10CF2094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>:</w:t>
      </w:r>
    </w:p>
    <w:p w14:paraId="75218C2E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:</w:t>
      </w:r>
    </w:p>
    <w:p w14:paraId="230BA651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>:</w:t>
      </w:r>
    </w:p>
    <w:p w14:paraId="10F83098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:</w:t>
      </w:r>
    </w:p>
    <w:p w14:paraId="1C6CEF6B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:</w:t>
      </w:r>
    </w:p>
    <w:p w14:paraId="1A299831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</w:p>
    <w:p w14:paraId="48C04BBE" w14:textId="77777777" w:rsidR="00FF0D16" w:rsidRDefault="00FF0D16" w:rsidP="000011CB">
      <w:pPr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</w:p>
    <w:p w14:paraId="67D77706" w14:textId="77777777" w:rsidR="00AF6101" w:rsidRDefault="00AF6101" w:rsidP="00F403F2">
      <w:pPr>
        <w:pStyle w:val="Tiumccp1"/>
        <w:ind w:left="360"/>
      </w:pPr>
      <w:bookmarkStart w:id="27" w:name="_Toc105771482"/>
      <w:r>
        <w:br w:type="page"/>
      </w:r>
    </w:p>
    <w:p w14:paraId="14269DDB" w14:textId="6AE82B71" w:rsidR="00FF0D16" w:rsidRDefault="00711992" w:rsidP="00F403F2">
      <w:pPr>
        <w:pStyle w:val="Tiumccp1"/>
        <w:ind w:left="360"/>
      </w:pPr>
      <w:r>
        <w:lastRenderedPageBreak/>
        <w:t>2.</w:t>
      </w:r>
      <w:r w:rsidR="0068676F">
        <w:t>4</w:t>
      </w:r>
      <w:r>
        <w:t xml:space="preserve"> </w:t>
      </w:r>
      <w:proofErr w:type="spellStart"/>
      <w:r w:rsidR="00FF0D16">
        <w:t>Sơ</w:t>
      </w:r>
      <w:proofErr w:type="spellEnd"/>
      <w:r w:rsidR="00FF0D16">
        <w:t xml:space="preserve"> </w:t>
      </w:r>
      <w:proofErr w:type="spellStart"/>
      <w:r w:rsidR="00FF0D16">
        <w:t>đồ</w:t>
      </w:r>
      <w:proofErr w:type="spellEnd"/>
      <w:r w:rsidR="00FF0D16">
        <w:t xml:space="preserve"> </w:t>
      </w:r>
      <w:proofErr w:type="spellStart"/>
      <w:r w:rsidR="00FF0D16">
        <w:t>usecase</w:t>
      </w:r>
      <w:proofErr w:type="spellEnd"/>
      <w:r w:rsidR="00FF0D16">
        <w:t>:</w:t>
      </w:r>
      <w:bookmarkEnd w:id="27"/>
    </w:p>
    <w:p w14:paraId="7B06D849" w14:textId="77777777" w:rsidR="00B76536" w:rsidRDefault="00FF0D16" w:rsidP="00B76536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4A9544A7" wp14:editId="5B77A9C9">
            <wp:extent cx="5943600" cy="31242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6F0F8" w14:textId="5B3A91AF" w:rsidR="007C5DF9" w:rsidRDefault="00B76536" w:rsidP="00B76536">
      <w:pPr>
        <w:pStyle w:val="Bngbiu-nidung"/>
        <w:rPr>
          <w:rStyle w:val="Tiumccp1Char"/>
        </w:rPr>
      </w:pPr>
      <w:bookmarkStart w:id="28" w:name="_Toc105771096"/>
      <w:proofErr w:type="spellStart"/>
      <w:r>
        <w:t>HÌnh</w:t>
      </w:r>
      <w:proofErr w:type="spellEnd"/>
      <w:r>
        <w:t xml:space="preserve"> 2.4. </w:t>
      </w:r>
      <w:fldSimple w:instr=" SEQ HÌnh_2.4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8"/>
      <w:proofErr w:type="spellEnd"/>
    </w:p>
    <w:p w14:paraId="40F3F403" w14:textId="77777777" w:rsidR="00F403F2" w:rsidRDefault="00F403F2" w:rsidP="00F403F2">
      <w:pPr>
        <w:pStyle w:val="Tiumccp1"/>
        <w:ind w:left="360"/>
        <w:rPr>
          <w:rStyle w:val="Tiumccp1Char"/>
          <w:b/>
        </w:rPr>
      </w:pPr>
      <w:bookmarkStart w:id="29" w:name="_Toc105771483"/>
      <w:r>
        <w:rPr>
          <w:rStyle w:val="Tiumccp1Char"/>
          <w:b/>
        </w:rPr>
        <w:br w:type="page"/>
      </w:r>
    </w:p>
    <w:p w14:paraId="32B26AE7" w14:textId="2139C980" w:rsidR="00FF0D16" w:rsidRPr="007C5DF9" w:rsidRDefault="00711992" w:rsidP="00F403F2">
      <w:pPr>
        <w:pStyle w:val="Tiumccp1"/>
        <w:ind w:left="360"/>
        <w:rPr>
          <w:rStyle w:val="Tiumccp1Char"/>
          <w:b/>
        </w:rPr>
      </w:pPr>
      <w:r w:rsidRPr="007C5DF9">
        <w:rPr>
          <w:rStyle w:val="Tiumccp1Char"/>
          <w:b/>
        </w:rPr>
        <w:lastRenderedPageBreak/>
        <w:t>2.</w:t>
      </w:r>
      <w:r w:rsidR="0068676F" w:rsidRPr="007C5DF9">
        <w:rPr>
          <w:rStyle w:val="Tiumccp1Char"/>
          <w:b/>
        </w:rPr>
        <w:t>5</w:t>
      </w:r>
      <w:r w:rsidRPr="007C5DF9">
        <w:rPr>
          <w:rStyle w:val="Tiumccp1Char"/>
          <w:b/>
        </w:rPr>
        <w:t xml:space="preserve"> </w:t>
      </w:r>
      <w:proofErr w:type="spellStart"/>
      <w:r w:rsidR="00FF0D16" w:rsidRPr="007C5DF9">
        <w:rPr>
          <w:rStyle w:val="Tiumccp1Char"/>
          <w:b/>
        </w:rPr>
        <w:t>Đặc</w:t>
      </w:r>
      <w:proofErr w:type="spellEnd"/>
      <w:r w:rsidR="00FF0D16" w:rsidRPr="007C5DF9">
        <w:rPr>
          <w:rStyle w:val="Tiumccp1Char"/>
          <w:b/>
        </w:rPr>
        <w:t xml:space="preserve"> </w:t>
      </w:r>
      <w:proofErr w:type="spellStart"/>
      <w:r w:rsidR="00FF0D16" w:rsidRPr="007C5DF9">
        <w:rPr>
          <w:rStyle w:val="Tiumccp1Char"/>
          <w:b/>
        </w:rPr>
        <w:t>tả</w:t>
      </w:r>
      <w:proofErr w:type="spellEnd"/>
      <w:r w:rsidR="00FF0D16" w:rsidRPr="007C5DF9">
        <w:rPr>
          <w:rStyle w:val="Tiumccp1Char"/>
          <w:b/>
        </w:rPr>
        <w:t xml:space="preserve"> </w:t>
      </w:r>
      <w:proofErr w:type="spellStart"/>
      <w:r w:rsidR="00FF0D16" w:rsidRPr="007C5DF9">
        <w:rPr>
          <w:rStyle w:val="Tiumccp1Char"/>
          <w:b/>
        </w:rPr>
        <w:t>usecase</w:t>
      </w:r>
      <w:proofErr w:type="spellEnd"/>
      <w:r w:rsidR="00FF0D16" w:rsidRPr="007C5DF9">
        <w:rPr>
          <w:rStyle w:val="Tiumccp1Char"/>
          <w:b/>
        </w:rPr>
        <w:t>:</w:t>
      </w:r>
      <w:bookmarkEnd w:id="29"/>
    </w:p>
    <w:p w14:paraId="01BBDD5D" w14:textId="280CEBF0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bookmarkStart w:id="30" w:name="_Toc105771484"/>
      <w:r>
        <w:t xml:space="preserve">2.5.1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đăng</w:t>
      </w:r>
      <w:proofErr w:type="spellEnd"/>
      <w:r w:rsidR="00FF0D16">
        <w:t xml:space="preserve"> </w:t>
      </w:r>
      <w:proofErr w:type="spellStart"/>
      <w:r w:rsidR="00FF0D16">
        <w:t>ký</w:t>
      </w:r>
      <w:bookmarkEnd w:id="30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4AE4068B" w14:textId="77777777" w:rsidTr="00E3624C">
        <w:tc>
          <w:tcPr>
            <w:tcW w:w="2827" w:type="dxa"/>
          </w:tcPr>
          <w:p w14:paraId="1F27EA2A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594F1BA2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ky</w:t>
            </w:r>
            <w:proofErr w:type="spellEnd"/>
            <w:r>
              <w:t>́</w:t>
            </w:r>
          </w:p>
        </w:tc>
      </w:tr>
      <w:tr w:rsidR="00FF0D16" w14:paraId="28B1BFE7" w14:textId="77777777" w:rsidTr="00E3624C">
        <w:tc>
          <w:tcPr>
            <w:tcW w:w="2827" w:type="dxa"/>
          </w:tcPr>
          <w:p w14:paraId="28DBE388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16B49480" w14:textId="77777777" w:rsidR="00FF0D16" w:rsidRDefault="00FF0D16" w:rsidP="00E3624C">
            <w:pPr>
              <w:spacing w:line="360" w:lineRule="auto"/>
            </w:pP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ky</w:t>
            </w:r>
            <w:proofErr w:type="spellEnd"/>
            <w:r>
              <w:t xml:space="preserve">́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đê</w:t>
            </w:r>
            <w:proofErr w:type="spellEnd"/>
            <w:r>
              <w:t xml:space="preserve">̉ có </w:t>
            </w:r>
            <w:proofErr w:type="spellStart"/>
            <w:r>
              <w:t>thê</w:t>
            </w:r>
            <w:proofErr w:type="spellEnd"/>
            <w:r>
              <w:t xml:space="preserve">̉ </w:t>
            </w:r>
            <w:proofErr w:type="spellStart"/>
            <w:r>
              <w:t>sư</w:t>
            </w:r>
            <w:proofErr w:type="spellEnd"/>
            <w:r>
              <w:t xml:space="preserve">̉ </w:t>
            </w:r>
            <w:proofErr w:type="spellStart"/>
            <w:r>
              <w:t>dụng</w:t>
            </w:r>
            <w:proofErr w:type="spellEnd"/>
            <w:r>
              <w:t xml:space="preserve"> </w:t>
            </w: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</w:tc>
      </w:tr>
      <w:tr w:rsidR="00FF0D16" w14:paraId="65832FA3" w14:textId="77777777" w:rsidTr="00E3624C">
        <w:tc>
          <w:tcPr>
            <w:tcW w:w="2827" w:type="dxa"/>
          </w:tcPr>
          <w:p w14:paraId="461BCCBF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338A8E55" w14:textId="77777777" w:rsidR="00FF0D16" w:rsidRDefault="00FF0D16" w:rsidP="00E3624C">
            <w:pPr>
              <w:spacing w:line="360" w:lineRule="auto"/>
            </w:pP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</w:p>
        </w:tc>
      </w:tr>
      <w:tr w:rsidR="00FF0D16" w14:paraId="48F5131A" w14:textId="77777777" w:rsidTr="00E3624C">
        <w:tc>
          <w:tcPr>
            <w:tcW w:w="2827" w:type="dxa"/>
          </w:tcPr>
          <w:p w14:paraId="74C77B78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23D8A315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</w:p>
        </w:tc>
      </w:tr>
      <w:tr w:rsidR="00FF0D16" w14:paraId="179990DD" w14:textId="77777777" w:rsidTr="00E3624C">
        <w:tc>
          <w:tcPr>
            <w:tcW w:w="2827" w:type="dxa"/>
          </w:tcPr>
          <w:p w14:paraId="7CEAA84E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5147ACB3" w14:textId="77777777" w:rsidR="00FF0D16" w:rsidRDefault="00FF0D16" w:rsidP="000011CB">
            <w:pPr>
              <w:numPr>
                <w:ilvl w:val="0"/>
                <w:numId w:val="20"/>
              </w:numPr>
              <w:spacing w:line="360" w:lineRule="auto"/>
            </w:pPr>
            <w:proofErr w:type="spellStart"/>
            <w:r>
              <w:t>Nhấp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nút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kí</w:t>
            </w:r>
          </w:p>
          <w:p w14:paraId="45B92C50" w14:textId="77777777" w:rsidR="00FF0D16" w:rsidRDefault="00FF0D16" w:rsidP="000011CB">
            <w:pPr>
              <w:numPr>
                <w:ilvl w:val="0"/>
                <w:numId w:val="20"/>
              </w:numPr>
              <w:spacing w:line="360" w:lineRule="auto"/>
            </w:pP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cá </w:t>
            </w:r>
            <w:proofErr w:type="spellStart"/>
            <w:r>
              <w:t>nhân</w:t>
            </w:r>
            <w:proofErr w:type="spellEnd"/>
          </w:p>
          <w:p w14:paraId="6BE5D85E" w14:textId="77777777" w:rsidR="00FF0D16" w:rsidRDefault="00FF0D16" w:rsidP="000011CB">
            <w:pPr>
              <w:numPr>
                <w:ilvl w:val="0"/>
                <w:numId w:val="20"/>
              </w:numPr>
              <w:spacing w:line="360" w:lineRule="auto"/>
            </w:pP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  <w:r>
              <w:t xml:space="preserve"> </w:t>
            </w:r>
            <w:proofErr w:type="spellStart"/>
            <w:r>
              <w:t>xác</w:t>
            </w:r>
            <w:proofErr w:type="spellEnd"/>
            <w:r>
              <w:t xml:space="preserve"> </w:t>
            </w:r>
            <w:proofErr w:type="spellStart"/>
            <w:r>
              <w:t>nhận</w:t>
            </w:r>
            <w:proofErr w:type="spellEnd"/>
          </w:p>
          <w:p w14:paraId="6BAA9026" w14:textId="77777777" w:rsidR="00FF0D16" w:rsidRDefault="00FF0D16" w:rsidP="000011CB">
            <w:pPr>
              <w:numPr>
                <w:ilvl w:val="0"/>
                <w:numId w:val="20"/>
              </w:num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kí </w:t>
            </w:r>
            <w:proofErr w:type="spellStart"/>
            <w:r>
              <w:t>thành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hoặc</w:t>
            </w:r>
            <w:proofErr w:type="spellEnd"/>
            <w:r>
              <w:t xml:space="preserve"> quay </w:t>
            </w:r>
            <w:proofErr w:type="spellStart"/>
            <w:r>
              <w:t>lại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ky</w:t>
            </w:r>
            <w:proofErr w:type="spellEnd"/>
            <w:r>
              <w:t xml:space="preserve">́ do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  <w:p w14:paraId="0968E158" w14:textId="77777777" w:rsidR="00FF0D16" w:rsidRDefault="00FF0D16" w:rsidP="000011CB">
            <w:pPr>
              <w:numPr>
                <w:ilvl w:val="0"/>
                <w:numId w:val="20"/>
              </w:numPr>
              <w:spacing w:line="360" w:lineRule="auto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use case</w:t>
            </w:r>
          </w:p>
        </w:tc>
      </w:tr>
      <w:tr w:rsidR="00FF0D16" w14:paraId="604A109C" w14:textId="77777777" w:rsidTr="00E3624C">
        <w:tc>
          <w:tcPr>
            <w:tcW w:w="2827" w:type="dxa"/>
          </w:tcPr>
          <w:p w14:paraId="795721FC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1EBFA720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  <w:p w14:paraId="397B43BA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48E20CE3" w14:textId="77777777" w:rsidR="00FF0D16" w:rsidRDefault="00FF0D16" w:rsidP="00E3624C">
            <w:pPr>
              <w:spacing w:line="360" w:lineRule="auto"/>
            </w:pPr>
            <w:r>
              <w:t xml:space="preserve">3.1.a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231543E6" w14:textId="77777777" w:rsidR="00FF0D16" w:rsidRDefault="00FF0D16" w:rsidP="00E3624C">
            <w:pPr>
              <w:spacing w:line="360" w:lineRule="auto"/>
            </w:pPr>
            <w:r>
              <w:t xml:space="preserve">3.1.b </w:t>
            </w:r>
            <w:proofErr w:type="spellStart"/>
            <w:r>
              <w:t>Nếu</w:t>
            </w:r>
            <w:proofErr w:type="spellEnd"/>
            <w:r>
              <w:t xml:space="preserve"> username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01DA8375" w14:textId="77777777" w:rsidR="00FF0D16" w:rsidRDefault="00FF0D16" w:rsidP="00E3624C">
            <w:pPr>
              <w:spacing w:line="360" w:lineRule="auto"/>
            </w:pPr>
            <w:r>
              <w:t xml:space="preserve">3.1.c </w:t>
            </w:r>
            <w:proofErr w:type="spellStart"/>
            <w:r>
              <w:t>Nếu</w:t>
            </w:r>
            <w:proofErr w:type="spellEnd"/>
            <w:r>
              <w:t xml:space="preserve"> email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36F1DC1F" w14:textId="77777777" w:rsidR="00FF0D16" w:rsidRDefault="00FF0D16" w:rsidP="00E3624C">
            <w:pPr>
              <w:spacing w:line="360" w:lineRule="auto"/>
            </w:pPr>
            <w:r>
              <w:t xml:space="preserve"> 3.1.d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77966914" w14:textId="77777777" w:rsidR="00FF0D16" w:rsidRDefault="00FF0D16" w:rsidP="00E3624C">
            <w:pPr>
              <w:spacing w:line="360" w:lineRule="auto"/>
            </w:pPr>
            <w:r>
              <w:t xml:space="preserve">3.1.e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FF0D16" w14:paraId="45937FFE" w14:textId="77777777" w:rsidTr="00E3624C">
        <w:tc>
          <w:tcPr>
            <w:tcW w:w="2827" w:type="dxa"/>
          </w:tcPr>
          <w:p w14:paraId="146C23B1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13A1E9D0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có </w:t>
            </w:r>
          </w:p>
        </w:tc>
      </w:tr>
      <w:tr w:rsidR="00FF0D16" w14:paraId="0B5BB4D9" w14:textId="77777777" w:rsidTr="00E3624C">
        <w:tc>
          <w:tcPr>
            <w:tcW w:w="2827" w:type="dxa"/>
          </w:tcPr>
          <w:p w14:paraId="46A20C4A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51BE44A1" w14:textId="77777777" w:rsidR="00FF0D16" w:rsidRDefault="00FF0D16" w:rsidP="00E3624C">
            <w:pPr>
              <w:spacing w:line="360" w:lineRule="auto"/>
            </w:pPr>
            <w:proofErr w:type="spellStart"/>
            <w:r>
              <w:t>tài</w:t>
            </w:r>
            <w:proofErr w:type="spellEnd"/>
            <w:r>
              <w:t xml:space="preserve"> </w:t>
            </w:r>
            <w:proofErr w:type="spellStart"/>
            <w:r>
              <w:t>khoản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, </w:t>
            </w:r>
            <w:proofErr w:type="spellStart"/>
            <w:r>
              <w:t>mật</w:t>
            </w:r>
            <w:proofErr w:type="spellEnd"/>
            <w:r>
              <w:t xml:space="preserve"> </w:t>
            </w:r>
            <w:proofErr w:type="spellStart"/>
            <w:r>
              <w:t>khẩu</w:t>
            </w:r>
            <w:proofErr w:type="spellEnd"/>
            <w:r>
              <w:t xml:space="preserve"> </w:t>
            </w:r>
            <w:proofErr w:type="spellStart"/>
            <w:r>
              <w:t>chính</w:t>
            </w:r>
            <w:proofErr w:type="spellEnd"/>
            <w:r>
              <w:t xml:space="preserve"> </w:t>
            </w:r>
            <w:proofErr w:type="spellStart"/>
            <w:r>
              <w:t>xác</w:t>
            </w:r>
            <w:proofErr w:type="spellEnd"/>
            <w:r>
              <w:t xml:space="preserve">, </w:t>
            </w:r>
            <w:proofErr w:type="spellStart"/>
            <w:r>
              <w:t>chưa</w:t>
            </w:r>
            <w:proofErr w:type="spellEnd"/>
            <w:r>
              <w:t xml:space="preserve"> có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ky</w:t>
            </w:r>
            <w:proofErr w:type="spellEnd"/>
            <w:r>
              <w:t xml:space="preserve">́ </w:t>
            </w:r>
            <w:proofErr w:type="spellStart"/>
            <w:r>
              <w:t>tài</w:t>
            </w:r>
            <w:proofErr w:type="spellEnd"/>
            <w:r>
              <w:t xml:space="preserve"> </w:t>
            </w:r>
            <w:proofErr w:type="spellStart"/>
            <w:r>
              <w:t>khoản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F0D16" w14:paraId="6D5484E1" w14:textId="77777777" w:rsidTr="00E3624C">
        <w:tc>
          <w:tcPr>
            <w:tcW w:w="2827" w:type="dxa"/>
          </w:tcPr>
          <w:p w14:paraId="5835B2EF" w14:textId="77777777" w:rsidR="00FF0D16" w:rsidRDefault="00FF0D16" w:rsidP="00E3624C">
            <w:pPr>
              <w:spacing w:line="360" w:lineRule="auto"/>
            </w:pPr>
            <w:proofErr w:type="spellStart"/>
            <w:r>
              <w:lastRenderedPageBreak/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1F1E6D51" w14:textId="77777777" w:rsidR="00FF0D16" w:rsidRDefault="00FF0D16" w:rsidP="00B76536">
            <w:pPr>
              <w:keepNext/>
              <w:spacing w:line="360" w:lineRule="auto"/>
            </w:pPr>
            <w:r>
              <w:t xml:space="preserve">Thông tin </w:t>
            </w:r>
            <w:proofErr w:type="spellStart"/>
            <w:r>
              <w:t>của</w:t>
            </w:r>
            <w:proofErr w:type="spellEnd"/>
            <w:r>
              <w:t xml:space="preserve"> </w:t>
            </w: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được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đo</w:t>
            </w:r>
            <w:proofErr w:type="spellEnd"/>
            <w:r>
              <w:t xml:space="preserve">́ có </w:t>
            </w:r>
            <w:proofErr w:type="spellStart"/>
            <w:r>
              <w:t>thê</w:t>
            </w:r>
            <w:proofErr w:type="spellEnd"/>
            <w:r>
              <w:t xml:space="preserve">̉ </w:t>
            </w:r>
            <w:proofErr w:type="spellStart"/>
            <w:r>
              <w:t>tiện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lần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</w:tbl>
    <w:p w14:paraId="4EF117B4" w14:textId="0F4D65C8" w:rsidR="006353F9" w:rsidRDefault="00B76536" w:rsidP="00B76536">
      <w:pPr>
        <w:pStyle w:val="Bngbiu-nidung"/>
      </w:pPr>
      <w:bookmarkStart w:id="31" w:name="_Toc105771307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1"/>
      <w:proofErr w:type="spellEnd"/>
    </w:p>
    <w:p w14:paraId="7D5091C3" w14:textId="77777777" w:rsidR="00F403F2" w:rsidRDefault="00F403F2" w:rsidP="00F403F2">
      <w:pPr>
        <w:pStyle w:val="Tiumccp2"/>
        <w:ind w:left="720"/>
      </w:pPr>
      <w:bookmarkStart w:id="32" w:name="_Toc105771485"/>
      <w:r>
        <w:br w:type="page"/>
      </w:r>
    </w:p>
    <w:p w14:paraId="5E7A9E61" w14:textId="113D7224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 xml:space="preserve">2.5.2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2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1021FE64" w14:textId="77777777" w:rsidTr="00E3624C">
        <w:tc>
          <w:tcPr>
            <w:tcW w:w="2827" w:type="dxa"/>
          </w:tcPr>
          <w:p w14:paraId="211AC5C8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1B225BA1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</w:p>
        </w:tc>
      </w:tr>
      <w:tr w:rsidR="00FF0D16" w14:paraId="7CD74CA3" w14:textId="77777777" w:rsidTr="00E3624C">
        <w:tc>
          <w:tcPr>
            <w:tcW w:w="2827" w:type="dxa"/>
          </w:tcPr>
          <w:p w14:paraId="03290013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56F47FCA" w14:textId="77777777" w:rsidR="00FF0D16" w:rsidRDefault="00FF0D16" w:rsidP="00E3624C">
            <w:pPr>
              <w:spacing w:line="360" w:lineRule="auto"/>
            </w:pP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  <w:r>
              <w:t xml:space="preserve"> </w:t>
            </w:r>
            <w:proofErr w:type="spellStart"/>
            <w:r>
              <w:t>va</w:t>
            </w:r>
            <w:proofErr w:type="spellEnd"/>
            <w:r>
              <w:t xml:space="preserve">̀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tiến</w:t>
            </w:r>
            <w:proofErr w:type="spellEnd"/>
            <w:r>
              <w:t xml:space="preserve"> </w:t>
            </w:r>
            <w:proofErr w:type="spellStart"/>
            <w:r>
              <w:t>hành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</w:p>
        </w:tc>
      </w:tr>
      <w:tr w:rsidR="00FF0D16" w14:paraId="3BF99755" w14:textId="77777777" w:rsidTr="00E3624C">
        <w:tc>
          <w:tcPr>
            <w:tcW w:w="2827" w:type="dxa"/>
          </w:tcPr>
          <w:p w14:paraId="6AA3FB67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2FF097BA" w14:textId="77777777" w:rsidR="00FF0D16" w:rsidRDefault="00FF0D16" w:rsidP="00E3624C">
            <w:pPr>
              <w:spacing w:line="360" w:lineRule="auto"/>
            </w:pPr>
            <w:proofErr w:type="spellStart"/>
            <w:r>
              <w:t>Quản</w:t>
            </w:r>
            <w:proofErr w:type="spellEnd"/>
            <w:r>
              <w:t xml:space="preserve"> lí, </w:t>
            </w: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</w:p>
        </w:tc>
      </w:tr>
      <w:tr w:rsidR="00FF0D16" w14:paraId="3D2A618F" w14:textId="77777777" w:rsidTr="00E3624C">
        <w:tc>
          <w:tcPr>
            <w:tcW w:w="2827" w:type="dxa"/>
          </w:tcPr>
          <w:p w14:paraId="712F6CC5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436CBA0D" w14:textId="77777777" w:rsidR="00FF0D16" w:rsidRDefault="00FF0D16" w:rsidP="00E3624C">
            <w:pPr>
              <w:spacing w:line="360" w:lineRule="auto"/>
              <w:rPr>
                <w:vertAlign w:val="subscript"/>
              </w:rPr>
            </w:pP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toán</w:t>
            </w:r>
            <w:proofErr w:type="spellEnd"/>
            <w:r>
              <w:t xml:space="preserve">, </w:t>
            </w:r>
            <w:proofErr w:type="spellStart"/>
            <w:r>
              <w:t>đặt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,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khẩu</w:t>
            </w:r>
            <w:proofErr w:type="spellEnd"/>
            <w:r>
              <w:t>,...</w:t>
            </w:r>
            <w:proofErr w:type="gramEnd"/>
          </w:p>
        </w:tc>
      </w:tr>
      <w:tr w:rsidR="00FF0D16" w14:paraId="040B6425" w14:textId="77777777" w:rsidTr="00E3624C">
        <w:tc>
          <w:tcPr>
            <w:tcW w:w="2827" w:type="dxa"/>
          </w:tcPr>
          <w:p w14:paraId="1DED86D0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3C59A790" w14:textId="77777777" w:rsidR="00FF0D16" w:rsidRDefault="00FF0D16" w:rsidP="000011CB">
            <w:pPr>
              <w:numPr>
                <w:ilvl w:val="0"/>
                <w:numId w:val="25"/>
              </w:numPr>
              <w:spacing w:line="360" w:lineRule="auto"/>
            </w:pP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tài</w:t>
            </w:r>
            <w:proofErr w:type="spellEnd"/>
            <w:r>
              <w:t xml:space="preserve"> </w:t>
            </w:r>
            <w:proofErr w:type="spellStart"/>
            <w:r>
              <w:t>khoản</w:t>
            </w:r>
            <w:proofErr w:type="spellEnd"/>
          </w:p>
          <w:p w14:paraId="567E1C86" w14:textId="77777777" w:rsidR="00FF0D16" w:rsidRDefault="00FF0D16" w:rsidP="000011CB">
            <w:pPr>
              <w:numPr>
                <w:ilvl w:val="0"/>
                <w:numId w:val="25"/>
              </w:numPr>
              <w:spacing w:line="360" w:lineRule="auto"/>
            </w:pP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mật</w:t>
            </w:r>
            <w:proofErr w:type="spellEnd"/>
            <w:r>
              <w:t xml:space="preserve"> </w:t>
            </w:r>
            <w:proofErr w:type="spellStart"/>
            <w:r>
              <w:t>khẩu</w:t>
            </w:r>
            <w:proofErr w:type="spellEnd"/>
          </w:p>
          <w:p w14:paraId="3F191905" w14:textId="77777777" w:rsidR="00FF0D16" w:rsidRDefault="00FF0D16" w:rsidP="000011CB">
            <w:pPr>
              <w:numPr>
                <w:ilvl w:val="0"/>
                <w:numId w:val="25"/>
              </w:numPr>
              <w:spacing w:line="360" w:lineRule="auto"/>
            </w:pPr>
            <w:proofErr w:type="spellStart"/>
            <w:r>
              <w:t>Ấn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nút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</w:p>
          <w:p w14:paraId="40E1B493" w14:textId="77777777" w:rsidR="00FF0D16" w:rsidRDefault="00FF0D16" w:rsidP="000011CB">
            <w:pPr>
              <w:numPr>
                <w:ilvl w:val="0"/>
                <w:numId w:val="25"/>
              </w:numPr>
              <w:spacing w:line="360" w:lineRule="auto"/>
            </w:pP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  <w:r>
              <w:t xml:space="preserve"> </w:t>
            </w:r>
            <w:proofErr w:type="spellStart"/>
            <w:r>
              <w:t>xác</w:t>
            </w:r>
            <w:proofErr w:type="spellEnd"/>
            <w:r>
              <w:t xml:space="preserve"> </w:t>
            </w:r>
            <w:proofErr w:type="spellStart"/>
            <w:r>
              <w:t>nhận</w:t>
            </w:r>
            <w:proofErr w:type="spellEnd"/>
            <w:r>
              <w:t xml:space="preserve"> </w:t>
            </w:r>
            <w:proofErr w:type="spellStart"/>
            <w:r>
              <w:t>các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va</w:t>
            </w:r>
            <w:proofErr w:type="spellEnd"/>
            <w:r>
              <w:t xml:space="preserve">̀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phép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vào</w:t>
            </w:r>
            <w:proofErr w:type="spellEnd"/>
            <w:r>
              <w:t xml:space="preserve"> </w:t>
            </w:r>
            <w:proofErr w:type="spellStart"/>
            <w:r>
              <w:t>hê</w:t>
            </w:r>
            <w:proofErr w:type="spellEnd"/>
            <w:r>
              <w:t xml:space="preserve">̣ </w:t>
            </w:r>
            <w:proofErr w:type="spellStart"/>
            <w:r>
              <w:t>thống</w:t>
            </w:r>
            <w:proofErr w:type="spellEnd"/>
          </w:p>
          <w:p w14:paraId="2DD94A7D" w14:textId="77777777" w:rsidR="00FF0D16" w:rsidRDefault="00FF0D16" w:rsidP="000011CB">
            <w:pPr>
              <w:numPr>
                <w:ilvl w:val="0"/>
                <w:numId w:val="25"/>
              </w:num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thành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FF0D16" w14:paraId="04DC471F" w14:textId="77777777" w:rsidTr="00E3624C">
        <w:tc>
          <w:tcPr>
            <w:tcW w:w="2827" w:type="dxa"/>
          </w:tcPr>
          <w:p w14:paraId="440DA4E6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5A7BF401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  <w:p w14:paraId="604CAC25" w14:textId="77777777" w:rsidR="00FF0D16" w:rsidRDefault="00FF0D16" w:rsidP="00E3624C">
            <w:pPr>
              <w:spacing w:line="360" w:lineRule="auto"/>
            </w:pPr>
            <w:r>
              <w:t xml:space="preserve">2.a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  <w:p w14:paraId="7874E2DA" w14:textId="77777777" w:rsidR="00FF0D16" w:rsidRDefault="00FF0D16" w:rsidP="00E3624C">
            <w:pPr>
              <w:spacing w:line="360" w:lineRule="auto"/>
            </w:pPr>
            <w:r>
              <w:t xml:space="preserve">2.b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</w:p>
          <w:p w14:paraId="372FB61D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3C6A462F" w14:textId="77777777" w:rsidR="00FF0D16" w:rsidRDefault="00FF0D16" w:rsidP="00E3624C">
            <w:pPr>
              <w:spacing w:line="360" w:lineRule="auto"/>
            </w:pPr>
            <w:r>
              <w:t xml:space="preserve">3.1.a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username </w:t>
            </w:r>
            <w:proofErr w:type="spellStart"/>
            <w:r>
              <w:t>hoặc</w:t>
            </w:r>
            <w:proofErr w:type="spellEnd"/>
            <w:r>
              <w:t xml:space="preserve"> password,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54135622" w14:textId="77777777" w:rsidR="00FF0D16" w:rsidRDefault="00FF0D16" w:rsidP="00E3624C">
            <w:pPr>
              <w:spacing w:line="360" w:lineRule="auto"/>
            </w:pPr>
            <w:r>
              <w:t xml:space="preserve">3.1.b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69BB529A" w14:textId="77777777" w:rsidTr="00E3624C">
        <w:tc>
          <w:tcPr>
            <w:tcW w:w="2827" w:type="dxa"/>
          </w:tcPr>
          <w:p w14:paraId="11A131E7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700422E3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có</w:t>
            </w:r>
          </w:p>
        </w:tc>
      </w:tr>
      <w:tr w:rsidR="00FF0D16" w14:paraId="1D4B1014" w14:textId="77777777" w:rsidTr="00E3624C">
        <w:tc>
          <w:tcPr>
            <w:tcW w:w="2827" w:type="dxa"/>
          </w:tcPr>
          <w:p w14:paraId="525CCCC3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4D28477B" w14:textId="77777777" w:rsidR="00FF0D16" w:rsidRDefault="00FF0D16" w:rsidP="00E3624C">
            <w:pPr>
              <w:spacing w:line="360" w:lineRule="auto"/>
            </w:pPr>
            <w:proofErr w:type="spellStart"/>
            <w:r>
              <w:t>tài</w:t>
            </w:r>
            <w:proofErr w:type="spellEnd"/>
            <w:r>
              <w:t xml:space="preserve"> </w:t>
            </w:r>
            <w:proofErr w:type="spellStart"/>
            <w:r>
              <w:t>khoản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  <w:r>
              <w:t xml:space="preserve"> </w:t>
            </w:r>
            <w:proofErr w:type="spellStart"/>
            <w:r>
              <w:t>chính</w:t>
            </w:r>
            <w:proofErr w:type="spellEnd"/>
            <w:r>
              <w:t xml:space="preserve"> </w:t>
            </w:r>
            <w:proofErr w:type="spellStart"/>
            <w:r>
              <w:t>xác</w:t>
            </w:r>
            <w:proofErr w:type="spellEnd"/>
            <w:r>
              <w:t xml:space="preserve">, </w:t>
            </w:r>
            <w:proofErr w:type="spellStart"/>
            <w:r>
              <w:t>mật</w:t>
            </w:r>
            <w:proofErr w:type="spellEnd"/>
            <w:r>
              <w:t xml:space="preserve"> </w:t>
            </w:r>
            <w:proofErr w:type="spellStart"/>
            <w:r>
              <w:t>khẩu</w:t>
            </w:r>
            <w:proofErr w:type="spellEnd"/>
            <w:r>
              <w:t xml:space="preserve"> </w:t>
            </w:r>
            <w:proofErr w:type="spellStart"/>
            <w:r>
              <w:t>chính</w:t>
            </w:r>
            <w:proofErr w:type="spellEnd"/>
            <w:r>
              <w:t xml:space="preserve"> </w:t>
            </w:r>
            <w:proofErr w:type="spellStart"/>
            <w:r>
              <w:t>xác</w:t>
            </w:r>
            <w:proofErr w:type="spellEnd"/>
            <w:r>
              <w:t xml:space="preserve">, </w:t>
            </w:r>
            <w:proofErr w:type="spellStart"/>
            <w:r>
              <w:t>đa</w:t>
            </w:r>
            <w:proofErr w:type="spellEnd"/>
            <w:r>
              <w:t xml:space="preserve">̃ có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ky</w:t>
            </w:r>
            <w:proofErr w:type="spellEnd"/>
            <w:r>
              <w:t xml:space="preserve">́ </w:t>
            </w:r>
            <w:proofErr w:type="spellStart"/>
            <w:r>
              <w:t>tài</w:t>
            </w:r>
            <w:proofErr w:type="spellEnd"/>
            <w:r>
              <w:t xml:space="preserve"> </w:t>
            </w:r>
            <w:proofErr w:type="spellStart"/>
            <w:r>
              <w:t>khoản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</w:p>
        </w:tc>
      </w:tr>
      <w:tr w:rsidR="00FF0D16" w14:paraId="57A0E3E4" w14:textId="77777777" w:rsidTr="00E3624C">
        <w:tc>
          <w:tcPr>
            <w:tcW w:w="2827" w:type="dxa"/>
          </w:tcPr>
          <w:p w14:paraId="63B4934C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2183C81E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có</w:t>
            </w:r>
          </w:p>
        </w:tc>
      </w:tr>
    </w:tbl>
    <w:p w14:paraId="01CAA989" w14:textId="3F8A7DA0" w:rsidR="006353F9" w:rsidRDefault="00B76536" w:rsidP="007F3C26">
      <w:pPr>
        <w:pStyle w:val="Bngbiu-nidung"/>
      </w:pPr>
      <w:bookmarkStart w:id="33" w:name="_Toc105771308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2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3"/>
      <w:proofErr w:type="spellEnd"/>
    </w:p>
    <w:p w14:paraId="0F4F3169" w14:textId="77777777" w:rsidR="00F403F2" w:rsidRDefault="00F403F2" w:rsidP="00F403F2">
      <w:pPr>
        <w:pStyle w:val="Tiumccp2"/>
        <w:ind w:left="720"/>
      </w:pPr>
      <w:bookmarkStart w:id="34" w:name="_Toc105771486"/>
      <w:r>
        <w:br w:type="page"/>
      </w:r>
    </w:p>
    <w:p w14:paraId="5253761F" w14:textId="4A35DC3F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 xml:space="preserve">2.5.3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quên</w:t>
      </w:r>
      <w:proofErr w:type="spellEnd"/>
      <w:r w:rsidR="00FF0D16">
        <w:t xml:space="preserve"> </w:t>
      </w:r>
      <w:proofErr w:type="spellStart"/>
      <w:r w:rsidR="00FF0D16">
        <w:t>mật</w:t>
      </w:r>
      <w:proofErr w:type="spellEnd"/>
      <w:r w:rsidR="00FF0D16">
        <w:t xml:space="preserve"> </w:t>
      </w:r>
      <w:proofErr w:type="spellStart"/>
      <w:r w:rsidR="00FF0D16">
        <w:t>khẩu</w:t>
      </w:r>
      <w:bookmarkEnd w:id="34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284E0EF0" w14:textId="77777777" w:rsidTr="00E3624C">
        <w:tc>
          <w:tcPr>
            <w:tcW w:w="2827" w:type="dxa"/>
          </w:tcPr>
          <w:p w14:paraId="66E76A5C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56E8493A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FF0D16" w14:paraId="7A4C8083" w14:textId="77777777" w:rsidTr="00E3624C">
        <w:tc>
          <w:tcPr>
            <w:tcW w:w="2827" w:type="dxa"/>
          </w:tcPr>
          <w:p w14:paraId="559FD0FF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6F21AF3C" w14:textId="77777777" w:rsidR="00FF0D16" w:rsidRDefault="00FF0D16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</w:p>
        </w:tc>
      </w:tr>
      <w:tr w:rsidR="00FF0D16" w14:paraId="26A86DC1" w14:textId="77777777" w:rsidTr="00E3624C">
        <w:tc>
          <w:tcPr>
            <w:tcW w:w="2827" w:type="dxa"/>
          </w:tcPr>
          <w:p w14:paraId="63EB1B32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4D7F45DF" w14:textId="77777777" w:rsidR="00FF0D16" w:rsidRDefault="00FF0D16" w:rsidP="00E3624C">
            <w:pPr>
              <w:spacing w:line="360" w:lineRule="auto"/>
            </w:pP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</w:p>
        </w:tc>
      </w:tr>
      <w:tr w:rsidR="00FF0D16" w14:paraId="314F298B" w14:textId="77777777" w:rsidTr="00E3624C">
        <w:tc>
          <w:tcPr>
            <w:tcW w:w="2827" w:type="dxa"/>
          </w:tcPr>
          <w:p w14:paraId="2687549D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30C5DA29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</w:p>
        </w:tc>
      </w:tr>
      <w:tr w:rsidR="00FF0D16" w14:paraId="4E0B7BC7" w14:textId="77777777" w:rsidTr="00E3624C">
        <w:tc>
          <w:tcPr>
            <w:tcW w:w="2827" w:type="dxa"/>
          </w:tcPr>
          <w:p w14:paraId="44F97A62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31D8E6FB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"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" </w:t>
            </w:r>
          </w:p>
          <w:p w14:paraId="6921FBCE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email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  <w:p w14:paraId="57C5F8C2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  <w:p w14:paraId="60E50C08" w14:textId="77777777" w:rsidR="00FF0D16" w:rsidRDefault="00FF0D16" w:rsidP="00E3624C">
            <w:pPr>
              <w:spacing w:line="360" w:lineRule="auto"/>
            </w:pPr>
            <w:r>
              <w:t xml:space="preserve">4.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3640488B" w14:textId="77777777" w:rsidTr="00E3624C">
        <w:tc>
          <w:tcPr>
            <w:tcW w:w="2827" w:type="dxa"/>
          </w:tcPr>
          <w:p w14:paraId="29985836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547CDE11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  <w:p w14:paraId="556012D5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email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email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  <w:p w14:paraId="61BF5B5B" w14:textId="77777777" w:rsidR="00FF0D16" w:rsidRDefault="00FF0D16" w:rsidP="00E3624C">
            <w:pPr>
              <w:spacing w:line="360" w:lineRule="auto"/>
            </w:pPr>
            <w:r>
              <w:t xml:space="preserve">2.2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</w:p>
          <w:p w14:paraId="05209412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4DDD1A21" w14:textId="77777777" w:rsidR="00FF0D16" w:rsidRDefault="00FF0D16" w:rsidP="00E3624C">
            <w:pPr>
              <w:spacing w:line="360" w:lineRule="auto"/>
            </w:pPr>
            <w:r>
              <w:t xml:space="preserve">3.2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FF0D16" w14:paraId="5318DDBC" w14:textId="77777777" w:rsidTr="00E3624C">
        <w:tc>
          <w:tcPr>
            <w:tcW w:w="2827" w:type="dxa"/>
          </w:tcPr>
          <w:p w14:paraId="5B2BCD31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3A6BC2B1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có </w:t>
            </w:r>
          </w:p>
        </w:tc>
      </w:tr>
      <w:tr w:rsidR="00FF0D16" w14:paraId="7A10A81C" w14:textId="77777777" w:rsidTr="00E3624C">
        <w:tc>
          <w:tcPr>
            <w:tcW w:w="2827" w:type="dxa"/>
          </w:tcPr>
          <w:p w14:paraId="7BFF628A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0F7441E5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website</w:t>
            </w:r>
          </w:p>
        </w:tc>
      </w:tr>
      <w:tr w:rsidR="00FF0D16" w14:paraId="1661ED75" w14:textId="77777777" w:rsidTr="00E3624C">
        <w:tc>
          <w:tcPr>
            <w:tcW w:w="2827" w:type="dxa"/>
          </w:tcPr>
          <w:p w14:paraId="6C0E23AB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757B4DBB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39A549B1" w14:textId="1AA32082" w:rsidR="001D4BC9" w:rsidRDefault="00B76536" w:rsidP="007F3C26">
      <w:pPr>
        <w:pStyle w:val="Bngbiu-nidung"/>
      </w:pPr>
      <w:bookmarkStart w:id="35" w:name="_Toc105771309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3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5"/>
      <w:proofErr w:type="spellEnd"/>
    </w:p>
    <w:p w14:paraId="6E9E5EFC" w14:textId="77777777" w:rsidR="00F403F2" w:rsidRDefault="00F403F2" w:rsidP="00F403F2">
      <w:pPr>
        <w:pStyle w:val="Tiumccp2"/>
        <w:ind w:left="720"/>
      </w:pPr>
      <w:bookmarkStart w:id="36" w:name="_Toc105771487"/>
      <w:r>
        <w:br w:type="page"/>
      </w:r>
    </w:p>
    <w:p w14:paraId="45DF51FC" w14:textId="37AC78AD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 xml:space="preserve">2.5.4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đổi</w:t>
      </w:r>
      <w:proofErr w:type="spellEnd"/>
      <w:r w:rsidR="00FF0D16">
        <w:t xml:space="preserve"> </w:t>
      </w:r>
      <w:proofErr w:type="spellStart"/>
      <w:r w:rsidR="00FF0D16">
        <w:t>mật</w:t>
      </w:r>
      <w:proofErr w:type="spellEnd"/>
      <w:r w:rsidR="00FF0D16">
        <w:t xml:space="preserve"> </w:t>
      </w:r>
      <w:proofErr w:type="spellStart"/>
      <w:r w:rsidR="00FF0D16">
        <w:t>khẩu</w:t>
      </w:r>
      <w:bookmarkEnd w:id="36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78E27464" w14:textId="77777777" w:rsidTr="00E3624C">
        <w:tc>
          <w:tcPr>
            <w:tcW w:w="2827" w:type="dxa"/>
          </w:tcPr>
          <w:p w14:paraId="2358F808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27300953" w14:textId="77777777" w:rsidR="00FF0D16" w:rsidRDefault="00FF0D16" w:rsidP="00E3624C">
            <w:pPr>
              <w:spacing w:line="360" w:lineRule="auto"/>
            </w:pPr>
            <w:r>
              <w:t xml:space="preserve">4.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FF0D16" w14:paraId="62DA1E73" w14:textId="77777777" w:rsidTr="00E3624C">
        <w:tc>
          <w:tcPr>
            <w:tcW w:w="2827" w:type="dxa"/>
          </w:tcPr>
          <w:p w14:paraId="229805DC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3D258132" w14:textId="77777777" w:rsidR="00FF0D16" w:rsidRDefault="00FF0D16" w:rsidP="00E3624C">
            <w:pPr>
              <w:spacing w:line="360" w:lineRule="auto"/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F0D16" w14:paraId="18F1BF97" w14:textId="77777777" w:rsidTr="00E3624C">
        <w:tc>
          <w:tcPr>
            <w:tcW w:w="2827" w:type="dxa"/>
          </w:tcPr>
          <w:p w14:paraId="64CEFFF6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743E6691" w14:textId="77777777" w:rsidR="00FF0D16" w:rsidRDefault="00FF0D16" w:rsidP="00E3624C">
            <w:pPr>
              <w:spacing w:line="360" w:lineRule="auto"/>
            </w:pPr>
            <w:proofErr w:type="spellStart"/>
            <w:r>
              <w:t>khách</w:t>
            </w:r>
            <w:proofErr w:type="spellEnd"/>
            <w:r>
              <w:t xml:space="preserve"> </w:t>
            </w:r>
            <w:proofErr w:type="spellStart"/>
            <w:r>
              <w:t>hàng</w:t>
            </w:r>
            <w:proofErr w:type="spellEnd"/>
          </w:p>
        </w:tc>
      </w:tr>
      <w:tr w:rsidR="00FF0D16" w14:paraId="2A9880BE" w14:textId="77777777" w:rsidTr="00E3624C">
        <w:tc>
          <w:tcPr>
            <w:tcW w:w="2827" w:type="dxa"/>
          </w:tcPr>
          <w:p w14:paraId="0D4FC186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47BFF7F6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nhập</w:t>
            </w:r>
            <w:proofErr w:type="spellEnd"/>
          </w:p>
        </w:tc>
      </w:tr>
      <w:tr w:rsidR="00FF0D16" w14:paraId="32E14FEC" w14:textId="77777777" w:rsidTr="00E3624C">
        <w:tc>
          <w:tcPr>
            <w:tcW w:w="2827" w:type="dxa"/>
          </w:tcPr>
          <w:p w14:paraId="378FD3D6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23BE9847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  <w:p w14:paraId="61E4A5F8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,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,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3.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  <w:p w14:paraId="1BC0148E" w14:textId="77777777" w:rsidR="00FF0D16" w:rsidRDefault="00FF0D16" w:rsidP="00E3624C">
            <w:pPr>
              <w:spacing w:line="360" w:lineRule="auto"/>
            </w:pPr>
            <w:r>
              <w:t xml:space="preserve">4.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579C138F" w14:textId="77777777" w:rsidTr="00E3624C">
        <w:tc>
          <w:tcPr>
            <w:tcW w:w="2827" w:type="dxa"/>
          </w:tcPr>
          <w:p w14:paraId="08C3DD64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5D10F1D6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  <w:p w14:paraId="6E1A7488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07F584CA" w14:textId="77777777" w:rsidR="00FF0D16" w:rsidRDefault="00FF0D16" w:rsidP="00E3624C">
            <w:pPr>
              <w:spacing w:line="360" w:lineRule="auto"/>
            </w:pPr>
            <w:r>
              <w:t xml:space="preserve">3.1.a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70F3E4C3" w14:textId="77777777" w:rsidR="00FF0D16" w:rsidRDefault="00FF0D16" w:rsidP="00E3624C">
            <w:pPr>
              <w:spacing w:line="360" w:lineRule="auto"/>
            </w:pPr>
            <w:r>
              <w:t xml:space="preserve">3.1.b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khớp</w:t>
            </w:r>
            <w:proofErr w:type="spellEnd"/>
            <w:r>
              <w:t xml:space="preserve"> 3.1.c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FF0D16" w14:paraId="661C332F" w14:textId="77777777" w:rsidTr="00E3624C">
        <w:tc>
          <w:tcPr>
            <w:tcW w:w="2827" w:type="dxa"/>
          </w:tcPr>
          <w:p w14:paraId="19A74592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4124A5BD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. </w:t>
            </w:r>
          </w:p>
          <w:p w14:paraId="35F72A3D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8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</w:tr>
      <w:tr w:rsidR="00FF0D16" w14:paraId="6DB4B2AC" w14:textId="77777777" w:rsidTr="00E3624C">
        <w:tc>
          <w:tcPr>
            <w:tcW w:w="2827" w:type="dxa"/>
          </w:tcPr>
          <w:p w14:paraId="62E487C9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743A1191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website </w:t>
            </w:r>
          </w:p>
          <w:p w14:paraId="72C0E8ED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F0D16" w14:paraId="401E8585" w14:textId="77777777" w:rsidTr="00E3624C">
        <w:tc>
          <w:tcPr>
            <w:tcW w:w="2827" w:type="dxa"/>
          </w:tcPr>
          <w:p w14:paraId="483763F3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100237AC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0EF582A7" w14:textId="1416F58E" w:rsidR="001D4BC9" w:rsidRDefault="00B76536" w:rsidP="007F3C26">
      <w:pPr>
        <w:pStyle w:val="Bngbiu-nidung"/>
      </w:pPr>
      <w:bookmarkStart w:id="37" w:name="_Toc105771310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4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7"/>
      <w:proofErr w:type="spellEnd"/>
    </w:p>
    <w:p w14:paraId="7B04C9A9" w14:textId="77777777" w:rsidR="00F403F2" w:rsidRDefault="00F403F2" w:rsidP="00F403F2">
      <w:pPr>
        <w:pStyle w:val="Tiumccp2"/>
        <w:ind w:left="720"/>
      </w:pPr>
      <w:bookmarkStart w:id="38" w:name="_Toc105771488"/>
      <w:r>
        <w:br w:type="page"/>
      </w:r>
    </w:p>
    <w:p w14:paraId="6E6B69DB" w14:textId="003E8F1C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2.5.5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đặt</w:t>
      </w:r>
      <w:proofErr w:type="spellEnd"/>
      <w:r w:rsidR="00FF0D16">
        <w:t xml:space="preserve"> </w:t>
      </w:r>
      <w:proofErr w:type="spellStart"/>
      <w:r w:rsidR="00FF0D16">
        <w:t>sân</w:t>
      </w:r>
      <w:bookmarkEnd w:id="38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697E5AB8" w14:textId="77777777" w:rsidTr="00E3624C">
        <w:tc>
          <w:tcPr>
            <w:tcW w:w="2827" w:type="dxa"/>
          </w:tcPr>
          <w:p w14:paraId="29C8F15E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1CE071E7" w14:textId="77777777" w:rsidR="00FF0D16" w:rsidRDefault="00FF0D16" w:rsidP="00E3624C">
            <w:pPr>
              <w:spacing w:line="360" w:lineRule="auto"/>
            </w:pPr>
            <w:r>
              <w:t xml:space="preserve">5.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</w:p>
        </w:tc>
      </w:tr>
      <w:tr w:rsidR="00FF0D16" w14:paraId="0707A1A4" w14:textId="77777777" w:rsidTr="00E3624C">
        <w:tc>
          <w:tcPr>
            <w:tcW w:w="2827" w:type="dxa"/>
          </w:tcPr>
          <w:p w14:paraId="2F6B40B4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409DF688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</w:tc>
      </w:tr>
      <w:tr w:rsidR="00FF0D16" w14:paraId="1D5C888B" w14:textId="77777777" w:rsidTr="00E3624C">
        <w:tc>
          <w:tcPr>
            <w:tcW w:w="2827" w:type="dxa"/>
          </w:tcPr>
          <w:p w14:paraId="4AD0C913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46BEB618" w14:textId="77777777" w:rsidR="00FF0D16" w:rsidRDefault="00FF0D16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F0D16" w14:paraId="32E340B3" w14:textId="77777777" w:rsidTr="00E3624C">
        <w:tc>
          <w:tcPr>
            <w:tcW w:w="2827" w:type="dxa"/>
          </w:tcPr>
          <w:p w14:paraId="01EEFD77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487E5DDA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Thanh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</w:tr>
      <w:tr w:rsidR="00FF0D16" w14:paraId="022B2A64" w14:textId="77777777" w:rsidTr="00E3624C">
        <w:tc>
          <w:tcPr>
            <w:tcW w:w="2827" w:type="dxa"/>
          </w:tcPr>
          <w:p w14:paraId="5335EEF7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571D4EB3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1.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</w:p>
          <w:p w14:paraId="1A61021F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2.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  <w:p w14:paraId="169B119E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3.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55FF9045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3.a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484E97E9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3.b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0A268E41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3.c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,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042C0778" w14:textId="77777777" w:rsidR="00FF0D16" w:rsidRDefault="00FF0D16" w:rsidP="00E3624C">
            <w:pPr>
              <w:widowControl w:val="0"/>
              <w:spacing w:before="240" w:after="240" w:line="360" w:lineRule="auto"/>
            </w:pPr>
            <w:r>
              <w:t xml:space="preserve">4.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>”</w:t>
            </w:r>
          </w:p>
          <w:p w14:paraId="28272E62" w14:textId="77777777" w:rsidR="00FF0D16" w:rsidRDefault="00FF0D16" w:rsidP="00E3624C">
            <w:pPr>
              <w:widowControl w:val="0"/>
              <w:spacing w:line="360" w:lineRule="auto"/>
            </w:pPr>
            <w:r>
              <w:t xml:space="preserve">5.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use case</w:t>
            </w:r>
          </w:p>
        </w:tc>
      </w:tr>
      <w:tr w:rsidR="00FF0D16" w14:paraId="30EDEA7E" w14:textId="77777777" w:rsidTr="00E3624C">
        <w:tc>
          <w:tcPr>
            <w:tcW w:w="2827" w:type="dxa"/>
          </w:tcPr>
          <w:p w14:paraId="4D05E810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76A48E52" w14:textId="77777777" w:rsidR="00FF0D16" w:rsidRDefault="00FF0D16" w:rsidP="00E3624C">
            <w:pPr>
              <w:spacing w:before="240" w:after="240"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</w:p>
          <w:p w14:paraId="21F4CED6" w14:textId="77777777" w:rsidR="00FF0D16" w:rsidRDefault="00FF0D16" w:rsidP="00E3624C">
            <w:pPr>
              <w:spacing w:before="240" w:after="240" w:line="360" w:lineRule="auto"/>
            </w:pPr>
            <w:r>
              <w:t xml:space="preserve"> 2.1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</w:p>
          <w:p w14:paraId="47AFA2B6" w14:textId="77777777" w:rsidR="00FF0D16" w:rsidRDefault="00FF0D16" w:rsidP="00E3624C">
            <w:pPr>
              <w:spacing w:before="240" w:after="240"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  <w:p w14:paraId="3801F815" w14:textId="77777777" w:rsidR="00FF0D16" w:rsidRDefault="00FF0D16" w:rsidP="00E3624C">
            <w:pPr>
              <w:spacing w:before="240" w:after="240" w:line="360" w:lineRule="auto"/>
            </w:pPr>
            <w:r>
              <w:t xml:space="preserve">3.a.1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3E9720E9" w14:textId="77777777" w:rsidR="00FF0D16" w:rsidRDefault="00FF0D16" w:rsidP="00E3624C">
            <w:pPr>
              <w:spacing w:before="240" w:after="240" w:line="360" w:lineRule="auto"/>
            </w:pPr>
            <w:r>
              <w:t xml:space="preserve">3.b.1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  <w:p w14:paraId="46D657F8" w14:textId="77777777" w:rsidR="00FF0D16" w:rsidRDefault="00FF0D16" w:rsidP="00E3624C">
            <w:pPr>
              <w:spacing w:before="240" w:after="240" w:line="360" w:lineRule="auto"/>
            </w:pPr>
            <w:r>
              <w:t xml:space="preserve">3.c.1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vận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</w:p>
          <w:p w14:paraId="27F9B051" w14:textId="77777777" w:rsidR="00FF0D16" w:rsidRDefault="00FF0D16" w:rsidP="00E3624C">
            <w:pPr>
              <w:spacing w:before="240" w:after="240" w:line="360" w:lineRule="auto"/>
            </w:pPr>
            <w:r>
              <w:lastRenderedPageBreak/>
              <w:t xml:space="preserve">4.3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FF0D16" w14:paraId="7134666C" w14:textId="77777777" w:rsidTr="00E3624C">
        <w:tc>
          <w:tcPr>
            <w:tcW w:w="2827" w:type="dxa"/>
          </w:tcPr>
          <w:p w14:paraId="3249C029" w14:textId="77777777" w:rsidR="00FF0D16" w:rsidRDefault="00FF0D16" w:rsidP="00E3624C">
            <w:pPr>
              <w:spacing w:line="360" w:lineRule="auto"/>
            </w:pPr>
            <w:proofErr w:type="spellStart"/>
            <w:r>
              <w:lastRenderedPageBreak/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525DBD4F" w14:textId="77777777" w:rsidR="00FF0D16" w:rsidRDefault="00FF0D16" w:rsidP="00E3624C">
            <w:pPr>
              <w:spacing w:line="360" w:lineRule="auto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F0D16" w14:paraId="6E306DEA" w14:textId="77777777" w:rsidTr="00E3624C">
        <w:tc>
          <w:tcPr>
            <w:tcW w:w="2827" w:type="dxa"/>
          </w:tcPr>
          <w:p w14:paraId="024A3E91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754EE191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1108AB22" w14:textId="6259BA4E" w:rsidR="001D4BC9" w:rsidRDefault="00B76536" w:rsidP="007F3C26">
      <w:pPr>
        <w:pStyle w:val="Bngbiu-nidung"/>
      </w:pPr>
      <w:bookmarkStart w:id="39" w:name="_Toc105771311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5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39"/>
      <w:proofErr w:type="spellEnd"/>
    </w:p>
    <w:p w14:paraId="4DE26576" w14:textId="77777777" w:rsidR="00F403F2" w:rsidRDefault="00F403F2" w:rsidP="006353F9">
      <w:pPr>
        <w:pStyle w:val="Tiumccp2"/>
      </w:pPr>
      <w:bookmarkStart w:id="40" w:name="_Toc105771489"/>
      <w:r>
        <w:br w:type="page"/>
      </w:r>
    </w:p>
    <w:p w14:paraId="52F58CB0" w14:textId="3B6C8977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2.5.6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xem</w:t>
      </w:r>
      <w:proofErr w:type="spellEnd"/>
      <w:r w:rsidR="00FF0D16">
        <w:t xml:space="preserve"> </w:t>
      </w:r>
      <w:proofErr w:type="spellStart"/>
      <w:r w:rsidR="00FF0D16">
        <w:t>thông</w:t>
      </w:r>
      <w:proofErr w:type="spellEnd"/>
      <w:r w:rsidR="00FF0D16">
        <w:t xml:space="preserve"> tin </w:t>
      </w:r>
      <w:proofErr w:type="spellStart"/>
      <w:r w:rsidR="00FF0D16">
        <w:t>sân</w:t>
      </w:r>
      <w:proofErr w:type="spellEnd"/>
      <w:r w:rsidR="00FF0D16">
        <w:t xml:space="preserve"> </w:t>
      </w:r>
      <w:proofErr w:type="spellStart"/>
      <w:r w:rsidR="00FF0D16">
        <w:t>bóng</w:t>
      </w:r>
      <w:bookmarkEnd w:id="40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0F48B8A9" w14:textId="77777777" w:rsidTr="00E3624C">
        <w:tc>
          <w:tcPr>
            <w:tcW w:w="2827" w:type="dxa"/>
          </w:tcPr>
          <w:p w14:paraId="31231E52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2B4EF639" w14:textId="77777777" w:rsidR="00FF0D16" w:rsidRDefault="00FF0D16" w:rsidP="00E3624C">
            <w:pPr>
              <w:spacing w:line="360" w:lineRule="auto"/>
            </w:pPr>
            <w:r>
              <w:t xml:space="preserve">6.Xem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</w:tc>
      </w:tr>
      <w:tr w:rsidR="00FF0D16" w14:paraId="30A10DA5" w14:textId="77777777" w:rsidTr="00E3624C">
        <w:tc>
          <w:tcPr>
            <w:tcW w:w="2827" w:type="dxa"/>
          </w:tcPr>
          <w:p w14:paraId="73E0D799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13BC0F3B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cỡ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dụng</w:t>
            </w:r>
            <w:proofErr w:type="spellEnd"/>
            <w:r>
              <w:t>,...</w:t>
            </w:r>
            <w:proofErr w:type="gramEnd"/>
          </w:p>
        </w:tc>
      </w:tr>
      <w:tr w:rsidR="00FF0D16" w14:paraId="775503BB" w14:textId="77777777" w:rsidTr="00E3624C">
        <w:tc>
          <w:tcPr>
            <w:tcW w:w="2827" w:type="dxa"/>
          </w:tcPr>
          <w:p w14:paraId="2D954A29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534ACADB" w14:textId="77777777" w:rsidR="00FF0D16" w:rsidRDefault="00FF0D16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46EEA44E" w14:textId="77777777" w:rsidTr="00E3624C">
        <w:tc>
          <w:tcPr>
            <w:tcW w:w="2827" w:type="dxa"/>
          </w:tcPr>
          <w:p w14:paraId="137D046A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3E1F0424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749135CE" w14:textId="77777777" w:rsidTr="00E3624C">
        <w:tc>
          <w:tcPr>
            <w:tcW w:w="2827" w:type="dxa"/>
          </w:tcPr>
          <w:p w14:paraId="4C222C43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5608DDB5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  <w:p w14:paraId="2D2E3AA7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  <w:p w14:paraId="618CE099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4A606380" w14:textId="77777777" w:rsidTr="00E3624C">
        <w:tc>
          <w:tcPr>
            <w:tcW w:w="2827" w:type="dxa"/>
          </w:tcPr>
          <w:p w14:paraId="01CA1314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404AA7D4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  <w:p w14:paraId="0B154763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FF0D16" w14:paraId="081522B8" w14:textId="77777777" w:rsidTr="00E3624C">
        <w:tc>
          <w:tcPr>
            <w:tcW w:w="2827" w:type="dxa"/>
          </w:tcPr>
          <w:p w14:paraId="6ED60ABA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24666A9F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FF0D16" w14:paraId="7BF66DF4" w14:textId="77777777" w:rsidTr="00E3624C">
        <w:tc>
          <w:tcPr>
            <w:tcW w:w="2827" w:type="dxa"/>
          </w:tcPr>
          <w:p w14:paraId="2DE18EDD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41327998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486F96BB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</w:p>
        </w:tc>
      </w:tr>
      <w:tr w:rsidR="00FF0D16" w14:paraId="15DB2C02" w14:textId="77777777" w:rsidTr="00E3624C">
        <w:tc>
          <w:tcPr>
            <w:tcW w:w="2827" w:type="dxa"/>
          </w:tcPr>
          <w:p w14:paraId="37E52AAB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6DA2B3DE" w14:textId="77777777" w:rsidR="00FF0D16" w:rsidRDefault="00FF0D16" w:rsidP="00B76536">
            <w:pPr>
              <w:keepNext/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6E304400" w14:textId="2D8FBB2E" w:rsidR="00B76536" w:rsidRPr="00B76536" w:rsidRDefault="00B76536" w:rsidP="007F3C26">
      <w:pPr>
        <w:pStyle w:val="Bngbiu-nidung"/>
      </w:pPr>
      <w:bookmarkStart w:id="41" w:name="_Toc105771312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6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bookmarkEnd w:id="41"/>
      <w:proofErr w:type="spellEnd"/>
    </w:p>
    <w:p w14:paraId="5EB87456" w14:textId="77777777" w:rsidR="00B76536" w:rsidRDefault="00B76536" w:rsidP="006353F9">
      <w:pPr>
        <w:pStyle w:val="Tiumccp2"/>
      </w:pPr>
    </w:p>
    <w:p w14:paraId="35FFA1BB" w14:textId="77777777" w:rsidR="00F403F2" w:rsidRDefault="00F403F2" w:rsidP="00F403F2">
      <w:pPr>
        <w:pStyle w:val="Tiumccp2"/>
        <w:ind w:left="720"/>
      </w:pPr>
      <w:bookmarkStart w:id="42" w:name="_Toc105771490"/>
      <w:r>
        <w:br w:type="page"/>
      </w:r>
    </w:p>
    <w:p w14:paraId="412A22C3" w14:textId="3E614E24" w:rsidR="006353F9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 xml:space="preserve">2.5.7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>:</w:t>
      </w:r>
      <w:bookmarkEnd w:id="42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6353F9" w14:paraId="4BFD5200" w14:textId="77777777" w:rsidTr="00E3624C">
        <w:tc>
          <w:tcPr>
            <w:tcW w:w="2827" w:type="dxa"/>
          </w:tcPr>
          <w:p w14:paraId="088477BB" w14:textId="77777777" w:rsidR="006353F9" w:rsidRDefault="006353F9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5CF206D7" w14:textId="1961B4A9" w:rsidR="006353F9" w:rsidRDefault="00B76536" w:rsidP="00E3624C">
            <w:pPr>
              <w:spacing w:line="360" w:lineRule="auto"/>
            </w:pPr>
            <w:r>
              <w:t>7</w:t>
            </w:r>
            <w:r w:rsidR="006353F9">
              <w:t xml:space="preserve">. </w:t>
            </w:r>
            <w:proofErr w:type="spellStart"/>
            <w:r w:rsidR="006353F9">
              <w:t>Xem</w:t>
            </w:r>
            <w:proofErr w:type="spellEnd"/>
            <w:r w:rsidR="006353F9">
              <w:t xml:space="preserve"> </w:t>
            </w:r>
            <w:proofErr w:type="spellStart"/>
            <w:r w:rsidR="006353F9">
              <w:t>lịch</w:t>
            </w:r>
            <w:proofErr w:type="spellEnd"/>
            <w:r w:rsidR="006353F9">
              <w:t xml:space="preserve"> </w:t>
            </w:r>
            <w:proofErr w:type="spellStart"/>
            <w:r w:rsidR="006353F9">
              <w:t>sử</w:t>
            </w:r>
            <w:proofErr w:type="spellEnd"/>
            <w:r w:rsidR="006353F9">
              <w:t xml:space="preserve"> </w:t>
            </w:r>
            <w:proofErr w:type="spellStart"/>
            <w:r w:rsidR="006353F9">
              <w:t>đặt</w:t>
            </w:r>
            <w:proofErr w:type="spellEnd"/>
            <w:r w:rsidR="006353F9">
              <w:t xml:space="preserve"> </w:t>
            </w:r>
            <w:proofErr w:type="spellStart"/>
            <w:r w:rsidR="006353F9">
              <w:t>sân</w:t>
            </w:r>
            <w:proofErr w:type="spellEnd"/>
            <w:r w:rsidR="006353F9">
              <w:t xml:space="preserve"> </w:t>
            </w:r>
            <w:proofErr w:type="spellStart"/>
            <w:r w:rsidR="006353F9">
              <w:t>bóng</w:t>
            </w:r>
            <w:proofErr w:type="spellEnd"/>
          </w:p>
        </w:tc>
      </w:tr>
      <w:tr w:rsidR="006353F9" w14:paraId="53620C31" w14:textId="77777777" w:rsidTr="00E3624C">
        <w:tc>
          <w:tcPr>
            <w:tcW w:w="2827" w:type="dxa"/>
          </w:tcPr>
          <w:p w14:paraId="503FB96B" w14:textId="77777777" w:rsidR="006353F9" w:rsidRDefault="006353F9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37B91B88" w14:textId="77777777" w:rsidR="006353F9" w:rsidRDefault="006353F9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</w:tc>
      </w:tr>
      <w:tr w:rsidR="006353F9" w14:paraId="4AC5CC2D" w14:textId="77777777" w:rsidTr="00E3624C">
        <w:tc>
          <w:tcPr>
            <w:tcW w:w="2827" w:type="dxa"/>
          </w:tcPr>
          <w:p w14:paraId="737AA131" w14:textId="77777777" w:rsidR="006353F9" w:rsidRDefault="006353F9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4286DC7F" w14:textId="77777777" w:rsidR="006353F9" w:rsidRDefault="006353F9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353F9" w14:paraId="02DC0C9F" w14:textId="77777777" w:rsidTr="00E3624C">
        <w:tc>
          <w:tcPr>
            <w:tcW w:w="2827" w:type="dxa"/>
          </w:tcPr>
          <w:p w14:paraId="2136C499" w14:textId="77777777" w:rsidR="006353F9" w:rsidRDefault="006353F9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4D20EAC9" w14:textId="77777777" w:rsidR="006353F9" w:rsidRDefault="006353F9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6353F9" w14:paraId="07B47B0F" w14:textId="77777777" w:rsidTr="00E3624C">
        <w:tc>
          <w:tcPr>
            <w:tcW w:w="2827" w:type="dxa"/>
          </w:tcPr>
          <w:p w14:paraId="4EDCDCF1" w14:textId="77777777" w:rsidR="006353F9" w:rsidRDefault="006353F9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0A14F7B4" w14:textId="77777777" w:rsidR="006353F9" w:rsidRDefault="006353F9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‘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>’.</w:t>
            </w:r>
          </w:p>
          <w:p w14:paraId="616F58F4" w14:textId="77777777" w:rsidR="006353F9" w:rsidRDefault="006353F9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6353F9" w14:paraId="654D2E30" w14:textId="77777777" w:rsidTr="00E3624C">
        <w:tc>
          <w:tcPr>
            <w:tcW w:w="2827" w:type="dxa"/>
          </w:tcPr>
          <w:p w14:paraId="31E1AFF0" w14:textId="77777777" w:rsidR="006353F9" w:rsidRDefault="006353F9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3A275A96" w14:textId="77777777" w:rsidR="006353F9" w:rsidRDefault="006353F9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12CB0283" w14:textId="77777777" w:rsidR="006353F9" w:rsidRDefault="006353F9" w:rsidP="00E3624C">
            <w:pPr>
              <w:spacing w:line="360" w:lineRule="auto"/>
            </w:pPr>
            <w:r>
              <w:t xml:space="preserve">1.1 a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: Thông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>”</w:t>
            </w:r>
          </w:p>
          <w:p w14:paraId="112C2326" w14:textId="77777777" w:rsidR="006353F9" w:rsidRDefault="006353F9" w:rsidP="00E3624C">
            <w:pPr>
              <w:spacing w:line="360" w:lineRule="auto"/>
            </w:pPr>
            <w:r>
              <w:t xml:space="preserve">1.1 b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: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6353F9" w14:paraId="525DE977" w14:textId="77777777" w:rsidTr="00E3624C">
        <w:tc>
          <w:tcPr>
            <w:tcW w:w="2827" w:type="dxa"/>
          </w:tcPr>
          <w:p w14:paraId="5CF1C8EB" w14:textId="77777777" w:rsidR="006353F9" w:rsidRDefault="006353F9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42B5C546" w14:textId="77777777" w:rsidR="006353F9" w:rsidRDefault="006353F9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6353F9" w14:paraId="311CB045" w14:textId="77777777" w:rsidTr="00E3624C">
        <w:tc>
          <w:tcPr>
            <w:tcW w:w="2827" w:type="dxa"/>
          </w:tcPr>
          <w:p w14:paraId="77D26EAA" w14:textId="77777777" w:rsidR="006353F9" w:rsidRDefault="006353F9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5EEC7A4C" w14:textId="77777777" w:rsidR="006353F9" w:rsidRDefault="006353F9" w:rsidP="00E3624C">
            <w:pPr>
              <w:spacing w:line="360" w:lineRule="auto"/>
            </w:pPr>
            <w:r>
              <w:t>+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6353F9" w14:paraId="602819A8" w14:textId="77777777" w:rsidTr="00E3624C">
        <w:tc>
          <w:tcPr>
            <w:tcW w:w="2827" w:type="dxa"/>
          </w:tcPr>
          <w:p w14:paraId="34A307CE" w14:textId="77777777" w:rsidR="006353F9" w:rsidRDefault="006353F9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6D6F4146" w14:textId="77777777" w:rsidR="006353F9" w:rsidRDefault="006353F9" w:rsidP="00B76536">
            <w:pPr>
              <w:keepNext/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</w:tbl>
    <w:p w14:paraId="03467604" w14:textId="06FE97B4" w:rsidR="006353F9" w:rsidRDefault="00B76536" w:rsidP="007F3C26">
      <w:pPr>
        <w:pStyle w:val="Bngbiu-nidung"/>
      </w:pPr>
      <w:bookmarkStart w:id="43" w:name="_Toc105771313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7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bookmarkEnd w:id="43"/>
      <w:proofErr w:type="spellEnd"/>
    </w:p>
    <w:p w14:paraId="062D4EDE" w14:textId="77777777" w:rsidR="00F403F2" w:rsidRDefault="00F403F2" w:rsidP="006353F9">
      <w:pPr>
        <w:pStyle w:val="Tiumccp2"/>
      </w:pPr>
      <w:bookmarkStart w:id="44" w:name="_Toc105771491"/>
      <w:r>
        <w:br w:type="page"/>
      </w:r>
    </w:p>
    <w:p w14:paraId="2CC90140" w14:textId="47CFB3B0" w:rsidR="00FF0D16" w:rsidRDefault="006353F9" w:rsidP="00F403F2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</w:t>
      </w:r>
      <w:r w:rsidR="001D4BC9">
        <w:t>8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thanh</w:t>
      </w:r>
      <w:proofErr w:type="spellEnd"/>
      <w:r w:rsidR="00FF0D16">
        <w:t xml:space="preserve"> </w:t>
      </w:r>
      <w:proofErr w:type="spellStart"/>
      <w:r w:rsidR="00FF0D16">
        <w:t>toán</w:t>
      </w:r>
      <w:bookmarkEnd w:id="44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68BDE153" w14:textId="77777777" w:rsidTr="00E3624C">
        <w:tc>
          <w:tcPr>
            <w:tcW w:w="2827" w:type="dxa"/>
          </w:tcPr>
          <w:p w14:paraId="3641B477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11B50643" w14:textId="78FE18DC" w:rsidR="00FF0D16" w:rsidRDefault="00B76536" w:rsidP="00E3624C">
            <w:pPr>
              <w:spacing w:line="360" w:lineRule="auto"/>
            </w:pPr>
            <w:r>
              <w:t>8</w:t>
            </w:r>
            <w:r w:rsidR="00FF0D16">
              <w:t xml:space="preserve">. Thanh </w:t>
            </w:r>
            <w:proofErr w:type="spellStart"/>
            <w:r w:rsidR="00FF0D16">
              <w:t>toán</w:t>
            </w:r>
            <w:proofErr w:type="spellEnd"/>
          </w:p>
        </w:tc>
      </w:tr>
      <w:tr w:rsidR="00FF0D16" w14:paraId="1DA5424C" w14:textId="77777777" w:rsidTr="00E3624C">
        <w:tc>
          <w:tcPr>
            <w:tcW w:w="2827" w:type="dxa"/>
          </w:tcPr>
          <w:p w14:paraId="577A14B4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01791848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F0D16" w14:paraId="77EE0624" w14:textId="77777777" w:rsidTr="00E3624C">
        <w:tc>
          <w:tcPr>
            <w:tcW w:w="2827" w:type="dxa"/>
          </w:tcPr>
          <w:p w14:paraId="67ED23AB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0F7E3619" w14:textId="77777777" w:rsidR="00FF0D16" w:rsidRDefault="00FF0D16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3A339A15" w14:textId="77777777" w:rsidTr="00E3624C">
        <w:tc>
          <w:tcPr>
            <w:tcW w:w="2827" w:type="dxa"/>
          </w:tcPr>
          <w:p w14:paraId="016E819A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076EA16D" w14:textId="77777777" w:rsidR="00FF0D16" w:rsidRDefault="00FF0D16" w:rsidP="00E3624C">
            <w:pPr>
              <w:spacing w:line="360" w:lineRule="auto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,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4730FBBA" w14:textId="77777777" w:rsidTr="00E3624C">
        <w:tc>
          <w:tcPr>
            <w:tcW w:w="2827" w:type="dxa"/>
          </w:tcPr>
          <w:p w14:paraId="68AAE18B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7E9B85C8" w14:textId="77777777" w:rsidR="00FF0D16" w:rsidRDefault="00FF0D16" w:rsidP="00E3624C">
            <w:pPr>
              <w:spacing w:line="360" w:lineRule="auto"/>
            </w:pPr>
            <w:r>
              <w:t xml:space="preserve">1.    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. </w:t>
            </w:r>
          </w:p>
          <w:p w14:paraId="2F684643" w14:textId="77777777" w:rsidR="00FF0D16" w:rsidRDefault="00FF0D16" w:rsidP="00E3624C">
            <w:pPr>
              <w:spacing w:line="360" w:lineRule="auto"/>
            </w:pPr>
            <w:r>
              <w:t xml:space="preserve">2. 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“Thanh </w:t>
            </w:r>
            <w:proofErr w:type="spellStart"/>
            <w:r>
              <w:t>toán</w:t>
            </w:r>
            <w:proofErr w:type="spellEnd"/>
            <w:r>
              <w:t xml:space="preserve">” </w:t>
            </w:r>
          </w:p>
          <w:p w14:paraId="4E5C54E0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7E6D744B" w14:textId="77777777" w:rsidTr="00E3624C">
        <w:tc>
          <w:tcPr>
            <w:tcW w:w="2827" w:type="dxa"/>
          </w:tcPr>
          <w:p w14:paraId="3D35ED0E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58D40DCC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  <w:p w14:paraId="5A223189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(UC11) </w:t>
            </w:r>
          </w:p>
          <w:p w14:paraId="6CD33A38" w14:textId="77777777" w:rsidR="00FF0D16" w:rsidRDefault="00FF0D16" w:rsidP="00E3624C">
            <w:pPr>
              <w:spacing w:line="360" w:lineRule="auto"/>
            </w:pPr>
            <w:r>
              <w:t xml:space="preserve">2.2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FF0D16" w14:paraId="23A9D004" w14:textId="77777777" w:rsidTr="00E3624C">
        <w:tc>
          <w:tcPr>
            <w:tcW w:w="2827" w:type="dxa"/>
          </w:tcPr>
          <w:p w14:paraId="48136E7C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2C827406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FF0D16" w14:paraId="32EC3D42" w14:textId="77777777" w:rsidTr="00E3624C">
        <w:tc>
          <w:tcPr>
            <w:tcW w:w="2827" w:type="dxa"/>
          </w:tcPr>
          <w:p w14:paraId="449DE805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78DAD4FD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website </w:t>
            </w:r>
          </w:p>
          <w:p w14:paraId="7E29F18E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2A24DA56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</w:p>
          <w:p w14:paraId="62D8D18F" w14:textId="77777777" w:rsidR="00FF0D16" w:rsidRDefault="00FF0D16" w:rsidP="00E3624C">
            <w:pPr>
              <w:spacing w:line="360" w:lineRule="auto"/>
            </w:pPr>
            <w:r>
              <w:t xml:space="preserve">+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</w:p>
        </w:tc>
      </w:tr>
      <w:tr w:rsidR="00FF0D16" w14:paraId="4D357A75" w14:textId="77777777" w:rsidTr="00E3624C">
        <w:tc>
          <w:tcPr>
            <w:tcW w:w="2827" w:type="dxa"/>
          </w:tcPr>
          <w:p w14:paraId="2BF6CC71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360DDF1F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31276294" w14:textId="0CB58C29" w:rsidR="00B76536" w:rsidRDefault="00B76536" w:rsidP="007F3C26">
      <w:pPr>
        <w:pStyle w:val="Bngbiu-nidung"/>
      </w:pPr>
      <w:bookmarkStart w:id="45" w:name="_Toc105771314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8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5"/>
      <w:proofErr w:type="spellEnd"/>
    </w:p>
    <w:p w14:paraId="72C509F9" w14:textId="77777777" w:rsidR="00D45D87" w:rsidRDefault="00D45D87" w:rsidP="006353F9">
      <w:pPr>
        <w:pStyle w:val="Tiumccp2"/>
      </w:pPr>
      <w:bookmarkStart w:id="46" w:name="_Toc105771492"/>
      <w:r>
        <w:br w:type="page"/>
      </w:r>
    </w:p>
    <w:p w14:paraId="193CB471" w14:textId="7573B3C9" w:rsidR="00FF0D16" w:rsidRDefault="006353F9" w:rsidP="00D45D87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</w:t>
      </w:r>
      <w:r w:rsidR="001D4BC9">
        <w:t>9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tổng</w:t>
      </w:r>
      <w:proofErr w:type="spellEnd"/>
      <w:r w:rsidR="00FF0D16">
        <w:t xml:space="preserve"> </w:t>
      </w:r>
      <w:proofErr w:type="spellStart"/>
      <w:r w:rsidR="00FF0D16">
        <w:t>doanh</w:t>
      </w:r>
      <w:proofErr w:type="spellEnd"/>
      <w:r w:rsidR="00FF0D16">
        <w:t xml:space="preserve"> </w:t>
      </w:r>
      <w:proofErr w:type="spellStart"/>
      <w:r w:rsidR="00FF0D16">
        <w:t>thu</w:t>
      </w:r>
      <w:bookmarkEnd w:id="46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525DD69E" w14:textId="77777777" w:rsidTr="00E3624C">
        <w:tc>
          <w:tcPr>
            <w:tcW w:w="2827" w:type="dxa"/>
          </w:tcPr>
          <w:p w14:paraId="48E3216D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4C862C49" w14:textId="4DB0A33B" w:rsidR="00FF0D16" w:rsidRDefault="00B76536" w:rsidP="00E3624C">
            <w:pPr>
              <w:spacing w:line="360" w:lineRule="auto"/>
            </w:pPr>
            <w:r>
              <w:t>9</w:t>
            </w:r>
            <w:r w:rsidR="00FF0D16">
              <w:t xml:space="preserve">.Tổng </w:t>
            </w:r>
            <w:proofErr w:type="spellStart"/>
            <w:r w:rsidR="00FF0D16">
              <w:t>doanh</w:t>
            </w:r>
            <w:proofErr w:type="spellEnd"/>
            <w:r w:rsidR="00FF0D16">
              <w:t xml:space="preserve"> </w:t>
            </w:r>
            <w:proofErr w:type="spellStart"/>
            <w:r w:rsidR="00FF0D16">
              <w:t>thu</w:t>
            </w:r>
            <w:proofErr w:type="spellEnd"/>
          </w:p>
        </w:tc>
      </w:tr>
      <w:tr w:rsidR="00FF0D16" w14:paraId="4E7DF78C" w14:textId="77777777" w:rsidTr="00E3624C">
        <w:tc>
          <w:tcPr>
            <w:tcW w:w="2827" w:type="dxa"/>
          </w:tcPr>
          <w:p w14:paraId="74FF4D07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013AF963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FF0D16" w14:paraId="22D9755E" w14:textId="77777777" w:rsidTr="00E3624C">
        <w:tc>
          <w:tcPr>
            <w:tcW w:w="2827" w:type="dxa"/>
          </w:tcPr>
          <w:p w14:paraId="518E929F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659BBE1E" w14:textId="77777777" w:rsidR="00FF0D16" w:rsidRDefault="00FF0D16" w:rsidP="00E3624C">
            <w:pPr>
              <w:spacing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FF0D16" w14:paraId="2C3D5A87" w14:textId="77777777" w:rsidTr="00E3624C">
        <w:tc>
          <w:tcPr>
            <w:tcW w:w="2827" w:type="dxa"/>
          </w:tcPr>
          <w:p w14:paraId="0B786347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24856340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50FAE83B" w14:textId="77777777" w:rsidTr="00E3624C">
        <w:tc>
          <w:tcPr>
            <w:tcW w:w="2827" w:type="dxa"/>
          </w:tcPr>
          <w:p w14:paraId="48C6C36F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0C4463BA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</w:p>
          <w:p w14:paraId="36B28759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</w:p>
          <w:p w14:paraId="79FF44AF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599BBA87" w14:textId="77777777" w:rsidTr="00E3624C">
        <w:tc>
          <w:tcPr>
            <w:tcW w:w="2827" w:type="dxa"/>
          </w:tcPr>
          <w:p w14:paraId="44AC069C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16866D16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</w:p>
          <w:p w14:paraId="3E139360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</w:p>
          <w:p w14:paraId="10098E10" w14:textId="77777777" w:rsidR="00FF0D16" w:rsidRDefault="00FF0D16" w:rsidP="00E3624C">
            <w:pPr>
              <w:spacing w:line="360" w:lineRule="auto"/>
            </w:pPr>
            <w:r>
              <w:t xml:space="preserve">2.2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</w:tr>
      <w:tr w:rsidR="00FF0D16" w14:paraId="17DE7677" w14:textId="77777777" w:rsidTr="00E3624C">
        <w:tc>
          <w:tcPr>
            <w:tcW w:w="2827" w:type="dxa"/>
          </w:tcPr>
          <w:p w14:paraId="464FA828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78F2DB92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  <w:tr w:rsidR="00FF0D16" w14:paraId="3F955759" w14:textId="77777777" w:rsidTr="00E3624C">
        <w:tc>
          <w:tcPr>
            <w:tcW w:w="2827" w:type="dxa"/>
          </w:tcPr>
          <w:p w14:paraId="4C73619C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01748839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website </w:t>
            </w:r>
          </w:p>
          <w:p w14:paraId="6E9AB16B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>.</w:t>
            </w:r>
          </w:p>
        </w:tc>
      </w:tr>
      <w:tr w:rsidR="00FF0D16" w14:paraId="236CC895" w14:textId="77777777" w:rsidTr="00E3624C">
        <w:tc>
          <w:tcPr>
            <w:tcW w:w="2827" w:type="dxa"/>
          </w:tcPr>
          <w:p w14:paraId="5F44D1EA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6E35DD04" w14:textId="77777777" w:rsidR="00FF0D16" w:rsidRDefault="00FF0D16" w:rsidP="00B76536">
            <w:pPr>
              <w:keepNext/>
              <w:spacing w:line="360" w:lineRule="auto"/>
            </w:pP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</w:tbl>
    <w:p w14:paraId="1F57C5C9" w14:textId="71C57FBD" w:rsidR="00FF0D16" w:rsidRDefault="00B76536" w:rsidP="007F3C26">
      <w:pPr>
        <w:pStyle w:val="Bngbiu-nidung"/>
      </w:pPr>
      <w:bookmarkStart w:id="47" w:name="_Toc105771315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9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thu</w:t>
      </w:r>
      <w:bookmarkEnd w:id="47"/>
      <w:proofErr w:type="spellEnd"/>
    </w:p>
    <w:p w14:paraId="41F3BE47" w14:textId="77777777" w:rsidR="008C2601" w:rsidRDefault="008C2601" w:rsidP="006353F9">
      <w:pPr>
        <w:pStyle w:val="Tiumccp2"/>
      </w:pPr>
      <w:bookmarkStart w:id="48" w:name="_Toc105771493"/>
      <w:r>
        <w:br w:type="page"/>
      </w:r>
    </w:p>
    <w:p w14:paraId="054B78B4" w14:textId="27820482" w:rsidR="00FF0D16" w:rsidRDefault="006353F9" w:rsidP="008C2601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</w:t>
      </w:r>
      <w:r w:rsidR="001D4BC9">
        <w:t>10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thêm</w:t>
      </w:r>
      <w:proofErr w:type="spellEnd"/>
      <w:r w:rsidR="00FF0D16">
        <w:t xml:space="preserve"> </w:t>
      </w:r>
      <w:proofErr w:type="spellStart"/>
      <w:r w:rsidR="00FF0D16">
        <w:t>khách</w:t>
      </w:r>
      <w:proofErr w:type="spellEnd"/>
      <w:r w:rsidR="00FF0D16">
        <w:t xml:space="preserve"> </w:t>
      </w:r>
      <w:proofErr w:type="spellStart"/>
      <w:r w:rsidR="00FF0D16">
        <w:t>hàng</w:t>
      </w:r>
      <w:bookmarkEnd w:id="48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716B0E76" w14:textId="77777777" w:rsidTr="00E3624C">
        <w:tc>
          <w:tcPr>
            <w:tcW w:w="2827" w:type="dxa"/>
          </w:tcPr>
          <w:p w14:paraId="3B624C36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45127DA5" w14:textId="078ACC81" w:rsidR="00FF0D16" w:rsidRDefault="00B76536" w:rsidP="00E3624C">
            <w:pPr>
              <w:spacing w:line="360" w:lineRule="auto"/>
            </w:pPr>
            <w:r>
              <w:t>10</w:t>
            </w:r>
            <w:r w:rsidR="00FF0D16">
              <w:t xml:space="preserve">. </w:t>
            </w:r>
            <w:proofErr w:type="spellStart"/>
            <w:r w:rsidR="00FF0D16">
              <w:t>Thêm</w:t>
            </w:r>
            <w:proofErr w:type="spellEnd"/>
            <w:r w:rsidR="00FF0D16">
              <w:t xml:space="preserve"> </w:t>
            </w:r>
            <w:proofErr w:type="spellStart"/>
            <w:r w:rsidR="00FF0D16">
              <w:t>khách</w:t>
            </w:r>
            <w:proofErr w:type="spellEnd"/>
            <w:r w:rsidR="00FF0D16">
              <w:t xml:space="preserve"> </w:t>
            </w:r>
            <w:proofErr w:type="spellStart"/>
            <w:r w:rsidR="00FF0D16">
              <w:t>hàng</w:t>
            </w:r>
            <w:proofErr w:type="spellEnd"/>
          </w:p>
        </w:tc>
      </w:tr>
      <w:tr w:rsidR="00FF0D16" w14:paraId="65F81B19" w14:textId="77777777" w:rsidTr="00E3624C">
        <w:tc>
          <w:tcPr>
            <w:tcW w:w="2827" w:type="dxa"/>
          </w:tcPr>
          <w:p w14:paraId="3316B7CF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09964C41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F0D16" w14:paraId="64F30AF7" w14:textId="77777777" w:rsidTr="00E3624C">
        <w:tc>
          <w:tcPr>
            <w:tcW w:w="2827" w:type="dxa"/>
          </w:tcPr>
          <w:p w14:paraId="7A3484D7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4BD9287C" w14:textId="77777777" w:rsidR="00FF0D16" w:rsidRDefault="00FF0D16" w:rsidP="00E3624C">
            <w:pPr>
              <w:spacing w:line="360" w:lineRule="auto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F0D16" w14:paraId="34CA5C60" w14:textId="77777777" w:rsidTr="00E3624C">
        <w:tc>
          <w:tcPr>
            <w:tcW w:w="2827" w:type="dxa"/>
          </w:tcPr>
          <w:p w14:paraId="5AF8917A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0CF1D6CE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04BC02C4" w14:textId="77777777" w:rsidTr="00E3624C">
        <w:tc>
          <w:tcPr>
            <w:tcW w:w="2827" w:type="dxa"/>
          </w:tcPr>
          <w:p w14:paraId="5246A9E9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7BF14414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 </w:t>
            </w:r>
          </w:p>
          <w:p w14:paraId="71CDBDCE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 </w:t>
            </w:r>
          </w:p>
          <w:p w14:paraId="7CF7827D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4.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”</w:t>
            </w:r>
          </w:p>
          <w:p w14:paraId="3E5602F3" w14:textId="77777777" w:rsidR="00FF0D16" w:rsidRDefault="00FF0D16" w:rsidP="00E3624C">
            <w:pPr>
              <w:spacing w:line="360" w:lineRule="auto"/>
            </w:pPr>
            <w:r>
              <w:t xml:space="preserve">5.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003DB964" w14:textId="77777777" w:rsidTr="00E3624C">
        <w:tc>
          <w:tcPr>
            <w:tcW w:w="2827" w:type="dxa"/>
          </w:tcPr>
          <w:p w14:paraId="3BC2CE8D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3B7ADDA6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  <w:p w14:paraId="73960EC1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  <w:p w14:paraId="5EC10011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  <w:p w14:paraId="2D2C730E" w14:textId="77777777" w:rsidR="00FF0D16" w:rsidRDefault="00FF0D16" w:rsidP="00E3624C">
            <w:pPr>
              <w:spacing w:line="360" w:lineRule="auto"/>
            </w:pPr>
            <w:r>
              <w:t xml:space="preserve">3.a.1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1D46A2A0" w14:textId="77777777" w:rsidR="00FF0D16" w:rsidRDefault="00FF0D16" w:rsidP="00E3624C">
            <w:pPr>
              <w:spacing w:line="360" w:lineRule="auto"/>
            </w:pPr>
            <w:r>
              <w:t xml:space="preserve">3.b.1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39D992FE" w14:textId="77777777" w:rsidR="00FF0D16" w:rsidRDefault="00FF0D16" w:rsidP="00E3624C">
            <w:pPr>
              <w:spacing w:line="360" w:lineRule="auto"/>
            </w:pPr>
            <w:r>
              <w:t xml:space="preserve">3.c.1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</w:p>
          <w:p w14:paraId="6AE8DCF5" w14:textId="77777777" w:rsidR="00FF0D16" w:rsidRDefault="00FF0D16" w:rsidP="00E3624C">
            <w:pPr>
              <w:spacing w:line="360" w:lineRule="auto"/>
            </w:pPr>
            <w:r>
              <w:t xml:space="preserve">3.d.1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,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  <w:p w14:paraId="0271962C" w14:textId="77777777" w:rsidR="00FF0D16" w:rsidRDefault="00FF0D16" w:rsidP="00E3624C">
            <w:pPr>
              <w:spacing w:line="360" w:lineRule="auto"/>
            </w:pPr>
            <w:r>
              <w:t xml:space="preserve">4.1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  <w:p w14:paraId="5A9AD081" w14:textId="77777777" w:rsidR="00FF0D16" w:rsidRDefault="00FF0D16" w:rsidP="00E3624C">
            <w:pPr>
              <w:spacing w:line="360" w:lineRule="auto"/>
            </w:pPr>
            <w:r>
              <w:t xml:space="preserve">4.2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FF0D16" w14:paraId="0701618B" w14:textId="77777777" w:rsidTr="00E3624C">
        <w:tc>
          <w:tcPr>
            <w:tcW w:w="2827" w:type="dxa"/>
          </w:tcPr>
          <w:p w14:paraId="5AFDD13F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56514643" w14:textId="77777777" w:rsidR="00FF0D16" w:rsidRDefault="00FF0D16" w:rsidP="00E3624C">
            <w:pPr>
              <w:spacing w:line="360" w:lineRule="auto"/>
            </w:pPr>
            <w:r>
              <w:t xml:space="preserve">- Thông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đắn</w:t>
            </w:r>
            <w:proofErr w:type="spellEnd"/>
            <w:r>
              <w:t xml:space="preserve"> </w:t>
            </w:r>
          </w:p>
        </w:tc>
      </w:tr>
      <w:tr w:rsidR="00FF0D16" w14:paraId="5C055EE5" w14:textId="77777777" w:rsidTr="00E3624C">
        <w:tc>
          <w:tcPr>
            <w:tcW w:w="2827" w:type="dxa"/>
          </w:tcPr>
          <w:p w14:paraId="5B07C5DF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543ED493" w14:textId="77777777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096E0012" w14:textId="77777777" w:rsidR="00FF0D16" w:rsidRDefault="00FF0D16" w:rsidP="00E3624C">
            <w:pPr>
              <w:spacing w:line="360" w:lineRule="auto"/>
            </w:pPr>
            <w:r>
              <w:lastRenderedPageBreak/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65F5966A" w14:textId="77777777" w:rsidTr="00E3624C">
        <w:tc>
          <w:tcPr>
            <w:tcW w:w="2827" w:type="dxa"/>
          </w:tcPr>
          <w:p w14:paraId="55166569" w14:textId="77777777" w:rsidR="00FF0D16" w:rsidRDefault="00FF0D16" w:rsidP="00E3624C">
            <w:pPr>
              <w:spacing w:line="360" w:lineRule="auto"/>
            </w:pPr>
            <w:proofErr w:type="spellStart"/>
            <w:r>
              <w:lastRenderedPageBreak/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573D4E66" w14:textId="77777777" w:rsidR="00FF0D16" w:rsidRDefault="00FF0D16" w:rsidP="00B76536">
            <w:pPr>
              <w:keepNext/>
              <w:spacing w:line="360" w:lineRule="auto"/>
            </w:pPr>
            <w:r>
              <w:t>-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6E402ACA" w14:textId="2A334970" w:rsidR="001D4BC9" w:rsidRDefault="00B76536" w:rsidP="007F3C26">
      <w:pPr>
        <w:pStyle w:val="Bngbiu-nidung"/>
      </w:pPr>
      <w:bookmarkStart w:id="49" w:name="_Toc105771316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10</w:t>
        </w:r>
      </w:fldSimple>
      <w:r w:rsidR="00DA1FE2">
        <w:t xml:space="preserve"> </w:t>
      </w:r>
      <w:proofErr w:type="spellStart"/>
      <w:r w:rsidR="00DA1FE2">
        <w:t>Bảng</w:t>
      </w:r>
      <w:proofErr w:type="spellEnd"/>
      <w:r w:rsidR="00DA1FE2">
        <w:t xml:space="preserve"> </w:t>
      </w:r>
      <w:proofErr w:type="spellStart"/>
      <w:r w:rsidR="00DA1FE2">
        <w:t>đặt</w:t>
      </w:r>
      <w:proofErr w:type="spellEnd"/>
      <w:r w:rsidR="00DA1FE2">
        <w:t xml:space="preserve"> </w:t>
      </w:r>
      <w:proofErr w:type="spellStart"/>
      <w:r w:rsidR="00DA1FE2">
        <w:t>tả</w:t>
      </w:r>
      <w:proofErr w:type="spellEnd"/>
      <w:r w:rsidR="00DA1FE2">
        <w:t xml:space="preserve"> </w:t>
      </w:r>
      <w:proofErr w:type="spellStart"/>
      <w:r w:rsidR="00DA1FE2">
        <w:t>usecase</w:t>
      </w:r>
      <w:proofErr w:type="spellEnd"/>
      <w:r w:rsidR="00DA1FE2">
        <w:t xml:space="preserve"> </w:t>
      </w:r>
      <w:proofErr w:type="spellStart"/>
      <w:r w:rsidR="00DA1FE2">
        <w:t>thêm</w:t>
      </w:r>
      <w:proofErr w:type="spellEnd"/>
      <w:r w:rsidR="00DA1FE2">
        <w:t xml:space="preserve"> </w:t>
      </w:r>
      <w:proofErr w:type="spellStart"/>
      <w:r w:rsidR="00DA1FE2">
        <w:t>khách</w:t>
      </w:r>
      <w:proofErr w:type="spellEnd"/>
      <w:r w:rsidR="00DA1FE2">
        <w:t xml:space="preserve"> </w:t>
      </w:r>
      <w:proofErr w:type="spellStart"/>
      <w:r w:rsidR="00DA1FE2">
        <w:t>hàng</w:t>
      </w:r>
      <w:bookmarkEnd w:id="49"/>
      <w:proofErr w:type="spellEnd"/>
    </w:p>
    <w:p w14:paraId="0A59EEA4" w14:textId="77777777" w:rsidR="008C2601" w:rsidRDefault="008C2601" w:rsidP="006353F9">
      <w:pPr>
        <w:pStyle w:val="Tiumccp2"/>
      </w:pPr>
      <w:bookmarkStart w:id="50" w:name="_Toc105771494"/>
      <w:r>
        <w:br w:type="page"/>
      </w:r>
    </w:p>
    <w:p w14:paraId="199847E9" w14:textId="649A3115" w:rsidR="00FF0D16" w:rsidRDefault="006353F9" w:rsidP="008C2601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r>
        <w:lastRenderedPageBreak/>
        <w:t>2.5.</w:t>
      </w:r>
      <w:r w:rsidR="001D4BC9">
        <w:t>11</w:t>
      </w:r>
      <w:r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sửa</w:t>
      </w:r>
      <w:proofErr w:type="spellEnd"/>
      <w:r w:rsidR="00FF0D16">
        <w:t xml:space="preserve"> </w:t>
      </w:r>
      <w:proofErr w:type="spellStart"/>
      <w:r w:rsidR="00FF0D16">
        <w:t>thông</w:t>
      </w:r>
      <w:proofErr w:type="spellEnd"/>
      <w:r w:rsidR="00FF0D16">
        <w:t xml:space="preserve"> tin </w:t>
      </w:r>
      <w:proofErr w:type="spellStart"/>
      <w:r w:rsidR="00FF0D16">
        <w:t>khách</w:t>
      </w:r>
      <w:proofErr w:type="spellEnd"/>
      <w:r w:rsidR="00FF0D16">
        <w:t xml:space="preserve"> </w:t>
      </w:r>
      <w:proofErr w:type="spellStart"/>
      <w:r w:rsidR="00FF0D16">
        <w:t>hàng</w:t>
      </w:r>
      <w:bookmarkEnd w:id="50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5C0B9C0A" w14:textId="77777777" w:rsidTr="00E3624C">
        <w:tc>
          <w:tcPr>
            <w:tcW w:w="2827" w:type="dxa"/>
          </w:tcPr>
          <w:p w14:paraId="020B829A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0E9DEFF7" w14:textId="4DDC624A" w:rsidR="00FF0D16" w:rsidRDefault="00FF0D16" w:rsidP="00E3624C">
            <w:pPr>
              <w:spacing w:line="360" w:lineRule="auto"/>
            </w:pPr>
            <w:r>
              <w:t>1</w:t>
            </w:r>
            <w:r w:rsidR="00B76536">
              <w:t>1</w:t>
            </w:r>
            <w:r>
              <w:t xml:space="preserve">.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5B72E353" w14:textId="77777777" w:rsidTr="00E3624C">
        <w:tc>
          <w:tcPr>
            <w:tcW w:w="2827" w:type="dxa"/>
          </w:tcPr>
          <w:p w14:paraId="446E1D26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4F611BC3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52B47875" w14:textId="77777777" w:rsidTr="00E3624C">
        <w:tc>
          <w:tcPr>
            <w:tcW w:w="2827" w:type="dxa"/>
          </w:tcPr>
          <w:p w14:paraId="6187DF09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34844E16" w14:textId="77777777" w:rsidR="00FF0D16" w:rsidRDefault="00FF0D16" w:rsidP="00E3624C">
            <w:pPr>
              <w:spacing w:line="360" w:lineRule="auto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F0D16" w14:paraId="6C96F5A2" w14:textId="77777777" w:rsidTr="00E3624C">
        <w:tc>
          <w:tcPr>
            <w:tcW w:w="2827" w:type="dxa"/>
          </w:tcPr>
          <w:p w14:paraId="707E11DE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2F806B09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FF0D16" w14:paraId="09DDBB1F" w14:textId="77777777" w:rsidTr="00E3624C">
        <w:tc>
          <w:tcPr>
            <w:tcW w:w="2827" w:type="dxa"/>
          </w:tcPr>
          <w:p w14:paraId="765A3EFC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7F2F428D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 </w:t>
            </w:r>
          </w:p>
          <w:p w14:paraId="531928E9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</w:p>
          <w:p w14:paraId="07435F12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3EA2E2A5" w14:textId="77777777" w:rsidR="00FF0D16" w:rsidRDefault="00FF0D16" w:rsidP="00E3624C">
            <w:pPr>
              <w:spacing w:line="360" w:lineRule="auto"/>
            </w:pPr>
            <w:r>
              <w:t xml:space="preserve">4.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32CCADA7" w14:textId="77777777" w:rsidTr="00E3624C">
        <w:tc>
          <w:tcPr>
            <w:tcW w:w="2827" w:type="dxa"/>
          </w:tcPr>
          <w:p w14:paraId="1A604C50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7B5C4771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  <w:p w14:paraId="1E2DA49A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</w:p>
          <w:p w14:paraId="581066CF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  <w:p w14:paraId="0844FC41" w14:textId="77777777" w:rsidR="00FF0D16" w:rsidRDefault="00FF0D16" w:rsidP="00E3624C">
            <w:pPr>
              <w:spacing w:line="360" w:lineRule="auto"/>
            </w:pPr>
            <w:r>
              <w:t xml:space="preserve">3.a.1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598DF00D" w14:textId="77777777" w:rsidR="00FF0D16" w:rsidRDefault="00FF0D16" w:rsidP="00E3624C">
            <w:pPr>
              <w:spacing w:line="360" w:lineRule="auto"/>
            </w:pPr>
            <w:r>
              <w:t xml:space="preserve">3.b.1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353F0388" w14:textId="77777777" w:rsidR="00FF0D16" w:rsidRDefault="00FF0D16" w:rsidP="00E3624C">
            <w:pPr>
              <w:spacing w:line="360" w:lineRule="auto"/>
            </w:pPr>
            <w:r>
              <w:t xml:space="preserve">3.c.1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</w:p>
          <w:p w14:paraId="4D7745F5" w14:textId="77777777" w:rsidR="00FF0D16" w:rsidRDefault="00FF0D16" w:rsidP="00E3624C">
            <w:pPr>
              <w:spacing w:line="360" w:lineRule="auto"/>
            </w:pPr>
            <w:r>
              <w:t xml:space="preserve">3.d.1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  <w:p w14:paraId="73C3A1C4" w14:textId="77777777" w:rsidR="00FF0D16" w:rsidRDefault="00FF0D16" w:rsidP="00E3624C">
            <w:pPr>
              <w:spacing w:line="360" w:lineRule="auto"/>
            </w:pPr>
            <w:r>
              <w:t xml:space="preserve">3.2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</w:p>
          <w:p w14:paraId="3321CD45" w14:textId="77777777" w:rsidR="00FF0D16" w:rsidRDefault="00FF0D16" w:rsidP="00E3624C">
            <w:pPr>
              <w:spacing w:line="360" w:lineRule="auto"/>
            </w:pPr>
            <w:r>
              <w:t xml:space="preserve">3.3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FF0D16" w14:paraId="48097758" w14:textId="77777777" w:rsidTr="00E3624C">
        <w:tc>
          <w:tcPr>
            <w:tcW w:w="2827" w:type="dxa"/>
          </w:tcPr>
          <w:p w14:paraId="712EB47C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27CEEA91" w14:textId="77777777" w:rsidR="00FF0D16" w:rsidRDefault="00FF0D16" w:rsidP="00E3624C">
            <w:pPr>
              <w:spacing w:line="36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0FF0D16" w14:paraId="78D952F5" w14:textId="77777777" w:rsidTr="00E3624C">
        <w:tc>
          <w:tcPr>
            <w:tcW w:w="2827" w:type="dxa"/>
          </w:tcPr>
          <w:p w14:paraId="2E344D6D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1EBDF7D4" w14:textId="1E706792" w:rsidR="00FF0D16" w:rsidRDefault="00FF0D16" w:rsidP="00E3624C">
            <w:pPr>
              <w:spacing w:line="360" w:lineRule="auto"/>
            </w:pPr>
            <w:r>
              <w:t>-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website </w:t>
            </w:r>
            <w:proofErr w:type="spellStart"/>
            <w:r w:rsidR="00943113">
              <w:t>bằng</w:t>
            </w:r>
            <w:proofErr w:type="spellEnd"/>
            <w:r w:rsidR="00943113">
              <w:t xml:space="preserve"> </w:t>
            </w:r>
            <w:proofErr w:type="spellStart"/>
            <w:r w:rsidR="00943113">
              <w:t>tài</w:t>
            </w:r>
            <w:proofErr w:type="spellEnd"/>
            <w:r w:rsidR="00943113">
              <w:t xml:space="preserve"> </w:t>
            </w:r>
            <w:proofErr w:type="spellStart"/>
            <w:r w:rsidR="00943113">
              <w:t>khoản</w:t>
            </w:r>
            <w:proofErr w:type="spellEnd"/>
            <w:r w:rsidR="00943113">
              <w:t xml:space="preserve"> NV.</w:t>
            </w:r>
          </w:p>
        </w:tc>
      </w:tr>
      <w:tr w:rsidR="00FF0D16" w14:paraId="24B901F7" w14:textId="77777777" w:rsidTr="00E3624C">
        <w:tc>
          <w:tcPr>
            <w:tcW w:w="2827" w:type="dxa"/>
          </w:tcPr>
          <w:p w14:paraId="44508421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5FE9BB08" w14:textId="77777777" w:rsidR="00FF0D16" w:rsidRDefault="00FF0D16" w:rsidP="00DA1FE2">
            <w:pPr>
              <w:keepNext/>
              <w:spacing w:line="360" w:lineRule="auto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688D3553" w14:textId="5F272040" w:rsidR="00FF0D16" w:rsidRDefault="00DA1FE2" w:rsidP="007F3C26">
      <w:pPr>
        <w:pStyle w:val="Bngbiu-nidung"/>
      </w:pPr>
      <w:bookmarkStart w:id="51" w:name="_Toc105771317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11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1"/>
      <w:proofErr w:type="spellEnd"/>
    </w:p>
    <w:p w14:paraId="0C438DC4" w14:textId="3357A14F" w:rsidR="00FF0D16" w:rsidRDefault="006353F9" w:rsidP="00943113">
      <w:pPr>
        <w:pStyle w:val="Tiumccp2"/>
        <w:ind w:left="720"/>
        <w:rPr>
          <w:rFonts w:ascii="Cambria" w:eastAsia="Cambria" w:hAnsi="Cambria" w:cs="Cambria"/>
          <w:sz w:val="24"/>
          <w:szCs w:val="24"/>
        </w:rPr>
      </w:pPr>
      <w:bookmarkStart w:id="52" w:name="_Toc105771495"/>
      <w:r>
        <w:lastRenderedPageBreak/>
        <w:t>2.5.1</w:t>
      </w:r>
      <w:r w:rsidR="001D4BC9">
        <w:t>2</w:t>
      </w:r>
      <w:r w:rsidR="00FF0D16">
        <w:t xml:space="preserve"> </w:t>
      </w:r>
      <w:proofErr w:type="spellStart"/>
      <w:r w:rsidR="00FF0D16">
        <w:t>Đặc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use case </w:t>
      </w:r>
      <w:proofErr w:type="spellStart"/>
      <w:r w:rsidR="00FF0D16">
        <w:t>đặt</w:t>
      </w:r>
      <w:proofErr w:type="spellEnd"/>
      <w:r w:rsidR="00FF0D16">
        <w:t xml:space="preserve"> </w:t>
      </w:r>
      <w:proofErr w:type="spellStart"/>
      <w:r w:rsidR="00FF0D16">
        <w:t>dịch</w:t>
      </w:r>
      <w:proofErr w:type="spellEnd"/>
      <w:r w:rsidR="00FF0D16">
        <w:t xml:space="preserve"> </w:t>
      </w:r>
      <w:proofErr w:type="spellStart"/>
      <w:r w:rsidR="00FF0D16">
        <w:t>vụ</w:t>
      </w:r>
      <w:proofErr w:type="spellEnd"/>
      <w:r w:rsidR="00FF0D16">
        <w:t xml:space="preserve"> </w:t>
      </w:r>
      <w:proofErr w:type="spellStart"/>
      <w:r w:rsidR="00FF0D16">
        <w:t>phụ</w:t>
      </w:r>
      <w:bookmarkEnd w:id="52"/>
      <w:proofErr w:type="spellEnd"/>
    </w:p>
    <w:tbl>
      <w:tblPr>
        <w:tblW w:w="8856" w:type="dxa"/>
        <w:tbl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single" w:sz="8" w:space="0" w:color="4BACC6"/>
          <w:insideV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827"/>
        <w:gridCol w:w="6029"/>
      </w:tblGrid>
      <w:tr w:rsidR="00FF0D16" w14:paraId="4976FA10" w14:textId="77777777" w:rsidTr="00E3624C">
        <w:tc>
          <w:tcPr>
            <w:tcW w:w="2827" w:type="dxa"/>
          </w:tcPr>
          <w:p w14:paraId="16A25F2A" w14:textId="77777777" w:rsidR="00FF0D16" w:rsidRDefault="00FF0D16" w:rsidP="00E3624C">
            <w:pPr>
              <w:spacing w:line="360" w:lineRule="auto"/>
            </w:pPr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6029" w:type="dxa"/>
          </w:tcPr>
          <w:p w14:paraId="6E298241" w14:textId="739BBB5C" w:rsidR="00FF0D16" w:rsidRDefault="00FF0D16" w:rsidP="00E3624C">
            <w:pPr>
              <w:spacing w:line="360" w:lineRule="auto"/>
            </w:pPr>
            <w:r>
              <w:t>1</w:t>
            </w:r>
            <w:r w:rsidR="00B76536">
              <w:t>2</w:t>
            </w:r>
            <w:r>
              <w:t xml:space="preserve">.Dịch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</w:tr>
      <w:tr w:rsidR="00FF0D16" w14:paraId="15962AA9" w14:textId="77777777" w:rsidTr="00E3624C">
        <w:tc>
          <w:tcPr>
            <w:tcW w:w="2827" w:type="dxa"/>
          </w:tcPr>
          <w:p w14:paraId="74641ACA" w14:textId="77777777" w:rsidR="00FF0D16" w:rsidRDefault="00FF0D16" w:rsidP="00E3624C">
            <w:pPr>
              <w:spacing w:line="360" w:lineRule="auto"/>
            </w:pP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6029" w:type="dxa"/>
          </w:tcPr>
          <w:p w14:paraId="3F64B590" w14:textId="77777777" w:rsidR="00FF0D16" w:rsidRDefault="00FF0D16" w:rsidP="00E3624C">
            <w:pPr>
              <w:spacing w:line="360" w:lineRule="auto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nước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,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,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r>
              <w:t>áo</w:t>
            </w:r>
            <w:proofErr w:type="spellEnd"/>
            <w:r>
              <w:t xml:space="preserve">, </w:t>
            </w:r>
            <w:proofErr w:type="spellStart"/>
            <w:r>
              <w:t>thuê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giày</w:t>
            </w:r>
            <w:proofErr w:type="spellEnd"/>
            <w:r>
              <w:t>,...</w:t>
            </w:r>
            <w:proofErr w:type="gramEnd"/>
          </w:p>
        </w:tc>
      </w:tr>
      <w:tr w:rsidR="00FF0D16" w14:paraId="0234D333" w14:textId="77777777" w:rsidTr="00E3624C">
        <w:tc>
          <w:tcPr>
            <w:tcW w:w="2827" w:type="dxa"/>
          </w:tcPr>
          <w:p w14:paraId="3CEF449A" w14:textId="77777777" w:rsidR="00FF0D16" w:rsidRDefault="00FF0D16" w:rsidP="00E3624C">
            <w:pPr>
              <w:spacing w:line="360" w:lineRule="auto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6029" w:type="dxa"/>
          </w:tcPr>
          <w:p w14:paraId="42278C0E" w14:textId="77777777" w:rsidR="00FF0D16" w:rsidRDefault="00FF0D16" w:rsidP="00E3624C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D16" w14:paraId="083360CB" w14:textId="77777777" w:rsidTr="00E3624C">
        <w:tc>
          <w:tcPr>
            <w:tcW w:w="2827" w:type="dxa"/>
          </w:tcPr>
          <w:p w14:paraId="3F970466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UC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1F9091BA" w14:textId="77777777" w:rsidR="00FF0D16" w:rsidRDefault="00FF0D16" w:rsidP="00E3624C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Thanh </w:t>
            </w:r>
            <w:proofErr w:type="spellStart"/>
            <w:r>
              <w:t>toán</w:t>
            </w:r>
            <w:proofErr w:type="spellEnd"/>
          </w:p>
        </w:tc>
      </w:tr>
      <w:tr w:rsidR="00FF0D16" w14:paraId="0D860CEB" w14:textId="77777777" w:rsidTr="00E3624C">
        <w:tc>
          <w:tcPr>
            <w:tcW w:w="2827" w:type="dxa"/>
          </w:tcPr>
          <w:p w14:paraId="36150584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</w:tc>
        <w:tc>
          <w:tcPr>
            <w:tcW w:w="6029" w:type="dxa"/>
          </w:tcPr>
          <w:p w14:paraId="5F817484" w14:textId="77777777" w:rsidR="00FF0D16" w:rsidRDefault="00FF0D16" w:rsidP="00E3624C">
            <w:pPr>
              <w:spacing w:line="360" w:lineRule="auto"/>
            </w:pPr>
            <w:r>
              <w:t xml:space="preserve">1.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‘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’.</w:t>
            </w:r>
          </w:p>
          <w:p w14:paraId="045FC473" w14:textId="77777777" w:rsidR="00FF0D16" w:rsidRDefault="00FF0D16" w:rsidP="00E3624C">
            <w:pPr>
              <w:spacing w:line="360" w:lineRule="auto"/>
            </w:pPr>
            <w:r>
              <w:t xml:space="preserve">2.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  <w:p w14:paraId="690010BE" w14:textId="77777777" w:rsidR="00FF0D16" w:rsidRDefault="00FF0D16" w:rsidP="00E3624C">
            <w:pPr>
              <w:spacing w:line="360" w:lineRule="auto"/>
            </w:pPr>
            <w:r>
              <w:t xml:space="preserve">3.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UC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  <w:p w14:paraId="428F463B" w14:textId="77777777" w:rsidR="00FF0D16" w:rsidRDefault="00FF0D16" w:rsidP="00E3624C">
            <w:pPr>
              <w:spacing w:line="360" w:lineRule="auto"/>
            </w:pPr>
            <w:r>
              <w:t xml:space="preserve">4.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usecase</w:t>
            </w:r>
            <w:proofErr w:type="spellEnd"/>
          </w:p>
        </w:tc>
      </w:tr>
      <w:tr w:rsidR="00FF0D16" w14:paraId="5C96D9FC" w14:textId="77777777" w:rsidTr="00E3624C">
        <w:tc>
          <w:tcPr>
            <w:tcW w:w="2827" w:type="dxa"/>
          </w:tcPr>
          <w:p w14:paraId="6AAA51C9" w14:textId="77777777" w:rsidR="00FF0D16" w:rsidRDefault="00FF0D16" w:rsidP="00E3624C">
            <w:pPr>
              <w:spacing w:line="360" w:lineRule="auto"/>
            </w:pP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6029" w:type="dxa"/>
          </w:tcPr>
          <w:p w14:paraId="231071A0" w14:textId="77777777" w:rsidR="00FF0D16" w:rsidRDefault="00FF0D16" w:rsidP="00E3624C">
            <w:pPr>
              <w:spacing w:line="360" w:lineRule="auto"/>
            </w:pPr>
            <w:r>
              <w:t xml:space="preserve">1.1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  <w:p w14:paraId="48E3C64A" w14:textId="77777777" w:rsidR="00FF0D16" w:rsidRDefault="00FF0D16" w:rsidP="00E3624C">
            <w:pPr>
              <w:spacing w:line="360" w:lineRule="auto"/>
            </w:pPr>
            <w:r>
              <w:t xml:space="preserve">2.1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  <w:p w14:paraId="653AE371" w14:textId="77777777" w:rsidR="00FF0D16" w:rsidRDefault="00FF0D16" w:rsidP="00E3624C">
            <w:pPr>
              <w:spacing w:line="360" w:lineRule="auto"/>
            </w:pPr>
            <w:r>
              <w:t xml:space="preserve">2.2.1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mục</w:t>
            </w:r>
            <w:proofErr w:type="spellEnd"/>
            <w:r>
              <w:t xml:space="preserve"> 3.</w:t>
            </w:r>
          </w:p>
          <w:p w14:paraId="1F3448BC" w14:textId="77777777" w:rsidR="00FF0D16" w:rsidRDefault="00FF0D16" w:rsidP="00E3624C">
            <w:pPr>
              <w:spacing w:line="360" w:lineRule="auto"/>
            </w:pPr>
            <w:r>
              <w:t xml:space="preserve">2.2.2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  <w:p w14:paraId="33D7103E" w14:textId="77777777" w:rsidR="00FF0D16" w:rsidRDefault="00FF0D16" w:rsidP="00E3624C">
            <w:pPr>
              <w:spacing w:line="360" w:lineRule="auto"/>
            </w:pPr>
            <w:r>
              <w:t xml:space="preserve">3.1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FF0D16" w14:paraId="4FC1620B" w14:textId="77777777" w:rsidTr="00E3624C">
        <w:tc>
          <w:tcPr>
            <w:tcW w:w="2827" w:type="dxa"/>
          </w:tcPr>
          <w:p w14:paraId="223592FB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</w:p>
        </w:tc>
        <w:tc>
          <w:tcPr>
            <w:tcW w:w="6029" w:type="dxa"/>
          </w:tcPr>
          <w:p w14:paraId="7C547960" w14:textId="77777777" w:rsidR="00FF0D16" w:rsidRDefault="00FF0D16" w:rsidP="00E3624C">
            <w:pPr>
              <w:spacing w:line="360" w:lineRule="auto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bóng</w:t>
            </w:r>
            <w:proofErr w:type="spellEnd"/>
          </w:p>
        </w:tc>
      </w:tr>
      <w:tr w:rsidR="00FF0D16" w14:paraId="30E53EF6" w14:textId="77777777" w:rsidTr="00E3624C">
        <w:tc>
          <w:tcPr>
            <w:tcW w:w="2827" w:type="dxa"/>
          </w:tcPr>
          <w:p w14:paraId="48DB17BD" w14:textId="77777777" w:rsidR="00FF0D16" w:rsidRDefault="00FF0D16" w:rsidP="00E3624C">
            <w:pPr>
              <w:spacing w:line="360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</w:p>
        </w:tc>
        <w:tc>
          <w:tcPr>
            <w:tcW w:w="6029" w:type="dxa"/>
          </w:tcPr>
          <w:p w14:paraId="182A7C0A" w14:textId="77777777" w:rsidR="00FF0D16" w:rsidRDefault="00FF0D16" w:rsidP="00E3624C">
            <w:pPr>
              <w:spacing w:line="360" w:lineRule="auto"/>
            </w:pPr>
            <w:r>
              <w:t>+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FF0D16" w14:paraId="3170B6BE" w14:textId="77777777" w:rsidTr="00E3624C">
        <w:tc>
          <w:tcPr>
            <w:tcW w:w="2827" w:type="dxa"/>
          </w:tcPr>
          <w:p w14:paraId="65AD271A" w14:textId="77777777" w:rsidR="00FF0D16" w:rsidRDefault="00FF0D16" w:rsidP="00E3624C">
            <w:pPr>
              <w:spacing w:line="360" w:lineRule="auto"/>
            </w:pP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29" w:type="dxa"/>
          </w:tcPr>
          <w:p w14:paraId="3EC1F214" w14:textId="77777777" w:rsidR="00FF0D16" w:rsidRDefault="00FF0D16" w:rsidP="00BD671B">
            <w:pPr>
              <w:keepNext/>
              <w:spacing w:line="360" w:lineRule="auto"/>
            </w:pPr>
            <w:r>
              <w:t>+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</w:tr>
    </w:tbl>
    <w:p w14:paraId="655A7DD7" w14:textId="7726BAD4" w:rsidR="001F56C4" w:rsidRDefault="00BD671B" w:rsidP="007F3C26">
      <w:pPr>
        <w:pStyle w:val="Bngbiu-nidung"/>
        <w:rPr>
          <w:b/>
        </w:rPr>
      </w:pPr>
      <w:bookmarkStart w:id="53" w:name="_Toc105771318"/>
      <w:proofErr w:type="spellStart"/>
      <w:r>
        <w:t>Bảng</w:t>
      </w:r>
      <w:proofErr w:type="spellEnd"/>
      <w:r>
        <w:t xml:space="preserve"> 2.5. </w:t>
      </w:r>
      <w:fldSimple w:instr=" SEQ Bảng_2.5. \* ARABIC ">
        <w:r w:rsidR="005B2932">
          <w:rPr>
            <w:noProof/>
          </w:rPr>
          <w:t>12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phụ</w:t>
      </w:r>
      <w:bookmarkEnd w:id="53"/>
      <w:proofErr w:type="spellEnd"/>
    </w:p>
    <w:p w14:paraId="2F472401" w14:textId="77777777" w:rsidR="00943113" w:rsidRDefault="00943113" w:rsidP="001F56C4">
      <w:pPr>
        <w:pStyle w:val="Chng"/>
      </w:pPr>
      <w:bookmarkStart w:id="54" w:name="_Toc105771496"/>
      <w:r>
        <w:br w:type="page"/>
      </w:r>
    </w:p>
    <w:p w14:paraId="3B7E1C33" w14:textId="009A01E3" w:rsidR="00FF0D16" w:rsidRDefault="001F56C4" w:rsidP="001F56C4">
      <w:pPr>
        <w:pStyle w:val="Chng"/>
      </w:pPr>
      <w:r>
        <w:lastRenderedPageBreak/>
        <w:t xml:space="preserve">3 </w:t>
      </w:r>
      <w:proofErr w:type="spellStart"/>
      <w:r w:rsidR="00FF0D16">
        <w:t>Thiết</w:t>
      </w:r>
      <w:proofErr w:type="spellEnd"/>
      <w:r w:rsidR="00FF0D16">
        <w:t xml:space="preserve"> </w:t>
      </w:r>
      <w:proofErr w:type="spellStart"/>
      <w:r w:rsidR="00FF0D16">
        <w:t>kế</w:t>
      </w:r>
      <w:proofErr w:type="spellEnd"/>
      <w:r w:rsidR="00FF0D16">
        <w:t xml:space="preserve"> </w:t>
      </w:r>
      <w:proofErr w:type="spellStart"/>
      <w:r w:rsidR="00FF0D16">
        <w:t>hệ</w:t>
      </w:r>
      <w:proofErr w:type="spellEnd"/>
      <w:r w:rsidR="00FF0D16">
        <w:t xml:space="preserve"> </w:t>
      </w:r>
      <w:proofErr w:type="spellStart"/>
      <w:r w:rsidR="00FF0D16">
        <w:t>thống</w:t>
      </w:r>
      <w:proofErr w:type="spellEnd"/>
      <w:r w:rsidR="00FF0D16">
        <w:t>:</w:t>
      </w:r>
      <w:bookmarkEnd w:id="54"/>
    </w:p>
    <w:p w14:paraId="7E6305B5" w14:textId="684DD935" w:rsidR="00FC2AA3" w:rsidRDefault="00FC2AA3" w:rsidP="00943113">
      <w:pPr>
        <w:pStyle w:val="Tiumccp1"/>
        <w:ind w:left="360"/>
      </w:pPr>
      <w:bookmarkStart w:id="55" w:name="_Toc105771497"/>
      <w:r>
        <w:t xml:space="preserve">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  <w:bookmarkEnd w:id="55"/>
    </w:p>
    <w:p w14:paraId="49C821F6" w14:textId="77777777" w:rsidR="00BF1CAE" w:rsidRDefault="00FC2AA3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7B847EB7" wp14:editId="24FE2C04">
            <wp:extent cx="5943600" cy="32766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0CB90" w14:textId="4DDD5BEB" w:rsidR="00FC2AA3" w:rsidRPr="00BF1CAE" w:rsidRDefault="00BF1CAE" w:rsidP="00BF1CAE">
      <w:pPr>
        <w:pStyle w:val="Bngbiu-nidung"/>
      </w:pPr>
      <w:bookmarkStart w:id="56" w:name="_Toc105771169"/>
      <w:proofErr w:type="spellStart"/>
      <w:r>
        <w:t>Hình</w:t>
      </w:r>
      <w:proofErr w:type="spellEnd"/>
      <w:r>
        <w:t xml:space="preserve"> 3.1. </w:t>
      </w:r>
      <w:fldSimple w:instr=" SEQ Hình_3.1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56"/>
      <w:proofErr w:type="spellEnd"/>
    </w:p>
    <w:p w14:paraId="4A92B5C2" w14:textId="77777777" w:rsidR="00943113" w:rsidRDefault="00943113" w:rsidP="00943113">
      <w:pPr>
        <w:pStyle w:val="Tiumccp1"/>
        <w:ind w:left="360"/>
      </w:pPr>
      <w:bookmarkStart w:id="57" w:name="_Toc105771498"/>
      <w:r>
        <w:br w:type="page"/>
      </w:r>
    </w:p>
    <w:p w14:paraId="700CB0BC" w14:textId="7D44919A" w:rsidR="00FF0D16" w:rsidRPr="00FC2AA3" w:rsidRDefault="00FC2AA3" w:rsidP="00943113">
      <w:pPr>
        <w:pStyle w:val="Tiumccp1"/>
        <w:ind w:left="360"/>
      </w:pPr>
      <w:r w:rsidRPr="00FC2AA3">
        <w:lastRenderedPageBreak/>
        <w:t xml:space="preserve">3.2 </w:t>
      </w:r>
      <w:proofErr w:type="spellStart"/>
      <w:r w:rsidR="00FF0D16" w:rsidRPr="00FC2AA3">
        <w:t>Sơ</w:t>
      </w:r>
      <w:proofErr w:type="spellEnd"/>
      <w:r w:rsidR="00FF0D16" w:rsidRPr="00FC2AA3">
        <w:t xml:space="preserve"> </w:t>
      </w:r>
      <w:proofErr w:type="spellStart"/>
      <w:r w:rsidR="00FF0D16" w:rsidRPr="00FC2AA3">
        <w:t>đồ</w:t>
      </w:r>
      <w:proofErr w:type="spellEnd"/>
      <w:r w:rsidR="00FF0D16" w:rsidRPr="00FC2AA3">
        <w:t xml:space="preserve"> </w:t>
      </w:r>
      <w:proofErr w:type="spellStart"/>
      <w:r w:rsidR="00FF0D16" w:rsidRPr="00FC2AA3">
        <w:t>tuần</w:t>
      </w:r>
      <w:proofErr w:type="spellEnd"/>
      <w:r w:rsidR="00FF0D16" w:rsidRPr="00FC2AA3">
        <w:t xml:space="preserve"> </w:t>
      </w:r>
      <w:proofErr w:type="spellStart"/>
      <w:r w:rsidR="00FF0D16" w:rsidRPr="00FC2AA3">
        <w:t>tự</w:t>
      </w:r>
      <w:proofErr w:type="spellEnd"/>
      <w:r w:rsidR="00FF0D16" w:rsidRPr="00FC2AA3">
        <w:t xml:space="preserve"> </w:t>
      </w:r>
      <w:proofErr w:type="spellStart"/>
      <w:r w:rsidR="00FF0D16" w:rsidRPr="00FC2AA3">
        <w:t>hệ</w:t>
      </w:r>
      <w:proofErr w:type="spellEnd"/>
      <w:r w:rsidR="00FF0D16" w:rsidRPr="00FC2AA3">
        <w:t xml:space="preserve"> </w:t>
      </w:r>
      <w:proofErr w:type="spellStart"/>
      <w:r w:rsidR="00FF0D16" w:rsidRPr="00FC2AA3">
        <w:t>thống</w:t>
      </w:r>
      <w:proofErr w:type="spellEnd"/>
      <w:r w:rsidR="00FF0D16" w:rsidRPr="00FC2AA3">
        <w:t>:</w:t>
      </w:r>
      <w:bookmarkEnd w:id="57"/>
    </w:p>
    <w:p w14:paraId="31E4FED4" w14:textId="0A97DDAA" w:rsidR="00FF0D16" w:rsidRDefault="00FC2AA3" w:rsidP="00943113">
      <w:pPr>
        <w:pStyle w:val="Tiumccp2"/>
        <w:ind w:left="720"/>
      </w:pPr>
      <w:bookmarkStart w:id="58" w:name="_Toc105771499"/>
      <w:r>
        <w:t xml:space="preserve">3.2.1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 w:rsidR="00FF0D16">
        <w:t>Đăng</w:t>
      </w:r>
      <w:proofErr w:type="spellEnd"/>
      <w:r w:rsidR="00FF0D16">
        <w:t xml:space="preserve"> </w:t>
      </w:r>
      <w:proofErr w:type="spellStart"/>
      <w:r w:rsidR="00FF0D16">
        <w:t>ký</w:t>
      </w:r>
      <w:proofErr w:type="spellEnd"/>
      <w:r w:rsidR="00FF0D16">
        <w:t>:</w:t>
      </w:r>
      <w:bookmarkEnd w:id="58"/>
    </w:p>
    <w:p w14:paraId="4255B846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18B96C2C" wp14:editId="1C7799E5">
            <wp:extent cx="5943600" cy="66675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0DF76" w14:textId="05009911" w:rsidR="00FF0D16" w:rsidRDefault="00BF1CAE" w:rsidP="00BF1CAE">
      <w:pPr>
        <w:pStyle w:val="Caption"/>
      </w:pPr>
      <w:bookmarkStart w:id="59" w:name="_Toc105771176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59"/>
      <w:proofErr w:type="spellEnd"/>
    </w:p>
    <w:p w14:paraId="09070D39" w14:textId="45ADAC5D" w:rsidR="00BF1CAE" w:rsidRDefault="00BF1CAE" w:rsidP="00FF0D16">
      <w:pPr>
        <w:spacing w:line="360" w:lineRule="auto"/>
        <w:rPr>
          <w:sz w:val="26"/>
          <w:szCs w:val="26"/>
        </w:rPr>
      </w:pPr>
    </w:p>
    <w:p w14:paraId="32BA4673" w14:textId="615D09F4" w:rsidR="00BF1CAE" w:rsidRDefault="00BF1CAE" w:rsidP="00FF0D16">
      <w:pPr>
        <w:spacing w:line="360" w:lineRule="auto"/>
        <w:rPr>
          <w:sz w:val="26"/>
          <w:szCs w:val="26"/>
        </w:rPr>
      </w:pPr>
    </w:p>
    <w:p w14:paraId="4953C775" w14:textId="77777777" w:rsidR="00BF1CAE" w:rsidRDefault="00BF1CAE" w:rsidP="00FF0D16">
      <w:pPr>
        <w:spacing w:line="360" w:lineRule="auto"/>
        <w:rPr>
          <w:sz w:val="26"/>
          <w:szCs w:val="26"/>
        </w:rPr>
      </w:pPr>
    </w:p>
    <w:p w14:paraId="5759808A" w14:textId="35E2A96A" w:rsidR="00FF0D16" w:rsidRDefault="00FC2AA3" w:rsidP="00943113">
      <w:pPr>
        <w:pStyle w:val="Tiumccp2"/>
        <w:ind w:left="720"/>
      </w:pPr>
      <w:bookmarkStart w:id="60" w:name="_Toc105771500"/>
      <w:r>
        <w:t xml:space="preserve">3.2.2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 w:rsidR="00FF0D16">
        <w:t>Đăng</w:t>
      </w:r>
      <w:proofErr w:type="spellEnd"/>
      <w:r w:rsidR="00FF0D16">
        <w:t xml:space="preserve"> </w:t>
      </w:r>
      <w:proofErr w:type="spellStart"/>
      <w:r w:rsidR="00FF0D16">
        <w:t>nhập</w:t>
      </w:r>
      <w:proofErr w:type="spellEnd"/>
      <w:r w:rsidR="00FF0D16">
        <w:t>:</w:t>
      </w:r>
      <w:bookmarkEnd w:id="60"/>
    </w:p>
    <w:p w14:paraId="6B4BF9BB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3357ABBA" wp14:editId="4563C7A0">
            <wp:extent cx="5943600" cy="41910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523B3" w14:textId="670ED806" w:rsidR="00FF0D16" w:rsidRDefault="00BF1CAE" w:rsidP="00BF1CAE">
      <w:pPr>
        <w:pStyle w:val="Caption"/>
      </w:pPr>
      <w:bookmarkStart w:id="61" w:name="_Toc105771177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2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1"/>
      <w:proofErr w:type="spellEnd"/>
    </w:p>
    <w:p w14:paraId="6272950B" w14:textId="77777777" w:rsidR="00943113" w:rsidRDefault="00943113" w:rsidP="001F56C4">
      <w:pPr>
        <w:pStyle w:val="Tiumccp2"/>
      </w:pPr>
      <w:bookmarkStart w:id="62" w:name="_Toc105771501"/>
      <w:r>
        <w:br w:type="page"/>
      </w:r>
    </w:p>
    <w:p w14:paraId="1D573D48" w14:textId="195163E9" w:rsidR="00FF0D16" w:rsidRDefault="00FC2AA3" w:rsidP="00943113">
      <w:pPr>
        <w:pStyle w:val="Tiumccp2"/>
        <w:ind w:left="720"/>
      </w:pPr>
      <w:r>
        <w:lastRenderedPageBreak/>
        <w:t>3.2.3</w:t>
      </w:r>
      <w:r w:rsidR="00BF1CAE">
        <w:t xml:space="preserve">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>
        <w:t xml:space="preserve"> </w:t>
      </w:r>
      <w:proofErr w:type="spellStart"/>
      <w:r w:rsidR="00FF0D16">
        <w:t>Quên</w:t>
      </w:r>
      <w:proofErr w:type="spellEnd"/>
      <w:r w:rsidR="00FF0D16">
        <w:t xml:space="preserve"> </w:t>
      </w:r>
      <w:proofErr w:type="spellStart"/>
      <w:r w:rsidR="00FF0D16">
        <w:t>mật</w:t>
      </w:r>
      <w:proofErr w:type="spellEnd"/>
      <w:r w:rsidR="00FF0D16">
        <w:t xml:space="preserve"> </w:t>
      </w:r>
      <w:proofErr w:type="spellStart"/>
      <w:r w:rsidR="00FF0D16">
        <w:t>khẩu</w:t>
      </w:r>
      <w:proofErr w:type="spellEnd"/>
      <w:r w:rsidR="00FF0D16">
        <w:t>:</w:t>
      </w:r>
      <w:bookmarkEnd w:id="62"/>
    </w:p>
    <w:p w14:paraId="7FECADDD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1FEE22CA" wp14:editId="0DB954CF">
            <wp:extent cx="5943600" cy="5753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6AFED" w14:textId="25EBB34A" w:rsidR="00FF0D16" w:rsidRDefault="00BF1CAE" w:rsidP="001228B1">
      <w:pPr>
        <w:pStyle w:val="Bngbiu-nidung"/>
      </w:pPr>
      <w:bookmarkStart w:id="63" w:name="_Toc105771178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3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3"/>
      <w:proofErr w:type="spellEnd"/>
    </w:p>
    <w:p w14:paraId="1F03668D" w14:textId="60820337" w:rsidR="00BF1CAE" w:rsidRDefault="00BF1CAE" w:rsidP="00BF1CAE"/>
    <w:p w14:paraId="76C24692" w14:textId="612465D9" w:rsidR="00BF1CAE" w:rsidRDefault="00BF1CAE" w:rsidP="00BF1CAE"/>
    <w:p w14:paraId="4C642001" w14:textId="4A20362A" w:rsidR="00BF1CAE" w:rsidRDefault="00BF1CAE" w:rsidP="00BF1CAE"/>
    <w:p w14:paraId="50CAB48F" w14:textId="4C54CBC0" w:rsidR="00BF1CAE" w:rsidRDefault="00BF1CAE" w:rsidP="00BF1CAE"/>
    <w:p w14:paraId="6C196FAC" w14:textId="3F043A86" w:rsidR="00BF1CAE" w:rsidRDefault="00BF1CAE" w:rsidP="00BF1CAE"/>
    <w:p w14:paraId="2045ECE4" w14:textId="71781112" w:rsidR="00BF1CAE" w:rsidRDefault="00BF1CAE" w:rsidP="00BF1CAE"/>
    <w:p w14:paraId="2633D3C1" w14:textId="4C2B53C2" w:rsidR="00BF1CAE" w:rsidRDefault="00BF1CAE" w:rsidP="00BF1CAE"/>
    <w:p w14:paraId="35391FFB" w14:textId="77777777" w:rsidR="00BF1CAE" w:rsidRPr="00BF1CAE" w:rsidRDefault="00BF1CAE" w:rsidP="00BF1CAE"/>
    <w:p w14:paraId="6527D67C" w14:textId="78C66CEF" w:rsidR="00FF0D16" w:rsidRDefault="00FC2AA3" w:rsidP="00943113">
      <w:pPr>
        <w:pStyle w:val="Tiumccp2"/>
        <w:ind w:left="720"/>
      </w:pPr>
      <w:bookmarkStart w:id="64" w:name="_Toc105771502"/>
      <w:r>
        <w:t>3.2.4</w:t>
      </w:r>
      <w:r w:rsidR="00BF1CAE">
        <w:t xml:space="preserve">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>
        <w:t xml:space="preserve"> </w:t>
      </w:r>
      <w:proofErr w:type="spellStart"/>
      <w:r w:rsidR="00FF0D16">
        <w:t>Đổi</w:t>
      </w:r>
      <w:proofErr w:type="spellEnd"/>
      <w:r w:rsidR="00FF0D16">
        <w:t xml:space="preserve"> </w:t>
      </w:r>
      <w:proofErr w:type="spellStart"/>
      <w:r w:rsidR="00FF0D16">
        <w:t>mật</w:t>
      </w:r>
      <w:proofErr w:type="spellEnd"/>
      <w:r w:rsidR="00FF0D16">
        <w:t xml:space="preserve"> </w:t>
      </w:r>
      <w:proofErr w:type="spellStart"/>
      <w:r w:rsidR="00FF0D16">
        <w:t>khẩu</w:t>
      </w:r>
      <w:proofErr w:type="spellEnd"/>
      <w:r w:rsidR="00FF0D16">
        <w:t>:</w:t>
      </w:r>
      <w:bookmarkEnd w:id="64"/>
    </w:p>
    <w:p w14:paraId="249F47BE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19F7503C" wp14:editId="3FCDC8C4">
            <wp:extent cx="5943600" cy="6108700"/>
            <wp:effectExtent l="0" t="0" r="0" b="0"/>
            <wp:docPr id="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C4683" w14:textId="61F5B69F" w:rsidR="00FF0D16" w:rsidRDefault="00BF1CAE" w:rsidP="001228B1">
      <w:pPr>
        <w:pStyle w:val="Bngbiu-nidung"/>
      </w:pPr>
      <w:bookmarkStart w:id="65" w:name="_Toc105771179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4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5"/>
      <w:proofErr w:type="spellEnd"/>
    </w:p>
    <w:p w14:paraId="024C9B3F" w14:textId="4FEC75D6" w:rsidR="00BF1CAE" w:rsidRDefault="00BF1CAE" w:rsidP="00BF1CAE"/>
    <w:p w14:paraId="3D716431" w14:textId="6E15A83B" w:rsidR="00BF1CAE" w:rsidRDefault="00BF1CAE" w:rsidP="00BF1CAE"/>
    <w:p w14:paraId="4FE3DC44" w14:textId="7BFE3EFB" w:rsidR="00BF1CAE" w:rsidRDefault="00BF1CAE" w:rsidP="00BF1CAE"/>
    <w:p w14:paraId="63C31AB1" w14:textId="77777777" w:rsidR="00BF1CAE" w:rsidRPr="00BF1CAE" w:rsidRDefault="00BF1CAE" w:rsidP="00BF1CAE"/>
    <w:p w14:paraId="2309E5E9" w14:textId="28686618" w:rsidR="00FF0D16" w:rsidRDefault="00FC2AA3" w:rsidP="00943113">
      <w:pPr>
        <w:pStyle w:val="Tiumccp2"/>
        <w:ind w:left="720"/>
      </w:pPr>
      <w:bookmarkStart w:id="66" w:name="_Toc105771503"/>
      <w:r>
        <w:t>3.2.5</w:t>
      </w:r>
      <w:r w:rsidR="00BF1CAE">
        <w:t xml:space="preserve">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>
        <w:t xml:space="preserve"> </w:t>
      </w:r>
      <w:proofErr w:type="spellStart"/>
      <w:r w:rsidR="00FF0D16">
        <w:t>Đặt</w:t>
      </w:r>
      <w:proofErr w:type="spellEnd"/>
      <w:r w:rsidR="00FF0D16">
        <w:t xml:space="preserve"> </w:t>
      </w:r>
      <w:proofErr w:type="spellStart"/>
      <w:r w:rsidR="00FF0D16">
        <w:t>sân</w:t>
      </w:r>
      <w:proofErr w:type="spellEnd"/>
      <w:r w:rsidR="00FF0D16">
        <w:t>:</w:t>
      </w:r>
      <w:bookmarkEnd w:id="66"/>
    </w:p>
    <w:p w14:paraId="34FB98F0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549BDF2B" wp14:editId="7ACD57E6">
            <wp:extent cx="5943600" cy="3238500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5D8B6" w14:textId="37E5966D" w:rsidR="00FF0D16" w:rsidRDefault="00BF1CAE" w:rsidP="001228B1">
      <w:pPr>
        <w:pStyle w:val="Bngbiu-nidung"/>
      </w:pPr>
      <w:bookmarkStart w:id="67" w:name="_Toc105771180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5</w:t>
        </w:r>
      </w:fldSimple>
      <w:r w:rsidRPr="00BF1CAE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67"/>
      <w:proofErr w:type="spellEnd"/>
    </w:p>
    <w:p w14:paraId="09222B6E" w14:textId="77777777" w:rsidR="00943113" w:rsidRDefault="00943113" w:rsidP="001F56C4">
      <w:pPr>
        <w:pStyle w:val="Tiumccp2"/>
      </w:pPr>
      <w:bookmarkStart w:id="68" w:name="_Toc105771504"/>
      <w:r>
        <w:br w:type="page"/>
      </w:r>
    </w:p>
    <w:p w14:paraId="3A179961" w14:textId="1B4A36BA" w:rsidR="00FF0D16" w:rsidRDefault="00FC2AA3" w:rsidP="00943113">
      <w:pPr>
        <w:pStyle w:val="Tiumccp2"/>
        <w:ind w:left="720"/>
      </w:pPr>
      <w:r>
        <w:lastRenderedPageBreak/>
        <w:t xml:space="preserve">3.2.6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 w:rsidR="00FF0D16">
        <w:t>Xem</w:t>
      </w:r>
      <w:proofErr w:type="spellEnd"/>
      <w:r w:rsidR="00FF0D16">
        <w:t xml:space="preserve"> </w:t>
      </w:r>
      <w:proofErr w:type="spellStart"/>
      <w:r w:rsidR="00FF0D16">
        <w:t>thông</w:t>
      </w:r>
      <w:proofErr w:type="spellEnd"/>
      <w:r w:rsidR="00FF0D16">
        <w:t xml:space="preserve"> tin </w:t>
      </w:r>
      <w:proofErr w:type="spellStart"/>
      <w:r w:rsidR="00FF0D16">
        <w:t>sân</w:t>
      </w:r>
      <w:proofErr w:type="spellEnd"/>
      <w:r w:rsidR="00FF0D16">
        <w:t xml:space="preserve"> </w:t>
      </w:r>
      <w:proofErr w:type="spellStart"/>
      <w:r w:rsidR="00FF0D16">
        <w:t>bóng</w:t>
      </w:r>
      <w:proofErr w:type="spellEnd"/>
      <w:r w:rsidR="00FF0D16">
        <w:t>:</w:t>
      </w:r>
      <w:bookmarkEnd w:id="68"/>
    </w:p>
    <w:p w14:paraId="307D8EC2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32B2063F" wp14:editId="72A663BE">
            <wp:extent cx="5943600" cy="43561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75F1C" w14:textId="09661B54" w:rsidR="00FC2AA3" w:rsidRDefault="00BF1CAE" w:rsidP="001228B1">
      <w:pPr>
        <w:pStyle w:val="Bngbiu-nidung"/>
      </w:pPr>
      <w:bookmarkStart w:id="69" w:name="_Toc105771181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6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bookmarkEnd w:id="69"/>
      <w:proofErr w:type="spellEnd"/>
    </w:p>
    <w:p w14:paraId="1770892E" w14:textId="77777777" w:rsidR="00943113" w:rsidRDefault="00943113" w:rsidP="00943113">
      <w:pPr>
        <w:pStyle w:val="Tiumccp2"/>
        <w:ind w:left="720"/>
      </w:pPr>
      <w:bookmarkStart w:id="70" w:name="_Toc105771505"/>
      <w:r>
        <w:br w:type="page"/>
      </w:r>
    </w:p>
    <w:p w14:paraId="2618DA7D" w14:textId="586E383E" w:rsidR="00FC2AA3" w:rsidRDefault="00FC2AA3" w:rsidP="00943113">
      <w:pPr>
        <w:pStyle w:val="Tiumccp2"/>
        <w:ind w:left="720"/>
      </w:pPr>
      <w:r>
        <w:lastRenderedPageBreak/>
        <w:t xml:space="preserve">3.2.7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>:</w:t>
      </w:r>
      <w:bookmarkEnd w:id="70"/>
    </w:p>
    <w:p w14:paraId="0C0584FF" w14:textId="77777777" w:rsidR="00BF1CAE" w:rsidRDefault="00FC2AA3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0C1BE6C5" wp14:editId="2570D102">
            <wp:extent cx="5943600" cy="41783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2B9BA" w14:textId="32B0741C" w:rsidR="00FC2AA3" w:rsidRDefault="00BF1CAE" w:rsidP="001228B1">
      <w:pPr>
        <w:pStyle w:val="Bngbiu-nidung"/>
      </w:pPr>
      <w:bookmarkStart w:id="71" w:name="_Toc105771182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7</w:t>
        </w:r>
      </w:fldSimple>
      <w:r w:rsidRPr="00BF1CAE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71"/>
      <w:proofErr w:type="spellEnd"/>
    </w:p>
    <w:p w14:paraId="20B5FD71" w14:textId="77777777" w:rsidR="00FC2AA3" w:rsidRPr="00FC2AA3" w:rsidRDefault="00FC2AA3" w:rsidP="00FC2AA3">
      <w:pPr>
        <w:spacing w:line="360" w:lineRule="auto"/>
        <w:rPr>
          <w:sz w:val="26"/>
          <w:szCs w:val="26"/>
        </w:rPr>
      </w:pPr>
    </w:p>
    <w:p w14:paraId="3D28E417" w14:textId="77777777" w:rsidR="00943113" w:rsidRDefault="00943113" w:rsidP="001F56C4">
      <w:pPr>
        <w:pStyle w:val="Tiumccp2"/>
      </w:pPr>
      <w:bookmarkStart w:id="72" w:name="_Toc105771506"/>
      <w:r>
        <w:br w:type="page"/>
      </w:r>
    </w:p>
    <w:p w14:paraId="358F9929" w14:textId="0C629633" w:rsidR="00FF0D16" w:rsidRDefault="00FC2AA3" w:rsidP="00943113">
      <w:pPr>
        <w:pStyle w:val="Tiumccp2"/>
        <w:ind w:left="720"/>
      </w:pPr>
      <w:r>
        <w:lastRenderedPageBreak/>
        <w:t xml:space="preserve">3.2.8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r w:rsidR="00FF0D16">
        <w:t xml:space="preserve">Thanh </w:t>
      </w:r>
      <w:proofErr w:type="spellStart"/>
      <w:r w:rsidR="00FF0D16">
        <w:t>toán</w:t>
      </w:r>
      <w:proofErr w:type="spellEnd"/>
      <w:r w:rsidR="00FF0D16">
        <w:t>:</w:t>
      </w:r>
      <w:bookmarkEnd w:id="72"/>
    </w:p>
    <w:p w14:paraId="5305B8B6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744D6D73" wp14:editId="596CD7AD">
            <wp:extent cx="5943600" cy="43561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38F3C" w14:textId="3C2556F6" w:rsidR="00FF0D16" w:rsidRDefault="00BF1CAE" w:rsidP="001228B1">
      <w:pPr>
        <w:pStyle w:val="Bngbiu-nidung"/>
      </w:pPr>
      <w:bookmarkStart w:id="73" w:name="_Toc105771183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8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Thanh </w:t>
      </w:r>
      <w:proofErr w:type="spellStart"/>
      <w:r>
        <w:t>toán</w:t>
      </w:r>
      <w:bookmarkEnd w:id="73"/>
      <w:proofErr w:type="spellEnd"/>
    </w:p>
    <w:p w14:paraId="74DF2B25" w14:textId="77777777" w:rsidR="00943113" w:rsidRDefault="00943113" w:rsidP="001F56C4">
      <w:pPr>
        <w:pStyle w:val="Tiumccp2"/>
      </w:pPr>
      <w:bookmarkStart w:id="74" w:name="_Toc105771507"/>
      <w:r>
        <w:br w:type="page"/>
      </w:r>
    </w:p>
    <w:p w14:paraId="7ACAECBA" w14:textId="1435F405" w:rsidR="00FF0D16" w:rsidRDefault="00FC2AA3" w:rsidP="00943113">
      <w:pPr>
        <w:pStyle w:val="Tiumccp2"/>
        <w:ind w:left="720"/>
      </w:pPr>
      <w:r>
        <w:lastRenderedPageBreak/>
        <w:t>3.2.9</w:t>
      </w:r>
      <w:r w:rsidR="00BF1CAE">
        <w:t xml:space="preserve">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>
        <w:t xml:space="preserve"> </w:t>
      </w:r>
      <w:proofErr w:type="spellStart"/>
      <w:r w:rsidR="00FF0D16">
        <w:t>Tổng</w:t>
      </w:r>
      <w:proofErr w:type="spellEnd"/>
      <w:r w:rsidR="00FF0D16">
        <w:t xml:space="preserve"> </w:t>
      </w:r>
      <w:proofErr w:type="spellStart"/>
      <w:r w:rsidR="00FF0D16">
        <w:t>doanh</w:t>
      </w:r>
      <w:proofErr w:type="spellEnd"/>
      <w:r w:rsidR="00FF0D16">
        <w:t xml:space="preserve"> </w:t>
      </w:r>
      <w:proofErr w:type="spellStart"/>
      <w:r w:rsidR="00FF0D16">
        <w:t>thu</w:t>
      </w:r>
      <w:proofErr w:type="spellEnd"/>
      <w:r w:rsidR="00FF0D16">
        <w:t>:</w:t>
      </w:r>
      <w:bookmarkEnd w:id="74"/>
    </w:p>
    <w:p w14:paraId="2644AE52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3F9AEE46" wp14:editId="35B3D8E2">
            <wp:extent cx="5943600" cy="4356100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8860B" w14:textId="2F622E06" w:rsidR="00FF0D16" w:rsidRDefault="00BF1CAE" w:rsidP="001228B1">
      <w:pPr>
        <w:pStyle w:val="Bngbiu-nidung"/>
      </w:pPr>
      <w:bookmarkStart w:id="75" w:name="_Toc105771184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9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75"/>
      <w:proofErr w:type="spellEnd"/>
    </w:p>
    <w:p w14:paraId="3A273C7D" w14:textId="77777777" w:rsidR="00943113" w:rsidRDefault="00943113" w:rsidP="001F56C4">
      <w:pPr>
        <w:pStyle w:val="Tiumccp2"/>
      </w:pPr>
      <w:bookmarkStart w:id="76" w:name="_Toc105771508"/>
      <w:r>
        <w:br w:type="page"/>
      </w:r>
    </w:p>
    <w:p w14:paraId="546B322E" w14:textId="15A6C6D9" w:rsidR="00FF0D16" w:rsidRDefault="00FC2AA3" w:rsidP="00943113">
      <w:pPr>
        <w:pStyle w:val="Tiumccp2"/>
        <w:ind w:left="720"/>
      </w:pPr>
      <w:r>
        <w:lastRenderedPageBreak/>
        <w:t xml:space="preserve">3.2.10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 w:rsidR="00FF0D16">
        <w:t>Thêm</w:t>
      </w:r>
      <w:proofErr w:type="spellEnd"/>
      <w:r w:rsidR="00FF0D16">
        <w:t xml:space="preserve"> </w:t>
      </w:r>
      <w:proofErr w:type="spellStart"/>
      <w:r w:rsidR="00FF0D16">
        <w:t>khách</w:t>
      </w:r>
      <w:proofErr w:type="spellEnd"/>
      <w:r w:rsidR="00FF0D16">
        <w:t xml:space="preserve"> </w:t>
      </w:r>
      <w:proofErr w:type="spellStart"/>
      <w:r w:rsidR="00FF0D16">
        <w:t>hàng</w:t>
      </w:r>
      <w:proofErr w:type="spellEnd"/>
      <w:r w:rsidR="00FF0D16">
        <w:t>:</w:t>
      </w:r>
      <w:bookmarkEnd w:id="76"/>
    </w:p>
    <w:p w14:paraId="12C82FD9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4F942DB1" wp14:editId="02A9C61B">
            <wp:extent cx="5943600" cy="5943600"/>
            <wp:effectExtent l="0" t="0" r="0" b="0"/>
            <wp:docPr id="41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0F4EA" w14:textId="6DF7A942" w:rsidR="00FF0D16" w:rsidRDefault="00BF1CAE" w:rsidP="001228B1">
      <w:pPr>
        <w:pStyle w:val="Bngbiu-nidung"/>
      </w:pPr>
      <w:bookmarkStart w:id="77" w:name="_Toc105771185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10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02986EB3" w14:textId="77777777" w:rsidR="00BF1CAE" w:rsidRDefault="00BF1CAE" w:rsidP="001F56C4">
      <w:pPr>
        <w:pStyle w:val="Tiumccp2"/>
      </w:pPr>
    </w:p>
    <w:p w14:paraId="7D523ADE" w14:textId="77777777" w:rsidR="00BF1CAE" w:rsidRDefault="00BF1CAE" w:rsidP="001F56C4">
      <w:pPr>
        <w:pStyle w:val="Tiumccp2"/>
      </w:pPr>
    </w:p>
    <w:p w14:paraId="390E3F99" w14:textId="77777777" w:rsidR="00BF1CAE" w:rsidRDefault="00BF1CAE" w:rsidP="001F56C4">
      <w:pPr>
        <w:pStyle w:val="Tiumccp2"/>
      </w:pPr>
    </w:p>
    <w:p w14:paraId="188F6074" w14:textId="77777777" w:rsidR="00BF1CAE" w:rsidRDefault="00BF1CAE" w:rsidP="001F56C4">
      <w:pPr>
        <w:pStyle w:val="Tiumccp2"/>
      </w:pPr>
    </w:p>
    <w:p w14:paraId="1B70858F" w14:textId="6C2564CA" w:rsidR="00FF0D16" w:rsidRDefault="00FC2AA3" w:rsidP="00943113">
      <w:pPr>
        <w:pStyle w:val="Tiumccp2"/>
        <w:ind w:left="720"/>
      </w:pPr>
      <w:bookmarkStart w:id="78" w:name="_Toc105771509"/>
      <w:r>
        <w:t xml:space="preserve">3.2.11 </w:t>
      </w:r>
      <w:proofErr w:type="spellStart"/>
      <w:r w:rsidR="00BF1CAE">
        <w:t>Sơ</w:t>
      </w:r>
      <w:proofErr w:type="spellEnd"/>
      <w:r w:rsidR="00BF1CAE">
        <w:t xml:space="preserve"> </w:t>
      </w:r>
      <w:proofErr w:type="spellStart"/>
      <w:r w:rsidR="00BF1CAE">
        <w:t>đồ</w:t>
      </w:r>
      <w:proofErr w:type="spellEnd"/>
      <w:r w:rsidR="00BF1CAE">
        <w:t xml:space="preserve"> </w:t>
      </w:r>
      <w:proofErr w:type="spellStart"/>
      <w:r w:rsidR="00BF1CAE">
        <w:t>tuần</w:t>
      </w:r>
      <w:proofErr w:type="spellEnd"/>
      <w:r w:rsidR="00BF1CAE">
        <w:t xml:space="preserve"> </w:t>
      </w:r>
      <w:proofErr w:type="spellStart"/>
      <w:r w:rsidR="00BF1CAE">
        <w:t>tự</w:t>
      </w:r>
      <w:proofErr w:type="spellEnd"/>
      <w:r w:rsidR="00BF1CAE">
        <w:t xml:space="preserve"> </w:t>
      </w:r>
      <w:proofErr w:type="spellStart"/>
      <w:r w:rsidR="00FF0D16">
        <w:t>Sửa</w:t>
      </w:r>
      <w:proofErr w:type="spellEnd"/>
      <w:r w:rsidR="00FF0D16">
        <w:t xml:space="preserve"> </w:t>
      </w:r>
      <w:proofErr w:type="spellStart"/>
      <w:r w:rsidR="00FF0D16">
        <w:t>thông</w:t>
      </w:r>
      <w:proofErr w:type="spellEnd"/>
      <w:r w:rsidR="00FF0D16">
        <w:t xml:space="preserve"> tin </w:t>
      </w:r>
      <w:proofErr w:type="spellStart"/>
      <w:r w:rsidR="00FF0D16">
        <w:t>khách</w:t>
      </w:r>
      <w:proofErr w:type="spellEnd"/>
      <w:r w:rsidR="00FF0D16">
        <w:t xml:space="preserve"> </w:t>
      </w:r>
      <w:proofErr w:type="spellStart"/>
      <w:r w:rsidR="00FF0D16">
        <w:t>hàng</w:t>
      </w:r>
      <w:proofErr w:type="spellEnd"/>
      <w:r w:rsidR="00FF0D16">
        <w:t>:</w:t>
      </w:r>
      <w:bookmarkEnd w:id="78"/>
    </w:p>
    <w:p w14:paraId="57E79024" w14:textId="77777777" w:rsidR="00BF1CAE" w:rsidRDefault="00FF0D16" w:rsidP="00BF1CAE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4621B560" wp14:editId="16380D3B">
            <wp:extent cx="5943600" cy="59436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07C8A" w14:textId="53306740" w:rsidR="00FF0D16" w:rsidRDefault="00BF1CAE" w:rsidP="001228B1">
      <w:pPr>
        <w:pStyle w:val="Bngbiu-nidung"/>
      </w:pPr>
      <w:bookmarkStart w:id="79" w:name="_Toc105771186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11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79"/>
      <w:proofErr w:type="spellEnd"/>
    </w:p>
    <w:p w14:paraId="734CE36A" w14:textId="77777777" w:rsidR="00DA4C54" w:rsidRDefault="00DA4C54" w:rsidP="001F56C4">
      <w:pPr>
        <w:pStyle w:val="Tiumccp2"/>
      </w:pPr>
    </w:p>
    <w:p w14:paraId="633EEE48" w14:textId="77777777" w:rsidR="00DA4C54" w:rsidRDefault="00DA4C54" w:rsidP="001F56C4">
      <w:pPr>
        <w:pStyle w:val="Tiumccp2"/>
      </w:pPr>
    </w:p>
    <w:p w14:paraId="3E3E480C" w14:textId="77777777" w:rsidR="00DA4C54" w:rsidRDefault="00DA4C54" w:rsidP="001F56C4">
      <w:pPr>
        <w:pStyle w:val="Tiumccp2"/>
      </w:pPr>
    </w:p>
    <w:p w14:paraId="61769FCF" w14:textId="1AAA39DF" w:rsidR="00FF0D16" w:rsidRDefault="00FC2AA3" w:rsidP="00943113">
      <w:pPr>
        <w:pStyle w:val="Tiumccp2"/>
        <w:ind w:left="720"/>
      </w:pPr>
      <w:bookmarkStart w:id="80" w:name="_Toc105771510"/>
      <w:r>
        <w:t>3.2.12</w:t>
      </w:r>
      <w:r w:rsidR="00DA4C54">
        <w:t xml:space="preserve"> </w:t>
      </w:r>
      <w:proofErr w:type="spellStart"/>
      <w:r w:rsidR="00DA4C54">
        <w:t>Sơ</w:t>
      </w:r>
      <w:proofErr w:type="spellEnd"/>
      <w:r w:rsidR="00DA4C54">
        <w:t xml:space="preserve"> </w:t>
      </w:r>
      <w:proofErr w:type="spellStart"/>
      <w:r w:rsidR="00DA4C54">
        <w:t>đồ</w:t>
      </w:r>
      <w:proofErr w:type="spellEnd"/>
      <w:r w:rsidR="00DA4C54">
        <w:t xml:space="preserve"> </w:t>
      </w:r>
      <w:proofErr w:type="spellStart"/>
      <w:r w:rsidR="00DA4C54">
        <w:t>tuần</w:t>
      </w:r>
      <w:proofErr w:type="spellEnd"/>
      <w:r w:rsidR="00DA4C54">
        <w:t xml:space="preserve"> </w:t>
      </w:r>
      <w:proofErr w:type="spellStart"/>
      <w:r w:rsidR="00DA4C54">
        <w:t>tự</w:t>
      </w:r>
      <w:proofErr w:type="spellEnd"/>
      <w:r>
        <w:t xml:space="preserve"> </w:t>
      </w:r>
      <w:proofErr w:type="spellStart"/>
      <w:r w:rsidR="00FF0D16">
        <w:t>Dịch</w:t>
      </w:r>
      <w:proofErr w:type="spellEnd"/>
      <w:r w:rsidR="00FF0D16">
        <w:t xml:space="preserve"> </w:t>
      </w:r>
      <w:proofErr w:type="spellStart"/>
      <w:r w:rsidR="00FF0D16">
        <w:t>vụ</w:t>
      </w:r>
      <w:proofErr w:type="spellEnd"/>
      <w:r w:rsidR="00FF0D16">
        <w:t xml:space="preserve"> </w:t>
      </w:r>
      <w:proofErr w:type="spellStart"/>
      <w:r w:rsidR="00FF0D16">
        <w:t>phụ</w:t>
      </w:r>
      <w:proofErr w:type="spellEnd"/>
      <w:r w:rsidR="00FF0D16">
        <w:t>:</w:t>
      </w:r>
      <w:bookmarkEnd w:id="80"/>
      <w:r w:rsidR="00FF0D16">
        <w:t xml:space="preserve"> </w:t>
      </w:r>
    </w:p>
    <w:p w14:paraId="34F4E895" w14:textId="77777777" w:rsidR="00DA4C54" w:rsidRDefault="00FF0D16" w:rsidP="00DA4C54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7F604362" wp14:editId="2B05F439">
            <wp:extent cx="5943600" cy="37338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B4B3" w14:textId="2B69A73F" w:rsidR="00FF0D16" w:rsidRDefault="00DA4C54" w:rsidP="001228B1">
      <w:pPr>
        <w:pStyle w:val="Bngbiu-nidung"/>
      </w:pPr>
      <w:bookmarkStart w:id="81" w:name="_Toc105771187"/>
      <w:proofErr w:type="spellStart"/>
      <w:r>
        <w:t>Hình</w:t>
      </w:r>
      <w:proofErr w:type="spellEnd"/>
      <w:r>
        <w:t xml:space="preserve"> 3.2. </w:t>
      </w:r>
      <w:fldSimple w:instr=" SEQ Hình_3.2. \* ARABIC ">
        <w:r w:rsidR="005B2932">
          <w:rPr>
            <w:noProof/>
          </w:rPr>
          <w:t>12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phụ</w:t>
      </w:r>
      <w:bookmarkEnd w:id="81"/>
      <w:proofErr w:type="spellEnd"/>
    </w:p>
    <w:p w14:paraId="52913849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A37DCEE" w14:textId="77777777" w:rsidR="00943113" w:rsidRDefault="00943113" w:rsidP="00FC2AA3">
      <w:pPr>
        <w:pStyle w:val="Tiumccp1"/>
      </w:pPr>
      <w:bookmarkStart w:id="82" w:name="_Toc105771511"/>
      <w:r>
        <w:br w:type="page"/>
      </w:r>
    </w:p>
    <w:p w14:paraId="2180E1AF" w14:textId="73951AF3" w:rsidR="00FF0D16" w:rsidRPr="00FC2AA3" w:rsidRDefault="00FC2AA3" w:rsidP="00943113">
      <w:pPr>
        <w:pStyle w:val="Tiumccp1"/>
        <w:ind w:left="360"/>
      </w:pPr>
      <w:r>
        <w:lastRenderedPageBreak/>
        <w:t>3.3</w:t>
      </w:r>
      <w:r w:rsidR="00003B8A">
        <w:t xml:space="preserve"> </w:t>
      </w:r>
      <w:proofErr w:type="spellStart"/>
      <w:r w:rsidR="00FF0D16" w:rsidRPr="00FC2AA3">
        <w:t>Mô</w:t>
      </w:r>
      <w:proofErr w:type="spellEnd"/>
      <w:r w:rsidR="00FF0D16" w:rsidRPr="00FC2AA3">
        <w:t xml:space="preserve"> </w:t>
      </w:r>
      <w:proofErr w:type="spellStart"/>
      <w:r w:rsidR="00FF0D16" w:rsidRPr="00FC2AA3">
        <w:t>hình</w:t>
      </w:r>
      <w:proofErr w:type="spellEnd"/>
      <w:r w:rsidR="00FF0D16" w:rsidRPr="00FC2AA3">
        <w:t xml:space="preserve"> ERD:</w:t>
      </w:r>
      <w:bookmarkEnd w:id="82"/>
    </w:p>
    <w:p w14:paraId="050EC222" w14:textId="77777777" w:rsidR="00DA4C54" w:rsidRDefault="00FF0D16" w:rsidP="00DA4C54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70839049" wp14:editId="02432EF8">
            <wp:extent cx="5943600" cy="60198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EC014" w14:textId="4CD36A81" w:rsidR="00FF0D16" w:rsidRDefault="00DA4C54" w:rsidP="001228B1">
      <w:pPr>
        <w:pStyle w:val="Bngbiu-nidung"/>
      </w:pPr>
      <w:bookmarkStart w:id="83" w:name="_Toc105771188"/>
      <w:proofErr w:type="spellStart"/>
      <w:r>
        <w:t>Hình</w:t>
      </w:r>
      <w:proofErr w:type="spellEnd"/>
      <w:r>
        <w:t xml:space="preserve"> 3.3. </w:t>
      </w:r>
      <w:fldSimple w:instr=" SEQ Hình_3.3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ERD</w:t>
      </w:r>
      <w:bookmarkEnd w:id="83"/>
    </w:p>
    <w:p w14:paraId="691447DB" w14:textId="77777777" w:rsidR="00943113" w:rsidRDefault="00943113" w:rsidP="001F56C4">
      <w:pPr>
        <w:pStyle w:val="Chng"/>
      </w:pPr>
      <w:bookmarkStart w:id="84" w:name="_Toc105771512"/>
      <w:r>
        <w:br w:type="page"/>
      </w:r>
    </w:p>
    <w:p w14:paraId="15FBA060" w14:textId="77F0B9C9" w:rsidR="00FF0D16" w:rsidRDefault="001F56C4" w:rsidP="001F56C4">
      <w:pPr>
        <w:pStyle w:val="Chng"/>
      </w:pPr>
      <w:r>
        <w:lastRenderedPageBreak/>
        <w:t xml:space="preserve">4 </w:t>
      </w:r>
      <w:proofErr w:type="spellStart"/>
      <w:r w:rsidR="00FF0D16">
        <w:t>Thiết</w:t>
      </w:r>
      <w:proofErr w:type="spellEnd"/>
      <w:r w:rsidR="00FF0D16">
        <w:t xml:space="preserve"> </w:t>
      </w:r>
      <w:proofErr w:type="spellStart"/>
      <w:r w:rsidR="00FF0D16">
        <w:t>kế</w:t>
      </w:r>
      <w:proofErr w:type="spellEnd"/>
      <w:r w:rsidR="00FF0D16">
        <w:t xml:space="preserve"> </w:t>
      </w:r>
      <w:proofErr w:type="spellStart"/>
      <w:r w:rsidR="00FF0D16">
        <w:t>giao</w:t>
      </w:r>
      <w:proofErr w:type="spellEnd"/>
      <w:r w:rsidR="00FF0D16">
        <w:t xml:space="preserve"> </w:t>
      </w:r>
      <w:proofErr w:type="spellStart"/>
      <w:r w:rsidR="00FF0D16">
        <w:t>diện</w:t>
      </w:r>
      <w:proofErr w:type="spellEnd"/>
      <w:r w:rsidR="00FF0D16">
        <w:t xml:space="preserve"> </w:t>
      </w:r>
      <w:proofErr w:type="spellStart"/>
      <w:r w:rsidR="00FF0D16">
        <w:t>và</w:t>
      </w:r>
      <w:proofErr w:type="spellEnd"/>
      <w:r w:rsidR="00FF0D16">
        <w:t xml:space="preserve"> </w:t>
      </w:r>
      <w:proofErr w:type="spellStart"/>
      <w:r w:rsidR="00FF0D16">
        <w:t>xử</w:t>
      </w:r>
      <w:proofErr w:type="spellEnd"/>
      <w:r w:rsidR="00FF0D16">
        <w:t xml:space="preserve"> </w:t>
      </w:r>
      <w:proofErr w:type="spellStart"/>
      <w:r w:rsidR="00FF0D16">
        <w:t>lý</w:t>
      </w:r>
      <w:proofErr w:type="spellEnd"/>
      <w:r w:rsidR="00FF0D16">
        <w:t>:</w:t>
      </w:r>
      <w:bookmarkEnd w:id="84"/>
    </w:p>
    <w:p w14:paraId="32822F79" w14:textId="058B3DF5" w:rsidR="000011CB" w:rsidRDefault="00003B8A" w:rsidP="00943113">
      <w:pPr>
        <w:pStyle w:val="Tiumccp1"/>
        <w:ind w:left="360"/>
      </w:pPr>
      <w:bookmarkStart w:id="85" w:name="_Toc105771513"/>
      <w:r>
        <w:t xml:space="preserve">4.1 </w:t>
      </w:r>
      <w:proofErr w:type="spellStart"/>
      <w:r w:rsidR="00FF0D16">
        <w:t>Mô</w:t>
      </w:r>
      <w:proofErr w:type="spellEnd"/>
      <w:r w:rsidR="00FF0D16">
        <w:t xml:space="preserve"> </w:t>
      </w:r>
      <w:proofErr w:type="spellStart"/>
      <w:r w:rsidR="00FF0D16">
        <w:t>tả</w:t>
      </w:r>
      <w:proofErr w:type="spellEnd"/>
      <w:r w:rsidR="00FF0D16">
        <w:t xml:space="preserve"> </w:t>
      </w:r>
      <w:proofErr w:type="spellStart"/>
      <w:r w:rsidR="00FF0D16">
        <w:t>giao</w:t>
      </w:r>
      <w:proofErr w:type="spellEnd"/>
      <w:r w:rsidR="00FF0D16">
        <w:t xml:space="preserve"> </w:t>
      </w:r>
      <w:proofErr w:type="spellStart"/>
      <w:r w:rsidR="00FF0D16">
        <w:t>diện</w:t>
      </w:r>
      <w:proofErr w:type="spellEnd"/>
      <w:r w:rsidR="00FF0D16">
        <w:t>:</w:t>
      </w:r>
      <w:bookmarkEnd w:id="85"/>
      <w:r w:rsidR="00FF0D16">
        <w:t xml:space="preserve"> </w:t>
      </w:r>
    </w:p>
    <w:p w14:paraId="714445EF" w14:textId="08A177C8" w:rsidR="00FF0D16" w:rsidRDefault="00003B8A" w:rsidP="000011CB">
      <w:pPr>
        <w:pStyle w:val="Tiumccp2"/>
        <w:ind w:firstLine="720"/>
      </w:pPr>
      <w:bookmarkStart w:id="86" w:name="_Toc105771514"/>
      <w:r>
        <w:t xml:space="preserve">4.1.1 </w:t>
      </w:r>
      <w:proofErr w:type="spellStart"/>
      <w:r w:rsidR="000011CB">
        <w:t>Tổng</w:t>
      </w:r>
      <w:proofErr w:type="spellEnd"/>
      <w:r w:rsidR="000011CB">
        <w:t xml:space="preserve"> </w:t>
      </w:r>
      <w:proofErr w:type="spellStart"/>
      <w:r w:rsidR="000011CB">
        <w:t>quan</w:t>
      </w:r>
      <w:proofErr w:type="spellEnd"/>
      <w:r w:rsidR="000011CB">
        <w:t xml:space="preserve"> </w:t>
      </w:r>
      <w:proofErr w:type="spellStart"/>
      <w:r w:rsidR="000011CB">
        <w:t>giao</w:t>
      </w:r>
      <w:proofErr w:type="spellEnd"/>
      <w:r w:rsidR="000011CB">
        <w:t xml:space="preserve"> </w:t>
      </w:r>
      <w:proofErr w:type="spellStart"/>
      <w:r w:rsidR="000011CB">
        <w:t>diện</w:t>
      </w:r>
      <w:proofErr w:type="spellEnd"/>
      <w:r w:rsidR="000011CB">
        <w:t>:</w:t>
      </w:r>
      <w:bookmarkEnd w:id="86"/>
    </w:p>
    <w:p w14:paraId="2CF3E26B" w14:textId="77777777" w:rsidR="00BC6526" w:rsidRDefault="00FF0D16" w:rsidP="00BC6526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666D89AD" wp14:editId="1347AACA">
            <wp:extent cx="5943600" cy="34671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BD177" w14:textId="46A20519" w:rsidR="00FF0D16" w:rsidRDefault="00BC6526" w:rsidP="001228B1">
      <w:pPr>
        <w:pStyle w:val="Bngbiu-nidung"/>
      </w:pPr>
      <w:bookmarkStart w:id="87" w:name="_Toc105771195"/>
      <w:proofErr w:type="spellStart"/>
      <w:r>
        <w:t>Hình</w:t>
      </w:r>
      <w:proofErr w:type="spellEnd"/>
      <w:r>
        <w:t xml:space="preserve"> 4.1. </w:t>
      </w:r>
      <w:fldSimple w:instr=" SEQ Hình_4.1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87"/>
      <w:proofErr w:type="spellEnd"/>
    </w:p>
    <w:p w14:paraId="7C8B7755" w14:textId="77777777" w:rsidR="00943113" w:rsidRDefault="00943113" w:rsidP="000011CB">
      <w:pPr>
        <w:pStyle w:val="Tiumccp2"/>
        <w:ind w:firstLine="720"/>
      </w:pPr>
      <w:bookmarkStart w:id="88" w:name="_Toc105771515"/>
      <w:r>
        <w:br w:type="page"/>
      </w:r>
    </w:p>
    <w:p w14:paraId="08DFB4F3" w14:textId="7E9D8886" w:rsidR="00FF0D16" w:rsidRDefault="00281A8D" w:rsidP="000011CB">
      <w:pPr>
        <w:pStyle w:val="Tiumccp2"/>
        <w:ind w:firstLine="720"/>
      </w:pPr>
      <w:r>
        <w:lastRenderedPageBreak/>
        <w:t xml:space="preserve">4.1.2 </w:t>
      </w:r>
      <w:r w:rsidR="00FF0D16">
        <w:t xml:space="preserve">Workflow </w:t>
      </w:r>
      <w:proofErr w:type="spellStart"/>
      <w:r w:rsidR="00FF0D16">
        <w:t>của</w:t>
      </w:r>
      <w:proofErr w:type="spellEnd"/>
      <w:r w:rsidR="00FF0D16">
        <w:t xml:space="preserve"> </w:t>
      </w:r>
      <w:proofErr w:type="spellStart"/>
      <w:r w:rsidR="00FF0D16">
        <w:t>giao</w:t>
      </w:r>
      <w:proofErr w:type="spellEnd"/>
      <w:r w:rsidR="00FF0D16">
        <w:t xml:space="preserve"> </w:t>
      </w:r>
      <w:proofErr w:type="spellStart"/>
      <w:r w:rsidR="00FF0D16">
        <w:t>diện</w:t>
      </w:r>
      <w:proofErr w:type="spellEnd"/>
      <w:r w:rsidR="00FF0D16">
        <w:t>:</w:t>
      </w:r>
      <w:bookmarkEnd w:id="88"/>
    </w:p>
    <w:p w14:paraId="3EEC0970" w14:textId="77777777" w:rsidR="00BC6526" w:rsidRDefault="00FF0D16" w:rsidP="00BC6526">
      <w:pPr>
        <w:keepNext/>
        <w:spacing w:line="360" w:lineRule="auto"/>
      </w:pPr>
      <w:r>
        <w:rPr>
          <w:noProof/>
          <w:sz w:val="26"/>
          <w:szCs w:val="26"/>
        </w:rPr>
        <w:drawing>
          <wp:inline distT="114300" distB="114300" distL="114300" distR="114300" wp14:anchorId="3F6FB1F1" wp14:editId="3B0A4AFC">
            <wp:extent cx="5943600" cy="34417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B0E20" w14:textId="41B73C17" w:rsidR="00BC6526" w:rsidRPr="00BC6526" w:rsidRDefault="00BC6526" w:rsidP="001228B1">
      <w:pPr>
        <w:pStyle w:val="Bngbiu-nidung"/>
      </w:pPr>
      <w:bookmarkStart w:id="89" w:name="_Toc105771196"/>
      <w:proofErr w:type="spellStart"/>
      <w:r>
        <w:t>Hình</w:t>
      </w:r>
      <w:proofErr w:type="spellEnd"/>
      <w:r>
        <w:t xml:space="preserve"> 4.1. </w:t>
      </w:r>
      <w:fldSimple w:instr=" SEQ Hình_4.1. \* ARABIC ">
        <w:r w:rsidR="005B2932">
          <w:rPr>
            <w:noProof/>
          </w:rPr>
          <w:t>2</w:t>
        </w:r>
      </w:fldSimple>
      <w:r>
        <w:t xml:space="preserve"> Workflow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89"/>
      <w:proofErr w:type="spellEnd"/>
    </w:p>
    <w:p w14:paraId="325EB4B5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6475B44" w14:textId="668AFEC3" w:rsidR="00FF0D16" w:rsidRPr="00003B8A" w:rsidRDefault="00003B8A" w:rsidP="00FF0D16">
      <w:pPr>
        <w:spacing w:line="360" w:lineRule="auto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* </w:t>
      </w:r>
      <w:r w:rsidR="00FF0D16" w:rsidRPr="00003B8A">
        <w:rPr>
          <w:b/>
          <w:sz w:val="26"/>
          <w:szCs w:val="26"/>
        </w:rPr>
        <w:t xml:space="preserve">Giao </w:t>
      </w:r>
      <w:proofErr w:type="spellStart"/>
      <w:r w:rsidR="00FF0D16" w:rsidRPr="00003B8A">
        <w:rPr>
          <w:b/>
          <w:sz w:val="26"/>
          <w:szCs w:val="26"/>
        </w:rPr>
        <w:t>diện</w:t>
      </w:r>
      <w:proofErr w:type="spellEnd"/>
      <w:r w:rsidR="00FF0D16" w:rsidRPr="00003B8A">
        <w:rPr>
          <w:b/>
          <w:sz w:val="26"/>
          <w:szCs w:val="26"/>
        </w:rPr>
        <w:t xml:space="preserve"> </w:t>
      </w:r>
      <w:proofErr w:type="spellStart"/>
      <w:r w:rsidR="00FF0D16" w:rsidRPr="00003B8A">
        <w:rPr>
          <w:b/>
          <w:sz w:val="26"/>
          <w:szCs w:val="26"/>
        </w:rPr>
        <w:t>gồm</w:t>
      </w:r>
      <w:proofErr w:type="spellEnd"/>
      <w:r w:rsidR="00FF0D16" w:rsidRPr="00003B8A">
        <w:rPr>
          <w:b/>
          <w:sz w:val="26"/>
          <w:szCs w:val="26"/>
        </w:rPr>
        <w:t xml:space="preserve"> </w:t>
      </w:r>
      <w:proofErr w:type="spellStart"/>
      <w:r w:rsidR="00FF0D16" w:rsidRPr="00003B8A">
        <w:rPr>
          <w:b/>
          <w:sz w:val="26"/>
          <w:szCs w:val="26"/>
        </w:rPr>
        <w:t>các</w:t>
      </w:r>
      <w:proofErr w:type="spellEnd"/>
      <w:r w:rsidR="00FF0D16" w:rsidRPr="00003B8A">
        <w:rPr>
          <w:b/>
          <w:sz w:val="26"/>
          <w:szCs w:val="26"/>
        </w:rPr>
        <w:t xml:space="preserve"> </w:t>
      </w:r>
      <w:proofErr w:type="spellStart"/>
      <w:r w:rsidR="00FF0D16" w:rsidRPr="00003B8A">
        <w:rPr>
          <w:b/>
          <w:sz w:val="26"/>
          <w:szCs w:val="26"/>
        </w:rPr>
        <w:t>màn</w:t>
      </w:r>
      <w:proofErr w:type="spellEnd"/>
      <w:r w:rsidR="00FF0D16" w:rsidRPr="00003B8A">
        <w:rPr>
          <w:b/>
          <w:sz w:val="26"/>
          <w:szCs w:val="26"/>
        </w:rPr>
        <w:t xml:space="preserve"> </w:t>
      </w:r>
      <w:proofErr w:type="spellStart"/>
      <w:r w:rsidR="00FF0D16" w:rsidRPr="00003B8A">
        <w:rPr>
          <w:b/>
          <w:sz w:val="26"/>
          <w:szCs w:val="26"/>
        </w:rPr>
        <w:t>hình</w:t>
      </w:r>
      <w:proofErr w:type="spellEnd"/>
      <w:r w:rsidR="00FF0D16" w:rsidRPr="00003B8A">
        <w:rPr>
          <w:b/>
          <w:sz w:val="26"/>
          <w:szCs w:val="26"/>
        </w:rPr>
        <w:t>:</w:t>
      </w:r>
      <w:r w:rsidR="00FF0D16" w:rsidRPr="00003B8A">
        <w:rPr>
          <w:bCs/>
          <w:sz w:val="26"/>
          <w:szCs w:val="26"/>
        </w:rPr>
        <w:t xml:space="preserve"> </w:t>
      </w:r>
    </w:p>
    <w:p w14:paraId="2A8545E7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(Login Screen)</w:t>
      </w:r>
    </w:p>
    <w:p w14:paraId="55D76EAE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(Register Screen)</w:t>
      </w:r>
    </w:p>
    <w:p w14:paraId="44BDF927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(Forgot Password Screen) </w:t>
      </w:r>
    </w:p>
    <w:p w14:paraId="470C353E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1 (Infor Screen 1)</w:t>
      </w:r>
    </w:p>
    <w:p w14:paraId="3A6370D4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2 (Infor Screen 2)</w:t>
      </w:r>
    </w:p>
    <w:p w14:paraId="13EC3EAC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Dropdown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(Infor Screen dropdown)</w:t>
      </w:r>
    </w:p>
    <w:p w14:paraId="692D152A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(History Book)</w:t>
      </w:r>
    </w:p>
    <w:p w14:paraId="0191CD72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(Password change Screen)</w:t>
      </w:r>
    </w:p>
    <w:p w14:paraId="51833214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(Info Pitch)</w:t>
      </w:r>
    </w:p>
    <w:p w14:paraId="312514CA" w14:textId="77777777" w:rsidR="00FF0D16" w:rsidRDefault="00FF0D16" w:rsidP="000011CB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(Book Pitch detail)</w:t>
      </w:r>
    </w:p>
    <w:p w14:paraId="04AEE4EE" w14:textId="77777777" w:rsidR="00BC6526" w:rsidRDefault="00BC6526" w:rsidP="0082341B">
      <w:pPr>
        <w:pStyle w:val="Tiumccp1"/>
      </w:pPr>
    </w:p>
    <w:p w14:paraId="5BF00105" w14:textId="6B7B3BCA" w:rsidR="004B513A" w:rsidRDefault="00003B8A" w:rsidP="00943113">
      <w:pPr>
        <w:pStyle w:val="Tiumccp1"/>
        <w:ind w:left="360"/>
      </w:pPr>
      <w:bookmarkStart w:id="90" w:name="_Toc105771516"/>
      <w:r>
        <w:t xml:space="preserve">4.2 </w:t>
      </w:r>
      <w:proofErr w:type="spellStart"/>
      <w:r w:rsidR="00FF0D16" w:rsidRPr="0082341B">
        <w:t>Đặc</w:t>
      </w:r>
      <w:proofErr w:type="spellEnd"/>
      <w:r w:rsidR="00FF0D16" w:rsidRPr="0082341B">
        <w:t xml:space="preserve"> </w:t>
      </w:r>
      <w:proofErr w:type="spellStart"/>
      <w:r w:rsidR="00FF0D16" w:rsidRPr="0082341B">
        <w:t>tả</w:t>
      </w:r>
      <w:proofErr w:type="spellEnd"/>
      <w:r w:rsidR="00FF0D16" w:rsidRPr="0082341B">
        <w:t xml:space="preserve"> </w:t>
      </w:r>
      <w:proofErr w:type="spellStart"/>
      <w:r w:rsidR="00FF0D16" w:rsidRPr="0082341B">
        <w:t>xử</w:t>
      </w:r>
      <w:proofErr w:type="spellEnd"/>
      <w:r w:rsidR="00FF0D16" w:rsidRPr="0082341B">
        <w:t xml:space="preserve"> </w:t>
      </w:r>
      <w:proofErr w:type="spellStart"/>
      <w:r w:rsidR="00FF0D16" w:rsidRPr="0082341B">
        <w:t>lý</w:t>
      </w:r>
      <w:proofErr w:type="spellEnd"/>
      <w:r w:rsidR="00FF0D16" w:rsidRPr="0082341B">
        <w:t xml:space="preserve"> </w:t>
      </w:r>
      <w:proofErr w:type="spellStart"/>
      <w:r w:rsidR="00FF0D16" w:rsidRPr="0082341B">
        <w:t>giao</w:t>
      </w:r>
      <w:proofErr w:type="spellEnd"/>
      <w:r w:rsidR="00FF0D16" w:rsidRPr="0082341B">
        <w:t xml:space="preserve"> </w:t>
      </w:r>
      <w:proofErr w:type="spellStart"/>
      <w:r w:rsidR="00FF0D16" w:rsidRPr="0082341B">
        <w:t>diện</w:t>
      </w:r>
      <w:proofErr w:type="spellEnd"/>
      <w:r w:rsidR="00FF0D16" w:rsidRPr="0082341B">
        <w:t>:</w:t>
      </w:r>
      <w:bookmarkEnd w:id="90"/>
    </w:p>
    <w:p w14:paraId="45676795" w14:textId="648B6358" w:rsidR="00E16BA3" w:rsidRPr="0082341B" w:rsidRDefault="00E16BA3" w:rsidP="00943113">
      <w:pPr>
        <w:pStyle w:val="Tiumccp2"/>
        <w:ind w:left="720"/>
      </w:pPr>
      <w:bookmarkStart w:id="91" w:name="_Toc105771517"/>
      <w:r>
        <w:t xml:space="preserve">4.2.1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</w:t>
      </w:r>
      <w:r w:rsidR="00344D1C">
        <w:t>g</w:t>
      </w:r>
      <w:proofErr w:type="spellEnd"/>
      <w:r>
        <w:t xml:space="preserve"> </w:t>
      </w:r>
      <w:proofErr w:type="spellStart"/>
      <w:r>
        <w:t>nhập</w:t>
      </w:r>
      <w:bookmarkEnd w:id="91"/>
      <w:proofErr w:type="spellEnd"/>
    </w:p>
    <w:p w14:paraId="41F5567C" w14:textId="7FB1FE09" w:rsidR="00FF0D16" w:rsidRDefault="00FF0D16" w:rsidP="000011CB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(Login Screen):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1"/>
      </w:tblGrid>
      <w:tr w:rsidR="00DA5A98" w14:paraId="22D1B947" w14:textId="77777777" w:rsidTr="00361750">
        <w:trPr>
          <w:trHeight w:val="6936"/>
        </w:trPr>
        <w:tc>
          <w:tcPr>
            <w:tcW w:w="8991" w:type="dxa"/>
          </w:tcPr>
          <w:p w14:paraId="5A9F0D65" w14:textId="060F8A53" w:rsidR="00DA5A98" w:rsidRDefault="00DA5A98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80768" behindDoc="0" locked="0" layoutInCell="1" hidden="0" allowOverlap="1" wp14:anchorId="46101799" wp14:editId="14D65B96">
                  <wp:simplePos x="0" y="0"/>
                  <wp:positionH relativeFrom="column">
                    <wp:posOffset>-65194</wp:posOffset>
                  </wp:positionH>
                  <wp:positionV relativeFrom="paragraph">
                    <wp:posOffset>423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43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82816" behindDoc="0" locked="0" layoutInCell="1" hidden="0" allowOverlap="1" wp14:anchorId="2B980C9D" wp14:editId="5730876E">
                  <wp:simplePos x="0" y="0"/>
                  <wp:positionH relativeFrom="column">
                    <wp:posOffset>2422313</wp:posOffset>
                  </wp:positionH>
                  <wp:positionV relativeFrom="paragraph">
                    <wp:posOffset>212</wp:posOffset>
                  </wp:positionV>
                  <wp:extent cx="3291840" cy="4839005"/>
                  <wp:effectExtent l="0" t="0" r="0" b="0"/>
                  <wp:wrapSquare wrapText="bothSides" distT="114300" distB="114300" distL="114300" distR="114300"/>
                  <wp:docPr id="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48390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D7BDD7C" w14:textId="743395F6" w:rsidR="00DA5A98" w:rsidRDefault="00E4010E" w:rsidP="001228B1">
      <w:pPr>
        <w:pStyle w:val="Bngbiu-nidung"/>
      </w:pPr>
      <w:bookmarkStart w:id="92" w:name="_Toc105771208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1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2"/>
      <w:proofErr w:type="spellEnd"/>
    </w:p>
    <w:p w14:paraId="7C039C66" w14:textId="08E05FE1" w:rsidR="00FF0D16" w:rsidRDefault="00FF0D16" w:rsidP="00FF0D1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</w:p>
    <w:p w14:paraId="3193EE97" w14:textId="00583BA4" w:rsidR="00FF0D16" w:rsidRDefault="00FF0D16" w:rsidP="00FF0D1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53F4C20B" w14:textId="6FC4F411" w:rsidR="004B513A" w:rsidRDefault="004B513A" w:rsidP="00FF0D16">
      <w:pPr>
        <w:spacing w:line="360" w:lineRule="auto"/>
        <w:rPr>
          <w:sz w:val="26"/>
          <w:szCs w:val="26"/>
        </w:rPr>
      </w:pPr>
    </w:p>
    <w:p w14:paraId="71D410C1" w14:textId="6F93C18F" w:rsidR="004B513A" w:rsidRDefault="004B513A" w:rsidP="00FF0D16">
      <w:pPr>
        <w:spacing w:line="360" w:lineRule="auto"/>
        <w:rPr>
          <w:sz w:val="26"/>
          <w:szCs w:val="26"/>
        </w:rPr>
      </w:pPr>
    </w:p>
    <w:p w14:paraId="47196923" w14:textId="34E341C0" w:rsidR="004B513A" w:rsidRDefault="004B513A" w:rsidP="00FF0D16">
      <w:pPr>
        <w:spacing w:line="360" w:lineRule="auto"/>
        <w:rPr>
          <w:sz w:val="26"/>
          <w:szCs w:val="26"/>
        </w:rPr>
      </w:pPr>
    </w:p>
    <w:p w14:paraId="0D5E3B05" w14:textId="0139A64B" w:rsidR="004B513A" w:rsidRPr="00E16BA3" w:rsidRDefault="00E16BA3" w:rsidP="00943113">
      <w:pPr>
        <w:pStyle w:val="Tiumccp2"/>
        <w:ind w:left="720"/>
        <w:rPr>
          <w:szCs w:val="28"/>
        </w:rPr>
      </w:pPr>
      <w:bookmarkStart w:id="93" w:name="_Toc105771518"/>
      <w:r>
        <w:t xml:space="preserve">4.2.2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</w:t>
      </w:r>
      <w:r w:rsidR="00344D1C">
        <w:t>g</w:t>
      </w:r>
      <w:proofErr w:type="spellEnd"/>
      <w:r>
        <w:t xml:space="preserve"> </w:t>
      </w:r>
      <w:proofErr w:type="spellStart"/>
      <w:r>
        <w:t>ký</w:t>
      </w:r>
      <w:bookmarkEnd w:id="93"/>
      <w:proofErr w:type="spellEnd"/>
    </w:p>
    <w:p w14:paraId="6C5AC77B" w14:textId="282D77EF" w:rsidR="00DA5A98" w:rsidRPr="004B513A" w:rsidRDefault="00FF0D16" w:rsidP="00DA5A98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(Register Screen):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DA5A98" w14:paraId="67CF04EF" w14:textId="77777777" w:rsidTr="00361750">
        <w:tc>
          <w:tcPr>
            <w:tcW w:w="9111" w:type="dxa"/>
          </w:tcPr>
          <w:p w14:paraId="2E78B546" w14:textId="04836960" w:rsidR="00DA5A98" w:rsidRDefault="00DA5A98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84864" behindDoc="0" locked="0" layoutInCell="1" hidden="0" allowOverlap="1" wp14:anchorId="146537AB" wp14:editId="4BDAEB1C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423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2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86912" behindDoc="0" locked="0" layoutInCell="1" hidden="0" allowOverlap="1" wp14:anchorId="5F215A24" wp14:editId="79D71F0E">
                  <wp:simplePos x="0" y="0"/>
                  <wp:positionH relativeFrom="column">
                    <wp:posOffset>2422313</wp:posOffset>
                  </wp:positionH>
                  <wp:positionV relativeFrom="paragraph">
                    <wp:posOffset>212</wp:posOffset>
                  </wp:positionV>
                  <wp:extent cx="3291840" cy="4213555"/>
                  <wp:effectExtent l="0" t="0" r="0" b="0"/>
                  <wp:wrapSquare wrapText="bothSides" distT="114300" distB="114300" distL="114300" distR="114300"/>
                  <wp:docPr id="5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4213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334E250" w14:textId="52C73B98" w:rsidR="00FF0D16" w:rsidRDefault="00E4010E" w:rsidP="001228B1">
      <w:pPr>
        <w:pStyle w:val="Bngbiu-nidung"/>
      </w:pPr>
      <w:bookmarkStart w:id="94" w:name="_Toc105771209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2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94"/>
      <w:proofErr w:type="spellEnd"/>
    </w:p>
    <w:p w14:paraId="6EDAC72A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A1787A0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3BAD838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205C70B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2B1BDA5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27C55C2D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96E004A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C0DFDD5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661794D" w14:textId="063295DD" w:rsidR="00FF0D16" w:rsidRPr="00E16BA3" w:rsidRDefault="00E16BA3" w:rsidP="00943113">
      <w:pPr>
        <w:pStyle w:val="Tiumccp2"/>
        <w:ind w:left="720"/>
        <w:rPr>
          <w:szCs w:val="28"/>
        </w:rPr>
      </w:pPr>
      <w:bookmarkStart w:id="95" w:name="_Toc105771519"/>
      <w:r>
        <w:t xml:space="preserve">4.2.3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5"/>
      <w:proofErr w:type="spellEnd"/>
    </w:p>
    <w:p w14:paraId="52521274" w14:textId="01FA80E8" w:rsidR="00DA5A98" w:rsidRPr="004B513A" w:rsidRDefault="00FF0D16" w:rsidP="00FF0D16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(Forgot Password Screen):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DA5A98" w14:paraId="69C5DE9D" w14:textId="77777777" w:rsidTr="00361750">
        <w:tc>
          <w:tcPr>
            <w:tcW w:w="9111" w:type="dxa"/>
          </w:tcPr>
          <w:p w14:paraId="1CB513D0" w14:textId="04F2AD1A" w:rsidR="00DA5A98" w:rsidRDefault="00DA5A98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91008" behindDoc="0" locked="0" layoutInCell="1" hidden="0" allowOverlap="1" wp14:anchorId="6CE76362" wp14:editId="5C47B454">
                  <wp:simplePos x="0" y="0"/>
                  <wp:positionH relativeFrom="column">
                    <wp:posOffset>2422314</wp:posOffset>
                  </wp:positionH>
                  <wp:positionV relativeFrom="paragraph">
                    <wp:posOffset>423</wp:posOffset>
                  </wp:positionV>
                  <wp:extent cx="3291840" cy="4849978"/>
                  <wp:effectExtent l="0" t="0" r="0" b="0"/>
                  <wp:wrapSquare wrapText="bothSides" distT="114300" distB="114300" distL="114300" distR="114300"/>
                  <wp:docPr id="2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48499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88960" behindDoc="0" locked="0" layoutInCell="1" hidden="0" allowOverlap="1" wp14:anchorId="3BBD5F3B" wp14:editId="4135F73E">
                  <wp:simplePos x="0" y="0"/>
                  <wp:positionH relativeFrom="column">
                    <wp:posOffset>-65193</wp:posOffset>
                  </wp:positionH>
                  <wp:positionV relativeFrom="paragraph">
                    <wp:posOffset>211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3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2C1F62C" w14:textId="0FCBCCFE" w:rsidR="00FF0D16" w:rsidRDefault="00E4010E" w:rsidP="001228B1">
      <w:pPr>
        <w:pStyle w:val="Bngbiu-nidung"/>
      </w:pPr>
      <w:bookmarkStart w:id="96" w:name="_Toc105771210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3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6"/>
      <w:proofErr w:type="spellEnd"/>
    </w:p>
    <w:p w14:paraId="060DC423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92A377F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39FF999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B374316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215A165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2DD8A04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529D2BA" w14:textId="05480B94" w:rsidR="00FF0D16" w:rsidRPr="00E16BA3" w:rsidRDefault="00E16BA3" w:rsidP="00943113">
      <w:pPr>
        <w:pStyle w:val="Tiumccp2"/>
        <w:ind w:left="720"/>
        <w:rPr>
          <w:szCs w:val="28"/>
        </w:rPr>
      </w:pPr>
      <w:bookmarkStart w:id="97" w:name="_Toc105771520"/>
      <w:r>
        <w:t xml:space="preserve">4.2.4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1</w:t>
      </w:r>
      <w:bookmarkEnd w:id="97"/>
    </w:p>
    <w:p w14:paraId="0085D6AE" w14:textId="45DDF4F3" w:rsidR="00FF0D16" w:rsidRDefault="00FF0D16" w:rsidP="000011CB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1 (Infor Screen 1):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DA5A98" w14:paraId="560B38BC" w14:textId="77777777" w:rsidTr="00361750">
        <w:tc>
          <w:tcPr>
            <w:tcW w:w="9111" w:type="dxa"/>
          </w:tcPr>
          <w:p w14:paraId="14713502" w14:textId="49FA9596" w:rsidR="00DA5A98" w:rsidRDefault="00DA5A98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93056" behindDoc="0" locked="0" layoutInCell="1" hidden="0" allowOverlap="1" wp14:anchorId="31F25C0A" wp14:editId="5B7E292B">
                  <wp:simplePos x="0" y="0"/>
                  <wp:positionH relativeFrom="column">
                    <wp:posOffset>-65193</wp:posOffset>
                  </wp:positionH>
                  <wp:positionV relativeFrom="paragraph">
                    <wp:posOffset>0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95104" behindDoc="0" locked="0" layoutInCell="1" hidden="0" allowOverlap="1" wp14:anchorId="61CE164A" wp14:editId="7D4D9401">
                  <wp:simplePos x="0" y="0"/>
                  <wp:positionH relativeFrom="column">
                    <wp:posOffset>2422313</wp:posOffset>
                  </wp:positionH>
                  <wp:positionV relativeFrom="paragraph">
                    <wp:posOffset>211</wp:posOffset>
                  </wp:positionV>
                  <wp:extent cx="3291840" cy="2863901"/>
                  <wp:effectExtent l="0" t="0" r="0" b="0"/>
                  <wp:wrapSquare wrapText="bothSides" distT="114300" distB="114300" distL="114300" distR="114300"/>
                  <wp:docPr id="38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8639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F0AE079" w14:textId="343BE78C" w:rsidR="00DA5A98" w:rsidRDefault="00E4010E" w:rsidP="001228B1">
      <w:pPr>
        <w:pStyle w:val="Bngbiu-nidung"/>
      </w:pPr>
      <w:bookmarkStart w:id="98" w:name="_Toc105771211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4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1</w:t>
      </w:r>
      <w:bookmarkEnd w:id="98"/>
    </w:p>
    <w:p w14:paraId="29899207" w14:textId="490CE8CB" w:rsidR="00FF0D16" w:rsidRDefault="00FF0D16" w:rsidP="00FF0D16">
      <w:pPr>
        <w:spacing w:line="360" w:lineRule="auto"/>
        <w:rPr>
          <w:sz w:val="26"/>
          <w:szCs w:val="26"/>
        </w:rPr>
      </w:pPr>
    </w:p>
    <w:p w14:paraId="1DB3CE98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609571B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F5F5346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070AB04A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019A887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3630BE0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9CB5921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09272F24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FAADD5E" w14:textId="5D03F248" w:rsidR="00FF0D16" w:rsidRPr="00E16BA3" w:rsidRDefault="00E16BA3" w:rsidP="00943113">
      <w:pPr>
        <w:pStyle w:val="Tiumccp2"/>
        <w:ind w:left="720"/>
        <w:rPr>
          <w:szCs w:val="28"/>
        </w:rPr>
      </w:pPr>
      <w:bookmarkStart w:id="99" w:name="_Toc105771521"/>
      <w:r>
        <w:t xml:space="preserve">4.2.5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2</w:t>
      </w:r>
      <w:bookmarkEnd w:id="99"/>
    </w:p>
    <w:p w14:paraId="78E89CFD" w14:textId="77777777" w:rsidR="004B513A" w:rsidRDefault="00FF0D16" w:rsidP="004B513A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2 (Infor Screen 2):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7CB5C51B" w14:textId="77777777" w:rsidTr="00361750">
        <w:tc>
          <w:tcPr>
            <w:tcW w:w="9111" w:type="dxa"/>
          </w:tcPr>
          <w:p w14:paraId="02D9E869" w14:textId="132D56B4" w:rsidR="004B513A" w:rsidRDefault="004B513A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97152" behindDoc="0" locked="0" layoutInCell="1" hidden="0" allowOverlap="1" wp14:anchorId="2ECBC2C1" wp14:editId="01E9315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286000" cy="4160520"/>
                  <wp:effectExtent l="0" t="0" r="0" b="0"/>
                  <wp:wrapSquare wrapText="bothSides" distT="114300" distB="114300" distL="114300" distR="11430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1605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99200" behindDoc="0" locked="0" layoutInCell="1" hidden="0" allowOverlap="1" wp14:anchorId="2DB4A39B" wp14:editId="24E55E11">
                  <wp:simplePos x="0" y="0"/>
                  <wp:positionH relativeFrom="column">
                    <wp:posOffset>2421890</wp:posOffset>
                  </wp:positionH>
                  <wp:positionV relativeFrom="paragraph">
                    <wp:posOffset>423</wp:posOffset>
                  </wp:positionV>
                  <wp:extent cx="3291840" cy="2863901"/>
                  <wp:effectExtent l="0" t="0" r="0" b="0"/>
                  <wp:wrapSquare wrapText="bothSides" distT="114300" distB="114300" distL="114300" distR="114300"/>
                  <wp:docPr id="5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8639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FB58D6" w14:textId="2D3228D7" w:rsidR="00FF0D16" w:rsidRPr="004B513A" w:rsidRDefault="00E4010E" w:rsidP="001228B1">
      <w:pPr>
        <w:pStyle w:val="Bngbiu-nidung"/>
      </w:pPr>
      <w:bookmarkStart w:id="100" w:name="_Toc105771212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5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2</w:t>
      </w:r>
      <w:bookmarkEnd w:id="100"/>
    </w:p>
    <w:p w14:paraId="2D8BBC9F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4CFE00C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5D326B8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0812C12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6849677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78D2A99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DA8017B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14D939D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268CFDB" w14:textId="5E8E2C89" w:rsidR="00FF0D16" w:rsidRDefault="00FF0D16" w:rsidP="00FF0D16">
      <w:pPr>
        <w:spacing w:line="360" w:lineRule="auto"/>
        <w:rPr>
          <w:sz w:val="26"/>
          <w:szCs w:val="26"/>
        </w:rPr>
      </w:pPr>
    </w:p>
    <w:p w14:paraId="0F4F7CDB" w14:textId="4556C80E" w:rsidR="004B513A" w:rsidRPr="0078223E" w:rsidRDefault="0078223E" w:rsidP="00943113">
      <w:pPr>
        <w:pStyle w:val="Tiumccp2"/>
        <w:ind w:left="720"/>
        <w:rPr>
          <w:szCs w:val="28"/>
        </w:rPr>
      </w:pPr>
      <w:bookmarkStart w:id="101" w:name="_Toc105771522"/>
      <w:r>
        <w:t xml:space="preserve">4.2.6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dropdown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101"/>
      <w:proofErr w:type="spellEnd"/>
    </w:p>
    <w:p w14:paraId="2D2ABFFE" w14:textId="2D7EAC81" w:rsidR="004B513A" w:rsidRPr="004B513A" w:rsidRDefault="00FF0D16" w:rsidP="004B513A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Dropdown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(Infor Screen dropdown):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65C8969B" w14:textId="77777777" w:rsidTr="00361750">
        <w:tc>
          <w:tcPr>
            <w:tcW w:w="9111" w:type="dxa"/>
          </w:tcPr>
          <w:p w14:paraId="10F36DD1" w14:textId="1611EECD" w:rsidR="004B513A" w:rsidRDefault="004B513A" w:rsidP="00E4010E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01248" behindDoc="0" locked="0" layoutInCell="1" hidden="0" allowOverlap="1" wp14:anchorId="53D856FB" wp14:editId="1DDD98B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211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36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703296" behindDoc="0" locked="0" layoutInCell="1" hidden="0" allowOverlap="1" wp14:anchorId="543CF730" wp14:editId="03525942">
                  <wp:simplePos x="0" y="0"/>
                  <wp:positionH relativeFrom="column">
                    <wp:posOffset>2422313</wp:posOffset>
                  </wp:positionH>
                  <wp:positionV relativeFrom="paragraph">
                    <wp:posOffset>211</wp:posOffset>
                  </wp:positionV>
                  <wp:extent cx="3291840" cy="2106778"/>
                  <wp:effectExtent l="0" t="0" r="0" b="0"/>
                  <wp:wrapSquare wrapText="bothSides" distT="114300" distB="114300" distL="114300" distR="114300"/>
                  <wp:docPr id="1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1067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9FAF2B4" w14:textId="1EC635C2" w:rsidR="00FF0D16" w:rsidRDefault="00E4010E" w:rsidP="001228B1">
      <w:pPr>
        <w:pStyle w:val="Bngbiu-nidung"/>
      </w:pPr>
      <w:bookmarkStart w:id="102" w:name="_Toc105771213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6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dropdown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102"/>
      <w:proofErr w:type="spellEnd"/>
    </w:p>
    <w:p w14:paraId="6B3DBDD4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AA85112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63AFE79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0041471F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3521799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F603048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0829315F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2F57BC9D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3EBA83A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ED4DCF3" w14:textId="612CF457" w:rsidR="00FF0D16" w:rsidRPr="0078223E" w:rsidRDefault="0078223E" w:rsidP="00943113">
      <w:pPr>
        <w:pStyle w:val="Tiumccp2"/>
        <w:ind w:left="720"/>
        <w:rPr>
          <w:szCs w:val="28"/>
        </w:rPr>
      </w:pPr>
      <w:bookmarkStart w:id="103" w:name="_Toc105771523"/>
      <w:r>
        <w:t xml:space="preserve">4.2.7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sân</w:t>
      </w:r>
      <w:bookmarkEnd w:id="103"/>
    </w:p>
    <w:p w14:paraId="01C4AE93" w14:textId="4902EF23" w:rsidR="00DA5A98" w:rsidRDefault="00FF0D16" w:rsidP="000011CB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(History Book):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356FA48C" w14:textId="77777777" w:rsidTr="00361750">
        <w:tc>
          <w:tcPr>
            <w:tcW w:w="9111" w:type="dxa"/>
          </w:tcPr>
          <w:p w14:paraId="1B7A1476" w14:textId="22E31FB3" w:rsidR="004B513A" w:rsidRDefault="004B513A" w:rsidP="00947CC1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05344" behindDoc="0" locked="0" layoutInCell="1" hidden="0" allowOverlap="1" wp14:anchorId="62A03E72" wp14:editId="4CA9B6A4">
                  <wp:simplePos x="0" y="0"/>
                  <wp:positionH relativeFrom="column">
                    <wp:posOffset>-65193</wp:posOffset>
                  </wp:positionH>
                  <wp:positionV relativeFrom="paragraph">
                    <wp:posOffset>424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37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707392" behindDoc="0" locked="0" layoutInCell="1" hidden="0" allowOverlap="1" wp14:anchorId="6F999DF8" wp14:editId="2F90A5C8">
                  <wp:simplePos x="0" y="0"/>
                  <wp:positionH relativeFrom="column">
                    <wp:posOffset>2422102</wp:posOffset>
                  </wp:positionH>
                  <wp:positionV relativeFrom="paragraph">
                    <wp:posOffset>0</wp:posOffset>
                  </wp:positionV>
                  <wp:extent cx="3291840" cy="3796589"/>
                  <wp:effectExtent l="0" t="0" r="0" b="0"/>
                  <wp:wrapSquare wrapText="bothSides" distT="114300" distB="114300" distL="114300" distR="114300"/>
                  <wp:docPr id="44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37965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09CE231" w14:textId="1F27805C" w:rsidR="004B513A" w:rsidRDefault="00947CC1" w:rsidP="001228B1">
      <w:pPr>
        <w:pStyle w:val="Bngbiu-nidung"/>
      </w:pPr>
      <w:bookmarkStart w:id="104" w:name="_Toc105771214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7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104"/>
      <w:proofErr w:type="spellEnd"/>
    </w:p>
    <w:p w14:paraId="472D5F9F" w14:textId="191C472F" w:rsidR="00FF0D16" w:rsidRDefault="00FF0D16" w:rsidP="00DA5A98">
      <w:pPr>
        <w:spacing w:line="360" w:lineRule="auto"/>
        <w:rPr>
          <w:sz w:val="26"/>
          <w:szCs w:val="26"/>
        </w:rPr>
      </w:pPr>
    </w:p>
    <w:p w14:paraId="32BA2EA7" w14:textId="77777777" w:rsidR="00FF0D16" w:rsidRDefault="00FF0D16" w:rsidP="00FF0D1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2B9C98FB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1A5A6A2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AF65956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6C35773" w14:textId="28B4D6E5" w:rsidR="00FF0D16" w:rsidRDefault="00FF0D16" w:rsidP="00FF0D16">
      <w:pPr>
        <w:spacing w:line="360" w:lineRule="auto"/>
        <w:rPr>
          <w:sz w:val="26"/>
          <w:szCs w:val="26"/>
        </w:rPr>
      </w:pPr>
    </w:p>
    <w:p w14:paraId="3CA4DE04" w14:textId="1BE61C97" w:rsidR="004B513A" w:rsidRDefault="004B513A" w:rsidP="00FF0D16">
      <w:pPr>
        <w:spacing w:line="360" w:lineRule="auto"/>
        <w:rPr>
          <w:sz w:val="26"/>
          <w:szCs w:val="26"/>
        </w:rPr>
      </w:pPr>
    </w:p>
    <w:p w14:paraId="65E39E3A" w14:textId="6839FAF3" w:rsidR="004B513A" w:rsidRDefault="004B513A" w:rsidP="00FF0D16">
      <w:pPr>
        <w:spacing w:line="360" w:lineRule="auto"/>
        <w:rPr>
          <w:sz w:val="26"/>
          <w:szCs w:val="26"/>
        </w:rPr>
      </w:pPr>
    </w:p>
    <w:p w14:paraId="135D1AFD" w14:textId="75E12629" w:rsidR="004B513A" w:rsidRDefault="004B513A" w:rsidP="00FF0D16">
      <w:pPr>
        <w:spacing w:line="360" w:lineRule="auto"/>
        <w:rPr>
          <w:sz w:val="26"/>
          <w:szCs w:val="26"/>
        </w:rPr>
      </w:pPr>
    </w:p>
    <w:p w14:paraId="5981F352" w14:textId="479F5EBD" w:rsidR="004B513A" w:rsidRPr="0078223E" w:rsidRDefault="0078223E" w:rsidP="00943113">
      <w:pPr>
        <w:pStyle w:val="Tiumccp2"/>
        <w:ind w:left="720"/>
        <w:rPr>
          <w:szCs w:val="28"/>
        </w:rPr>
      </w:pPr>
      <w:bookmarkStart w:id="105" w:name="_Toc105771524"/>
      <w:r>
        <w:t xml:space="preserve">4.2.8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5"/>
      <w:proofErr w:type="spellEnd"/>
    </w:p>
    <w:p w14:paraId="1523B947" w14:textId="0A7F81EF" w:rsidR="004B513A" w:rsidRPr="004B513A" w:rsidRDefault="00FF0D16" w:rsidP="004B513A">
      <w:pPr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(Password change Screen):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6012DB61" w14:textId="77777777" w:rsidTr="00361750">
        <w:tc>
          <w:tcPr>
            <w:tcW w:w="9111" w:type="dxa"/>
          </w:tcPr>
          <w:p w14:paraId="69CC5CD9" w14:textId="3719699E" w:rsidR="004B513A" w:rsidRDefault="004B513A" w:rsidP="00947CC1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09440" behindDoc="0" locked="0" layoutInCell="1" hidden="0" allowOverlap="1" wp14:anchorId="3565155A" wp14:editId="22F402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212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49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711488" behindDoc="0" locked="0" layoutInCell="1" hidden="0" allowOverlap="1" wp14:anchorId="31291997" wp14:editId="0EA5817B">
                  <wp:simplePos x="0" y="0"/>
                  <wp:positionH relativeFrom="column">
                    <wp:posOffset>2970953</wp:posOffset>
                  </wp:positionH>
                  <wp:positionV relativeFrom="paragraph">
                    <wp:posOffset>0</wp:posOffset>
                  </wp:positionV>
                  <wp:extent cx="2743200" cy="5678424"/>
                  <wp:effectExtent l="0" t="0" r="0" b="0"/>
                  <wp:wrapSquare wrapText="bothSides" distT="114300" distB="114300" distL="114300" distR="114300"/>
                  <wp:docPr id="1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6784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EFEC260" w14:textId="57BD386B" w:rsidR="00FF0D16" w:rsidRDefault="00947CC1" w:rsidP="001228B1">
      <w:pPr>
        <w:pStyle w:val="Bngbiu-nidung"/>
      </w:pPr>
      <w:bookmarkStart w:id="106" w:name="_Toc105771215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8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06"/>
      <w:proofErr w:type="spellEnd"/>
    </w:p>
    <w:p w14:paraId="1E73B06C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0D2E8246" w14:textId="77777777" w:rsidR="004B513A" w:rsidRDefault="004B513A" w:rsidP="00FF0D16">
      <w:pPr>
        <w:spacing w:line="360" w:lineRule="auto"/>
        <w:rPr>
          <w:sz w:val="26"/>
          <w:szCs w:val="26"/>
        </w:rPr>
      </w:pPr>
    </w:p>
    <w:p w14:paraId="3085EA4D" w14:textId="041EC3D9" w:rsidR="00FF0D16" w:rsidRDefault="00FF0D16" w:rsidP="00FF0D16">
      <w:pPr>
        <w:spacing w:line="360" w:lineRule="auto"/>
        <w:rPr>
          <w:sz w:val="26"/>
          <w:szCs w:val="26"/>
        </w:rPr>
      </w:pPr>
    </w:p>
    <w:p w14:paraId="2B4BFCF4" w14:textId="5B981E2D" w:rsidR="0078223E" w:rsidRPr="0078223E" w:rsidRDefault="0078223E" w:rsidP="00943113">
      <w:pPr>
        <w:pStyle w:val="Tiumccp2"/>
        <w:ind w:left="720"/>
        <w:rPr>
          <w:szCs w:val="28"/>
        </w:rPr>
      </w:pPr>
      <w:bookmarkStart w:id="107" w:name="_Toc105771525"/>
      <w:r>
        <w:t xml:space="preserve">4.2.9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bookmarkEnd w:id="107"/>
      <w:proofErr w:type="spellEnd"/>
    </w:p>
    <w:p w14:paraId="3D1A51A6" w14:textId="77777777" w:rsidR="004B513A" w:rsidRDefault="00FF0D16" w:rsidP="000011CB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(Info Pitch):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530B7B29" w14:textId="77777777" w:rsidTr="00361750">
        <w:tc>
          <w:tcPr>
            <w:tcW w:w="9111" w:type="dxa"/>
          </w:tcPr>
          <w:p w14:paraId="23962B65" w14:textId="252742FA" w:rsidR="004B513A" w:rsidRDefault="004B513A" w:rsidP="00947CC1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13536" behindDoc="0" locked="0" layoutInCell="1" hidden="0" allowOverlap="1" wp14:anchorId="406C3399" wp14:editId="5EF7909E">
                  <wp:simplePos x="0" y="0"/>
                  <wp:positionH relativeFrom="column">
                    <wp:posOffset>-64981</wp:posOffset>
                  </wp:positionH>
                  <wp:positionV relativeFrom="paragraph">
                    <wp:posOffset>423</wp:posOffset>
                  </wp:positionV>
                  <wp:extent cx="2340864" cy="4166738"/>
                  <wp:effectExtent l="0" t="0" r="0" b="0"/>
                  <wp:wrapSquare wrapText="bothSides" distT="114300" distB="114300" distL="114300" distR="114300"/>
                  <wp:docPr id="42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864" cy="41667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715584" behindDoc="0" locked="0" layoutInCell="1" hidden="0" allowOverlap="1" wp14:anchorId="2E801A99" wp14:editId="0D712F95">
                  <wp:simplePos x="0" y="0"/>
                  <wp:positionH relativeFrom="column">
                    <wp:posOffset>2421890</wp:posOffset>
                  </wp:positionH>
                  <wp:positionV relativeFrom="paragraph">
                    <wp:posOffset>423</wp:posOffset>
                  </wp:positionV>
                  <wp:extent cx="3291840" cy="4125773"/>
                  <wp:effectExtent l="0" t="0" r="0" b="0"/>
                  <wp:wrapSquare wrapText="bothSides" distT="114300" distB="114300" distL="114300" distR="114300"/>
                  <wp:docPr id="53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41257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AD4268D" w14:textId="4E9F836A" w:rsidR="00947CC1" w:rsidRDefault="00947CC1" w:rsidP="001228B1">
      <w:pPr>
        <w:pStyle w:val="Bngbiu-nidung"/>
      </w:pPr>
      <w:bookmarkStart w:id="108" w:name="_Toc105771216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9</w:t>
        </w:r>
      </w:fldSimple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bookmarkEnd w:id="108"/>
      <w:proofErr w:type="spellEnd"/>
    </w:p>
    <w:p w14:paraId="1C7A5122" w14:textId="17F8A4B7" w:rsidR="00FF0D16" w:rsidRDefault="00FF0D16" w:rsidP="004B513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</w:p>
    <w:p w14:paraId="1B8751EE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315EE35D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204540B4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BCFEBAC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290D465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5930CEED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407F48B1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A6CA9BB" w14:textId="2C3181DE" w:rsidR="004B513A" w:rsidRDefault="004B513A" w:rsidP="00FF0D16">
      <w:pPr>
        <w:spacing w:line="360" w:lineRule="auto"/>
        <w:rPr>
          <w:sz w:val="26"/>
          <w:szCs w:val="26"/>
        </w:rPr>
      </w:pPr>
    </w:p>
    <w:p w14:paraId="024FDA26" w14:textId="7AF2958F" w:rsidR="004B513A" w:rsidRPr="0078223E" w:rsidRDefault="0078223E" w:rsidP="00943113">
      <w:pPr>
        <w:pStyle w:val="Tiumccp2"/>
        <w:ind w:left="720"/>
        <w:rPr>
          <w:szCs w:val="28"/>
        </w:rPr>
      </w:pPr>
      <w:bookmarkStart w:id="109" w:name="_Toc105771526"/>
      <w:r>
        <w:t xml:space="preserve">4.2.10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109"/>
      <w:proofErr w:type="spellEnd"/>
    </w:p>
    <w:p w14:paraId="14BD7D93" w14:textId="6E414A22" w:rsidR="00FF0D16" w:rsidRDefault="00FF0D16" w:rsidP="000011CB">
      <w:pPr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sân</w:t>
      </w:r>
      <w:proofErr w:type="spellEnd"/>
      <w:r>
        <w:rPr>
          <w:sz w:val="26"/>
          <w:szCs w:val="26"/>
        </w:rPr>
        <w:t xml:space="preserve"> (Book Pitch detail):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1"/>
      </w:tblGrid>
      <w:tr w:rsidR="004B513A" w14:paraId="455D6C50" w14:textId="77777777" w:rsidTr="00361750">
        <w:tc>
          <w:tcPr>
            <w:tcW w:w="9111" w:type="dxa"/>
          </w:tcPr>
          <w:p w14:paraId="499A73E8" w14:textId="17844AB0" w:rsidR="004B513A" w:rsidRDefault="004B513A" w:rsidP="00947CC1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17632" behindDoc="0" locked="0" layoutInCell="1" hidden="0" allowOverlap="1" wp14:anchorId="17CA1C3F" wp14:editId="6A8713A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2286000" cy="4069080"/>
                  <wp:effectExtent l="0" t="0" r="0" b="0"/>
                  <wp:wrapSquare wrapText="bothSides" distT="114300" distB="114300" distL="114300" distR="114300"/>
                  <wp:docPr id="2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40690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719680" behindDoc="0" locked="0" layoutInCell="1" hidden="0" allowOverlap="1" wp14:anchorId="2B991F7B" wp14:editId="4B9F7F29">
                  <wp:simplePos x="0" y="0"/>
                  <wp:positionH relativeFrom="column">
                    <wp:posOffset>2422101</wp:posOffset>
                  </wp:positionH>
                  <wp:positionV relativeFrom="paragraph">
                    <wp:posOffset>0</wp:posOffset>
                  </wp:positionV>
                  <wp:extent cx="3291840" cy="4904842"/>
                  <wp:effectExtent l="0" t="0" r="0" b="0"/>
                  <wp:wrapSquare wrapText="bothSides" distT="114300" distB="114300" distL="114300" distR="114300"/>
                  <wp:docPr id="2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4904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9C5E7F8" w14:textId="18E84F9F" w:rsidR="004B513A" w:rsidRDefault="00947CC1" w:rsidP="001228B1">
      <w:pPr>
        <w:pStyle w:val="Bngbiu-nidung"/>
      </w:pPr>
      <w:bookmarkStart w:id="110" w:name="_Toc105771217"/>
      <w:proofErr w:type="spellStart"/>
      <w:r>
        <w:t>Hình</w:t>
      </w:r>
      <w:proofErr w:type="spellEnd"/>
      <w:r>
        <w:t xml:space="preserve"> 4.2. </w:t>
      </w:r>
      <w:fldSimple w:instr=" SEQ Hình_4.2. \* ARABIC ">
        <w:r w:rsidR="005B2932">
          <w:rPr>
            <w:noProof/>
          </w:rPr>
          <w:t>10</w:t>
        </w:r>
      </w:fldSimple>
      <w:r>
        <w:t xml:space="preserve"> </w:t>
      </w:r>
      <w:proofErr w:type="spellStart"/>
      <w:r w:rsidR="00954852">
        <w:t>Đặc</w:t>
      </w:r>
      <w:proofErr w:type="spellEnd"/>
      <w:r w:rsidR="00954852">
        <w:t xml:space="preserve"> </w:t>
      </w:r>
      <w:proofErr w:type="spellStart"/>
      <w:r w:rsidR="00954852">
        <w:t>tả</w:t>
      </w:r>
      <w:proofErr w:type="spellEnd"/>
      <w:r w:rsidR="00954852">
        <w:t xml:space="preserve"> </w:t>
      </w:r>
      <w:proofErr w:type="spellStart"/>
      <w:r w:rsidR="00954852">
        <w:t>xử</w:t>
      </w:r>
      <w:proofErr w:type="spellEnd"/>
      <w:r w:rsidR="00954852">
        <w:t xml:space="preserve"> </w:t>
      </w:r>
      <w:proofErr w:type="spellStart"/>
      <w:r w:rsidR="00954852">
        <w:t>lí</w:t>
      </w:r>
      <w:proofErr w:type="spellEnd"/>
      <w:r w:rsidR="00954852">
        <w:t xml:space="preserve"> </w:t>
      </w:r>
      <w:proofErr w:type="spellStart"/>
      <w:r w:rsidR="00954852">
        <w:t>giao</w:t>
      </w:r>
      <w:proofErr w:type="spellEnd"/>
      <w:r w:rsidR="00954852">
        <w:t xml:space="preserve"> </w:t>
      </w:r>
      <w:proofErr w:type="spellStart"/>
      <w:r w:rsidR="00954852">
        <w:t>diện</w:t>
      </w:r>
      <w:proofErr w:type="spellEnd"/>
      <w:r w:rsidR="00954852">
        <w:t xml:space="preserve"> </w:t>
      </w:r>
      <w:proofErr w:type="spellStart"/>
      <w:r w:rsidR="00954852">
        <w:t>xác</w:t>
      </w:r>
      <w:proofErr w:type="spellEnd"/>
      <w:r w:rsidR="00954852">
        <w:t xml:space="preserve"> </w:t>
      </w:r>
      <w:proofErr w:type="spellStart"/>
      <w:r w:rsidR="00954852">
        <w:t>nhận</w:t>
      </w:r>
      <w:proofErr w:type="spellEnd"/>
      <w:r w:rsidR="00954852">
        <w:t xml:space="preserve"> </w:t>
      </w:r>
      <w:proofErr w:type="spellStart"/>
      <w:r w:rsidR="00954852">
        <w:t>đặt</w:t>
      </w:r>
      <w:proofErr w:type="spellEnd"/>
      <w:r w:rsidR="00954852">
        <w:t xml:space="preserve"> </w:t>
      </w:r>
      <w:proofErr w:type="spellStart"/>
      <w:r w:rsidR="00954852">
        <w:t>sân</w:t>
      </w:r>
      <w:bookmarkEnd w:id="110"/>
      <w:proofErr w:type="spellEnd"/>
    </w:p>
    <w:p w14:paraId="44872527" w14:textId="14B215B0" w:rsidR="00FF0D16" w:rsidRDefault="00FF0D16" w:rsidP="00FF0D16">
      <w:pPr>
        <w:spacing w:line="360" w:lineRule="auto"/>
        <w:rPr>
          <w:sz w:val="26"/>
          <w:szCs w:val="26"/>
        </w:rPr>
      </w:pPr>
    </w:p>
    <w:p w14:paraId="0FA91E37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65F8DDAC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175D0A72" w14:textId="77777777" w:rsidR="00FF0D16" w:rsidRDefault="00FF0D16" w:rsidP="00FF0D16">
      <w:pPr>
        <w:spacing w:line="360" w:lineRule="auto"/>
        <w:rPr>
          <w:sz w:val="26"/>
          <w:szCs w:val="26"/>
        </w:rPr>
      </w:pPr>
    </w:p>
    <w:p w14:paraId="7D5821DF" w14:textId="77777777" w:rsidR="004B513A" w:rsidRDefault="004B513A" w:rsidP="00FF0D16">
      <w:pPr>
        <w:spacing w:line="360" w:lineRule="auto"/>
        <w:rPr>
          <w:sz w:val="26"/>
          <w:szCs w:val="26"/>
        </w:rPr>
      </w:pPr>
    </w:p>
    <w:p w14:paraId="550A4FEA" w14:textId="77777777" w:rsidR="00FF0D16" w:rsidRDefault="00FF0D16" w:rsidP="00096EC8">
      <w:pPr>
        <w:pStyle w:val="Chng"/>
      </w:pPr>
      <w:bookmarkStart w:id="111" w:name="_Toc105771527"/>
      <w:r>
        <w:t xml:space="preserve">5.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demo </w:t>
      </w:r>
      <w:proofErr w:type="spellStart"/>
      <w:r>
        <w:t>nhỏ</w:t>
      </w:r>
      <w:proofErr w:type="spellEnd"/>
      <w:r>
        <w:t>:</w:t>
      </w:r>
      <w:bookmarkEnd w:id="111"/>
    </w:p>
    <w:p w14:paraId="07A8B3F4" w14:textId="562B382D" w:rsidR="00FF0D16" w:rsidRDefault="00D1185F" w:rsidP="00FF0D16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em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lưu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trữ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trong</w:t>
      </w:r>
      <w:proofErr w:type="spellEnd"/>
      <w:r w:rsidR="00FF0D16">
        <w:rPr>
          <w:sz w:val="26"/>
          <w:szCs w:val="26"/>
        </w:rPr>
        <w:t xml:space="preserve"> folder Source Code </w:t>
      </w:r>
      <w:proofErr w:type="spellStart"/>
      <w:r w:rsidR="00FF0D16">
        <w:rPr>
          <w:sz w:val="26"/>
          <w:szCs w:val="26"/>
        </w:rPr>
        <w:t>và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có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tích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hợp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demo.apk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để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thầy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sử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dụng</w:t>
      </w:r>
      <w:proofErr w:type="spellEnd"/>
      <w:r w:rsidR="00FF0D16">
        <w:rPr>
          <w:sz w:val="26"/>
          <w:szCs w:val="26"/>
        </w:rPr>
        <w:t xml:space="preserve"> </w:t>
      </w:r>
      <w:proofErr w:type="spellStart"/>
      <w:r w:rsidR="00FF0D16">
        <w:rPr>
          <w:sz w:val="26"/>
          <w:szCs w:val="26"/>
        </w:rPr>
        <w:t>thử</w:t>
      </w:r>
      <w:proofErr w:type="spellEnd"/>
      <w:r w:rsidR="00FF0D16">
        <w:rPr>
          <w:sz w:val="26"/>
          <w:szCs w:val="26"/>
        </w:rPr>
        <w:t>.</w:t>
      </w:r>
    </w:p>
    <w:p w14:paraId="64E64613" w14:textId="77777777" w:rsidR="00FF0D16" w:rsidRPr="00FF0D16" w:rsidRDefault="00FF0D16" w:rsidP="00FF0D16">
      <w:pPr>
        <w:spacing w:line="360" w:lineRule="auto"/>
        <w:rPr>
          <w:rFonts w:eastAsia="Roboto"/>
          <w:color w:val="202124"/>
          <w:sz w:val="26"/>
          <w:szCs w:val="26"/>
          <w:highlight w:val="white"/>
        </w:rPr>
      </w:pPr>
    </w:p>
    <w:p w14:paraId="29CCF925" w14:textId="77777777" w:rsidR="0090092B" w:rsidRPr="00FF0D16" w:rsidRDefault="0090092B">
      <w:pPr>
        <w:spacing w:after="200" w:line="276" w:lineRule="auto"/>
        <w:rPr>
          <w:sz w:val="26"/>
          <w:szCs w:val="26"/>
        </w:rPr>
      </w:pPr>
    </w:p>
    <w:p w14:paraId="4A47955C" w14:textId="345CA1F7" w:rsidR="0090092B" w:rsidRPr="0090092B" w:rsidRDefault="0090092B">
      <w:pPr>
        <w:spacing w:after="200" w:line="276" w:lineRule="auto"/>
        <w:rPr>
          <w:sz w:val="26"/>
          <w:szCs w:val="26"/>
        </w:rPr>
      </w:pPr>
      <w:r>
        <w:rPr>
          <w:b/>
          <w:sz w:val="32"/>
          <w:szCs w:val="32"/>
        </w:rPr>
        <w:br w:type="page"/>
      </w:r>
    </w:p>
    <w:p w14:paraId="38187296" w14:textId="7ED847CE" w:rsidR="007E7FF7" w:rsidRPr="007E6AB9" w:rsidRDefault="007E7FF7" w:rsidP="007E7FF7">
      <w:pPr>
        <w:tabs>
          <w:tab w:val="center" w:pos="6379"/>
        </w:tabs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TÀI LIỆU THAM KHẢO</w:t>
      </w:r>
    </w:p>
    <w:p w14:paraId="5AE673C4" w14:textId="1550A0B3" w:rsidR="007B7FF5" w:rsidRDefault="00650D6A" w:rsidP="0043431D">
      <w:pPr>
        <w:spacing w:line="360" w:lineRule="auto"/>
        <w:ind w:left="360" w:firstLine="360"/>
        <w:rPr>
          <w:b/>
          <w:sz w:val="26"/>
          <w:szCs w:val="26"/>
        </w:rPr>
      </w:pPr>
      <w:proofErr w:type="spellStart"/>
      <w:r w:rsidRPr="00B10E7E">
        <w:rPr>
          <w:b/>
          <w:sz w:val="26"/>
          <w:szCs w:val="26"/>
        </w:rPr>
        <w:t>Tiếng</w:t>
      </w:r>
      <w:proofErr w:type="spellEnd"/>
      <w:r w:rsidRPr="00B10E7E">
        <w:rPr>
          <w:b/>
          <w:sz w:val="26"/>
          <w:szCs w:val="26"/>
        </w:rPr>
        <w:t xml:space="preserve"> </w:t>
      </w:r>
      <w:proofErr w:type="spellStart"/>
      <w:r w:rsidRPr="00B10E7E">
        <w:rPr>
          <w:b/>
          <w:sz w:val="26"/>
          <w:szCs w:val="26"/>
        </w:rPr>
        <w:t>Việt</w:t>
      </w:r>
      <w:proofErr w:type="spellEnd"/>
    </w:p>
    <w:p w14:paraId="55F415EC" w14:textId="77777777" w:rsidR="00650D6A" w:rsidRPr="00B10E7E" w:rsidRDefault="00650D6A" w:rsidP="00650D6A">
      <w:pPr>
        <w:spacing w:line="360" w:lineRule="auto"/>
        <w:ind w:left="360" w:firstLine="360"/>
        <w:rPr>
          <w:b/>
          <w:sz w:val="26"/>
          <w:szCs w:val="26"/>
        </w:rPr>
      </w:pPr>
      <w:proofErr w:type="spellStart"/>
      <w:r w:rsidRPr="00B10E7E">
        <w:rPr>
          <w:b/>
          <w:sz w:val="26"/>
          <w:szCs w:val="26"/>
        </w:rPr>
        <w:t>Tiếng</w:t>
      </w:r>
      <w:proofErr w:type="spellEnd"/>
      <w:r w:rsidRPr="00B10E7E">
        <w:rPr>
          <w:b/>
          <w:sz w:val="26"/>
          <w:szCs w:val="26"/>
        </w:rPr>
        <w:t xml:space="preserve"> Anh</w:t>
      </w:r>
    </w:p>
    <w:p w14:paraId="0A87F2F2" w14:textId="0FAD4DDA" w:rsidR="00BB2B2A" w:rsidRPr="0043431D" w:rsidRDefault="00BB2B2A" w:rsidP="0043431D">
      <w:pPr>
        <w:spacing w:after="200" w:line="276" w:lineRule="auto"/>
        <w:rPr>
          <w:sz w:val="26"/>
          <w:szCs w:val="26"/>
        </w:rPr>
      </w:pPr>
    </w:p>
    <w:sectPr w:rsidR="00BB2B2A" w:rsidRPr="0043431D" w:rsidSect="00DB7595">
      <w:headerReference w:type="default" r:id="rId61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9FF2E" w14:textId="77777777" w:rsidR="007E1B72" w:rsidRDefault="007E1B72" w:rsidP="00453AB1">
      <w:r>
        <w:separator/>
      </w:r>
    </w:p>
  </w:endnote>
  <w:endnote w:type="continuationSeparator" w:id="0">
    <w:p w14:paraId="51BC5F7C" w14:textId="77777777" w:rsidR="007E1B72" w:rsidRDefault="007E1B72" w:rsidP="00453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ndika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0FFB5" w14:textId="77777777" w:rsidR="007E1B72" w:rsidRDefault="007E1B72" w:rsidP="00453AB1">
      <w:r>
        <w:separator/>
      </w:r>
    </w:p>
  </w:footnote>
  <w:footnote w:type="continuationSeparator" w:id="0">
    <w:p w14:paraId="53332091" w14:textId="77777777" w:rsidR="007E1B72" w:rsidRDefault="007E1B72" w:rsidP="00453A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206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C3A6A2" w14:textId="77777777" w:rsidR="00DB7595" w:rsidRDefault="00DB759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66EA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3DC5CDB" w14:textId="77777777" w:rsidR="00DB7595" w:rsidRDefault="00DB75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0AC9"/>
    <w:multiLevelType w:val="multilevel"/>
    <w:tmpl w:val="D78CB332"/>
    <w:lvl w:ilvl="0">
      <w:start w:val="1"/>
      <w:numFmt w:val="decimal"/>
      <w:lvlText w:val="%1."/>
      <w:lvlJc w:val="left"/>
      <w:pPr>
        <w:ind w:left="63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073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793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513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233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953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673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393" w:hanging="360"/>
      </w:pPr>
      <w:rPr>
        <w:u w:val="none"/>
      </w:rPr>
    </w:lvl>
  </w:abstractNum>
  <w:abstractNum w:abstractNumId="1" w15:restartNumberingAfterBreak="0">
    <w:nsid w:val="0BD75F47"/>
    <w:multiLevelType w:val="hybridMultilevel"/>
    <w:tmpl w:val="DE562BF6"/>
    <w:lvl w:ilvl="0" w:tplc="1BD86EE4">
      <w:start w:val="2"/>
      <w:numFmt w:val="bullet"/>
      <w:lvlText w:val="+"/>
      <w:lvlJc w:val="left"/>
      <w:pPr>
        <w:ind w:left="720" w:hanging="360"/>
      </w:pPr>
      <w:rPr>
        <w:rFonts w:ascii="Arial" w:eastAsia="Times New Roman" w:hAnsi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44EA4"/>
    <w:multiLevelType w:val="multilevel"/>
    <w:tmpl w:val="38D468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4C5244"/>
    <w:multiLevelType w:val="multilevel"/>
    <w:tmpl w:val="87C40C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B6649C"/>
    <w:multiLevelType w:val="multilevel"/>
    <w:tmpl w:val="01DEEF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2EB7FEA"/>
    <w:multiLevelType w:val="multilevel"/>
    <w:tmpl w:val="2A3235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2A20AC"/>
    <w:multiLevelType w:val="multilevel"/>
    <w:tmpl w:val="5E3A36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39708C9"/>
    <w:multiLevelType w:val="multilevel"/>
    <w:tmpl w:val="7F1CC3C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5462F93"/>
    <w:multiLevelType w:val="multilevel"/>
    <w:tmpl w:val="8BF0D9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7F765A3"/>
    <w:multiLevelType w:val="hybridMultilevel"/>
    <w:tmpl w:val="CABABC6A"/>
    <w:lvl w:ilvl="0" w:tplc="F81499FA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54C91"/>
    <w:multiLevelType w:val="multilevel"/>
    <w:tmpl w:val="3162E3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F8410AF"/>
    <w:multiLevelType w:val="multilevel"/>
    <w:tmpl w:val="575A9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7766776"/>
    <w:multiLevelType w:val="multilevel"/>
    <w:tmpl w:val="B40A93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93326DC"/>
    <w:multiLevelType w:val="multilevel"/>
    <w:tmpl w:val="217881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B9B6C3E"/>
    <w:multiLevelType w:val="hybridMultilevel"/>
    <w:tmpl w:val="C1042F3C"/>
    <w:lvl w:ilvl="0" w:tplc="1BD86EE4">
      <w:start w:val="2"/>
      <w:numFmt w:val="bullet"/>
      <w:lvlText w:val="+"/>
      <w:lvlJc w:val="left"/>
      <w:pPr>
        <w:ind w:left="2520" w:hanging="360"/>
      </w:pPr>
      <w:rPr>
        <w:rFonts w:ascii="Arial" w:eastAsia="Times New Roman" w:hAnsi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3C833FE0"/>
    <w:multiLevelType w:val="multilevel"/>
    <w:tmpl w:val="6AAEEE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277E9A"/>
    <w:multiLevelType w:val="hybridMultilevel"/>
    <w:tmpl w:val="A97C96D0"/>
    <w:lvl w:ilvl="0" w:tplc="1BD86EE4">
      <w:start w:val="2"/>
      <w:numFmt w:val="bullet"/>
      <w:lvlText w:val="+"/>
      <w:lvlJc w:val="left"/>
      <w:pPr>
        <w:ind w:left="720" w:hanging="360"/>
      </w:pPr>
      <w:rPr>
        <w:rFonts w:ascii="Arial" w:eastAsia="Times New Roman" w:hAnsi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255AA1"/>
    <w:multiLevelType w:val="multilevel"/>
    <w:tmpl w:val="2A103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587613"/>
    <w:multiLevelType w:val="multilevel"/>
    <w:tmpl w:val="2DC42718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4C7D17A3"/>
    <w:multiLevelType w:val="multilevel"/>
    <w:tmpl w:val="12A838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B633566"/>
    <w:multiLevelType w:val="multilevel"/>
    <w:tmpl w:val="797CF7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1B658A1"/>
    <w:multiLevelType w:val="multilevel"/>
    <w:tmpl w:val="D60070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67D2178"/>
    <w:multiLevelType w:val="multilevel"/>
    <w:tmpl w:val="85BE6B0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6BA4732"/>
    <w:multiLevelType w:val="hybridMultilevel"/>
    <w:tmpl w:val="9C70E27C"/>
    <w:lvl w:ilvl="0" w:tplc="0409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50173F"/>
    <w:multiLevelType w:val="multilevel"/>
    <w:tmpl w:val="175461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3635E20"/>
    <w:multiLevelType w:val="multilevel"/>
    <w:tmpl w:val="6868EC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3C06C77"/>
    <w:multiLevelType w:val="hybridMultilevel"/>
    <w:tmpl w:val="16725A3E"/>
    <w:lvl w:ilvl="0" w:tplc="FFFFFFFF">
      <w:start w:val="2"/>
      <w:numFmt w:val="bullet"/>
      <w:lvlText w:val="+"/>
      <w:lvlJc w:val="left"/>
      <w:pPr>
        <w:ind w:left="2520" w:hanging="360"/>
      </w:pPr>
      <w:rPr>
        <w:rFonts w:ascii="Arial" w:eastAsia="Times New Roman" w:hAnsi="Arial" w:hint="default"/>
      </w:rPr>
    </w:lvl>
    <w:lvl w:ilvl="1" w:tplc="1BD86EE4">
      <w:start w:val="2"/>
      <w:numFmt w:val="bullet"/>
      <w:lvlText w:val="+"/>
      <w:lvlJc w:val="left"/>
      <w:pPr>
        <w:ind w:left="2520" w:hanging="360"/>
      </w:pPr>
      <w:rPr>
        <w:rFonts w:ascii="Arial" w:eastAsia="Times New Roman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74202E57"/>
    <w:multiLevelType w:val="multilevel"/>
    <w:tmpl w:val="EDD6D4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8F6449A"/>
    <w:multiLevelType w:val="multilevel"/>
    <w:tmpl w:val="1EA4D010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30" w15:restartNumberingAfterBreak="0">
    <w:nsid w:val="79BB4361"/>
    <w:multiLevelType w:val="multilevel"/>
    <w:tmpl w:val="2FC037EE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7B7762A8"/>
    <w:multiLevelType w:val="hybridMultilevel"/>
    <w:tmpl w:val="C1CE738C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499142">
    <w:abstractNumId w:val="20"/>
  </w:num>
  <w:num w:numId="2" w16cid:durableId="511844432">
    <w:abstractNumId w:val="24"/>
  </w:num>
  <w:num w:numId="3" w16cid:durableId="193857748">
    <w:abstractNumId w:val="31"/>
  </w:num>
  <w:num w:numId="4" w16cid:durableId="1989940314">
    <w:abstractNumId w:val="5"/>
  </w:num>
  <w:num w:numId="5" w16cid:durableId="2087535068">
    <w:abstractNumId w:val="4"/>
  </w:num>
  <w:num w:numId="6" w16cid:durableId="1333944734">
    <w:abstractNumId w:val="28"/>
  </w:num>
  <w:num w:numId="7" w16cid:durableId="771978125">
    <w:abstractNumId w:val="17"/>
  </w:num>
  <w:num w:numId="8" w16cid:durableId="694884091">
    <w:abstractNumId w:val="25"/>
  </w:num>
  <w:num w:numId="9" w16cid:durableId="1319383304">
    <w:abstractNumId w:val="15"/>
  </w:num>
  <w:num w:numId="10" w16cid:durableId="916480595">
    <w:abstractNumId w:val="11"/>
  </w:num>
  <w:num w:numId="11" w16cid:durableId="1358889832">
    <w:abstractNumId w:val="3"/>
  </w:num>
  <w:num w:numId="12" w16cid:durableId="1583030237">
    <w:abstractNumId w:val="12"/>
  </w:num>
  <w:num w:numId="13" w16cid:durableId="717508203">
    <w:abstractNumId w:val="13"/>
  </w:num>
  <w:num w:numId="14" w16cid:durableId="374429593">
    <w:abstractNumId w:val="22"/>
  </w:num>
  <w:num w:numId="15" w16cid:durableId="1246263457">
    <w:abstractNumId w:val="19"/>
  </w:num>
  <w:num w:numId="16" w16cid:durableId="2055733485">
    <w:abstractNumId w:val="8"/>
  </w:num>
  <w:num w:numId="17" w16cid:durableId="1057971423">
    <w:abstractNumId w:val="10"/>
  </w:num>
  <w:num w:numId="18" w16cid:durableId="760837727">
    <w:abstractNumId w:val="23"/>
  </w:num>
  <w:num w:numId="19" w16cid:durableId="2074816070">
    <w:abstractNumId w:val="2"/>
  </w:num>
  <w:num w:numId="20" w16cid:durableId="1076636694">
    <w:abstractNumId w:val="0"/>
  </w:num>
  <w:num w:numId="21" w16cid:durableId="91048978">
    <w:abstractNumId w:val="7"/>
  </w:num>
  <w:num w:numId="22" w16cid:durableId="444930877">
    <w:abstractNumId w:val="29"/>
  </w:num>
  <w:num w:numId="23" w16cid:durableId="1112744677">
    <w:abstractNumId w:val="18"/>
  </w:num>
  <w:num w:numId="24" w16cid:durableId="1495338021">
    <w:abstractNumId w:val="30"/>
  </w:num>
  <w:num w:numId="25" w16cid:durableId="222721998">
    <w:abstractNumId w:val="21"/>
  </w:num>
  <w:num w:numId="26" w16cid:durableId="1943606163">
    <w:abstractNumId w:val="6"/>
  </w:num>
  <w:num w:numId="27" w16cid:durableId="325865486">
    <w:abstractNumId w:val="26"/>
  </w:num>
  <w:num w:numId="28" w16cid:durableId="1849514869">
    <w:abstractNumId w:val="1"/>
  </w:num>
  <w:num w:numId="29" w16cid:durableId="669717687">
    <w:abstractNumId w:val="16"/>
  </w:num>
  <w:num w:numId="30" w16cid:durableId="249627358">
    <w:abstractNumId w:val="9"/>
  </w:num>
  <w:num w:numId="31" w16cid:durableId="1218014303">
    <w:abstractNumId w:val="14"/>
  </w:num>
  <w:num w:numId="32" w16cid:durableId="1312323712">
    <w:abstractNumId w:val="2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C96"/>
    <w:rsid w:val="00000FCE"/>
    <w:rsid w:val="000011CB"/>
    <w:rsid w:val="00003B8A"/>
    <w:rsid w:val="00013036"/>
    <w:rsid w:val="0001722B"/>
    <w:rsid w:val="00024496"/>
    <w:rsid w:val="0003415C"/>
    <w:rsid w:val="00060A2F"/>
    <w:rsid w:val="00096EC8"/>
    <w:rsid w:val="001228B1"/>
    <w:rsid w:val="00137133"/>
    <w:rsid w:val="001D4BC9"/>
    <w:rsid w:val="001F3FD4"/>
    <w:rsid w:val="001F56C4"/>
    <w:rsid w:val="001F63A0"/>
    <w:rsid w:val="00207DC2"/>
    <w:rsid w:val="00231B7B"/>
    <w:rsid w:val="00252F26"/>
    <w:rsid w:val="00281A8D"/>
    <w:rsid w:val="00291721"/>
    <w:rsid w:val="002B5820"/>
    <w:rsid w:val="002D4629"/>
    <w:rsid w:val="002D6223"/>
    <w:rsid w:val="002D796D"/>
    <w:rsid w:val="002F3405"/>
    <w:rsid w:val="003218FF"/>
    <w:rsid w:val="00344D1C"/>
    <w:rsid w:val="00361750"/>
    <w:rsid w:val="00393208"/>
    <w:rsid w:val="004129DE"/>
    <w:rsid w:val="00416146"/>
    <w:rsid w:val="0043431D"/>
    <w:rsid w:val="00453AB1"/>
    <w:rsid w:val="00490B0E"/>
    <w:rsid w:val="004A7C39"/>
    <w:rsid w:val="004B513A"/>
    <w:rsid w:val="004C068A"/>
    <w:rsid w:val="004E3C16"/>
    <w:rsid w:val="0050463A"/>
    <w:rsid w:val="00593511"/>
    <w:rsid w:val="00594A25"/>
    <w:rsid w:val="005B2932"/>
    <w:rsid w:val="005D2DD2"/>
    <w:rsid w:val="005D5C20"/>
    <w:rsid w:val="006353F9"/>
    <w:rsid w:val="0064189C"/>
    <w:rsid w:val="00650D6A"/>
    <w:rsid w:val="00653BA2"/>
    <w:rsid w:val="00655C96"/>
    <w:rsid w:val="0068676F"/>
    <w:rsid w:val="006C04E0"/>
    <w:rsid w:val="006D439D"/>
    <w:rsid w:val="00711992"/>
    <w:rsid w:val="00714922"/>
    <w:rsid w:val="00737340"/>
    <w:rsid w:val="0076089D"/>
    <w:rsid w:val="00773891"/>
    <w:rsid w:val="0078223E"/>
    <w:rsid w:val="00787B13"/>
    <w:rsid w:val="00791EED"/>
    <w:rsid w:val="007B1A23"/>
    <w:rsid w:val="007B7FF5"/>
    <w:rsid w:val="007C5DF9"/>
    <w:rsid w:val="007D7C4E"/>
    <w:rsid w:val="007E1B72"/>
    <w:rsid w:val="007E6AB9"/>
    <w:rsid w:val="007E7FF7"/>
    <w:rsid w:val="007F19F4"/>
    <w:rsid w:val="007F3C26"/>
    <w:rsid w:val="008101B6"/>
    <w:rsid w:val="00813BCA"/>
    <w:rsid w:val="0082341B"/>
    <w:rsid w:val="008647EB"/>
    <w:rsid w:val="00867C2D"/>
    <w:rsid w:val="00880D36"/>
    <w:rsid w:val="008C2601"/>
    <w:rsid w:val="008D0647"/>
    <w:rsid w:val="008E423F"/>
    <w:rsid w:val="008E6453"/>
    <w:rsid w:val="0090092B"/>
    <w:rsid w:val="0091182C"/>
    <w:rsid w:val="00942B81"/>
    <w:rsid w:val="00943113"/>
    <w:rsid w:val="00947CC1"/>
    <w:rsid w:val="00954852"/>
    <w:rsid w:val="0095763A"/>
    <w:rsid w:val="00961C27"/>
    <w:rsid w:val="009B7297"/>
    <w:rsid w:val="00A34EED"/>
    <w:rsid w:val="00A45347"/>
    <w:rsid w:val="00A92CBA"/>
    <w:rsid w:val="00A977A9"/>
    <w:rsid w:val="00AF6101"/>
    <w:rsid w:val="00B0545D"/>
    <w:rsid w:val="00B118C8"/>
    <w:rsid w:val="00B62922"/>
    <w:rsid w:val="00B76536"/>
    <w:rsid w:val="00B8489D"/>
    <w:rsid w:val="00B97600"/>
    <w:rsid w:val="00BB2B2A"/>
    <w:rsid w:val="00BC6526"/>
    <w:rsid w:val="00BD110D"/>
    <w:rsid w:val="00BD671B"/>
    <w:rsid w:val="00BF1CAE"/>
    <w:rsid w:val="00C56904"/>
    <w:rsid w:val="00C70A1B"/>
    <w:rsid w:val="00C75086"/>
    <w:rsid w:val="00CA1C39"/>
    <w:rsid w:val="00CD13EC"/>
    <w:rsid w:val="00CE5555"/>
    <w:rsid w:val="00D1185F"/>
    <w:rsid w:val="00D34D21"/>
    <w:rsid w:val="00D45D87"/>
    <w:rsid w:val="00D779D0"/>
    <w:rsid w:val="00D904DD"/>
    <w:rsid w:val="00DA1FE2"/>
    <w:rsid w:val="00DA4C54"/>
    <w:rsid w:val="00DA5A98"/>
    <w:rsid w:val="00DB7595"/>
    <w:rsid w:val="00DC2276"/>
    <w:rsid w:val="00DD479B"/>
    <w:rsid w:val="00DD74FD"/>
    <w:rsid w:val="00E06916"/>
    <w:rsid w:val="00E104BA"/>
    <w:rsid w:val="00E16BA3"/>
    <w:rsid w:val="00E4010E"/>
    <w:rsid w:val="00E73E69"/>
    <w:rsid w:val="00E766EA"/>
    <w:rsid w:val="00F34F01"/>
    <w:rsid w:val="00F403F2"/>
    <w:rsid w:val="00F6183C"/>
    <w:rsid w:val="00FA0719"/>
    <w:rsid w:val="00FC2AA3"/>
    <w:rsid w:val="00FF0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BAA62"/>
  <w15:docId w15:val="{6EE5D90A-B417-41AD-B471-5CED6A7AE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3A0"/>
    <w:pPr>
      <w:spacing w:after="0" w:line="240" w:lineRule="auto"/>
    </w:pPr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0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0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character" w:customStyle="1" w:styleId="NidungvnbnChar">
    <w:name w:val="Nội dung văn bản Char"/>
    <w:basedOn w:val="DefaultParagraphFont"/>
    <w:link w:val="Nidungvnbn"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rsid w:val="004A7C39"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64189C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DefaultParagraphFont"/>
    <w:link w:val="Tiumccp1"/>
    <w:rsid w:val="0064189C"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Normal"/>
    <w:link w:val="Tiumccp3Char"/>
    <w:qFormat/>
    <w:rsid w:val="0064189C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50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64189C"/>
    <w:rPr>
      <w:rFonts w:eastAsia="Times New Roman" w:cs="Times New Roman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C75086"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867C2D"/>
    <w:pPr>
      <w:spacing w:after="200"/>
      <w:jc w:val="center"/>
    </w:pPr>
    <w:rPr>
      <w:bCs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59"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344D1C"/>
    <w:pPr>
      <w:spacing w:after="120" w:line="360" w:lineRule="auto"/>
      <w:ind w:firstLine="720"/>
      <w:jc w:val="center"/>
    </w:pPr>
    <w:rPr>
      <w:i/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344D1C"/>
    <w:rPr>
      <w:rFonts w:eastAsia="Times New Roman" w:cs="Times New Roman"/>
      <w:i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paragraph" w:styleId="ListParagraph">
    <w:name w:val="List Paragraph"/>
    <w:basedOn w:val="Normal"/>
    <w:uiPriority w:val="34"/>
    <w:qFormat/>
    <w:rsid w:val="009009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StudyInClass\HK2nam2\Analys%20and%20design%20requirements\EndGame_Fighting\Template_TrinhbayDoAnCuoiKi&amp;BaiTapLonCacM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1A8B73-6384-4C6C-8420-C89156CCE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Template_TrinhbayDoAnCuoiKi&amp;BaiTapLonCacMon</Template>
  <TotalTime>19</TotalTime>
  <Pages>63</Pages>
  <Words>5123</Words>
  <Characters>29202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Duuu Ngang Ngược</cp:lastModifiedBy>
  <cp:revision>25</cp:revision>
  <cp:lastPrinted>2022-06-10T12:53:00Z</cp:lastPrinted>
  <dcterms:created xsi:type="dcterms:W3CDTF">2022-06-10T09:42:00Z</dcterms:created>
  <dcterms:modified xsi:type="dcterms:W3CDTF">2023-03-25T08:56:00Z</dcterms:modified>
</cp:coreProperties>
</file>