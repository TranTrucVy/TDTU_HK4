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3BD5F" w14:textId="77777777" w:rsidR="00A474BC" w:rsidRPr="009C1881" w:rsidRDefault="00A474BC" w:rsidP="00A474BC">
      <w:pPr>
        <w:suppressAutoHyphens/>
        <w:autoSpaceDE w:val="0"/>
        <w:autoSpaceDN w:val="0"/>
        <w:adjustRightInd w:val="0"/>
        <w:jc w:val="center"/>
        <w:rPr>
          <w:sz w:val="28"/>
          <w:szCs w:val="28"/>
          <w:lang w:val="vi-VN"/>
        </w:rPr>
      </w:pPr>
      <w:bookmarkStart w:id="0" w:name="_Hlk135248964"/>
      <w:bookmarkEnd w:id="0"/>
      <w:r w:rsidRPr="009C1881">
        <w:rPr>
          <w:bCs/>
          <w:sz w:val="28"/>
          <w:szCs w:val="28"/>
          <w:lang w:val="vi-VN"/>
        </w:rPr>
        <w:t>TỔNG LIÊN ĐOÀN LAO ĐỘNG VIỆT NAM</w:t>
      </w:r>
      <w:r w:rsidRPr="009C1881">
        <w:rPr>
          <w:b/>
          <w:bCs/>
          <w:sz w:val="28"/>
          <w:szCs w:val="28"/>
          <w:lang w:val="vi-VN"/>
        </w:rPr>
        <w:t xml:space="preserve"> </w:t>
      </w:r>
    </w:p>
    <w:p w14:paraId="33E4D41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r w:rsidRPr="009C1881">
        <w:rPr>
          <w:sz w:val="28"/>
          <w:szCs w:val="28"/>
          <w:lang w:val="vi-VN"/>
        </w:rPr>
        <w:t xml:space="preserve"> </w:t>
      </w:r>
    </w:p>
    <w:p w14:paraId="6CA9ED8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 xml:space="preserve">KHOA CÔNG NGHỆ THÔNG TIN </w:t>
      </w:r>
    </w:p>
    <w:p w14:paraId="4E0AD040" w14:textId="77777777" w:rsidR="00A474BC" w:rsidRPr="009C1881" w:rsidRDefault="00A474BC" w:rsidP="00A474BC">
      <w:pPr>
        <w:suppressAutoHyphens/>
        <w:autoSpaceDE w:val="0"/>
        <w:autoSpaceDN w:val="0"/>
        <w:adjustRightInd w:val="0"/>
        <w:ind w:firstLine="720"/>
        <w:jc w:val="center"/>
        <w:rPr>
          <w:lang w:val="vi-VN"/>
        </w:rPr>
      </w:pPr>
    </w:p>
    <w:p w14:paraId="0FE410AD"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6E0E2F80" wp14:editId="314142F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B608621" w14:textId="77777777" w:rsidR="00A474BC" w:rsidRPr="009C1881" w:rsidRDefault="00A474BC" w:rsidP="00A474BC">
      <w:pPr>
        <w:suppressAutoHyphens/>
        <w:autoSpaceDE w:val="0"/>
        <w:autoSpaceDN w:val="0"/>
        <w:adjustRightInd w:val="0"/>
        <w:ind w:firstLine="720"/>
        <w:rPr>
          <w:b/>
          <w:bCs/>
          <w:sz w:val="28"/>
          <w:szCs w:val="28"/>
          <w:lang w:val="vi-VN"/>
        </w:rPr>
      </w:pPr>
    </w:p>
    <w:p w14:paraId="01066C32"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ĐỒ ÁN GIỮA KÌ MÔN</w:t>
      </w:r>
    </w:p>
    <w:p w14:paraId="6E716339"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0EF8703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p>
    <w:p w14:paraId="6BF64373" w14:textId="77777777" w:rsidR="00A474BC" w:rsidRPr="009C1881" w:rsidRDefault="00A474BC" w:rsidP="00A474BC">
      <w:pPr>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 xml:space="preserve"> </w:t>
      </w:r>
    </w:p>
    <w:p w14:paraId="61867F92" w14:textId="77777777" w:rsidR="00A474BC" w:rsidRPr="009C1881" w:rsidRDefault="00A474BC" w:rsidP="00A474BC">
      <w:pPr>
        <w:suppressAutoHyphens/>
        <w:autoSpaceDE w:val="0"/>
        <w:autoSpaceDN w:val="0"/>
        <w:adjustRightInd w:val="0"/>
        <w:spacing w:line="360" w:lineRule="auto"/>
        <w:rPr>
          <w:b/>
          <w:bCs/>
          <w:lang w:val="vi-VN"/>
        </w:rPr>
      </w:pPr>
    </w:p>
    <w:p w14:paraId="7FD8FA59"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p>
    <w:p w14:paraId="42092144" w14:textId="77777777" w:rsidR="00A474BC" w:rsidRPr="009C1881" w:rsidRDefault="00A474BC" w:rsidP="00A474BC">
      <w:pPr>
        <w:suppressAutoHyphens/>
        <w:autoSpaceDE w:val="0"/>
        <w:autoSpaceDN w:val="0"/>
        <w:adjustRightInd w:val="0"/>
        <w:spacing w:line="360" w:lineRule="auto"/>
        <w:jc w:val="both"/>
        <w:rPr>
          <w:b/>
          <w:bCs/>
          <w:lang w:val="vi-VN"/>
        </w:rPr>
      </w:pPr>
    </w:p>
    <w:p w14:paraId="734E0E22" w14:textId="77777777" w:rsidR="00A474BC" w:rsidRPr="009C1881" w:rsidRDefault="00A474BC" w:rsidP="00A474BC">
      <w:pPr>
        <w:suppressAutoHyphens/>
        <w:autoSpaceDE w:val="0"/>
        <w:autoSpaceDN w:val="0"/>
        <w:adjustRightInd w:val="0"/>
        <w:spacing w:line="360" w:lineRule="auto"/>
        <w:jc w:val="both"/>
        <w:rPr>
          <w:b/>
          <w:bCs/>
          <w:lang w:val="vi-VN"/>
        </w:rPr>
      </w:pPr>
    </w:p>
    <w:p w14:paraId="148125CA" w14:textId="77777777" w:rsidR="00A474BC" w:rsidRPr="009C1881" w:rsidRDefault="00A474BC" w:rsidP="00A474BC">
      <w:pPr>
        <w:suppressAutoHyphens/>
        <w:autoSpaceDE w:val="0"/>
        <w:autoSpaceDN w:val="0"/>
        <w:adjustRightInd w:val="0"/>
        <w:spacing w:line="360" w:lineRule="auto"/>
        <w:jc w:val="both"/>
        <w:rPr>
          <w:b/>
          <w:bCs/>
          <w:lang w:val="vi-VN"/>
        </w:rPr>
      </w:pPr>
    </w:p>
    <w:p w14:paraId="39937E8A"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A6A4AE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0AC8406F"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3F5CA4DC"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602D712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4A5AA7DB"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2E6495D" w14:textId="77777777" w:rsidR="00A474BC" w:rsidRPr="009C1881" w:rsidRDefault="00A474BC" w:rsidP="00A474BC">
      <w:pPr>
        <w:suppressAutoHyphens/>
        <w:autoSpaceDE w:val="0"/>
        <w:autoSpaceDN w:val="0"/>
        <w:adjustRightInd w:val="0"/>
        <w:jc w:val="center"/>
        <w:rPr>
          <w:b/>
          <w:bCs/>
          <w:lang w:val="vi-VN"/>
        </w:rPr>
      </w:pPr>
    </w:p>
    <w:p w14:paraId="27992F3B" w14:textId="77777777" w:rsidR="00A474BC" w:rsidRPr="009C1881" w:rsidRDefault="00A474BC" w:rsidP="00A474BC">
      <w:pPr>
        <w:suppressAutoHyphens/>
        <w:autoSpaceDE w:val="0"/>
        <w:autoSpaceDN w:val="0"/>
        <w:adjustRightInd w:val="0"/>
        <w:jc w:val="center"/>
        <w:rPr>
          <w:b/>
          <w:bCs/>
          <w:lang w:val="vi-VN"/>
        </w:rPr>
      </w:pPr>
    </w:p>
    <w:p w14:paraId="3AB5B7FC" w14:textId="77777777" w:rsidR="00A474BC" w:rsidRPr="009C1881" w:rsidRDefault="00A474BC" w:rsidP="00A474BC">
      <w:pPr>
        <w:suppressAutoHyphens/>
        <w:autoSpaceDE w:val="0"/>
        <w:autoSpaceDN w:val="0"/>
        <w:adjustRightInd w:val="0"/>
        <w:jc w:val="center"/>
        <w:rPr>
          <w:b/>
          <w:bCs/>
          <w:iCs/>
          <w:sz w:val="28"/>
          <w:szCs w:val="28"/>
          <w:lang w:val="vi-VN"/>
        </w:rPr>
        <w:sectPr w:rsidR="00A474BC" w:rsidRPr="009C1881" w:rsidSect="00A474BC">
          <w:type w:val="continuous"/>
          <w:pgSz w:w="12240" w:h="15840"/>
          <w:pgMar w:top="1985" w:right="1134" w:bottom="1701" w:left="1985" w:header="720" w:footer="720" w:gutter="0"/>
          <w:cols w:space="720"/>
          <w:docGrid w:linePitch="360"/>
        </w:sectPr>
      </w:pPr>
      <w:r w:rsidRPr="009C1881">
        <w:rPr>
          <w:b/>
          <w:bCs/>
          <w:iCs/>
          <w:sz w:val="28"/>
          <w:szCs w:val="28"/>
          <w:lang w:val="vi-VN"/>
        </w:rPr>
        <w:t>THÀNH PHỐ HỒ CHÍ MINH, NĂM 2023</w:t>
      </w:r>
    </w:p>
    <w:p w14:paraId="6860184F" w14:textId="77777777" w:rsidR="00A474BC" w:rsidRPr="009C1881" w:rsidRDefault="00A474BC" w:rsidP="00A474BC">
      <w:pPr>
        <w:suppressAutoHyphens/>
        <w:autoSpaceDE w:val="0"/>
        <w:autoSpaceDN w:val="0"/>
        <w:adjustRightInd w:val="0"/>
        <w:jc w:val="center"/>
        <w:rPr>
          <w:sz w:val="28"/>
          <w:szCs w:val="28"/>
          <w:lang w:val="vi-VN"/>
        </w:rPr>
      </w:pPr>
      <w:r w:rsidRPr="009C1881">
        <w:rPr>
          <w:bCs/>
          <w:sz w:val="28"/>
          <w:szCs w:val="28"/>
          <w:lang w:val="vi-VN"/>
        </w:rPr>
        <w:lastRenderedPageBreak/>
        <w:t>TỔNG LIÊN ĐOÀN LAO ĐỘNG VIỆT NAM</w:t>
      </w:r>
    </w:p>
    <w:p w14:paraId="49917FC4"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p>
    <w:p w14:paraId="6DDF5FB6"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KHOA CÔNG NGHỆ THÔNG TIN</w:t>
      </w:r>
    </w:p>
    <w:p w14:paraId="2D67BD55" w14:textId="77777777" w:rsidR="00A474BC" w:rsidRPr="009C1881" w:rsidRDefault="00A474BC" w:rsidP="00A474BC">
      <w:pPr>
        <w:suppressAutoHyphens/>
        <w:autoSpaceDE w:val="0"/>
        <w:autoSpaceDN w:val="0"/>
        <w:adjustRightInd w:val="0"/>
        <w:ind w:firstLine="720"/>
        <w:jc w:val="center"/>
        <w:rPr>
          <w:lang w:val="vi-VN"/>
        </w:rPr>
      </w:pPr>
    </w:p>
    <w:p w14:paraId="7FD73539"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2FB345DE" wp14:editId="0B8C0F59">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E21D99E" w14:textId="77777777" w:rsidR="00A474BC" w:rsidRPr="009C1881" w:rsidRDefault="00A474BC" w:rsidP="00A474BC">
      <w:pPr>
        <w:suppressAutoHyphens/>
        <w:autoSpaceDE w:val="0"/>
        <w:autoSpaceDN w:val="0"/>
        <w:adjustRightInd w:val="0"/>
        <w:ind w:firstLine="720"/>
        <w:rPr>
          <w:b/>
          <w:bCs/>
          <w:sz w:val="28"/>
          <w:szCs w:val="28"/>
          <w:lang w:val="vi-VN"/>
        </w:rPr>
      </w:pPr>
    </w:p>
    <w:p w14:paraId="73A683CC" w14:textId="77777777" w:rsidR="00A474BC" w:rsidRPr="009C1881" w:rsidRDefault="00A474BC" w:rsidP="00A474BC">
      <w:pPr>
        <w:suppressAutoHyphens/>
        <w:autoSpaceDE w:val="0"/>
        <w:autoSpaceDN w:val="0"/>
        <w:adjustRightInd w:val="0"/>
        <w:ind w:firstLine="720"/>
        <w:rPr>
          <w:b/>
          <w:bCs/>
          <w:sz w:val="28"/>
          <w:szCs w:val="28"/>
          <w:lang w:val="vi-VN"/>
        </w:rPr>
      </w:pPr>
    </w:p>
    <w:p w14:paraId="561B1D9F"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ĐỒ ÁN GIỮA KÌ MÔN</w:t>
      </w:r>
    </w:p>
    <w:p w14:paraId="694C47F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2E72659D" w14:textId="77777777" w:rsidR="00A474BC" w:rsidRPr="009C1881" w:rsidRDefault="00A474BC" w:rsidP="00A474BC">
      <w:pPr>
        <w:suppressAutoHyphens/>
        <w:autoSpaceDE w:val="0"/>
        <w:autoSpaceDN w:val="0"/>
        <w:adjustRightInd w:val="0"/>
        <w:spacing w:line="360" w:lineRule="auto"/>
        <w:rPr>
          <w:b/>
          <w:bCs/>
          <w:lang w:val="vi-VN"/>
        </w:rPr>
      </w:pPr>
    </w:p>
    <w:p w14:paraId="75B1146B" w14:textId="77777777" w:rsidR="00A474BC" w:rsidRPr="009C1881" w:rsidRDefault="00A474BC" w:rsidP="00A474BC">
      <w:pPr>
        <w:suppressAutoHyphens/>
        <w:autoSpaceDE w:val="0"/>
        <w:autoSpaceDN w:val="0"/>
        <w:adjustRightInd w:val="0"/>
        <w:spacing w:line="360" w:lineRule="auto"/>
        <w:rPr>
          <w:b/>
          <w:bCs/>
          <w:lang w:val="vi-VN"/>
        </w:rPr>
      </w:pPr>
    </w:p>
    <w:p w14:paraId="25694BA7"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r w:rsidRPr="009C1881">
        <w:rPr>
          <w:sz w:val="48"/>
          <w:szCs w:val="48"/>
          <w:lang w:val="vi-VN"/>
        </w:rPr>
        <w:t xml:space="preserve"> </w:t>
      </w:r>
    </w:p>
    <w:p w14:paraId="53880608" w14:textId="77777777" w:rsidR="00A474BC" w:rsidRPr="009C1881" w:rsidRDefault="00A474BC" w:rsidP="00A474BC">
      <w:pPr>
        <w:suppressAutoHyphens/>
        <w:autoSpaceDE w:val="0"/>
        <w:autoSpaceDN w:val="0"/>
        <w:adjustRightInd w:val="0"/>
        <w:jc w:val="both"/>
        <w:rPr>
          <w:b/>
          <w:bCs/>
          <w:lang w:val="vi-VN"/>
        </w:rPr>
      </w:pPr>
    </w:p>
    <w:p w14:paraId="245C3BDF" w14:textId="77777777" w:rsidR="00A474BC" w:rsidRPr="009C1881" w:rsidRDefault="00A474BC" w:rsidP="00A474BC">
      <w:pPr>
        <w:suppressAutoHyphens/>
        <w:autoSpaceDE w:val="0"/>
        <w:autoSpaceDN w:val="0"/>
        <w:adjustRightInd w:val="0"/>
        <w:jc w:val="both"/>
        <w:rPr>
          <w:b/>
          <w:bCs/>
          <w:lang w:val="vi-VN"/>
        </w:rPr>
      </w:pPr>
    </w:p>
    <w:p w14:paraId="0171A11F" w14:textId="77777777" w:rsidR="00A474BC" w:rsidRPr="009C1881" w:rsidRDefault="00A474BC" w:rsidP="00A474BC">
      <w:pPr>
        <w:suppressAutoHyphens/>
        <w:autoSpaceDE w:val="0"/>
        <w:autoSpaceDN w:val="0"/>
        <w:adjustRightInd w:val="0"/>
        <w:jc w:val="both"/>
        <w:rPr>
          <w:b/>
          <w:bCs/>
          <w:lang w:val="vi-VN"/>
        </w:rPr>
      </w:pPr>
    </w:p>
    <w:p w14:paraId="7F3EE432" w14:textId="77777777" w:rsidR="00A474BC" w:rsidRPr="009C1881" w:rsidRDefault="00A474BC" w:rsidP="00A474BC">
      <w:pPr>
        <w:suppressAutoHyphens/>
        <w:autoSpaceDE w:val="0"/>
        <w:autoSpaceDN w:val="0"/>
        <w:adjustRightInd w:val="0"/>
        <w:jc w:val="both"/>
        <w:rPr>
          <w:b/>
          <w:bCs/>
          <w:lang w:val="vi-VN"/>
        </w:rPr>
      </w:pPr>
    </w:p>
    <w:p w14:paraId="2AC54C60" w14:textId="77777777" w:rsidR="00A474BC" w:rsidRPr="009C1881" w:rsidRDefault="00A474BC" w:rsidP="00A474BC">
      <w:pPr>
        <w:suppressAutoHyphens/>
        <w:autoSpaceDE w:val="0"/>
        <w:autoSpaceDN w:val="0"/>
        <w:adjustRightInd w:val="0"/>
        <w:jc w:val="both"/>
        <w:rPr>
          <w:b/>
          <w:bCs/>
          <w:lang w:val="vi-VN"/>
        </w:rPr>
      </w:pPr>
    </w:p>
    <w:p w14:paraId="6E0FC7C7"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E701361"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5CA45444"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2741A16D"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1BDA9B95"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2C8F537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1818F6A" w14:textId="64170ACD" w:rsidR="00A474BC" w:rsidRPr="009C1881" w:rsidRDefault="00A474BC" w:rsidP="00A474BC">
      <w:pPr>
        <w:suppressAutoHyphens/>
        <w:autoSpaceDE w:val="0"/>
        <w:autoSpaceDN w:val="0"/>
        <w:adjustRightInd w:val="0"/>
        <w:rPr>
          <w:b/>
          <w:bCs/>
          <w:sz w:val="28"/>
          <w:szCs w:val="28"/>
          <w:lang w:val="vi-VN"/>
        </w:rPr>
      </w:pPr>
    </w:p>
    <w:p w14:paraId="63063A9B" w14:textId="010327E0" w:rsidR="002B141E" w:rsidRPr="009C1881" w:rsidRDefault="002B141E" w:rsidP="00A474BC">
      <w:pPr>
        <w:suppressAutoHyphens/>
        <w:autoSpaceDE w:val="0"/>
        <w:autoSpaceDN w:val="0"/>
        <w:adjustRightInd w:val="0"/>
        <w:rPr>
          <w:b/>
          <w:bCs/>
          <w:sz w:val="28"/>
          <w:szCs w:val="28"/>
          <w:lang w:val="vi-VN"/>
        </w:rPr>
      </w:pPr>
    </w:p>
    <w:p w14:paraId="711D6E80" w14:textId="11251233" w:rsidR="002B141E" w:rsidRPr="009C1881" w:rsidRDefault="002B141E" w:rsidP="00A474BC">
      <w:pPr>
        <w:suppressAutoHyphens/>
        <w:autoSpaceDE w:val="0"/>
        <w:autoSpaceDN w:val="0"/>
        <w:adjustRightInd w:val="0"/>
        <w:rPr>
          <w:b/>
          <w:bCs/>
          <w:sz w:val="28"/>
          <w:szCs w:val="28"/>
          <w:lang w:val="vi-VN"/>
        </w:rPr>
      </w:pPr>
    </w:p>
    <w:p w14:paraId="08A9E433" w14:textId="77777777" w:rsidR="002B141E" w:rsidRPr="009C1881" w:rsidRDefault="002B141E" w:rsidP="00A474BC">
      <w:pPr>
        <w:suppressAutoHyphens/>
        <w:autoSpaceDE w:val="0"/>
        <w:autoSpaceDN w:val="0"/>
        <w:adjustRightInd w:val="0"/>
        <w:rPr>
          <w:b/>
          <w:bCs/>
          <w:sz w:val="28"/>
          <w:szCs w:val="28"/>
          <w:lang w:val="vi-VN"/>
        </w:rPr>
      </w:pPr>
    </w:p>
    <w:p w14:paraId="32679C2B" w14:textId="77777777" w:rsidR="00A474BC" w:rsidRPr="009C1881" w:rsidRDefault="00A474BC" w:rsidP="00A474BC">
      <w:pPr>
        <w:suppressAutoHyphens/>
        <w:autoSpaceDE w:val="0"/>
        <w:autoSpaceDN w:val="0"/>
        <w:adjustRightInd w:val="0"/>
        <w:jc w:val="center"/>
        <w:rPr>
          <w:b/>
          <w:bCs/>
          <w:lang w:val="vi-VN"/>
        </w:rPr>
      </w:pPr>
    </w:p>
    <w:p w14:paraId="08AA3F45" w14:textId="77777777" w:rsidR="002B141E" w:rsidRPr="009C1881" w:rsidRDefault="00A474BC" w:rsidP="002B141E">
      <w:pPr>
        <w:suppressAutoHyphens/>
        <w:autoSpaceDE w:val="0"/>
        <w:autoSpaceDN w:val="0"/>
        <w:adjustRightInd w:val="0"/>
        <w:jc w:val="center"/>
        <w:rPr>
          <w:b/>
          <w:bCs/>
          <w:iCs/>
          <w:sz w:val="28"/>
          <w:szCs w:val="28"/>
          <w:lang w:val="vi-VN"/>
        </w:rPr>
        <w:sectPr w:rsidR="002B141E" w:rsidRPr="009C1881" w:rsidSect="00AF39EA">
          <w:headerReference w:type="default" r:id="rId9"/>
          <w:type w:val="continuous"/>
          <w:pgSz w:w="11906" w:h="16838" w:code="9"/>
          <w:pgMar w:top="1985" w:right="1134" w:bottom="1701" w:left="1985" w:header="720" w:footer="720" w:gutter="0"/>
          <w:pgNumType w:fmt="lowerRoman" w:start="1"/>
          <w:cols w:space="720"/>
          <w:docGrid w:linePitch="360"/>
        </w:sectPr>
      </w:pPr>
      <w:r w:rsidRPr="009C1881">
        <w:rPr>
          <w:b/>
          <w:bCs/>
          <w:iCs/>
          <w:sz w:val="28"/>
          <w:szCs w:val="28"/>
          <w:lang w:val="vi-VN"/>
        </w:rPr>
        <w:t>THÀNH PHỐ HỒ CHÍ MINH,  NĂM 20</w:t>
      </w:r>
      <w:bookmarkStart w:id="1" w:name="_Toc387692905"/>
      <w:r w:rsidR="002B141E" w:rsidRPr="009C1881">
        <w:rPr>
          <w:b/>
          <w:bCs/>
          <w:iCs/>
          <w:sz w:val="28"/>
          <w:szCs w:val="28"/>
          <w:lang w:val="vi-VN"/>
        </w:rPr>
        <w:t>23</w:t>
      </w:r>
    </w:p>
    <w:p w14:paraId="3FAF0ABE" w14:textId="35A63E62" w:rsidR="00A474BC" w:rsidRPr="009C1881" w:rsidRDefault="00A474BC" w:rsidP="002B141E">
      <w:pPr>
        <w:pStyle w:val="Tiucctrangmu"/>
        <w:rPr>
          <w:lang w:val="vi-VN"/>
        </w:rPr>
      </w:pPr>
      <w:bookmarkStart w:id="2" w:name="_Toc135253408"/>
      <w:r w:rsidRPr="009C1881">
        <w:rPr>
          <w:lang w:val="vi-VN"/>
        </w:rPr>
        <w:lastRenderedPageBreak/>
        <w:t>LỜI CẢM ƠN</w:t>
      </w:r>
      <w:bookmarkEnd w:id="1"/>
      <w:bookmarkEnd w:id="2"/>
    </w:p>
    <w:p w14:paraId="393BFC6E"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4D4FE6E5"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sidRPr="009C1881">
        <w:rPr>
          <w:color w:val="000000" w:themeColor="text1"/>
          <w:sz w:val="26"/>
          <w:szCs w:val="26"/>
          <w:lang w:val="vi-VN"/>
        </w:rPr>
        <w:t xml:space="preserve"> Cuối cùng, chúng em xin chân thành cảm ơn quý thầy cô.</w:t>
      </w:r>
    </w:p>
    <w:p w14:paraId="0D59BE5B"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TP Hồ Chí Minh, ngày 02 tháng 02 năm 2023</w:t>
      </w:r>
    </w:p>
    <w:p w14:paraId="46E85065"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p>
    <w:p w14:paraId="59611A64"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 xml:space="preserve">Sinh viên: </w:t>
      </w:r>
    </w:p>
    <w:p w14:paraId="7D3E5726"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Trần Thị Vẹn – 52100674</w:t>
      </w:r>
    </w:p>
    <w:p w14:paraId="5BA2516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Lê Khắc Thanh Tùng – 52100943</w:t>
      </w:r>
    </w:p>
    <w:p w14:paraId="7D1AAFEA"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Đặng Viết Trung – 52100342</w:t>
      </w:r>
    </w:p>
    <w:p w14:paraId="03DBA4B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Đỗ Minh Đường – 51900703</w:t>
      </w:r>
    </w:p>
    <w:p w14:paraId="1C4B9C89"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Vũ Tuấn Anh – 520V0016</w:t>
      </w:r>
    </w:p>
    <w:p w14:paraId="1BC0FE40"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55E6A5DB"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0C759CC7" w14:textId="77777777" w:rsidR="00A474BC" w:rsidRPr="009C1881" w:rsidRDefault="00A474BC" w:rsidP="00A474BC">
      <w:pPr>
        <w:pStyle w:val="Nidungvnbn"/>
        <w:rPr>
          <w:b/>
          <w:bCs/>
          <w:sz w:val="32"/>
          <w:szCs w:val="32"/>
          <w:lang w:val="vi-VN"/>
        </w:rPr>
      </w:pPr>
      <w:r w:rsidRPr="009C1881">
        <w:rPr>
          <w:b/>
          <w:bCs/>
          <w:sz w:val="32"/>
          <w:szCs w:val="32"/>
          <w:lang w:val="vi-VN"/>
        </w:rPr>
        <w:br w:type="page"/>
      </w:r>
    </w:p>
    <w:p w14:paraId="170C2615" w14:textId="77777777" w:rsidR="00A474BC" w:rsidRPr="009C1881" w:rsidRDefault="00A474BC" w:rsidP="00A474BC">
      <w:pPr>
        <w:jc w:val="center"/>
        <w:rPr>
          <w:b/>
          <w:sz w:val="32"/>
          <w:szCs w:val="32"/>
          <w:lang w:val="vi-VN"/>
        </w:rPr>
      </w:pPr>
      <w:r w:rsidRPr="009C1881">
        <w:rPr>
          <w:b/>
          <w:sz w:val="32"/>
          <w:szCs w:val="32"/>
          <w:lang w:val="vi-VN"/>
        </w:rPr>
        <w:lastRenderedPageBreak/>
        <w:t>ĐỒ ÁN ĐƯỢC HOÀN THÀNH</w:t>
      </w:r>
    </w:p>
    <w:p w14:paraId="481DB86A" w14:textId="77777777" w:rsidR="00A474BC" w:rsidRPr="009C1881" w:rsidRDefault="00A474BC" w:rsidP="00A474BC">
      <w:pPr>
        <w:jc w:val="center"/>
        <w:rPr>
          <w:b/>
          <w:sz w:val="32"/>
          <w:szCs w:val="32"/>
          <w:lang w:val="vi-VN"/>
        </w:rPr>
      </w:pPr>
      <w:r w:rsidRPr="009C1881">
        <w:rPr>
          <w:b/>
          <w:sz w:val="32"/>
          <w:szCs w:val="32"/>
          <w:lang w:val="vi-VN"/>
        </w:rPr>
        <w:t>TẠI TRƯỜNG ĐẠI HỌC TÔN ĐỨC THẮNG</w:t>
      </w:r>
    </w:p>
    <w:p w14:paraId="37388A9B" w14:textId="77777777" w:rsidR="00A474BC" w:rsidRPr="009C1881" w:rsidRDefault="00A474BC" w:rsidP="00A474BC">
      <w:pPr>
        <w:autoSpaceDE w:val="0"/>
        <w:autoSpaceDN w:val="0"/>
        <w:adjustRightInd w:val="0"/>
        <w:spacing w:line="360" w:lineRule="auto"/>
        <w:ind w:firstLine="720"/>
        <w:jc w:val="both"/>
        <w:rPr>
          <w:sz w:val="26"/>
          <w:szCs w:val="26"/>
          <w:lang w:val="vi-VN"/>
        </w:rPr>
      </w:pPr>
    </w:p>
    <w:p w14:paraId="0F2A3CD2"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Tôi xin cam đoan đây là sản phẩm đồ án của riêng tôi /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26BF5F7"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62C7EEFA" w14:textId="77777777" w:rsidR="00A474BC" w:rsidRPr="009C1881" w:rsidRDefault="00A474BC" w:rsidP="00A474BC">
      <w:pPr>
        <w:autoSpaceDE w:val="0"/>
        <w:autoSpaceDN w:val="0"/>
        <w:adjustRightInd w:val="0"/>
        <w:spacing w:line="360" w:lineRule="auto"/>
        <w:ind w:firstLine="720"/>
        <w:jc w:val="both"/>
        <w:rPr>
          <w:b/>
          <w:sz w:val="26"/>
          <w:szCs w:val="26"/>
          <w:lang w:val="vi-VN"/>
        </w:rPr>
      </w:pPr>
      <w:r w:rsidRPr="009C1881">
        <w:rPr>
          <w:b/>
          <w:sz w:val="26"/>
          <w:szCs w:val="26"/>
          <w:lang w:val="vi-VN"/>
        </w:rPr>
        <w:t xml:space="preserve">Nếu phát hiện có bất kỳ sự gian lận nào tôi xin hoàn toàn chịu trách nhiệm về nội dung đồ án của mình. </w:t>
      </w:r>
      <w:r w:rsidRPr="009C1881">
        <w:rPr>
          <w:sz w:val="26"/>
          <w:szCs w:val="26"/>
          <w:lang w:val="vi-VN"/>
        </w:rPr>
        <w:t>Trường đại học Tôn Đức Thắng không liên quan đến những vi phạm tác quyền, bản quyền do tôi gây ra trong quá trình thực hiện (nếu có).</w:t>
      </w:r>
    </w:p>
    <w:p w14:paraId="2B27DC64" w14:textId="77777777" w:rsidR="00A474BC" w:rsidRPr="009C1881" w:rsidRDefault="00A474BC" w:rsidP="00A474BC">
      <w:pPr>
        <w:autoSpaceDE w:val="0"/>
        <w:autoSpaceDN w:val="0"/>
        <w:adjustRightInd w:val="0"/>
        <w:spacing w:line="360" w:lineRule="auto"/>
        <w:ind w:left="3600"/>
        <w:jc w:val="center"/>
        <w:rPr>
          <w:i/>
          <w:sz w:val="26"/>
          <w:szCs w:val="26"/>
          <w:lang w:val="vi-VN"/>
        </w:rPr>
      </w:pPr>
      <w:r w:rsidRPr="009C1881">
        <w:rPr>
          <w:i/>
          <w:sz w:val="26"/>
          <w:szCs w:val="26"/>
          <w:lang w:val="vi-VN"/>
        </w:rPr>
        <w:t xml:space="preserve">TP. Hồ Chí Minh, ngày 02 tháng 02 năm 2023      </w:t>
      </w:r>
    </w:p>
    <w:p w14:paraId="333EAD90" w14:textId="77777777" w:rsidR="00A474BC" w:rsidRPr="009C1881" w:rsidRDefault="00A474BC" w:rsidP="00A474BC">
      <w:pPr>
        <w:tabs>
          <w:tab w:val="center" w:pos="6521"/>
        </w:tabs>
        <w:autoSpaceDE w:val="0"/>
        <w:autoSpaceDN w:val="0"/>
        <w:adjustRightInd w:val="0"/>
        <w:spacing w:line="360" w:lineRule="auto"/>
        <w:ind w:left="3600"/>
        <w:jc w:val="center"/>
        <w:rPr>
          <w:i/>
          <w:sz w:val="26"/>
          <w:szCs w:val="26"/>
          <w:lang w:val="vi-VN"/>
        </w:rPr>
      </w:pPr>
      <w:r w:rsidRPr="009C1881">
        <w:rPr>
          <w:i/>
          <w:sz w:val="26"/>
          <w:szCs w:val="26"/>
          <w:lang w:val="vi-VN"/>
        </w:rPr>
        <w:t>Tác giả</w:t>
      </w:r>
    </w:p>
    <w:p w14:paraId="069540DD"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tab/>
        <w:t>(ký tên và ghi rõ họ tên)</w:t>
      </w:r>
    </w:p>
    <w:tbl>
      <w:tblPr>
        <w:tblStyle w:val="TableGrid"/>
        <w:tblpPr w:leftFromText="180" w:rightFromText="180" w:vertAnchor="text" w:horzAnchor="margin" w:tblpXSpec="right" w:tblpY="111"/>
        <w:tblW w:w="0" w:type="auto"/>
        <w:tblLook w:val="04A0" w:firstRow="1" w:lastRow="0" w:firstColumn="1" w:lastColumn="0" w:noHBand="0" w:noVBand="1"/>
      </w:tblPr>
      <w:tblGrid>
        <w:gridCol w:w="2886"/>
        <w:gridCol w:w="2887"/>
      </w:tblGrid>
      <w:tr w:rsidR="00A474BC" w:rsidRPr="009C1881" w14:paraId="00555524" w14:textId="77777777" w:rsidTr="00224ED7">
        <w:trPr>
          <w:trHeight w:val="1124"/>
        </w:trPr>
        <w:tc>
          <w:tcPr>
            <w:tcW w:w="2886" w:type="dxa"/>
          </w:tcPr>
          <w:p w14:paraId="608F76AD" w14:textId="77777777" w:rsidR="00A474BC" w:rsidRPr="009C1881" w:rsidRDefault="00A474BC" w:rsidP="00F307E0">
            <w:pPr>
              <w:rPr>
                <w:i/>
                <w:sz w:val="26"/>
                <w:szCs w:val="26"/>
                <w:lang w:val="vi-VN"/>
              </w:rPr>
            </w:pPr>
          </w:p>
          <w:p w14:paraId="7AC8C654" w14:textId="77777777" w:rsidR="00A474BC" w:rsidRPr="009C1881" w:rsidRDefault="00A474BC" w:rsidP="00F307E0">
            <w:pPr>
              <w:jc w:val="center"/>
              <w:rPr>
                <w:i/>
                <w:iCs/>
                <w:sz w:val="26"/>
                <w:szCs w:val="26"/>
                <w:lang w:val="vi-VN"/>
              </w:rPr>
            </w:pPr>
            <w:r w:rsidRPr="009C1881">
              <w:rPr>
                <w:i/>
                <w:sz w:val="26"/>
                <w:szCs w:val="26"/>
                <w:lang w:val="vi-VN"/>
              </w:rPr>
              <w:t>Trần Thị Vẹn</w:t>
            </w:r>
          </w:p>
        </w:tc>
        <w:tc>
          <w:tcPr>
            <w:tcW w:w="2886" w:type="dxa"/>
          </w:tcPr>
          <w:p w14:paraId="17C3840C" w14:textId="77777777" w:rsidR="00A474BC" w:rsidRPr="009C1881" w:rsidRDefault="00A474BC" w:rsidP="00224ED7">
            <w:pPr>
              <w:rPr>
                <w:i/>
                <w:iCs/>
                <w:sz w:val="26"/>
                <w:szCs w:val="26"/>
                <w:lang w:val="vi-VN"/>
              </w:rPr>
            </w:pPr>
          </w:p>
          <w:p w14:paraId="42AD7DF3" w14:textId="77777777" w:rsidR="00A474BC" w:rsidRPr="009C1881" w:rsidRDefault="00A474BC" w:rsidP="00F307E0">
            <w:pPr>
              <w:jc w:val="center"/>
              <w:rPr>
                <w:i/>
                <w:iCs/>
                <w:sz w:val="26"/>
                <w:szCs w:val="26"/>
                <w:lang w:val="vi-VN"/>
              </w:rPr>
            </w:pPr>
            <w:r w:rsidRPr="009C1881">
              <w:rPr>
                <w:i/>
                <w:iCs/>
                <w:sz w:val="26"/>
                <w:szCs w:val="26"/>
                <w:lang w:val="vi-VN"/>
              </w:rPr>
              <w:t>Đặng Viết Trung</w:t>
            </w:r>
          </w:p>
          <w:p w14:paraId="14C5B8F5" w14:textId="77777777" w:rsidR="00A474BC" w:rsidRPr="009C1881" w:rsidRDefault="00A474BC" w:rsidP="00F307E0">
            <w:pPr>
              <w:tabs>
                <w:tab w:val="left" w:pos="312"/>
                <w:tab w:val="left" w:pos="708"/>
              </w:tabs>
              <w:rPr>
                <w:i/>
                <w:iCs/>
                <w:sz w:val="26"/>
                <w:szCs w:val="26"/>
                <w:lang w:val="vi-VN"/>
              </w:rPr>
            </w:pPr>
            <w:r w:rsidRPr="009C1881">
              <w:rPr>
                <w:i/>
                <w:iCs/>
                <w:sz w:val="26"/>
                <w:szCs w:val="26"/>
                <w:lang w:val="vi-VN"/>
              </w:rPr>
              <w:tab/>
            </w:r>
            <w:r w:rsidRPr="009C1881">
              <w:rPr>
                <w:i/>
                <w:iCs/>
                <w:sz w:val="26"/>
                <w:szCs w:val="26"/>
                <w:lang w:val="vi-VN"/>
              </w:rPr>
              <w:tab/>
            </w:r>
          </w:p>
        </w:tc>
      </w:tr>
      <w:tr w:rsidR="00A474BC" w:rsidRPr="009C1881" w14:paraId="1BD34F33" w14:textId="77777777" w:rsidTr="00224ED7">
        <w:trPr>
          <w:trHeight w:val="977"/>
        </w:trPr>
        <w:tc>
          <w:tcPr>
            <w:tcW w:w="2886" w:type="dxa"/>
          </w:tcPr>
          <w:p w14:paraId="4E1C8D39" w14:textId="77777777" w:rsidR="00A474BC" w:rsidRPr="009C1881" w:rsidRDefault="00A474BC" w:rsidP="00224ED7">
            <w:pPr>
              <w:spacing w:after="200" w:line="276" w:lineRule="auto"/>
              <w:rPr>
                <w:i/>
                <w:sz w:val="26"/>
                <w:szCs w:val="26"/>
                <w:lang w:val="vi-VN"/>
              </w:rPr>
            </w:pPr>
          </w:p>
          <w:p w14:paraId="3862B0E1" w14:textId="77777777" w:rsidR="00A474BC" w:rsidRPr="009C1881" w:rsidRDefault="00A474BC" w:rsidP="00F307E0">
            <w:pPr>
              <w:spacing w:after="200" w:line="276" w:lineRule="auto"/>
              <w:jc w:val="center"/>
              <w:rPr>
                <w:i/>
                <w:sz w:val="26"/>
                <w:szCs w:val="26"/>
                <w:lang w:val="vi-VN"/>
              </w:rPr>
            </w:pPr>
            <w:r w:rsidRPr="009C1881">
              <w:rPr>
                <w:i/>
                <w:sz w:val="26"/>
                <w:szCs w:val="26"/>
                <w:lang w:val="vi-VN"/>
              </w:rPr>
              <w:t>Vũ Tuấn Anh</w:t>
            </w:r>
          </w:p>
        </w:tc>
        <w:tc>
          <w:tcPr>
            <w:tcW w:w="2886" w:type="dxa"/>
          </w:tcPr>
          <w:p w14:paraId="53FD5396" w14:textId="77777777" w:rsidR="00A474BC" w:rsidRPr="009C1881" w:rsidRDefault="00A474BC" w:rsidP="00224ED7">
            <w:pPr>
              <w:spacing w:after="200" w:line="276" w:lineRule="auto"/>
              <w:rPr>
                <w:i/>
                <w:sz w:val="26"/>
                <w:szCs w:val="26"/>
                <w:lang w:val="vi-VN"/>
              </w:rPr>
            </w:pPr>
          </w:p>
          <w:p w14:paraId="387C83A6" w14:textId="77777777" w:rsidR="00A474BC" w:rsidRPr="009C1881" w:rsidRDefault="00A474BC" w:rsidP="00F307E0">
            <w:pPr>
              <w:jc w:val="center"/>
              <w:rPr>
                <w:i/>
                <w:iCs/>
                <w:sz w:val="26"/>
                <w:szCs w:val="26"/>
                <w:lang w:val="vi-VN"/>
              </w:rPr>
            </w:pPr>
            <w:r w:rsidRPr="009C1881">
              <w:rPr>
                <w:i/>
                <w:iCs/>
                <w:sz w:val="26"/>
                <w:szCs w:val="26"/>
                <w:lang w:val="vi-VN"/>
              </w:rPr>
              <w:t>Đỗ Minh Đường</w:t>
            </w:r>
          </w:p>
        </w:tc>
      </w:tr>
      <w:tr w:rsidR="00A474BC" w:rsidRPr="009C1881" w14:paraId="6049914F" w14:textId="77777777" w:rsidTr="00224ED7">
        <w:trPr>
          <w:trHeight w:val="153"/>
        </w:trPr>
        <w:tc>
          <w:tcPr>
            <w:tcW w:w="5773" w:type="dxa"/>
            <w:gridSpan w:val="2"/>
          </w:tcPr>
          <w:p w14:paraId="421BD2C4" w14:textId="77777777" w:rsidR="00A474BC" w:rsidRPr="009C1881" w:rsidRDefault="00A474BC" w:rsidP="00224ED7">
            <w:pPr>
              <w:tabs>
                <w:tab w:val="left" w:pos="2208"/>
              </w:tabs>
              <w:spacing w:after="200" w:line="276" w:lineRule="auto"/>
              <w:rPr>
                <w:i/>
                <w:sz w:val="26"/>
                <w:szCs w:val="26"/>
                <w:lang w:val="vi-VN"/>
              </w:rPr>
            </w:pPr>
          </w:p>
          <w:p w14:paraId="4071940D" w14:textId="77777777" w:rsidR="00A474BC" w:rsidRPr="009C1881" w:rsidRDefault="00A474BC" w:rsidP="00F307E0">
            <w:pPr>
              <w:tabs>
                <w:tab w:val="left" w:pos="2208"/>
              </w:tabs>
              <w:spacing w:after="200" w:line="276" w:lineRule="auto"/>
              <w:jc w:val="center"/>
              <w:rPr>
                <w:i/>
                <w:sz w:val="26"/>
                <w:szCs w:val="26"/>
                <w:lang w:val="vi-VN"/>
              </w:rPr>
            </w:pPr>
            <w:r w:rsidRPr="009C1881">
              <w:rPr>
                <w:i/>
                <w:sz w:val="26"/>
                <w:szCs w:val="26"/>
                <w:lang w:val="vi-VN"/>
              </w:rPr>
              <w:t>Lê Khắc Thanh Tùng</w:t>
            </w:r>
          </w:p>
        </w:tc>
      </w:tr>
    </w:tbl>
    <w:p w14:paraId="015874B2"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br w:type="page"/>
      </w:r>
    </w:p>
    <w:p w14:paraId="398180D8" w14:textId="77777777" w:rsidR="00A474BC" w:rsidRPr="009C1881" w:rsidRDefault="00A474BC" w:rsidP="002B141E">
      <w:pPr>
        <w:jc w:val="center"/>
        <w:rPr>
          <w:b/>
          <w:bCs/>
          <w:sz w:val="32"/>
          <w:szCs w:val="32"/>
          <w:lang w:val="vi-VN"/>
        </w:rPr>
      </w:pPr>
      <w:bookmarkStart w:id="3" w:name="_Toc387692906"/>
      <w:r w:rsidRPr="009C1881">
        <w:rPr>
          <w:b/>
          <w:bCs/>
          <w:sz w:val="32"/>
          <w:szCs w:val="32"/>
          <w:lang w:val="vi-VN"/>
        </w:rPr>
        <w:lastRenderedPageBreak/>
        <w:t>PHẦN XÁC NHẬN VÀ ĐÁNH GIÁ CỦA GIẢNG VIÊN</w:t>
      </w:r>
      <w:bookmarkEnd w:id="3"/>
    </w:p>
    <w:p w14:paraId="3838B071" w14:textId="77777777" w:rsidR="00A474BC" w:rsidRPr="009C1881" w:rsidRDefault="00A474BC" w:rsidP="00A474BC">
      <w:pPr>
        <w:pStyle w:val="Nidungvnbn"/>
        <w:rPr>
          <w:b/>
          <w:lang w:val="vi-VN"/>
        </w:rPr>
      </w:pPr>
      <w:r w:rsidRPr="009C1881">
        <w:rPr>
          <w:b/>
          <w:lang w:val="vi-VN"/>
        </w:rPr>
        <w:t>Phần xác nhận của GV hướng dẫn</w:t>
      </w:r>
    </w:p>
    <w:p w14:paraId="71D5B96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36F399"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6A2BF132"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32D10958" w14:textId="77777777" w:rsidR="00A474BC" w:rsidRPr="009C1881" w:rsidRDefault="00A474BC" w:rsidP="00A474BC">
      <w:pPr>
        <w:spacing w:after="200" w:line="276" w:lineRule="auto"/>
        <w:rPr>
          <w:lang w:val="vi-VN"/>
        </w:rPr>
      </w:pPr>
    </w:p>
    <w:p w14:paraId="18604A51" w14:textId="77777777" w:rsidR="00A474BC" w:rsidRPr="009C1881" w:rsidRDefault="00A474BC" w:rsidP="00A474BC">
      <w:pPr>
        <w:spacing w:after="200" w:line="276" w:lineRule="auto"/>
        <w:rPr>
          <w:lang w:val="vi-VN"/>
        </w:rPr>
      </w:pPr>
    </w:p>
    <w:p w14:paraId="410FB4A2" w14:textId="77777777" w:rsidR="00A474BC" w:rsidRPr="009C1881" w:rsidRDefault="00A474BC" w:rsidP="00A474BC">
      <w:pPr>
        <w:spacing w:after="200" w:line="276" w:lineRule="auto"/>
        <w:rPr>
          <w:lang w:val="vi-VN"/>
        </w:rPr>
      </w:pPr>
    </w:p>
    <w:p w14:paraId="12916EF7" w14:textId="77777777" w:rsidR="00A474BC" w:rsidRPr="009C1881" w:rsidRDefault="00A474BC" w:rsidP="00A474BC">
      <w:pPr>
        <w:pStyle w:val="Nidungvnbn"/>
        <w:rPr>
          <w:b/>
          <w:lang w:val="vi-VN"/>
        </w:rPr>
      </w:pPr>
      <w:r w:rsidRPr="009C1881">
        <w:rPr>
          <w:b/>
          <w:lang w:val="vi-VN"/>
        </w:rPr>
        <w:t>Phần đánh giá của GV chấm bài</w:t>
      </w:r>
    </w:p>
    <w:p w14:paraId="705AB17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57748D"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501F4054"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59F3C110" w14:textId="77777777" w:rsidR="00A474BC" w:rsidRPr="009C1881" w:rsidRDefault="00A474BC" w:rsidP="00A474BC">
      <w:pPr>
        <w:spacing w:after="200" w:line="276" w:lineRule="auto"/>
        <w:rPr>
          <w:lang w:val="vi-VN"/>
        </w:rPr>
      </w:pPr>
    </w:p>
    <w:p w14:paraId="774267E3" w14:textId="77777777" w:rsidR="00A474BC" w:rsidRPr="009C1881" w:rsidRDefault="00A474BC" w:rsidP="00A474BC">
      <w:pPr>
        <w:pStyle w:val="Tiumccp1"/>
        <w:rPr>
          <w:sz w:val="32"/>
          <w:szCs w:val="32"/>
          <w:lang w:val="vi-VN"/>
        </w:rPr>
      </w:pPr>
      <w:r w:rsidRPr="009C1881">
        <w:rPr>
          <w:lang w:val="vi-VN"/>
        </w:rPr>
        <w:br w:type="page"/>
      </w:r>
    </w:p>
    <w:p w14:paraId="499870F1" w14:textId="77777777" w:rsidR="00A474BC" w:rsidRPr="009C1881" w:rsidRDefault="00A474BC" w:rsidP="00D52D85">
      <w:pPr>
        <w:pStyle w:val="Tiucctrangmu"/>
        <w:rPr>
          <w:lang w:val="vi-VN"/>
        </w:rPr>
      </w:pPr>
      <w:bookmarkStart w:id="4" w:name="_Toc387692907"/>
      <w:bookmarkStart w:id="5" w:name="_Toc135253409"/>
      <w:r w:rsidRPr="009C1881">
        <w:rPr>
          <w:lang w:val="vi-VN"/>
        </w:rPr>
        <w:lastRenderedPageBreak/>
        <w:t>TÓM TẮT</w:t>
      </w:r>
      <w:bookmarkEnd w:id="4"/>
      <w:bookmarkEnd w:id="5"/>
    </w:p>
    <w:p w14:paraId="7831A29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2337814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 xml:space="preserve">Trong bài báo cáo này cũng như mục tiêu của môn học này là nắm bắt được quá trình lấy yêu cầu từ khách hang và thiết kế ra được phần mềm theo yêu cầu của khách.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2367558A"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Use Case Model, ...đặc biệt là tìm hiểu kỹ hơn về sơ đồ tuần tự (Sequence Diagram), sơ đồ lớp (Class Diagram), ERD, ...</w:t>
      </w:r>
    </w:p>
    <w:p w14:paraId="3CB0D677" w14:textId="49FA6983" w:rsidR="002B141E" w:rsidRPr="009C1881" w:rsidRDefault="00A474BC" w:rsidP="002B141E">
      <w:pPr>
        <w:spacing w:after="200" w:line="360" w:lineRule="auto"/>
        <w:rPr>
          <w:sz w:val="26"/>
          <w:szCs w:val="26"/>
          <w:lang w:val="vi-VN"/>
        </w:rPr>
      </w:pPr>
      <w:r w:rsidRPr="009C1881">
        <w:rPr>
          <w:sz w:val="26"/>
          <w:szCs w:val="26"/>
          <w:lang w:val="vi-VN"/>
        </w:rPr>
        <w:t xml:space="preserve"> </w:t>
      </w:r>
      <w:r w:rsidR="003A1CF2" w:rsidRPr="009C1881">
        <w:rPr>
          <w:sz w:val="26"/>
          <w:szCs w:val="26"/>
          <w:lang w:val="vi-VN"/>
        </w:rPr>
        <w:tab/>
      </w:r>
      <w:r w:rsidRPr="009C1881">
        <w:rPr>
          <w:sz w:val="26"/>
          <w:szCs w:val="26"/>
          <w:lang w:val="vi-VN"/>
        </w:rPr>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w:t>
      </w:r>
      <w:r w:rsidR="003A1CF2" w:rsidRPr="009C1881">
        <w:rPr>
          <w:sz w:val="26"/>
          <w:szCs w:val="26"/>
          <w:lang w:val="vi-VN"/>
        </w:rPr>
        <w:t>L…</w:t>
      </w:r>
      <w:bookmarkStart w:id="6" w:name="_Toc387692908"/>
      <w:bookmarkStart w:id="7" w:name="_Toc130805790"/>
    </w:p>
    <w:p w14:paraId="26AEA560" w14:textId="150B251A" w:rsidR="002B141E" w:rsidRPr="009C1881" w:rsidRDefault="002B141E" w:rsidP="002B141E">
      <w:pPr>
        <w:spacing w:after="200" w:line="360" w:lineRule="auto"/>
        <w:rPr>
          <w:sz w:val="26"/>
          <w:szCs w:val="26"/>
          <w:lang w:val="vi-VN"/>
        </w:rPr>
      </w:pPr>
    </w:p>
    <w:p w14:paraId="679B0606" w14:textId="4142FB22" w:rsidR="002B141E" w:rsidRPr="009C1881" w:rsidRDefault="002B141E" w:rsidP="002B141E">
      <w:pPr>
        <w:spacing w:after="200" w:line="360" w:lineRule="auto"/>
        <w:rPr>
          <w:sz w:val="26"/>
          <w:szCs w:val="26"/>
          <w:lang w:val="vi-VN"/>
        </w:rPr>
      </w:pPr>
    </w:p>
    <w:p w14:paraId="796BB842" w14:textId="77777777" w:rsidR="002B141E" w:rsidRDefault="002B141E" w:rsidP="002B141E">
      <w:pPr>
        <w:spacing w:after="200" w:line="360" w:lineRule="auto"/>
        <w:rPr>
          <w:sz w:val="26"/>
          <w:szCs w:val="26"/>
          <w:lang w:val="vi-VN"/>
        </w:rPr>
      </w:pPr>
    </w:p>
    <w:p w14:paraId="1E1F0E55" w14:textId="77777777" w:rsidR="00224ED7" w:rsidRPr="009C1881" w:rsidRDefault="00224ED7" w:rsidP="002B141E">
      <w:pPr>
        <w:spacing w:after="200" w:line="360" w:lineRule="auto"/>
        <w:rPr>
          <w:sz w:val="26"/>
          <w:szCs w:val="26"/>
          <w:lang w:val="vi-VN"/>
        </w:rPr>
      </w:pPr>
    </w:p>
    <w:p w14:paraId="0585953C" w14:textId="41E3012C" w:rsidR="007E6AB9" w:rsidRPr="009C1881" w:rsidRDefault="007E6AB9" w:rsidP="002B141E">
      <w:pPr>
        <w:pStyle w:val="Tiucctrangmu"/>
        <w:rPr>
          <w:lang w:val="vi-VN"/>
        </w:rPr>
      </w:pPr>
      <w:bookmarkStart w:id="8" w:name="_Toc135253410"/>
      <w:r w:rsidRPr="009C1881">
        <w:rPr>
          <w:lang w:val="vi-VN"/>
        </w:rPr>
        <w:lastRenderedPageBreak/>
        <w:t>MỤC LỤC</w:t>
      </w:r>
      <w:bookmarkEnd w:id="6"/>
      <w:bookmarkEnd w:id="7"/>
      <w:bookmarkEnd w:id="8"/>
    </w:p>
    <w:p w14:paraId="6AD0C571" w14:textId="5364D6FE" w:rsidR="005B23C0" w:rsidRDefault="00635F24">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9C1881">
        <w:rPr>
          <w:i/>
          <w:lang w:val="vi-VN"/>
        </w:rPr>
        <w:fldChar w:fldCharType="begin"/>
      </w:r>
      <w:r w:rsidRPr="009C1881">
        <w:rPr>
          <w:i/>
          <w:lang w:val="vi-VN"/>
        </w:rPr>
        <w:instrText xml:space="preserve"> TOC \t "Tiêu đề các trang mở đầu,1,Tiểu mục cấp 1,1,Tiểu mục cấp 2,2,Tiểu mục cấp 3,3" </w:instrText>
      </w:r>
      <w:r w:rsidRPr="009C1881">
        <w:rPr>
          <w:i/>
          <w:lang w:val="vi-VN"/>
        </w:rPr>
        <w:fldChar w:fldCharType="separate"/>
      </w:r>
      <w:r w:rsidR="005B23C0" w:rsidRPr="00305AFB">
        <w:rPr>
          <w:noProof/>
          <w:lang w:val="vi-VN"/>
        </w:rPr>
        <w:t>LỜI CẢM ƠN</w:t>
      </w:r>
      <w:r w:rsidR="005B23C0">
        <w:rPr>
          <w:noProof/>
        </w:rPr>
        <w:tab/>
      </w:r>
      <w:r w:rsidR="005B23C0">
        <w:rPr>
          <w:noProof/>
        </w:rPr>
        <w:fldChar w:fldCharType="begin"/>
      </w:r>
      <w:r w:rsidR="005B23C0">
        <w:rPr>
          <w:noProof/>
        </w:rPr>
        <w:instrText xml:space="preserve"> PAGEREF _Toc135253408 \h </w:instrText>
      </w:r>
      <w:r w:rsidR="005B23C0">
        <w:rPr>
          <w:noProof/>
        </w:rPr>
      </w:r>
      <w:r w:rsidR="005B23C0">
        <w:rPr>
          <w:noProof/>
        </w:rPr>
        <w:fldChar w:fldCharType="separate"/>
      </w:r>
      <w:r w:rsidR="005B23C0">
        <w:rPr>
          <w:noProof/>
        </w:rPr>
        <w:t>i</w:t>
      </w:r>
      <w:r w:rsidR="005B23C0">
        <w:rPr>
          <w:noProof/>
        </w:rPr>
        <w:fldChar w:fldCharType="end"/>
      </w:r>
    </w:p>
    <w:p w14:paraId="6633686D" w14:textId="38E99668"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TÓM TẮT</w:t>
      </w:r>
      <w:r>
        <w:rPr>
          <w:noProof/>
        </w:rPr>
        <w:tab/>
      </w:r>
      <w:r>
        <w:rPr>
          <w:noProof/>
        </w:rPr>
        <w:fldChar w:fldCharType="begin"/>
      </w:r>
      <w:r>
        <w:rPr>
          <w:noProof/>
        </w:rPr>
        <w:instrText xml:space="preserve"> PAGEREF _Toc135253409 \h </w:instrText>
      </w:r>
      <w:r>
        <w:rPr>
          <w:noProof/>
        </w:rPr>
      </w:r>
      <w:r>
        <w:rPr>
          <w:noProof/>
        </w:rPr>
        <w:fldChar w:fldCharType="separate"/>
      </w:r>
      <w:r>
        <w:rPr>
          <w:noProof/>
        </w:rPr>
        <w:t>iv</w:t>
      </w:r>
      <w:r>
        <w:rPr>
          <w:noProof/>
        </w:rPr>
        <w:fldChar w:fldCharType="end"/>
      </w:r>
    </w:p>
    <w:p w14:paraId="5D39F87C" w14:textId="187E557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MỤC LỤC</w:t>
      </w:r>
      <w:r>
        <w:rPr>
          <w:noProof/>
        </w:rPr>
        <w:tab/>
      </w:r>
      <w:r>
        <w:rPr>
          <w:noProof/>
        </w:rPr>
        <w:fldChar w:fldCharType="begin"/>
      </w:r>
      <w:r>
        <w:rPr>
          <w:noProof/>
        </w:rPr>
        <w:instrText xml:space="preserve"> PAGEREF _Toc135253410 \h </w:instrText>
      </w:r>
      <w:r>
        <w:rPr>
          <w:noProof/>
        </w:rPr>
      </w:r>
      <w:r>
        <w:rPr>
          <w:noProof/>
        </w:rPr>
        <w:fldChar w:fldCharType="separate"/>
      </w:r>
      <w:r>
        <w:rPr>
          <w:noProof/>
        </w:rPr>
        <w:t>v</w:t>
      </w:r>
      <w:r>
        <w:rPr>
          <w:noProof/>
        </w:rPr>
        <w:fldChar w:fldCharType="end"/>
      </w:r>
    </w:p>
    <w:p w14:paraId="13FE938D" w14:textId="6D363B04"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DANH MỤC HÌNH VẼ</w:t>
      </w:r>
      <w:r>
        <w:rPr>
          <w:noProof/>
        </w:rPr>
        <w:tab/>
      </w:r>
      <w:r>
        <w:rPr>
          <w:noProof/>
        </w:rPr>
        <w:fldChar w:fldCharType="begin"/>
      </w:r>
      <w:r>
        <w:rPr>
          <w:noProof/>
        </w:rPr>
        <w:instrText xml:space="preserve"> PAGEREF _Toc135253411 \h </w:instrText>
      </w:r>
      <w:r>
        <w:rPr>
          <w:noProof/>
        </w:rPr>
      </w:r>
      <w:r>
        <w:rPr>
          <w:noProof/>
        </w:rPr>
        <w:fldChar w:fldCharType="separate"/>
      </w:r>
      <w:r>
        <w:rPr>
          <w:noProof/>
        </w:rPr>
        <w:t>x</w:t>
      </w:r>
      <w:r>
        <w:rPr>
          <w:noProof/>
        </w:rPr>
        <w:fldChar w:fldCharType="end"/>
      </w:r>
    </w:p>
    <w:p w14:paraId="286F4E48" w14:textId="263D08E3"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DANH MỤC BẢNG BIỂU</w:t>
      </w:r>
      <w:r>
        <w:rPr>
          <w:noProof/>
        </w:rPr>
        <w:tab/>
      </w:r>
      <w:r>
        <w:rPr>
          <w:noProof/>
        </w:rPr>
        <w:fldChar w:fldCharType="begin"/>
      </w:r>
      <w:r>
        <w:rPr>
          <w:noProof/>
        </w:rPr>
        <w:instrText xml:space="preserve"> PAGEREF _Toc135253412 \h </w:instrText>
      </w:r>
      <w:r>
        <w:rPr>
          <w:noProof/>
        </w:rPr>
      </w:r>
      <w:r>
        <w:rPr>
          <w:noProof/>
        </w:rPr>
        <w:fldChar w:fldCharType="separate"/>
      </w:r>
      <w:r>
        <w:rPr>
          <w:noProof/>
        </w:rPr>
        <w:t>xi</w:t>
      </w:r>
      <w:r>
        <w:rPr>
          <w:noProof/>
        </w:rPr>
        <w:fldChar w:fldCharType="end"/>
      </w:r>
    </w:p>
    <w:p w14:paraId="511AF3A0" w14:textId="52D7025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1: GIỚI THIỆU TỔNG QUAN</w:t>
      </w:r>
      <w:r>
        <w:rPr>
          <w:noProof/>
        </w:rPr>
        <w:tab/>
      </w:r>
      <w:r>
        <w:rPr>
          <w:noProof/>
        </w:rPr>
        <w:fldChar w:fldCharType="begin"/>
      </w:r>
      <w:r>
        <w:rPr>
          <w:noProof/>
        </w:rPr>
        <w:instrText xml:space="preserve"> PAGEREF _Toc135253413 \h </w:instrText>
      </w:r>
      <w:r>
        <w:rPr>
          <w:noProof/>
        </w:rPr>
      </w:r>
      <w:r>
        <w:rPr>
          <w:noProof/>
        </w:rPr>
        <w:fldChar w:fldCharType="separate"/>
      </w:r>
      <w:r>
        <w:rPr>
          <w:noProof/>
        </w:rPr>
        <w:t>1</w:t>
      </w:r>
      <w:r>
        <w:rPr>
          <w:noProof/>
        </w:rPr>
        <w:fldChar w:fldCharType="end"/>
      </w:r>
    </w:p>
    <w:p w14:paraId="1201284E" w14:textId="31F4B74B"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1.1 Tổng quan về hệ thống quản lý thư viện</w:t>
      </w:r>
      <w:r>
        <w:rPr>
          <w:noProof/>
        </w:rPr>
        <w:tab/>
      </w:r>
      <w:r>
        <w:rPr>
          <w:noProof/>
        </w:rPr>
        <w:fldChar w:fldCharType="begin"/>
      </w:r>
      <w:r>
        <w:rPr>
          <w:noProof/>
        </w:rPr>
        <w:instrText xml:space="preserve"> PAGEREF _Toc135253414 \h </w:instrText>
      </w:r>
      <w:r>
        <w:rPr>
          <w:noProof/>
        </w:rPr>
      </w:r>
      <w:r>
        <w:rPr>
          <w:noProof/>
        </w:rPr>
        <w:fldChar w:fldCharType="separate"/>
      </w:r>
      <w:r>
        <w:rPr>
          <w:noProof/>
        </w:rPr>
        <w:t>1</w:t>
      </w:r>
      <w:r>
        <w:rPr>
          <w:noProof/>
        </w:rPr>
        <w:fldChar w:fldCharType="end"/>
      </w:r>
    </w:p>
    <w:p w14:paraId="5173F062" w14:textId="256DC2C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color w:val="000000" w:themeColor="text1"/>
          <w:lang w:val="vi-VN"/>
        </w:rPr>
        <w:t>1.1.1 Giới thiệu đề tài</w:t>
      </w:r>
      <w:r>
        <w:rPr>
          <w:noProof/>
        </w:rPr>
        <w:tab/>
      </w:r>
      <w:r>
        <w:rPr>
          <w:noProof/>
        </w:rPr>
        <w:fldChar w:fldCharType="begin"/>
      </w:r>
      <w:r>
        <w:rPr>
          <w:noProof/>
        </w:rPr>
        <w:instrText xml:space="preserve"> PAGEREF _Toc135253415 \h </w:instrText>
      </w:r>
      <w:r>
        <w:rPr>
          <w:noProof/>
        </w:rPr>
      </w:r>
      <w:r>
        <w:rPr>
          <w:noProof/>
        </w:rPr>
        <w:fldChar w:fldCharType="separate"/>
      </w:r>
      <w:r>
        <w:rPr>
          <w:noProof/>
        </w:rPr>
        <w:t>1</w:t>
      </w:r>
      <w:r>
        <w:rPr>
          <w:noProof/>
        </w:rPr>
        <w:fldChar w:fldCharType="end"/>
      </w:r>
    </w:p>
    <w:p w14:paraId="67D9B458" w14:textId="6B46FDB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color w:val="000000" w:themeColor="text1"/>
          <w:lang w:val="vi-VN"/>
        </w:rPr>
        <w:t>1.1.2 Khảo sát thực tế</w:t>
      </w:r>
      <w:r>
        <w:rPr>
          <w:noProof/>
        </w:rPr>
        <w:tab/>
      </w:r>
      <w:r>
        <w:rPr>
          <w:noProof/>
        </w:rPr>
        <w:fldChar w:fldCharType="begin"/>
      </w:r>
      <w:r>
        <w:rPr>
          <w:noProof/>
        </w:rPr>
        <w:instrText xml:space="preserve"> PAGEREF _Toc135253416 \h </w:instrText>
      </w:r>
      <w:r>
        <w:rPr>
          <w:noProof/>
        </w:rPr>
      </w:r>
      <w:r>
        <w:rPr>
          <w:noProof/>
        </w:rPr>
        <w:fldChar w:fldCharType="separate"/>
      </w:r>
      <w:r>
        <w:rPr>
          <w:noProof/>
        </w:rPr>
        <w:t>2</w:t>
      </w:r>
      <w:r>
        <w:rPr>
          <w:noProof/>
        </w:rPr>
        <w:fldChar w:fldCharType="end"/>
      </w:r>
    </w:p>
    <w:p w14:paraId="25E87E85" w14:textId="0BAA1651"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1.2 Các quy trình nghiệp vụ</w:t>
      </w:r>
      <w:r>
        <w:rPr>
          <w:noProof/>
        </w:rPr>
        <w:tab/>
      </w:r>
      <w:r>
        <w:rPr>
          <w:noProof/>
        </w:rPr>
        <w:fldChar w:fldCharType="begin"/>
      </w:r>
      <w:r>
        <w:rPr>
          <w:noProof/>
        </w:rPr>
        <w:instrText xml:space="preserve"> PAGEREF _Toc135253417 \h </w:instrText>
      </w:r>
      <w:r>
        <w:rPr>
          <w:noProof/>
        </w:rPr>
      </w:r>
      <w:r>
        <w:rPr>
          <w:noProof/>
        </w:rPr>
        <w:fldChar w:fldCharType="separate"/>
      </w:r>
      <w:r>
        <w:rPr>
          <w:noProof/>
        </w:rPr>
        <w:t>9</w:t>
      </w:r>
      <w:r>
        <w:rPr>
          <w:noProof/>
        </w:rPr>
        <w:fldChar w:fldCharType="end"/>
      </w:r>
    </w:p>
    <w:p w14:paraId="634A7308" w14:textId="34E7FDB8"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1.2.1 Các quy trình nghiệp vụ</w:t>
      </w:r>
      <w:r>
        <w:rPr>
          <w:noProof/>
        </w:rPr>
        <w:tab/>
      </w:r>
      <w:r>
        <w:rPr>
          <w:noProof/>
        </w:rPr>
        <w:fldChar w:fldCharType="begin"/>
      </w:r>
      <w:r>
        <w:rPr>
          <w:noProof/>
        </w:rPr>
        <w:instrText xml:space="preserve"> PAGEREF _Toc135253418 \h </w:instrText>
      </w:r>
      <w:r>
        <w:rPr>
          <w:noProof/>
        </w:rPr>
      </w:r>
      <w:r>
        <w:rPr>
          <w:noProof/>
        </w:rPr>
        <w:fldChar w:fldCharType="separate"/>
      </w:r>
      <w:r>
        <w:rPr>
          <w:noProof/>
        </w:rPr>
        <w:t>9</w:t>
      </w:r>
      <w:r>
        <w:rPr>
          <w:noProof/>
        </w:rPr>
        <w:fldChar w:fldCharType="end"/>
      </w:r>
    </w:p>
    <w:p w14:paraId="3A2BD505" w14:textId="5563CF9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1.2.2 Các nhiệm vụ cơ bản</w:t>
      </w:r>
      <w:r>
        <w:rPr>
          <w:noProof/>
        </w:rPr>
        <w:tab/>
      </w:r>
      <w:r>
        <w:rPr>
          <w:noProof/>
        </w:rPr>
        <w:fldChar w:fldCharType="begin"/>
      </w:r>
      <w:r>
        <w:rPr>
          <w:noProof/>
        </w:rPr>
        <w:instrText xml:space="preserve"> PAGEREF _Toc135253419 \h </w:instrText>
      </w:r>
      <w:r>
        <w:rPr>
          <w:noProof/>
        </w:rPr>
      </w:r>
      <w:r>
        <w:rPr>
          <w:noProof/>
        </w:rPr>
        <w:fldChar w:fldCharType="separate"/>
      </w:r>
      <w:r>
        <w:rPr>
          <w:noProof/>
        </w:rPr>
        <w:t>10</w:t>
      </w:r>
      <w:r>
        <w:rPr>
          <w:noProof/>
        </w:rPr>
        <w:fldChar w:fldCharType="end"/>
      </w:r>
    </w:p>
    <w:p w14:paraId="3E97F5DC" w14:textId="41F0092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2: PHÂN TÍCH YÊU CẦU</w:t>
      </w:r>
      <w:r>
        <w:rPr>
          <w:noProof/>
        </w:rPr>
        <w:tab/>
      </w:r>
      <w:r>
        <w:rPr>
          <w:noProof/>
        </w:rPr>
        <w:fldChar w:fldCharType="begin"/>
      </w:r>
      <w:r>
        <w:rPr>
          <w:noProof/>
        </w:rPr>
        <w:instrText xml:space="preserve"> PAGEREF _Toc135253420 \h </w:instrText>
      </w:r>
      <w:r>
        <w:rPr>
          <w:noProof/>
        </w:rPr>
      </w:r>
      <w:r>
        <w:rPr>
          <w:noProof/>
        </w:rPr>
        <w:fldChar w:fldCharType="separate"/>
      </w:r>
      <w:r>
        <w:rPr>
          <w:noProof/>
        </w:rPr>
        <w:t>17</w:t>
      </w:r>
      <w:r>
        <w:rPr>
          <w:noProof/>
        </w:rPr>
        <w:fldChar w:fldCharType="end"/>
      </w:r>
    </w:p>
    <w:p w14:paraId="66BFD8FA" w14:textId="68B38931"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2.1 Đặc tả yêu cầu</w:t>
      </w:r>
      <w:r>
        <w:rPr>
          <w:noProof/>
        </w:rPr>
        <w:tab/>
      </w:r>
      <w:r>
        <w:rPr>
          <w:noProof/>
        </w:rPr>
        <w:fldChar w:fldCharType="begin"/>
      </w:r>
      <w:r>
        <w:rPr>
          <w:noProof/>
        </w:rPr>
        <w:instrText xml:space="preserve"> PAGEREF _Toc135253421 \h </w:instrText>
      </w:r>
      <w:r>
        <w:rPr>
          <w:noProof/>
        </w:rPr>
      </w:r>
      <w:r>
        <w:rPr>
          <w:noProof/>
        </w:rPr>
        <w:fldChar w:fldCharType="separate"/>
      </w:r>
      <w:r>
        <w:rPr>
          <w:noProof/>
        </w:rPr>
        <w:t>17</w:t>
      </w:r>
      <w:r>
        <w:rPr>
          <w:noProof/>
        </w:rPr>
        <w:fldChar w:fldCharType="end"/>
      </w:r>
    </w:p>
    <w:p w14:paraId="68F3E9C7" w14:textId="03282B99"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2.2 Các tác nhân trong hệ thống</w:t>
      </w:r>
      <w:r>
        <w:rPr>
          <w:noProof/>
        </w:rPr>
        <w:tab/>
      </w:r>
      <w:r>
        <w:rPr>
          <w:noProof/>
        </w:rPr>
        <w:fldChar w:fldCharType="begin"/>
      </w:r>
      <w:r>
        <w:rPr>
          <w:noProof/>
        </w:rPr>
        <w:instrText xml:space="preserve"> PAGEREF _Toc135253422 \h </w:instrText>
      </w:r>
      <w:r>
        <w:rPr>
          <w:noProof/>
        </w:rPr>
      </w:r>
      <w:r>
        <w:rPr>
          <w:noProof/>
        </w:rPr>
        <w:fldChar w:fldCharType="separate"/>
      </w:r>
      <w:r>
        <w:rPr>
          <w:noProof/>
        </w:rPr>
        <w:t>18</w:t>
      </w:r>
      <w:r>
        <w:rPr>
          <w:noProof/>
        </w:rPr>
        <w:fldChar w:fldCharType="end"/>
      </w:r>
    </w:p>
    <w:p w14:paraId="705C53E7" w14:textId="773DA330"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2.3 Các usecase tổng quát trong hệ thống</w:t>
      </w:r>
      <w:r>
        <w:rPr>
          <w:noProof/>
        </w:rPr>
        <w:tab/>
      </w:r>
      <w:r>
        <w:rPr>
          <w:noProof/>
        </w:rPr>
        <w:fldChar w:fldCharType="begin"/>
      </w:r>
      <w:r>
        <w:rPr>
          <w:noProof/>
        </w:rPr>
        <w:instrText xml:space="preserve"> PAGEREF _Toc135253423 \h </w:instrText>
      </w:r>
      <w:r>
        <w:rPr>
          <w:noProof/>
        </w:rPr>
      </w:r>
      <w:r>
        <w:rPr>
          <w:noProof/>
        </w:rPr>
        <w:fldChar w:fldCharType="separate"/>
      </w:r>
      <w:r>
        <w:rPr>
          <w:noProof/>
        </w:rPr>
        <w:t>19</w:t>
      </w:r>
      <w:r>
        <w:rPr>
          <w:noProof/>
        </w:rPr>
        <w:fldChar w:fldCharType="end"/>
      </w:r>
    </w:p>
    <w:p w14:paraId="210BB23E" w14:textId="5FDBAE23"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2.4 Các usecase cụ thể trong hệ thống</w:t>
      </w:r>
      <w:r>
        <w:rPr>
          <w:noProof/>
        </w:rPr>
        <w:tab/>
      </w:r>
      <w:r>
        <w:rPr>
          <w:noProof/>
        </w:rPr>
        <w:fldChar w:fldCharType="begin"/>
      </w:r>
      <w:r>
        <w:rPr>
          <w:noProof/>
        </w:rPr>
        <w:instrText xml:space="preserve"> PAGEREF _Toc135253424 \h </w:instrText>
      </w:r>
      <w:r>
        <w:rPr>
          <w:noProof/>
        </w:rPr>
      </w:r>
      <w:r>
        <w:rPr>
          <w:noProof/>
        </w:rPr>
        <w:fldChar w:fldCharType="separate"/>
      </w:r>
      <w:r>
        <w:rPr>
          <w:noProof/>
        </w:rPr>
        <w:t>20</w:t>
      </w:r>
      <w:r>
        <w:rPr>
          <w:noProof/>
        </w:rPr>
        <w:fldChar w:fldCharType="end"/>
      </w:r>
    </w:p>
    <w:p w14:paraId="58C1A899" w14:textId="7D9B4A78"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CHƯƠNG 3: PHÂN TÍCH HỆ THỐNG</w:t>
      </w:r>
      <w:r>
        <w:rPr>
          <w:noProof/>
        </w:rPr>
        <w:tab/>
      </w:r>
      <w:r>
        <w:rPr>
          <w:noProof/>
        </w:rPr>
        <w:fldChar w:fldCharType="begin"/>
      </w:r>
      <w:r>
        <w:rPr>
          <w:noProof/>
        </w:rPr>
        <w:instrText xml:space="preserve"> PAGEREF _Toc135253425 \h </w:instrText>
      </w:r>
      <w:r>
        <w:rPr>
          <w:noProof/>
        </w:rPr>
      </w:r>
      <w:r>
        <w:rPr>
          <w:noProof/>
        </w:rPr>
        <w:fldChar w:fldCharType="separate"/>
      </w:r>
      <w:r>
        <w:rPr>
          <w:noProof/>
        </w:rPr>
        <w:t>24</w:t>
      </w:r>
      <w:r>
        <w:rPr>
          <w:noProof/>
        </w:rPr>
        <w:fldChar w:fldCharType="end"/>
      </w:r>
    </w:p>
    <w:p w14:paraId="186DD8A4" w14:textId="6157BB34"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3.1 Sơ đồ use case tổng quát của hệ thống</w:t>
      </w:r>
      <w:r>
        <w:rPr>
          <w:noProof/>
        </w:rPr>
        <w:tab/>
      </w:r>
      <w:r>
        <w:rPr>
          <w:noProof/>
        </w:rPr>
        <w:fldChar w:fldCharType="begin"/>
      </w:r>
      <w:r>
        <w:rPr>
          <w:noProof/>
        </w:rPr>
        <w:instrText xml:space="preserve"> PAGEREF _Toc135253426 \h </w:instrText>
      </w:r>
      <w:r>
        <w:rPr>
          <w:noProof/>
        </w:rPr>
      </w:r>
      <w:r>
        <w:rPr>
          <w:noProof/>
        </w:rPr>
        <w:fldChar w:fldCharType="separate"/>
      </w:r>
      <w:r>
        <w:rPr>
          <w:noProof/>
        </w:rPr>
        <w:t>24</w:t>
      </w:r>
      <w:r>
        <w:rPr>
          <w:noProof/>
        </w:rPr>
        <w:fldChar w:fldCharType="end"/>
      </w:r>
    </w:p>
    <w:p w14:paraId="491CC400" w14:textId="39D5EFCB"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3.2 Sơ đồ use case cụ thể của hệ thống</w:t>
      </w:r>
      <w:r>
        <w:rPr>
          <w:noProof/>
        </w:rPr>
        <w:tab/>
      </w:r>
      <w:r>
        <w:rPr>
          <w:noProof/>
        </w:rPr>
        <w:fldChar w:fldCharType="begin"/>
      </w:r>
      <w:r>
        <w:rPr>
          <w:noProof/>
        </w:rPr>
        <w:instrText xml:space="preserve"> PAGEREF _Toc135253427 \h </w:instrText>
      </w:r>
      <w:r>
        <w:rPr>
          <w:noProof/>
        </w:rPr>
      </w:r>
      <w:r>
        <w:rPr>
          <w:noProof/>
        </w:rPr>
        <w:fldChar w:fldCharType="separate"/>
      </w:r>
      <w:r>
        <w:rPr>
          <w:noProof/>
        </w:rPr>
        <w:t>25</w:t>
      </w:r>
      <w:r>
        <w:rPr>
          <w:noProof/>
        </w:rPr>
        <w:fldChar w:fldCharType="end"/>
      </w:r>
    </w:p>
    <w:p w14:paraId="6F980538" w14:textId="409F2A1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3.2.1 Sơ đồ use case “Quản trị hệ thống”</w:t>
      </w:r>
      <w:r>
        <w:rPr>
          <w:noProof/>
        </w:rPr>
        <w:tab/>
      </w:r>
      <w:r>
        <w:rPr>
          <w:noProof/>
        </w:rPr>
        <w:fldChar w:fldCharType="begin"/>
      </w:r>
      <w:r>
        <w:rPr>
          <w:noProof/>
        </w:rPr>
        <w:instrText xml:space="preserve"> PAGEREF _Toc135253428 \h </w:instrText>
      </w:r>
      <w:r>
        <w:rPr>
          <w:noProof/>
        </w:rPr>
      </w:r>
      <w:r>
        <w:rPr>
          <w:noProof/>
        </w:rPr>
        <w:fldChar w:fldCharType="separate"/>
      </w:r>
      <w:r>
        <w:rPr>
          <w:noProof/>
        </w:rPr>
        <w:t>25</w:t>
      </w:r>
      <w:r>
        <w:rPr>
          <w:noProof/>
        </w:rPr>
        <w:fldChar w:fldCharType="end"/>
      </w:r>
    </w:p>
    <w:p w14:paraId="360D31A7" w14:textId="567DEE1D"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3.2.2 Sơ đồ use case “Quản lý tài liệu”</w:t>
      </w:r>
      <w:r>
        <w:rPr>
          <w:noProof/>
        </w:rPr>
        <w:tab/>
      </w:r>
      <w:r>
        <w:rPr>
          <w:noProof/>
        </w:rPr>
        <w:fldChar w:fldCharType="begin"/>
      </w:r>
      <w:r>
        <w:rPr>
          <w:noProof/>
        </w:rPr>
        <w:instrText xml:space="preserve"> PAGEREF _Toc135253429 \h </w:instrText>
      </w:r>
      <w:r>
        <w:rPr>
          <w:noProof/>
        </w:rPr>
      </w:r>
      <w:r>
        <w:rPr>
          <w:noProof/>
        </w:rPr>
        <w:fldChar w:fldCharType="separate"/>
      </w:r>
      <w:r>
        <w:rPr>
          <w:noProof/>
        </w:rPr>
        <w:t>26</w:t>
      </w:r>
      <w:r>
        <w:rPr>
          <w:noProof/>
        </w:rPr>
        <w:fldChar w:fldCharType="end"/>
      </w:r>
    </w:p>
    <w:p w14:paraId="33369455" w14:textId="1C37058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3.2.3 Sơ đồ use case “Quản lý độc giả”</w:t>
      </w:r>
      <w:r>
        <w:rPr>
          <w:noProof/>
        </w:rPr>
        <w:tab/>
      </w:r>
      <w:r>
        <w:rPr>
          <w:noProof/>
        </w:rPr>
        <w:fldChar w:fldCharType="begin"/>
      </w:r>
      <w:r>
        <w:rPr>
          <w:noProof/>
        </w:rPr>
        <w:instrText xml:space="preserve"> PAGEREF _Toc135253430 \h </w:instrText>
      </w:r>
      <w:r>
        <w:rPr>
          <w:noProof/>
        </w:rPr>
      </w:r>
      <w:r>
        <w:rPr>
          <w:noProof/>
        </w:rPr>
        <w:fldChar w:fldCharType="separate"/>
      </w:r>
      <w:r>
        <w:rPr>
          <w:noProof/>
        </w:rPr>
        <w:t>27</w:t>
      </w:r>
      <w:r>
        <w:rPr>
          <w:noProof/>
        </w:rPr>
        <w:fldChar w:fldCharType="end"/>
      </w:r>
    </w:p>
    <w:p w14:paraId="4FE5515A" w14:textId="4F9A3E4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3.2.4 Sơ đồ use case “Quản lý mượn trả tài liệu”</w:t>
      </w:r>
      <w:r>
        <w:rPr>
          <w:noProof/>
        </w:rPr>
        <w:tab/>
      </w:r>
      <w:r>
        <w:rPr>
          <w:noProof/>
        </w:rPr>
        <w:fldChar w:fldCharType="begin"/>
      </w:r>
      <w:r>
        <w:rPr>
          <w:noProof/>
        </w:rPr>
        <w:instrText xml:space="preserve"> PAGEREF _Toc135253431 \h </w:instrText>
      </w:r>
      <w:r>
        <w:rPr>
          <w:noProof/>
        </w:rPr>
      </w:r>
      <w:r>
        <w:rPr>
          <w:noProof/>
        </w:rPr>
        <w:fldChar w:fldCharType="separate"/>
      </w:r>
      <w:r>
        <w:rPr>
          <w:noProof/>
        </w:rPr>
        <w:t>28</w:t>
      </w:r>
      <w:r>
        <w:rPr>
          <w:noProof/>
        </w:rPr>
        <w:fldChar w:fldCharType="end"/>
      </w:r>
    </w:p>
    <w:p w14:paraId="2B6EC6AF" w14:textId="17F5B98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3.2.5 Sơ đồ use case “Quản lý mượn trả phòng chức năng”</w:t>
      </w:r>
      <w:r>
        <w:rPr>
          <w:noProof/>
        </w:rPr>
        <w:tab/>
      </w:r>
      <w:r>
        <w:rPr>
          <w:noProof/>
        </w:rPr>
        <w:fldChar w:fldCharType="begin"/>
      </w:r>
      <w:r>
        <w:rPr>
          <w:noProof/>
        </w:rPr>
        <w:instrText xml:space="preserve"> PAGEREF _Toc135253432 \h </w:instrText>
      </w:r>
      <w:r>
        <w:rPr>
          <w:noProof/>
        </w:rPr>
      </w:r>
      <w:r>
        <w:rPr>
          <w:noProof/>
        </w:rPr>
        <w:fldChar w:fldCharType="separate"/>
      </w:r>
      <w:r>
        <w:rPr>
          <w:noProof/>
        </w:rPr>
        <w:t>29</w:t>
      </w:r>
      <w:r>
        <w:rPr>
          <w:noProof/>
        </w:rPr>
        <w:fldChar w:fldCharType="end"/>
      </w:r>
    </w:p>
    <w:p w14:paraId="53C8EB02" w14:textId="3460ED5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3.2.6 Sơ đồ use case “Quản lý mượn trả máy tính”</w:t>
      </w:r>
      <w:r>
        <w:rPr>
          <w:noProof/>
        </w:rPr>
        <w:tab/>
      </w:r>
      <w:r>
        <w:rPr>
          <w:noProof/>
        </w:rPr>
        <w:fldChar w:fldCharType="begin"/>
      </w:r>
      <w:r>
        <w:rPr>
          <w:noProof/>
        </w:rPr>
        <w:instrText xml:space="preserve"> PAGEREF _Toc135253433 \h </w:instrText>
      </w:r>
      <w:r>
        <w:rPr>
          <w:noProof/>
        </w:rPr>
      </w:r>
      <w:r>
        <w:rPr>
          <w:noProof/>
        </w:rPr>
        <w:fldChar w:fldCharType="separate"/>
      </w:r>
      <w:r>
        <w:rPr>
          <w:noProof/>
        </w:rPr>
        <w:t>30</w:t>
      </w:r>
      <w:r>
        <w:rPr>
          <w:noProof/>
        </w:rPr>
        <w:fldChar w:fldCharType="end"/>
      </w:r>
    </w:p>
    <w:p w14:paraId="5DEC97D9" w14:textId="469E5BE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3.2.7 Sơ đồ use case “Tìm kiếm thông tin”</w:t>
      </w:r>
      <w:r>
        <w:rPr>
          <w:noProof/>
        </w:rPr>
        <w:tab/>
      </w:r>
      <w:r>
        <w:rPr>
          <w:noProof/>
        </w:rPr>
        <w:fldChar w:fldCharType="begin"/>
      </w:r>
      <w:r>
        <w:rPr>
          <w:noProof/>
        </w:rPr>
        <w:instrText xml:space="preserve"> PAGEREF _Toc135253434 \h </w:instrText>
      </w:r>
      <w:r>
        <w:rPr>
          <w:noProof/>
        </w:rPr>
      </w:r>
      <w:r>
        <w:rPr>
          <w:noProof/>
        </w:rPr>
        <w:fldChar w:fldCharType="separate"/>
      </w:r>
      <w:r>
        <w:rPr>
          <w:noProof/>
        </w:rPr>
        <w:t>31</w:t>
      </w:r>
      <w:r>
        <w:rPr>
          <w:noProof/>
        </w:rPr>
        <w:fldChar w:fldCharType="end"/>
      </w:r>
    </w:p>
    <w:p w14:paraId="588A3DCA" w14:textId="25DEBD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3.2.8 Sơ đồ use case “Báo cáo thống kê”</w:t>
      </w:r>
      <w:r>
        <w:rPr>
          <w:noProof/>
        </w:rPr>
        <w:tab/>
      </w:r>
      <w:r>
        <w:rPr>
          <w:noProof/>
        </w:rPr>
        <w:fldChar w:fldCharType="begin"/>
      </w:r>
      <w:r>
        <w:rPr>
          <w:noProof/>
        </w:rPr>
        <w:instrText xml:space="preserve"> PAGEREF _Toc135253435 \h </w:instrText>
      </w:r>
      <w:r>
        <w:rPr>
          <w:noProof/>
        </w:rPr>
      </w:r>
      <w:r>
        <w:rPr>
          <w:noProof/>
        </w:rPr>
        <w:fldChar w:fldCharType="separate"/>
      </w:r>
      <w:r>
        <w:rPr>
          <w:noProof/>
        </w:rPr>
        <w:t>32</w:t>
      </w:r>
      <w:r>
        <w:rPr>
          <w:noProof/>
        </w:rPr>
        <w:fldChar w:fldCharType="end"/>
      </w:r>
    </w:p>
    <w:p w14:paraId="4A71660B" w14:textId="4BFD6352"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3.2.9 Sơ đồ use case “In ấn”</w:t>
      </w:r>
      <w:r>
        <w:rPr>
          <w:noProof/>
        </w:rPr>
        <w:tab/>
      </w:r>
      <w:r>
        <w:rPr>
          <w:noProof/>
        </w:rPr>
        <w:fldChar w:fldCharType="begin"/>
      </w:r>
      <w:r>
        <w:rPr>
          <w:noProof/>
        </w:rPr>
        <w:instrText xml:space="preserve"> PAGEREF _Toc135253436 \h </w:instrText>
      </w:r>
      <w:r>
        <w:rPr>
          <w:noProof/>
        </w:rPr>
      </w:r>
      <w:r>
        <w:rPr>
          <w:noProof/>
        </w:rPr>
        <w:fldChar w:fldCharType="separate"/>
      </w:r>
      <w:r>
        <w:rPr>
          <w:noProof/>
        </w:rPr>
        <w:t>33</w:t>
      </w:r>
      <w:r>
        <w:rPr>
          <w:noProof/>
        </w:rPr>
        <w:fldChar w:fldCharType="end"/>
      </w:r>
    </w:p>
    <w:p w14:paraId="7B6490E7" w14:textId="2331D93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3.2.10 Sơ đồ use case “Bảo trì hệ thống”</w:t>
      </w:r>
      <w:r>
        <w:rPr>
          <w:noProof/>
        </w:rPr>
        <w:tab/>
      </w:r>
      <w:r>
        <w:rPr>
          <w:noProof/>
        </w:rPr>
        <w:fldChar w:fldCharType="begin"/>
      </w:r>
      <w:r>
        <w:rPr>
          <w:noProof/>
        </w:rPr>
        <w:instrText xml:space="preserve"> PAGEREF _Toc135253437 \h </w:instrText>
      </w:r>
      <w:r>
        <w:rPr>
          <w:noProof/>
        </w:rPr>
      </w:r>
      <w:r>
        <w:rPr>
          <w:noProof/>
        </w:rPr>
        <w:fldChar w:fldCharType="separate"/>
      </w:r>
      <w:r>
        <w:rPr>
          <w:noProof/>
        </w:rPr>
        <w:t>34</w:t>
      </w:r>
      <w:r>
        <w:rPr>
          <w:noProof/>
        </w:rPr>
        <w:fldChar w:fldCharType="end"/>
      </w:r>
    </w:p>
    <w:p w14:paraId="5C17F71C" w14:textId="5BB99D7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lastRenderedPageBreak/>
        <w:t>3.3 Đặc tả use case</w:t>
      </w:r>
      <w:r>
        <w:rPr>
          <w:noProof/>
        </w:rPr>
        <w:tab/>
      </w:r>
      <w:r>
        <w:rPr>
          <w:noProof/>
        </w:rPr>
        <w:fldChar w:fldCharType="begin"/>
      </w:r>
      <w:r>
        <w:rPr>
          <w:noProof/>
        </w:rPr>
        <w:instrText xml:space="preserve"> PAGEREF _Toc135253438 \h </w:instrText>
      </w:r>
      <w:r>
        <w:rPr>
          <w:noProof/>
        </w:rPr>
      </w:r>
      <w:r>
        <w:rPr>
          <w:noProof/>
        </w:rPr>
        <w:fldChar w:fldCharType="separate"/>
      </w:r>
      <w:r>
        <w:rPr>
          <w:noProof/>
        </w:rPr>
        <w:t>35</w:t>
      </w:r>
      <w:r>
        <w:rPr>
          <w:noProof/>
        </w:rPr>
        <w:fldChar w:fldCharType="end"/>
      </w:r>
    </w:p>
    <w:p w14:paraId="1E6FDD7E" w14:textId="548D3812"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 Use case Đăng ký tài khoản</w:t>
      </w:r>
      <w:r>
        <w:rPr>
          <w:noProof/>
        </w:rPr>
        <w:tab/>
      </w:r>
      <w:r>
        <w:rPr>
          <w:noProof/>
        </w:rPr>
        <w:fldChar w:fldCharType="begin"/>
      </w:r>
      <w:r>
        <w:rPr>
          <w:noProof/>
        </w:rPr>
        <w:instrText xml:space="preserve"> PAGEREF _Toc135253439 \h </w:instrText>
      </w:r>
      <w:r>
        <w:rPr>
          <w:noProof/>
        </w:rPr>
      </w:r>
      <w:r>
        <w:rPr>
          <w:noProof/>
        </w:rPr>
        <w:fldChar w:fldCharType="separate"/>
      </w:r>
      <w:r>
        <w:rPr>
          <w:noProof/>
        </w:rPr>
        <w:t>36</w:t>
      </w:r>
      <w:r>
        <w:rPr>
          <w:noProof/>
        </w:rPr>
        <w:fldChar w:fldCharType="end"/>
      </w:r>
    </w:p>
    <w:p w14:paraId="4490E8F7" w14:textId="5962435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 Use case Đăng nhập tài khoản</w:t>
      </w:r>
      <w:r>
        <w:rPr>
          <w:noProof/>
        </w:rPr>
        <w:tab/>
      </w:r>
      <w:r>
        <w:rPr>
          <w:noProof/>
        </w:rPr>
        <w:fldChar w:fldCharType="begin"/>
      </w:r>
      <w:r>
        <w:rPr>
          <w:noProof/>
        </w:rPr>
        <w:instrText xml:space="preserve"> PAGEREF _Toc135253440 \h </w:instrText>
      </w:r>
      <w:r>
        <w:rPr>
          <w:noProof/>
        </w:rPr>
      </w:r>
      <w:r>
        <w:rPr>
          <w:noProof/>
        </w:rPr>
        <w:fldChar w:fldCharType="separate"/>
      </w:r>
      <w:r>
        <w:rPr>
          <w:noProof/>
        </w:rPr>
        <w:t>37</w:t>
      </w:r>
      <w:r>
        <w:rPr>
          <w:noProof/>
        </w:rPr>
        <w:fldChar w:fldCharType="end"/>
      </w:r>
    </w:p>
    <w:p w14:paraId="06461C6F" w14:textId="213DDBC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 Use case Đăng xuất tài khoản</w:t>
      </w:r>
      <w:r>
        <w:rPr>
          <w:noProof/>
        </w:rPr>
        <w:tab/>
      </w:r>
      <w:r>
        <w:rPr>
          <w:noProof/>
        </w:rPr>
        <w:fldChar w:fldCharType="begin"/>
      </w:r>
      <w:r>
        <w:rPr>
          <w:noProof/>
        </w:rPr>
        <w:instrText xml:space="preserve"> PAGEREF _Toc135253441 \h </w:instrText>
      </w:r>
      <w:r>
        <w:rPr>
          <w:noProof/>
        </w:rPr>
      </w:r>
      <w:r>
        <w:rPr>
          <w:noProof/>
        </w:rPr>
        <w:fldChar w:fldCharType="separate"/>
      </w:r>
      <w:r>
        <w:rPr>
          <w:noProof/>
        </w:rPr>
        <w:t>39</w:t>
      </w:r>
      <w:r>
        <w:rPr>
          <w:noProof/>
        </w:rPr>
        <w:fldChar w:fldCharType="end"/>
      </w:r>
    </w:p>
    <w:p w14:paraId="4ABD737D" w14:textId="2E1240A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 Use case Thêm người dùng</w:t>
      </w:r>
      <w:r>
        <w:rPr>
          <w:noProof/>
        </w:rPr>
        <w:tab/>
      </w:r>
      <w:r>
        <w:rPr>
          <w:noProof/>
        </w:rPr>
        <w:fldChar w:fldCharType="begin"/>
      </w:r>
      <w:r>
        <w:rPr>
          <w:noProof/>
        </w:rPr>
        <w:instrText xml:space="preserve"> PAGEREF _Toc135253442 \h </w:instrText>
      </w:r>
      <w:r>
        <w:rPr>
          <w:noProof/>
        </w:rPr>
      </w:r>
      <w:r>
        <w:rPr>
          <w:noProof/>
        </w:rPr>
        <w:fldChar w:fldCharType="separate"/>
      </w:r>
      <w:r>
        <w:rPr>
          <w:noProof/>
        </w:rPr>
        <w:t>41</w:t>
      </w:r>
      <w:r>
        <w:rPr>
          <w:noProof/>
        </w:rPr>
        <w:fldChar w:fldCharType="end"/>
      </w:r>
    </w:p>
    <w:p w14:paraId="61045FD8" w14:textId="487B0DC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3.3.5 Use case Sửa thông tin người dùng</w:t>
      </w:r>
      <w:r>
        <w:rPr>
          <w:noProof/>
        </w:rPr>
        <w:tab/>
      </w:r>
      <w:r>
        <w:rPr>
          <w:noProof/>
        </w:rPr>
        <w:fldChar w:fldCharType="begin"/>
      </w:r>
      <w:r>
        <w:rPr>
          <w:noProof/>
        </w:rPr>
        <w:instrText xml:space="preserve"> PAGEREF _Toc135253443 \h </w:instrText>
      </w:r>
      <w:r>
        <w:rPr>
          <w:noProof/>
        </w:rPr>
      </w:r>
      <w:r>
        <w:rPr>
          <w:noProof/>
        </w:rPr>
        <w:fldChar w:fldCharType="separate"/>
      </w:r>
      <w:r>
        <w:rPr>
          <w:noProof/>
        </w:rPr>
        <w:t>43</w:t>
      </w:r>
      <w:r>
        <w:rPr>
          <w:noProof/>
        </w:rPr>
        <w:fldChar w:fldCharType="end"/>
      </w:r>
    </w:p>
    <w:p w14:paraId="7FDDCEB6" w14:textId="00588E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3.3.6 Use case Xóa người dùng</w:t>
      </w:r>
      <w:r>
        <w:rPr>
          <w:noProof/>
        </w:rPr>
        <w:tab/>
      </w:r>
      <w:r>
        <w:rPr>
          <w:noProof/>
        </w:rPr>
        <w:fldChar w:fldCharType="begin"/>
      </w:r>
      <w:r>
        <w:rPr>
          <w:noProof/>
        </w:rPr>
        <w:instrText xml:space="preserve"> PAGEREF _Toc135253444 \h </w:instrText>
      </w:r>
      <w:r>
        <w:rPr>
          <w:noProof/>
        </w:rPr>
      </w:r>
      <w:r>
        <w:rPr>
          <w:noProof/>
        </w:rPr>
        <w:fldChar w:fldCharType="separate"/>
      </w:r>
      <w:r>
        <w:rPr>
          <w:noProof/>
        </w:rPr>
        <w:t>45</w:t>
      </w:r>
      <w:r>
        <w:rPr>
          <w:noProof/>
        </w:rPr>
        <w:fldChar w:fldCharType="end"/>
      </w:r>
    </w:p>
    <w:p w14:paraId="7B5015DF" w14:textId="359B0FF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3.3.7 Use case Sao lưu phục hồi dữ liệu</w:t>
      </w:r>
      <w:r>
        <w:rPr>
          <w:noProof/>
        </w:rPr>
        <w:tab/>
      </w:r>
      <w:r>
        <w:rPr>
          <w:noProof/>
        </w:rPr>
        <w:fldChar w:fldCharType="begin"/>
      </w:r>
      <w:r>
        <w:rPr>
          <w:noProof/>
        </w:rPr>
        <w:instrText xml:space="preserve"> PAGEREF _Toc135253445 \h </w:instrText>
      </w:r>
      <w:r>
        <w:rPr>
          <w:noProof/>
        </w:rPr>
      </w:r>
      <w:r>
        <w:rPr>
          <w:noProof/>
        </w:rPr>
        <w:fldChar w:fldCharType="separate"/>
      </w:r>
      <w:r>
        <w:rPr>
          <w:noProof/>
        </w:rPr>
        <w:t>47</w:t>
      </w:r>
      <w:r>
        <w:rPr>
          <w:noProof/>
        </w:rPr>
        <w:fldChar w:fldCharType="end"/>
      </w:r>
    </w:p>
    <w:p w14:paraId="4A6412A8" w14:textId="4A029C1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3.3.8 Use case Phân quyền cho người dùng</w:t>
      </w:r>
      <w:r>
        <w:rPr>
          <w:noProof/>
        </w:rPr>
        <w:tab/>
      </w:r>
      <w:r>
        <w:rPr>
          <w:noProof/>
        </w:rPr>
        <w:fldChar w:fldCharType="begin"/>
      </w:r>
      <w:r>
        <w:rPr>
          <w:noProof/>
        </w:rPr>
        <w:instrText xml:space="preserve"> PAGEREF _Toc135253446 \h </w:instrText>
      </w:r>
      <w:r>
        <w:rPr>
          <w:noProof/>
        </w:rPr>
      </w:r>
      <w:r>
        <w:rPr>
          <w:noProof/>
        </w:rPr>
        <w:fldChar w:fldCharType="separate"/>
      </w:r>
      <w:r>
        <w:rPr>
          <w:noProof/>
        </w:rPr>
        <w:t>49</w:t>
      </w:r>
      <w:r>
        <w:rPr>
          <w:noProof/>
        </w:rPr>
        <w:fldChar w:fldCharType="end"/>
      </w:r>
    </w:p>
    <w:p w14:paraId="7C2CA09A" w14:textId="73067D6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3.3.9 Use case Thêm tài liệu</w:t>
      </w:r>
      <w:r>
        <w:rPr>
          <w:noProof/>
        </w:rPr>
        <w:tab/>
      </w:r>
      <w:r>
        <w:rPr>
          <w:noProof/>
        </w:rPr>
        <w:fldChar w:fldCharType="begin"/>
      </w:r>
      <w:r>
        <w:rPr>
          <w:noProof/>
        </w:rPr>
        <w:instrText xml:space="preserve"> PAGEREF _Toc135253447 \h </w:instrText>
      </w:r>
      <w:r>
        <w:rPr>
          <w:noProof/>
        </w:rPr>
      </w:r>
      <w:r>
        <w:rPr>
          <w:noProof/>
        </w:rPr>
        <w:fldChar w:fldCharType="separate"/>
      </w:r>
      <w:r>
        <w:rPr>
          <w:noProof/>
        </w:rPr>
        <w:t>50</w:t>
      </w:r>
      <w:r>
        <w:rPr>
          <w:noProof/>
        </w:rPr>
        <w:fldChar w:fldCharType="end"/>
      </w:r>
    </w:p>
    <w:p w14:paraId="571A3186" w14:textId="195B7B7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3.3.10 Use case Xóa tài liệu</w:t>
      </w:r>
      <w:r>
        <w:rPr>
          <w:noProof/>
        </w:rPr>
        <w:tab/>
      </w:r>
      <w:r>
        <w:rPr>
          <w:noProof/>
        </w:rPr>
        <w:fldChar w:fldCharType="begin"/>
      </w:r>
      <w:r>
        <w:rPr>
          <w:noProof/>
        </w:rPr>
        <w:instrText xml:space="preserve"> PAGEREF _Toc135253448 \h </w:instrText>
      </w:r>
      <w:r>
        <w:rPr>
          <w:noProof/>
        </w:rPr>
      </w:r>
      <w:r>
        <w:rPr>
          <w:noProof/>
        </w:rPr>
        <w:fldChar w:fldCharType="separate"/>
      </w:r>
      <w:r>
        <w:rPr>
          <w:noProof/>
        </w:rPr>
        <w:t>52</w:t>
      </w:r>
      <w:r>
        <w:rPr>
          <w:noProof/>
        </w:rPr>
        <w:fldChar w:fldCharType="end"/>
      </w:r>
    </w:p>
    <w:p w14:paraId="22EACC01" w14:textId="15354CF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3.3.11 Use case Cập nhật tài liệu</w:t>
      </w:r>
      <w:r>
        <w:rPr>
          <w:noProof/>
        </w:rPr>
        <w:tab/>
      </w:r>
      <w:r>
        <w:rPr>
          <w:noProof/>
        </w:rPr>
        <w:fldChar w:fldCharType="begin"/>
      </w:r>
      <w:r>
        <w:rPr>
          <w:noProof/>
        </w:rPr>
        <w:instrText xml:space="preserve"> PAGEREF _Toc135253449 \h </w:instrText>
      </w:r>
      <w:r>
        <w:rPr>
          <w:noProof/>
        </w:rPr>
      </w:r>
      <w:r>
        <w:rPr>
          <w:noProof/>
        </w:rPr>
        <w:fldChar w:fldCharType="separate"/>
      </w:r>
      <w:r>
        <w:rPr>
          <w:noProof/>
        </w:rPr>
        <w:t>53</w:t>
      </w:r>
      <w:r>
        <w:rPr>
          <w:noProof/>
        </w:rPr>
        <w:fldChar w:fldCharType="end"/>
      </w:r>
    </w:p>
    <w:p w14:paraId="24A1128A" w14:textId="1400476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3.3.12 Use case Lưu trữ tài liệu</w:t>
      </w:r>
      <w:r>
        <w:rPr>
          <w:noProof/>
        </w:rPr>
        <w:tab/>
      </w:r>
      <w:r>
        <w:rPr>
          <w:noProof/>
        </w:rPr>
        <w:fldChar w:fldCharType="begin"/>
      </w:r>
      <w:r>
        <w:rPr>
          <w:noProof/>
        </w:rPr>
        <w:instrText xml:space="preserve"> PAGEREF _Toc135253450 \h </w:instrText>
      </w:r>
      <w:r>
        <w:rPr>
          <w:noProof/>
        </w:rPr>
      </w:r>
      <w:r>
        <w:rPr>
          <w:noProof/>
        </w:rPr>
        <w:fldChar w:fldCharType="separate"/>
      </w:r>
      <w:r>
        <w:rPr>
          <w:noProof/>
        </w:rPr>
        <w:t>54</w:t>
      </w:r>
      <w:r>
        <w:rPr>
          <w:noProof/>
        </w:rPr>
        <w:fldChar w:fldCharType="end"/>
      </w:r>
    </w:p>
    <w:p w14:paraId="5250F93F" w14:textId="28133A6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3.3.13 Use case Thông báo cho người dùng có tài liệu mới</w:t>
      </w:r>
      <w:r>
        <w:rPr>
          <w:noProof/>
        </w:rPr>
        <w:tab/>
      </w:r>
      <w:r>
        <w:rPr>
          <w:noProof/>
        </w:rPr>
        <w:fldChar w:fldCharType="begin"/>
      </w:r>
      <w:r>
        <w:rPr>
          <w:noProof/>
        </w:rPr>
        <w:instrText xml:space="preserve"> PAGEREF _Toc135253451 \h </w:instrText>
      </w:r>
      <w:r>
        <w:rPr>
          <w:noProof/>
        </w:rPr>
      </w:r>
      <w:r>
        <w:rPr>
          <w:noProof/>
        </w:rPr>
        <w:fldChar w:fldCharType="separate"/>
      </w:r>
      <w:r>
        <w:rPr>
          <w:noProof/>
        </w:rPr>
        <w:t>56</w:t>
      </w:r>
      <w:r>
        <w:rPr>
          <w:noProof/>
        </w:rPr>
        <w:fldChar w:fldCharType="end"/>
      </w:r>
    </w:p>
    <w:p w14:paraId="0776B9CF" w14:textId="5613633D"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3.3.14 Use case Dán mã tem tài liệu</w:t>
      </w:r>
      <w:r>
        <w:rPr>
          <w:noProof/>
        </w:rPr>
        <w:tab/>
      </w:r>
      <w:r>
        <w:rPr>
          <w:noProof/>
        </w:rPr>
        <w:fldChar w:fldCharType="begin"/>
      </w:r>
      <w:r>
        <w:rPr>
          <w:noProof/>
        </w:rPr>
        <w:instrText xml:space="preserve"> PAGEREF _Toc135253452 \h </w:instrText>
      </w:r>
      <w:r>
        <w:rPr>
          <w:noProof/>
        </w:rPr>
      </w:r>
      <w:r>
        <w:rPr>
          <w:noProof/>
        </w:rPr>
        <w:fldChar w:fldCharType="separate"/>
      </w:r>
      <w:r>
        <w:rPr>
          <w:noProof/>
        </w:rPr>
        <w:t>57</w:t>
      </w:r>
      <w:r>
        <w:rPr>
          <w:noProof/>
        </w:rPr>
        <w:fldChar w:fldCharType="end"/>
      </w:r>
    </w:p>
    <w:p w14:paraId="70C2FE75" w14:textId="70A4E08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3.3.15 Use case Trích xuất thông tin tài liệu</w:t>
      </w:r>
      <w:r>
        <w:rPr>
          <w:noProof/>
        </w:rPr>
        <w:tab/>
      </w:r>
      <w:r>
        <w:rPr>
          <w:noProof/>
        </w:rPr>
        <w:fldChar w:fldCharType="begin"/>
      </w:r>
      <w:r>
        <w:rPr>
          <w:noProof/>
        </w:rPr>
        <w:instrText xml:space="preserve"> PAGEREF _Toc135253453 \h </w:instrText>
      </w:r>
      <w:r>
        <w:rPr>
          <w:noProof/>
        </w:rPr>
      </w:r>
      <w:r>
        <w:rPr>
          <w:noProof/>
        </w:rPr>
        <w:fldChar w:fldCharType="separate"/>
      </w:r>
      <w:r>
        <w:rPr>
          <w:noProof/>
        </w:rPr>
        <w:t>58</w:t>
      </w:r>
      <w:r>
        <w:rPr>
          <w:noProof/>
        </w:rPr>
        <w:fldChar w:fldCharType="end"/>
      </w:r>
    </w:p>
    <w:p w14:paraId="03A8BA8E" w14:textId="25A932A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3.3.16 Use case Thêm độc giả</w:t>
      </w:r>
      <w:r>
        <w:rPr>
          <w:noProof/>
        </w:rPr>
        <w:tab/>
      </w:r>
      <w:r>
        <w:rPr>
          <w:noProof/>
        </w:rPr>
        <w:fldChar w:fldCharType="begin"/>
      </w:r>
      <w:r>
        <w:rPr>
          <w:noProof/>
        </w:rPr>
        <w:instrText xml:space="preserve"> PAGEREF _Toc135253454 \h </w:instrText>
      </w:r>
      <w:r>
        <w:rPr>
          <w:noProof/>
        </w:rPr>
      </w:r>
      <w:r>
        <w:rPr>
          <w:noProof/>
        </w:rPr>
        <w:fldChar w:fldCharType="separate"/>
      </w:r>
      <w:r>
        <w:rPr>
          <w:noProof/>
        </w:rPr>
        <w:t>60</w:t>
      </w:r>
      <w:r>
        <w:rPr>
          <w:noProof/>
        </w:rPr>
        <w:fldChar w:fldCharType="end"/>
      </w:r>
    </w:p>
    <w:p w14:paraId="7B098A5C" w14:textId="06A0244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3.3.17 Use case Sửa độc giả</w:t>
      </w:r>
      <w:r>
        <w:rPr>
          <w:noProof/>
        </w:rPr>
        <w:tab/>
      </w:r>
      <w:r>
        <w:rPr>
          <w:noProof/>
        </w:rPr>
        <w:fldChar w:fldCharType="begin"/>
      </w:r>
      <w:r>
        <w:rPr>
          <w:noProof/>
        </w:rPr>
        <w:instrText xml:space="preserve"> PAGEREF _Toc135253455 \h </w:instrText>
      </w:r>
      <w:r>
        <w:rPr>
          <w:noProof/>
        </w:rPr>
      </w:r>
      <w:r>
        <w:rPr>
          <w:noProof/>
        </w:rPr>
        <w:fldChar w:fldCharType="separate"/>
      </w:r>
      <w:r>
        <w:rPr>
          <w:noProof/>
        </w:rPr>
        <w:t>61</w:t>
      </w:r>
      <w:r>
        <w:rPr>
          <w:noProof/>
        </w:rPr>
        <w:fldChar w:fldCharType="end"/>
      </w:r>
    </w:p>
    <w:p w14:paraId="380DF524" w14:textId="3B58CCE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3.3.18 Use case Xóa độc giả</w:t>
      </w:r>
      <w:r>
        <w:rPr>
          <w:noProof/>
        </w:rPr>
        <w:tab/>
      </w:r>
      <w:r>
        <w:rPr>
          <w:noProof/>
        </w:rPr>
        <w:fldChar w:fldCharType="begin"/>
      </w:r>
      <w:r>
        <w:rPr>
          <w:noProof/>
        </w:rPr>
        <w:instrText xml:space="preserve"> PAGEREF _Toc135253456 \h </w:instrText>
      </w:r>
      <w:r>
        <w:rPr>
          <w:noProof/>
        </w:rPr>
      </w:r>
      <w:r>
        <w:rPr>
          <w:noProof/>
        </w:rPr>
        <w:fldChar w:fldCharType="separate"/>
      </w:r>
      <w:r>
        <w:rPr>
          <w:noProof/>
        </w:rPr>
        <w:t>62</w:t>
      </w:r>
      <w:r>
        <w:rPr>
          <w:noProof/>
        </w:rPr>
        <w:fldChar w:fldCharType="end"/>
      </w:r>
    </w:p>
    <w:p w14:paraId="0A823A87" w14:textId="15E86A5B"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3.3.19 Use case Tạo thẻ thành viên</w:t>
      </w:r>
      <w:r>
        <w:rPr>
          <w:noProof/>
        </w:rPr>
        <w:tab/>
      </w:r>
      <w:r>
        <w:rPr>
          <w:noProof/>
        </w:rPr>
        <w:fldChar w:fldCharType="begin"/>
      </w:r>
      <w:r>
        <w:rPr>
          <w:noProof/>
        </w:rPr>
        <w:instrText xml:space="preserve"> PAGEREF _Toc135253457 \h </w:instrText>
      </w:r>
      <w:r>
        <w:rPr>
          <w:noProof/>
        </w:rPr>
      </w:r>
      <w:r>
        <w:rPr>
          <w:noProof/>
        </w:rPr>
        <w:fldChar w:fldCharType="separate"/>
      </w:r>
      <w:r>
        <w:rPr>
          <w:noProof/>
        </w:rPr>
        <w:t>63</w:t>
      </w:r>
      <w:r>
        <w:rPr>
          <w:noProof/>
        </w:rPr>
        <w:fldChar w:fldCharType="end"/>
      </w:r>
    </w:p>
    <w:p w14:paraId="410BF55B" w14:textId="4613A2C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3.3.20 Use case Khóa thẻ thành viên</w:t>
      </w:r>
      <w:r>
        <w:rPr>
          <w:noProof/>
        </w:rPr>
        <w:tab/>
      </w:r>
      <w:r>
        <w:rPr>
          <w:noProof/>
        </w:rPr>
        <w:fldChar w:fldCharType="begin"/>
      </w:r>
      <w:r>
        <w:rPr>
          <w:noProof/>
        </w:rPr>
        <w:instrText xml:space="preserve"> PAGEREF _Toc135253458 \h </w:instrText>
      </w:r>
      <w:r>
        <w:rPr>
          <w:noProof/>
        </w:rPr>
      </w:r>
      <w:r>
        <w:rPr>
          <w:noProof/>
        </w:rPr>
        <w:fldChar w:fldCharType="separate"/>
      </w:r>
      <w:r>
        <w:rPr>
          <w:noProof/>
        </w:rPr>
        <w:t>64</w:t>
      </w:r>
      <w:r>
        <w:rPr>
          <w:noProof/>
        </w:rPr>
        <w:fldChar w:fldCharType="end"/>
      </w:r>
    </w:p>
    <w:p w14:paraId="02D07343" w14:textId="73B2CD1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3.3.21 Use case Đánh giá dịch vụ</w:t>
      </w:r>
      <w:r>
        <w:rPr>
          <w:noProof/>
        </w:rPr>
        <w:tab/>
      </w:r>
      <w:r>
        <w:rPr>
          <w:noProof/>
        </w:rPr>
        <w:fldChar w:fldCharType="begin"/>
      </w:r>
      <w:r>
        <w:rPr>
          <w:noProof/>
        </w:rPr>
        <w:instrText xml:space="preserve"> PAGEREF _Toc135253459 \h </w:instrText>
      </w:r>
      <w:r>
        <w:rPr>
          <w:noProof/>
        </w:rPr>
      </w:r>
      <w:r>
        <w:rPr>
          <w:noProof/>
        </w:rPr>
        <w:fldChar w:fldCharType="separate"/>
      </w:r>
      <w:r>
        <w:rPr>
          <w:noProof/>
        </w:rPr>
        <w:t>65</w:t>
      </w:r>
      <w:r>
        <w:rPr>
          <w:noProof/>
        </w:rPr>
        <w:fldChar w:fldCharType="end"/>
      </w:r>
    </w:p>
    <w:p w14:paraId="11E28498" w14:textId="5A88A13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3.3.22 Use case Yêu cầu hỗ trợ</w:t>
      </w:r>
      <w:r>
        <w:rPr>
          <w:noProof/>
        </w:rPr>
        <w:tab/>
      </w:r>
      <w:r>
        <w:rPr>
          <w:noProof/>
        </w:rPr>
        <w:fldChar w:fldCharType="begin"/>
      </w:r>
      <w:r>
        <w:rPr>
          <w:noProof/>
        </w:rPr>
        <w:instrText xml:space="preserve"> PAGEREF _Toc135253460 \h </w:instrText>
      </w:r>
      <w:r>
        <w:rPr>
          <w:noProof/>
        </w:rPr>
      </w:r>
      <w:r>
        <w:rPr>
          <w:noProof/>
        </w:rPr>
        <w:fldChar w:fldCharType="separate"/>
      </w:r>
      <w:r>
        <w:rPr>
          <w:noProof/>
        </w:rPr>
        <w:t>67</w:t>
      </w:r>
      <w:r>
        <w:rPr>
          <w:noProof/>
        </w:rPr>
        <w:fldChar w:fldCharType="end"/>
      </w:r>
    </w:p>
    <w:p w14:paraId="3A0577FD" w14:textId="58BEAA7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3.3.23 Use case Mượn trả tài liệu</w:t>
      </w:r>
      <w:r>
        <w:rPr>
          <w:noProof/>
        </w:rPr>
        <w:tab/>
      </w:r>
      <w:r>
        <w:rPr>
          <w:noProof/>
        </w:rPr>
        <w:fldChar w:fldCharType="begin"/>
      </w:r>
      <w:r>
        <w:rPr>
          <w:noProof/>
        </w:rPr>
        <w:instrText xml:space="preserve"> PAGEREF _Toc135253461 \h </w:instrText>
      </w:r>
      <w:r>
        <w:rPr>
          <w:noProof/>
        </w:rPr>
      </w:r>
      <w:r>
        <w:rPr>
          <w:noProof/>
        </w:rPr>
        <w:fldChar w:fldCharType="separate"/>
      </w:r>
      <w:r>
        <w:rPr>
          <w:noProof/>
        </w:rPr>
        <w:t>68</w:t>
      </w:r>
      <w:r>
        <w:rPr>
          <w:noProof/>
        </w:rPr>
        <w:fldChar w:fldCharType="end"/>
      </w:r>
    </w:p>
    <w:p w14:paraId="7ED8FB4D" w14:textId="34697ED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3.3.24 Use case Xử lý mượn trả tài liệu</w:t>
      </w:r>
      <w:r>
        <w:rPr>
          <w:noProof/>
        </w:rPr>
        <w:tab/>
      </w:r>
      <w:r>
        <w:rPr>
          <w:noProof/>
        </w:rPr>
        <w:fldChar w:fldCharType="begin"/>
      </w:r>
      <w:r>
        <w:rPr>
          <w:noProof/>
        </w:rPr>
        <w:instrText xml:space="preserve"> PAGEREF _Toc135253462 \h </w:instrText>
      </w:r>
      <w:r>
        <w:rPr>
          <w:noProof/>
        </w:rPr>
      </w:r>
      <w:r>
        <w:rPr>
          <w:noProof/>
        </w:rPr>
        <w:fldChar w:fldCharType="separate"/>
      </w:r>
      <w:r>
        <w:rPr>
          <w:noProof/>
        </w:rPr>
        <w:t>70</w:t>
      </w:r>
      <w:r>
        <w:rPr>
          <w:noProof/>
        </w:rPr>
        <w:fldChar w:fldCharType="end"/>
      </w:r>
    </w:p>
    <w:p w14:paraId="652DA35E" w14:textId="2A0A831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3.3.25 Use case Mượn trả phòng</w:t>
      </w:r>
      <w:r>
        <w:rPr>
          <w:noProof/>
        </w:rPr>
        <w:tab/>
      </w:r>
      <w:r>
        <w:rPr>
          <w:noProof/>
        </w:rPr>
        <w:fldChar w:fldCharType="begin"/>
      </w:r>
      <w:r>
        <w:rPr>
          <w:noProof/>
        </w:rPr>
        <w:instrText xml:space="preserve"> PAGEREF _Toc135253463 \h </w:instrText>
      </w:r>
      <w:r>
        <w:rPr>
          <w:noProof/>
        </w:rPr>
      </w:r>
      <w:r>
        <w:rPr>
          <w:noProof/>
        </w:rPr>
        <w:fldChar w:fldCharType="separate"/>
      </w:r>
      <w:r>
        <w:rPr>
          <w:noProof/>
        </w:rPr>
        <w:t>71</w:t>
      </w:r>
      <w:r>
        <w:rPr>
          <w:noProof/>
        </w:rPr>
        <w:fldChar w:fldCharType="end"/>
      </w:r>
    </w:p>
    <w:p w14:paraId="22E14AA8" w14:textId="48D0105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3.3.26 Use case Xử lý mượn trả phòng</w:t>
      </w:r>
      <w:r>
        <w:rPr>
          <w:noProof/>
        </w:rPr>
        <w:tab/>
      </w:r>
      <w:r>
        <w:rPr>
          <w:noProof/>
        </w:rPr>
        <w:fldChar w:fldCharType="begin"/>
      </w:r>
      <w:r>
        <w:rPr>
          <w:noProof/>
        </w:rPr>
        <w:instrText xml:space="preserve"> PAGEREF _Toc135253464 \h </w:instrText>
      </w:r>
      <w:r>
        <w:rPr>
          <w:noProof/>
        </w:rPr>
      </w:r>
      <w:r>
        <w:rPr>
          <w:noProof/>
        </w:rPr>
        <w:fldChar w:fldCharType="separate"/>
      </w:r>
      <w:r>
        <w:rPr>
          <w:noProof/>
        </w:rPr>
        <w:t>73</w:t>
      </w:r>
      <w:r>
        <w:rPr>
          <w:noProof/>
        </w:rPr>
        <w:fldChar w:fldCharType="end"/>
      </w:r>
    </w:p>
    <w:p w14:paraId="37F9CC06" w14:textId="2EED1A43"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3.3.27</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Mượn và trả máy tính</w:t>
      </w:r>
      <w:r>
        <w:rPr>
          <w:noProof/>
        </w:rPr>
        <w:tab/>
      </w:r>
      <w:r>
        <w:rPr>
          <w:noProof/>
        </w:rPr>
        <w:fldChar w:fldCharType="begin"/>
      </w:r>
      <w:r>
        <w:rPr>
          <w:noProof/>
        </w:rPr>
        <w:instrText xml:space="preserve"> PAGEREF _Toc135253465 \h </w:instrText>
      </w:r>
      <w:r>
        <w:rPr>
          <w:noProof/>
        </w:rPr>
      </w:r>
      <w:r>
        <w:rPr>
          <w:noProof/>
        </w:rPr>
        <w:fldChar w:fldCharType="separate"/>
      </w:r>
      <w:r>
        <w:rPr>
          <w:noProof/>
        </w:rPr>
        <w:t>75</w:t>
      </w:r>
      <w:r>
        <w:rPr>
          <w:noProof/>
        </w:rPr>
        <w:fldChar w:fldCharType="end"/>
      </w:r>
    </w:p>
    <w:p w14:paraId="0514D67A" w14:textId="4CFB71BE"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3.3.28</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Xử lý mượn và trả máy tính</w:t>
      </w:r>
      <w:r>
        <w:rPr>
          <w:noProof/>
        </w:rPr>
        <w:tab/>
      </w:r>
      <w:r>
        <w:rPr>
          <w:noProof/>
        </w:rPr>
        <w:fldChar w:fldCharType="begin"/>
      </w:r>
      <w:r>
        <w:rPr>
          <w:noProof/>
        </w:rPr>
        <w:instrText xml:space="preserve"> PAGEREF _Toc135253466 \h </w:instrText>
      </w:r>
      <w:r>
        <w:rPr>
          <w:noProof/>
        </w:rPr>
      </w:r>
      <w:r>
        <w:rPr>
          <w:noProof/>
        </w:rPr>
        <w:fldChar w:fldCharType="separate"/>
      </w:r>
      <w:r>
        <w:rPr>
          <w:noProof/>
        </w:rPr>
        <w:t>77</w:t>
      </w:r>
      <w:r>
        <w:rPr>
          <w:noProof/>
        </w:rPr>
        <w:fldChar w:fldCharType="end"/>
      </w:r>
    </w:p>
    <w:p w14:paraId="0B74C710" w14:textId="2E7A552C"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3.3.29</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Xử lý vi phạm</w:t>
      </w:r>
      <w:r>
        <w:rPr>
          <w:noProof/>
        </w:rPr>
        <w:tab/>
      </w:r>
      <w:r>
        <w:rPr>
          <w:noProof/>
        </w:rPr>
        <w:fldChar w:fldCharType="begin"/>
      </w:r>
      <w:r>
        <w:rPr>
          <w:noProof/>
        </w:rPr>
        <w:instrText xml:space="preserve"> PAGEREF _Toc135253467 \h </w:instrText>
      </w:r>
      <w:r>
        <w:rPr>
          <w:noProof/>
        </w:rPr>
      </w:r>
      <w:r>
        <w:rPr>
          <w:noProof/>
        </w:rPr>
        <w:fldChar w:fldCharType="separate"/>
      </w:r>
      <w:r>
        <w:rPr>
          <w:noProof/>
        </w:rPr>
        <w:t>80</w:t>
      </w:r>
      <w:r>
        <w:rPr>
          <w:noProof/>
        </w:rPr>
        <w:fldChar w:fldCharType="end"/>
      </w:r>
    </w:p>
    <w:p w14:paraId="1A0561E5" w14:textId="358E364B"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3.3.30</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tài liệu</w:t>
      </w:r>
      <w:r>
        <w:rPr>
          <w:noProof/>
        </w:rPr>
        <w:tab/>
      </w:r>
      <w:r>
        <w:rPr>
          <w:noProof/>
        </w:rPr>
        <w:fldChar w:fldCharType="begin"/>
      </w:r>
      <w:r>
        <w:rPr>
          <w:noProof/>
        </w:rPr>
        <w:instrText xml:space="preserve"> PAGEREF _Toc135253468 \h </w:instrText>
      </w:r>
      <w:r>
        <w:rPr>
          <w:noProof/>
        </w:rPr>
      </w:r>
      <w:r>
        <w:rPr>
          <w:noProof/>
        </w:rPr>
        <w:fldChar w:fldCharType="separate"/>
      </w:r>
      <w:r>
        <w:rPr>
          <w:noProof/>
        </w:rPr>
        <w:t>81</w:t>
      </w:r>
      <w:r>
        <w:rPr>
          <w:noProof/>
        </w:rPr>
        <w:fldChar w:fldCharType="end"/>
      </w:r>
    </w:p>
    <w:p w14:paraId="5B8940B1" w14:textId="518C21DA"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lastRenderedPageBreak/>
        <w:t>3.3.31</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độc giả</w:t>
      </w:r>
      <w:r>
        <w:rPr>
          <w:noProof/>
        </w:rPr>
        <w:tab/>
      </w:r>
      <w:r>
        <w:rPr>
          <w:noProof/>
        </w:rPr>
        <w:fldChar w:fldCharType="begin"/>
      </w:r>
      <w:r>
        <w:rPr>
          <w:noProof/>
        </w:rPr>
        <w:instrText xml:space="preserve"> PAGEREF _Toc135253469 \h </w:instrText>
      </w:r>
      <w:r>
        <w:rPr>
          <w:noProof/>
        </w:rPr>
      </w:r>
      <w:r>
        <w:rPr>
          <w:noProof/>
        </w:rPr>
        <w:fldChar w:fldCharType="separate"/>
      </w:r>
      <w:r>
        <w:rPr>
          <w:noProof/>
        </w:rPr>
        <w:t>83</w:t>
      </w:r>
      <w:r>
        <w:rPr>
          <w:noProof/>
        </w:rPr>
        <w:fldChar w:fldCharType="end"/>
      </w:r>
    </w:p>
    <w:p w14:paraId="3B83B07A" w14:textId="4948F96B"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3.3.32</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mượn trả</w:t>
      </w:r>
      <w:r>
        <w:rPr>
          <w:noProof/>
        </w:rPr>
        <w:tab/>
      </w:r>
      <w:r>
        <w:rPr>
          <w:noProof/>
        </w:rPr>
        <w:fldChar w:fldCharType="begin"/>
      </w:r>
      <w:r>
        <w:rPr>
          <w:noProof/>
        </w:rPr>
        <w:instrText xml:space="preserve"> PAGEREF _Toc135253470 \h </w:instrText>
      </w:r>
      <w:r>
        <w:rPr>
          <w:noProof/>
        </w:rPr>
      </w:r>
      <w:r>
        <w:rPr>
          <w:noProof/>
        </w:rPr>
        <w:fldChar w:fldCharType="separate"/>
      </w:r>
      <w:r>
        <w:rPr>
          <w:noProof/>
        </w:rPr>
        <w:t>85</w:t>
      </w:r>
      <w:r>
        <w:rPr>
          <w:noProof/>
        </w:rPr>
        <w:fldChar w:fldCharType="end"/>
      </w:r>
    </w:p>
    <w:p w14:paraId="4615FA8F" w14:textId="7BAA8413"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3.3.33</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phòng chức năng</w:t>
      </w:r>
      <w:r>
        <w:rPr>
          <w:noProof/>
        </w:rPr>
        <w:tab/>
      </w:r>
      <w:r>
        <w:rPr>
          <w:noProof/>
        </w:rPr>
        <w:fldChar w:fldCharType="begin"/>
      </w:r>
      <w:r>
        <w:rPr>
          <w:noProof/>
        </w:rPr>
        <w:instrText xml:space="preserve"> PAGEREF _Toc135253471 \h </w:instrText>
      </w:r>
      <w:r>
        <w:rPr>
          <w:noProof/>
        </w:rPr>
      </w:r>
      <w:r>
        <w:rPr>
          <w:noProof/>
        </w:rPr>
        <w:fldChar w:fldCharType="separate"/>
      </w:r>
      <w:r>
        <w:rPr>
          <w:noProof/>
        </w:rPr>
        <w:t>87</w:t>
      </w:r>
      <w:r>
        <w:rPr>
          <w:noProof/>
        </w:rPr>
        <w:fldChar w:fldCharType="end"/>
      </w:r>
    </w:p>
    <w:p w14:paraId="543A094E" w14:textId="270D615F" w:rsidR="005B23C0" w:rsidRDefault="005B23C0">
      <w:pPr>
        <w:pStyle w:val="TOC2"/>
        <w:tabs>
          <w:tab w:val="left" w:pos="1200"/>
        </w:tabs>
        <w:rPr>
          <w:rFonts w:asciiTheme="minorHAnsi" w:eastAsiaTheme="minorEastAsia" w:hAnsiTheme="minorHAnsi" w:cstheme="minorBidi"/>
          <w:b w:val="0"/>
          <w:bCs w:val="0"/>
          <w:i w:val="0"/>
          <w:noProof/>
          <w:kern w:val="2"/>
          <w:sz w:val="22"/>
          <w14:ligatures w14:val="standardContextual"/>
        </w:rPr>
      </w:pPr>
      <w:r w:rsidRPr="00305AFB">
        <w:rPr>
          <w:noProof/>
          <w:lang w:val="vi-VN"/>
        </w:rPr>
        <w:t>3.3.34</w:t>
      </w:r>
      <w:r>
        <w:rPr>
          <w:rFonts w:asciiTheme="minorHAnsi" w:eastAsiaTheme="minorEastAsia" w:hAnsiTheme="minorHAnsi" w:cstheme="minorBidi"/>
          <w:b w:val="0"/>
          <w:bCs w:val="0"/>
          <w:i w:val="0"/>
          <w:noProof/>
          <w:kern w:val="2"/>
          <w:sz w:val="22"/>
          <w14:ligatures w14:val="standardContextual"/>
        </w:rPr>
        <w:tab/>
      </w:r>
      <w:r w:rsidRPr="00305AFB">
        <w:rPr>
          <w:noProof/>
          <w:lang w:val="vi-VN"/>
        </w:rPr>
        <w:t>Use case Tìm kiếm thông tin máy tính</w:t>
      </w:r>
      <w:r>
        <w:rPr>
          <w:noProof/>
        </w:rPr>
        <w:tab/>
      </w:r>
      <w:r>
        <w:rPr>
          <w:noProof/>
        </w:rPr>
        <w:fldChar w:fldCharType="begin"/>
      </w:r>
      <w:r>
        <w:rPr>
          <w:noProof/>
        </w:rPr>
        <w:instrText xml:space="preserve"> PAGEREF _Toc135253472 \h </w:instrText>
      </w:r>
      <w:r>
        <w:rPr>
          <w:noProof/>
        </w:rPr>
      </w:r>
      <w:r>
        <w:rPr>
          <w:noProof/>
        </w:rPr>
        <w:fldChar w:fldCharType="separate"/>
      </w:r>
      <w:r>
        <w:rPr>
          <w:noProof/>
        </w:rPr>
        <w:t>88</w:t>
      </w:r>
      <w:r>
        <w:rPr>
          <w:noProof/>
        </w:rPr>
        <w:fldChar w:fldCharType="end"/>
      </w:r>
    </w:p>
    <w:p w14:paraId="5183C881" w14:textId="11ECD4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3.3.35 Use case Thống kê, báo cáo tài liệu</w:t>
      </w:r>
      <w:r>
        <w:rPr>
          <w:noProof/>
        </w:rPr>
        <w:tab/>
      </w:r>
      <w:r>
        <w:rPr>
          <w:noProof/>
        </w:rPr>
        <w:fldChar w:fldCharType="begin"/>
      </w:r>
      <w:r>
        <w:rPr>
          <w:noProof/>
        </w:rPr>
        <w:instrText xml:space="preserve"> PAGEREF _Toc135253473 \h </w:instrText>
      </w:r>
      <w:r>
        <w:rPr>
          <w:noProof/>
        </w:rPr>
      </w:r>
      <w:r>
        <w:rPr>
          <w:noProof/>
        </w:rPr>
        <w:fldChar w:fldCharType="separate"/>
      </w:r>
      <w:r>
        <w:rPr>
          <w:noProof/>
        </w:rPr>
        <w:t>89</w:t>
      </w:r>
      <w:r>
        <w:rPr>
          <w:noProof/>
        </w:rPr>
        <w:fldChar w:fldCharType="end"/>
      </w:r>
    </w:p>
    <w:p w14:paraId="47AFEE88" w14:textId="53B360D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3.3.36 Use case Thống kê các thông tin thuộc về độc giả</w:t>
      </w:r>
      <w:r>
        <w:rPr>
          <w:noProof/>
        </w:rPr>
        <w:tab/>
      </w:r>
      <w:r>
        <w:rPr>
          <w:noProof/>
        </w:rPr>
        <w:fldChar w:fldCharType="begin"/>
      </w:r>
      <w:r>
        <w:rPr>
          <w:noProof/>
        </w:rPr>
        <w:instrText xml:space="preserve"> PAGEREF _Toc135253474 \h </w:instrText>
      </w:r>
      <w:r>
        <w:rPr>
          <w:noProof/>
        </w:rPr>
      </w:r>
      <w:r>
        <w:rPr>
          <w:noProof/>
        </w:rPr>
        <w:fldChar w:fldCharType="separate"/>
      </w:r>
      <w:r>
        <w:rPr>
          <w:noProof/>
        </w:rPr>
        <w:t>91</w:t>
      </w:r>
      <w:r>
        <w:rPr>
          <w:noProof/>
        </w:rPr>
        <w:fldChar w:fldCharType="end"/>
      </w:r>
    </w:p>
    <w:p w14:paraId="435E9FF0" w14:textId="73AA377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3.3.37 Usecase Thống kê cơ sở vật chất cần được bảo trì, sửa chữa</w:t>
      </w:r>
      <w:r>
        <w:rPr>
          <w:noProof/>
        </w:rPr>
        <w:tab/>
      </w:r>
      <w:r>
        <w:rPr>
          <w:noProof/>
        </w:rPr>
        <w:fldChar w:fldCharType="begin"/>
      </w:r>
      <w:r>
        <w:rPr>
          <w:noProof/>
        </w:rPr>
        <w:instrText xml:space="preserve"> PAGEREF _Toc135253475 \h </w:instrText>
      </w:r>
      <w:r>
        <w:rPr>
          <w:noProof/>
        </w:rPr>
      </w:r>
      <w:r>
        <w:rPr>
          <w:noProof/>
        </w:rPr>
        <w:fldChar w:fldCharType="separate"/>
      </w:r>
      <w:r>
        <w:rPr>
          <w:noProof/>
        </w:rPr>
        <w:t>93</w:t>
      </w:r>
      <w:r>
        <w:rPr>
          <w:noProof/>
        </w:rPr>
        <w:fldChar w:fldCharType="end"/>
      </w:r>
    </w:p>
    <w:p w14:paraId="202A8D6F" w14:textId="12110A1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3.3.38 Usecase In ấn của ban thủ thư</w:t>
      </w:r>
      <w:r>
        <w:rPr>
          <w:noProof/>
        </w:rPr>
        <w:tab/>
      </w:r>
      <w:r>
        <w:rPr>
          <w:noProof/>
        </w:rPr>
        <w:fldChar w:fldCharType="begin"/>
      </w:r>
      <w:r>
        <w:rPr>
          <w:noProof/>
        </w:rPr>
        <w:instrText xml:space="preserve"> PAGEREF _Toc135253476 \h </w:instrText>
      </w:r>
      <w:r>
        <w:rPr>
          <w:noProof/>
        </w:rPr>
      </w:r>
      <w:r>
        <w:rPr>
          <w:noProof/>
        </w:rPr>
        <w:fldChar w:fldCharType="separate"/>
      </w:r>
      <w:r>
        <w:rPr>
          <w:noProof/>
        </w:rPr>
        <w:t>94</w:t>
      </w:r>
      <w:r>
        <w:rPr>
          <w:noProof/>
        </w:rPr>
        <w:fldChar w:fldCharType="end"/>
      </w:r>
    </w:p>
    <w:p w14:paraId="1B80AD99" w14:textId="43B8EE6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3.3.39 Usecase In tài liệu của người dùng</w:t>
      </w:r>
      <w:r>
        <w:rPr>
          <w:noProof/>
        </w:rPr>
        <w:tab/>
      </w:r>
      <w:r>
        <w:rPr>
          <w:noProof/>
        </w:rPr>
        <w:fldChar w:fldCharType="begin"/>
      </w:r>
      <w:r>
        <w:rPr>
          <w:noProof/>
        </w:rPr>
        <w:instrText xml:space="preserve"> PAGEREF _Toc135253477 \h </w:instrText>
      </w:r>
      <w:r>
        <w:rPr>
          <w:noProof/>
        </w:rPr>
      </w:r>
      <w:r>
        <w:rPr>
          <w:noProof/>
        </w:rPr>
        <w:fldChar w:fldCharType="separate"/>
      </w:r>
      <w:r>
        <w:rPr>
          <w:noProof/>
        </w:rPr>
        <w:t>96</w:t>
      </w:r>
      <w:r>
        <w:rPr>
          <w:noProof/>
        </w:rPr>
        <w:fldChar w:fldCharType="end"/>
      </w:r>
    </w:p>
    <w:p w14:paraId="32908AFE" w14:textId="2CF6688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3.3.40 Usecase Thanh toán</w:t>
      </w:r>
      <w:r>
        <w:rPr>
          <w:noProof/>
        </w:rPr>
        <w:tab/>
      </w:r>
      <w:r>
        <w:rPr>
          <w:noProof/>
        </w:rPr>
        <w:fldChar w:fldCharType="begin"/>
      </w:r>
      <w:r>
        <w:rPr>
          <w:noProof/>
        </w:rPr>
        <w:instrText xml:space="preserve"> PAGEREF _Toc135253478 \h </w:instrText>
      </w:r>
      <w:r>
        <w:rPr>
          <w:noProof/>
        </w:rPr>
      </w:r>
      <w:r>
        <w:rPr>
          <w:noProof/>
        </w:rPr>
        <w:fldChar w:fldCharType="separate"/>
      </w:r>
      <w:r>
        <w:rPr>
          <w:noProof/>
        </w:rPr>
        <w:t>97</w:t>
      </w:r>
      <w:r>
        <w:rPr>
          <w:noProof/>
        </w:rPr>
        <w:fldChar w:fldCharType="end"/>
      </w:r>
    </w:p>
    <w:p w14:paraId="6E3105E4" w14:textId="2495809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3.3.41 Use case Kiểm tra Thông tin hệ thống</w:t>
      </w:r>
      <w:r>
        <w:rPr>
          <w:noProof/>
        </w:rPr>
        <w:tab/>
      </w:r>
      <w:r>
        <w:rPr>
          <w:noProof/>
        </w:rPr>
        <w:fldChar w:fldCharType="begin"/>
      </w:r>
      <w:r>
        <w:rPr>
          <w:noProof/>
        </w:rPr>
        <w:instrText xml:space="preserve"> PAGEREF _Toc135253479 \h </w:instrText>
      </w:r>
      <w:r>
        <w:rPr>
          <w:noProof/>
        </w:rPr>
      </w:r>
      <w:r>
        <w:rPr>
          <w:noProof/>
        </w:rPr>
        <w:fldChar w:fldCharType="separate"/>
      </w:r>
      <w:r>
        <w:rPr>
          <w:noProof/>
        </w:rPr>
        <w:t>101</w:t>
      </w:r>
      <w:r>
        <w:rPr>
          <w:noProof/>
        </w:rPr>
        <w:fldChar w:fldCharType="end"/>
      </w:r>
    </w:p>
    <w:p w14:paraId="69BBF0F0" w14:textId="15DFA54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3.3.42 Use case Sửa chữa hệ thống</w:t>
      </w:r>
      <w:r>
        <w:rPr>
          <w:noProof/>
        </w:rPr>
        <w:tab/>
      </w:r>
      <w:r>
        <w:rPr>
          <w:noProof/>
        </w:rPr>
        <w:fldChar w:fldCharType="begin"/>
      </w:r>
      <w:r>
        <w:rPr>
          <w:noProof/>
        </w:rPr>
        <w:instrText xml:space="preserve"> PAGEREF _Toc135253480 \h </w:instrText>
      </w:r>
      <w:r>
        <w:rPr>
          <w:noProof/>
        </w:rPr>
      </w:r>
      <w:r>
        <w:rPr>
          <w:noProof/>
        </w:rPr>
        <w:fldChar w:fldCharType="separate"/>
      </w:r>
      <w:r>
        <w:rPr>
          <w:noProof/>
        </w:rPr>
        <w:t>103</w:t>
      </w:r>
      <w:r>
        <w:rPr>
          <w:noProof/>
        </w:rPr>
        <w:fldChar w:fldCharType="end"/>
      </w:r>
    </w:p>
    <w:p w14:paraId="6A1723CA" w14:textId="062D2D7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3.3.43 Use case Nâng cấp hệ thống</w:t>
      </w:r>
      <w:r>
        <w:rPr>
          <w:noProof/>
        </w:rPr>
        <w:tab/>
      </w:r>
      <w:r>
        <w:rPr>
          <w:noProof/>
        </w:rPr>
        <w:fldChar w:fldCharType="begin"/>
      </w:r>
      <w:r>
        <w:rPr>
          <w:noProof/>
        </w:rPr>
        <w:instrText xml:space="preserve"> PAGEREF _Toc135253481 \h </w:instrText>
      </w:r>
      <w:r>
        <w:rPr>
          <w:noProof/>
        </w:rPr>
      </w:r>
      <w:r>
        <w:rPr>
          <w:noProof/>
        </w:rPr>
        <w:fldChar w:fldCharType="separate"/>
      </w:r>
      <w:r>
        <w:rPr>
          <w:noProof/>
        </w:rPr>
        <w:t>105</w:t>
      </w:r>
      <w:r>
        <w:rPr>
          <w:noProof/>
        </w:rPr>
        <w:fldChar w:fldCharType="end"/>
      </w:r>
    </w:p>
    <w:p w14:paraId="14C4FF36" w14:textId="17AD767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3.3.44 Use case Kiểm tra bảo mật của hệ thống</w:t>
      </w:r>
      <w:r>
        <w:rPr>
          <w:noProof/>
        </w:rPr>
        <w:tab/>
      </w:r>
      <w:r>
        <w:rPr>
          <w:noProof/>
        </w:rPr>
        <w:fldChar w:fldCharType="begin"/>
      </w:r>
      <w:r>
        <w:rPr>
          <w:noProof/>
        </w:rPr>
        <w:instrText xml:space="preserve"> PAGEREF _Toc135253482 \h </w:instrText>
      </w:r>
      <w:r>
        <w:rPr>
          <w:noProof/>
        </w:rPr>
      </w:r>
      <w:r>
        <w:rPr>
          <w:noProof/>
        </w:rPr>
        <w:fldChar w:fldCharType="separate"/>
      </w:r>
      <w:r>
        <w:rPr>
          <w:noProof/>
        </w:rPr>
        <w:t>107</w:t>
      </w:r>
      <w:r>
        <w:rPr>
          <w:noProof/>
        </w:rPr>
        <w:fldChar w:fldCharType="end"/>
      </w:r>
    </w:p>
    <w:p w14:paraId="647F73A3" w14:textId="2722A4B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3.3.45 Use case Đánh giá hiệu suất hệ thống</w:t>
      </w:r>
      <w:r>
        <w:rPr>
          <w:noProof/>
        </w:rPr>
        <w:tab/>
      </w:r>
      <w:r>
        <w:rPr>
          <w:noProof/>
        </w:rPr>
        <w:fldChar w:fldCharType="begin"/>
      </w:r>
      <w:r>
        <w:rPr>
          <w:noProof/>
        </w:rPr>
        <w:instrText xml:space="preserve"> PAGEREF _Toc135253483 \h </w:instrText>
      </w:r>
      <w:r>
        <w:rPr>
          <w:noProof/>
        </w:rPr>
      </w:r>
      <w:r>
        <w:rPr>
          <w:noProof/>
        </w:rPr>
        <w:fldChar w:fldCharType="separate"/>
      </w:r>
      <w:r>
        <w:rPr>
          <w:noProof/>
        </w:rPr>
        <w:t>109</w:t>
      </w:r>
      <w:r>
        <w:rPr>
          <w:noProof/>
        </w:rPr>
        <w:fldChar w:fldCharType="end"/>
      </w:r>
    </w:p>
    <w:p w14:paraId="088416D3" w14:textId="414670CC"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w:t>
      </w:r>
      <w:r>
        <w:rPr>
          <w:noProof/>
        </w:rPr>
        <w:t>4</w:t>
      </w:r>
      <w:r w:rsidRPr="00305AFB">
        <w:rPr>
          <w:noProof/>
          <w:lang w:val="vi-VN"/>
        </w:rPr>
        <w:t xml:space="preserve"> Sơ đồ ERD tổng quát</w:t>
      </w:r>
      <w:r>
        <w:rPr>
          <w:noProof/>
        </w:rPr>
        <w:tab/>
      </w:r>
      <w:r>
        <w:rPr>
          <w:noProof/>
        </w:rPr>
        <w:fldChar w:fldCharType="begin"/>
      </w:r>
      <w:r>
        <w:rPr>
          <w:noProof/>
        </w:rPr>
        <w:instrText xml:space="preserve"> PAGEREF _Toc135253484 \h </w:instrText>
      </w:r>
      <w:r>
        <w:rPr>
          <w:noProof/>
        </w:rPr>
      </w:r>
      <w:r>
        <w:rPr>
          <w:noProof/>
        </w:rPr>
        <w:fldChar w:fldCharType="separate"/>
      </w:r>
      <w:r>
        <w:rPr>
          <w:noProof/>
        </w:rPr>
        <w:t>112</w:t>
      </w:r>
      <w:r>
        <w:rPr>
          <w:noProof/>
        </w:rPr>
        <w:fldChar w:fldCharType="end"/>
      </w:r>
    </w:p>
    <w:p w14:paraId="4E6C51A0" w14:textId="30414065"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3.5 Sơ đồ class tổng quát</w:t>
      </w:r>
      <w:r>
        <w:rPr>
          <w:noProof/>
        </w:rPr>
        <w:tab/>
      </w:r>
      <w:r>
        <w:rPr>
          <w:noProof/>
        </w:rPr>
        <w:fldChar w:fldCharType="begin"/>
      </w:r>
      <w:r>
        <w:rPr>
          <w:noProof/>
        </w:rPr>
        <w:instrText xml:space="preserve"> PAGEREF _Toc135253485 \h </w:instrText>
      </w:r>
      <w:r>
        <w:rPr>
          <w:noProof/>
        </w:rPr>
      </w:r>
      <w:r>
        <w:rPr>
          <w:noProof/>
        </w:rPr>
        <w:fldChar w:fldCharType="separate"/>
      </w:r>
      <w:r>
        <w:rPr>
          <w:noProof/>
        </w:rPr>
        <w:t>113</w:t>
      </w:r>
      <w:r>
        <w:rPr>
          <w:noProof/>
        </w:rPr>
        <w:fldChar w:fldCharType="end"/>
      </w:r>
    </w:p>
    <w:p w14:paraId="2C845113" w14:textId="73FD942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3.6 Sơ đồ tuần tự</w:t>
      </w:r>
      <w:r>
        <w:rPr>
          <w:noProof/>
        </w:rPr>
        <w:tab/>
      </w:r>
      <w:r>
        <w:rPr>
          <w:noProof/>
        </w:rPr>
        <w:fldChar w:fldCharType="begin"/>
      </w:r>
      <w:r>
        <w:rPr>
          <w:noProof/>
        </w:rPr>
        <w:instrText xml:space="preserve"> PAGEREF _Toc135253486 \h </w:instrText>
      </w:r>
      <w:r>
        <w:rPr>
          <w:noProof/>
        </w:rPr>
      </w:r>
      <w:r>
        <w:rPr>
          <w:noProof/>
        </w:rPr>
        <w:fldChar w:fldCharType="separate"/>
      </w:r>
      <w:r>
        <w:rPr>
          <w:noProof/>
        </w:rPr>
        <w:t>114</w:t>
      </w:r>
      <w:r>
        <w:rPr>
          <w:noProof/>
        </w:rPr>
        <w:fldChar w:fldCharType="end"/>
      </w:r>
    </w:p>
    <w:p w14:paraId="6B271998" w14:textId="2727142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3.6.1 Quản trị hệ </w:t>
      </w:r>
      <w:r w:rsidRPr="00305AFB">
        <w:rPr>
          <w:i w:val="0"/>
          <w:noProof/>
          <w:lang w:val="vi-VN"/>
        </w:rPr>
        <w:t>thống</w:t>
      </w:r>
      <w:r>
        <w:rPr>
          <w:noProof/>
        </w:rPr>
        <w:tab/>
      </w:r>
      <w:r>
        <w:rPr>
          <w:noProof/>
        </w:rPr>
        <w:fldChar w:fldCharType="begin"/>
      </w:r>
      <w:r>
        <w:rPr>
          <w:noProof/>
        </w:rPr>
        <w:instrText xml:space="preserve"> PAGEREF _Toc135253487 \h </w:instrText>
      </w:r>
      <w:r>
        <w:rPr>
          <w:noProof/>
        </w:rPr>
      </w:r>
      <w:r>
        <w:rPr>
          <w:noProof/>
        </w:rPr>
        <w:fldChar w:fldCharType="separate"/>
      </w:r>
      <w:r>
        <w:rPr>
          <w:noProof/>
        </w:rPr>
        <w:t>114</w:t>
      </w:r>
      <w:r>
        <w:rPr>
          <w:noProof/>
        </w:rPr>
        <w:fldChar w:fldCharType="end"/>
      </w:r>
    </w:p>
    <w:p w14:paraId="560DD84D" w14:textId="6A533DF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 xml:space="preserve">3.6.1.1 Sơ đồ tuần tự </w:t>
      </w:r>
      <w:r w:rsidRPr="00305AFB">
        <w:rPr>
          <w:noProof/>
          <w:lang w:val="vi-VN"/>
        </w:rPr>
        <w:t>Quên mật khẩu</w:t>
      </w:r>
      <w:r>
        <w:rPr>
          <w:noProof/>
        </w:rPr>
        <w:tab/>
      </w:r>
      <w:r>
        <w:rPr>
          <w:noProof/>
        </w:rPr>
        <w:fldChar w:fldCharType="begin"/>
      </w:r>
      <w:r>
        <w:rPr>
          <w:noProof/>
        </w:rPr>
        <w:instrText xml:space="preserve"> PAGEREF _Toc135253488 \h </w:instrText>
      </w:r>
      <w:r>
        <w:rPr>
          <w:noProof/>
        </w:rPr>
      </w:r>
      <w:r>
        <w:rPr>
          <w:noProof/>
        </w:rPr>
        <w:fldChar w:fldCharType="separate"/>
      </w:r>
      <w:r>
        <w:rPr>
          <w:noProof/>
        </w:rPr>
        <w:t>114</w:t>
      </w:r>
      <w:r>
        <w:rPr>
          <w:noProof/>
        </w:rPr>
        <w:fldChar w:fldCharType="end"/>
      </w:r>
    </w:p>
    <w:p w14:paraId="6C2FD404" w14:textId="4ABB078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3.6.1.</w:t>
      </w:r>
      <w:r>
        <w:rPr>
          <w:noProof/>
        </w:rPr>
        <w:t>2</w:t>
      </w:r>
      <w:r w:rsidRPr="00305AFB">
        <w:rPr>
          <w:noProof/>
          <w:lang w:val="vi-VN"/>
        </w:rPr>
        <w:t xml:space="preserve"> Sơ đồ tuần tự Đổi mật khẩu</w:t>
      </w:r>
      <w:r>
        <w:rPr>
          <w:noProof/>
        </w:rPr>
        <w:tab/>
      </w:r>
      <w:r>
        <w:rPr>
          <w:noProof/>
        </w:rPr>
        <w:fldChar w:fldCharType="begin"/>
      </w:r>
      <w:r>
        <w:rPr>
          <w:noProof/>
        </w:rPr>
        <w:instrText xml:space="preserve"> PAGEREF _Toc135253489 \h </w:instrText>
      </w:r>
      <w:r>
        <w:rPr>
          <w:noProof/>
        </w:rPr>
      </w:r>
      <w:r>
        <w:rPr>
          <w:noProof/>
        </w:rPr>
        <w:fldChar w:fldCharType="separate"/>
      </w:r>
      <w:r>
        <w:rPr>
          <w:noProof/>
        </w:rPr>
        <w:t>115</w:t>
      </w:r>
      <w:r>
        <w:rPr>
          <w:noProof/>
        </w:rPr>
        <w:fldChar w:fldCharType="end"/>
      </w:r>
    </w:p>
    <w:p w14:paraId="01E599B0" w14:textId="63A8721E"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3.6.1.3 Sơ đồ tuần tự Đăng ký</w:t>
      </w:r>
      <w:r>
        <w:rPr>
          <w:noProof/>
        </w:rPr>
        <w:tab/>
      </w:r>
      <w:r>
        <w:rPr>
          <w:noProof/>
        </w:rPr>
        <w:fldChar w:fldCharType="begin"/>
      </w:r>
      <w:r>
        <w:rPr>
          <w:noProof/>
        </w:rPr>
        <w:instrText xml:space="preserve"> PAGEREF _Toc135253490 \h </w:instrText>
      </w:r>
      <w:r>
        <w:rPr>
          <w:noProof/>
        </w:rPr>
      </w:r>
      <w:r>
        <w:rPr>
          <w:noProof/>
        </w:rPr>
        <w:fldChar w:fldCharType="separate"/>
      </w:r>
      <w:r>
        <w:rPr>
          <w:noProof/>
        </w:rPr>
        <w:t>116</w:t>
      </w:r>
      <w:r>
        <w:rPr>
          <w:noProof/>
        </w:rPr>
        <w:fldChar w:fldCharType="end"/>
      </w:r>
    </w:p>
    <w:p w14:paraId="6045AEB5" w14:textId="7CBA0D9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3.6.2 </w:t>
      </w:r>
      <w:r>
        <w:rPr>
          <w:noProof/>
        </w:rPr>
        <w:t xml:space="preserve">Sơ đồ tuần tự </w:t>
      </w:r>
      <w:r w:rsidRPr="00305AFB">
        <w:rPr>
          <w:noProof/>
          <w:lang w:val="vi-VN"/>
        </w:rPr>
        <w:t>Quản lý tài liệu</w:t>
      </w:r>
      <w:r>
        <w:rPr>
          <w:noProof/>
        </w:rPr>
        <w:tab/>
      </w:r>
      <w:r>
        <w:rPr>
          <w:noProof/>
        </w:rPr>
        <w:fldChar w:fldCharType="begin"/>
      </w:r>
      <w:r>
        <w:rPr>
          <w:noProof/>
        </w:rPr>
        <w:instrText xml:space="preserve"> PAGEREF _Toc135253491 \h </w:instrText>
      </w:r>
      <w:r>
        <w:rPr>
          <w:noProof/>
        </w:rPr>
      </w:r>
      <w:r>
        <w:rPr>
          <w:noProof/>
        </w:rPr>
        <w:fldChar w:fldCharType="separate"/>
      </w:r>
      <w:r>
        <w:rPr>
          <w:noProof/>
        </w:rPr>
        <w:t>117</w:t>
      </w:r>
      <w:r>
        <w:rPr>
          <w:noProof/>
        </w:rPr>
        <w:fldChar w:fldCharType="end"/>
      </w:r>
    </w:p>
    <w:p w14:paraId="6C4C3151" w14:textId="22E4373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3.6.2.1</w:t>
      </w:r>
      <w:r>
        <w:rPr>
          <w:noProof/>
        </w:rPr>
        <w:t xml:space="preserve"> Sơ đồ tuần tự</w:t>
      </w:r>
      <w:r w:rsidRPr="00305AFB">
        <w:rPr>
          <w:noProof/>
          <w:lang w:val="vi-VN"/>
        </w:rPr>
        <w:t xml:space="preserve"> Thêm tài liệu</w:t>
      </w:r>
      <w:r>
        <w:rPr>
          <w:noProof/>
        </w:rPr>
        <w:tab/>
      </w:r>
      <w:r>
        <w:rPr>
          <w:noProof/>
        </w:rPr>
        <w:fldChar w:fldCharType="begin"/>
      </w:r>
      <w:r>
        <w:rPr>
          <w:noProof/>
        </w:rPr>
        <w:instrText xml:space="preserve"> PAGEREF _Toc135253492 \h </w:instrText>
      </w:r>
      <w:r>
        <w:rPr>
          <w:noProof/>
        </w:rPr>
      </w:r>
      <w:r>
        <w:rPr>
          <w:noProof/>
        </w:rPr>
        <w:fldChar w:fldCharType="separate"/>
      </w:r>
      <w:r>
        <w:rPr>
          <w:noProof/>
        </w:rPr>
        <w:t>117</w:t>
      </w:r>
      <w:r>
        <w:rPr>
          <w:noProof/>
        </w:rPr>
        <w:fldChar w:fldCharType="end"/>
      </w:r>
    </w:p>
    <w:p w14:paraId="420CDFEB" w14:textId="469400B1"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3.6.2.2 </w:t>
      </w:r>
      <w:r>
        <w:rPr>
          <w:noProof/>
        </w:rPr>
        <w:t xml:space="preserve">Sơ đồ tuần tự </w:t>
      </w:r>
      <w:r w:rsidRPr="00305AFB">
        <w:rPr>
          <w:noProof/>
          <w:lang w:val="vi-VN"/>
        </w:rPr>
        <w:t>Xóa tài liệu</w:t>
      </w:r>
      <w:r>
        <w:rPr>
          <w:noProof/>
        </w:rPr>
        <w:tab/>
      </w:r>
      <w:r>
        <w:rPr>
          <w:noProof/>
        </w:rPr>
        <w:fldChar w:fldCharType="begin"/>
      </w:r>
      <w:r>
        <w:rPr>
          <w:noProof/>
        </w:rPr>
        <w:instrText xml:space="preserve"> PAGEREF _Toc135253493 \h </w:instrText>
      </w:r>
      <w:r>
        <w:rPr>
          <w:noProof/>
        </w:rPr>
      </w:r>
      <w:r>
        <w:rPr>
          <w:noProof/>
        </w:rPr>
        <w:fldChar w:fldCharType="separate"/>
      </w:r>
      <w:r>
        <w:rPr>
          <w:noProof/>
        </w:rPr>
        <w:t>118</w:t>
      </w:r>
      <w:r>
        <w:rPr>
          <w:noProof/>
        </w:rPr>
        <w:fldChar w:fldCharType="end"/>
      </w:r>
    </w:p>
    <w:p w14:paraId="02F71F01" w14:textId="7E6AE0A9"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3.6.2.3</w:t>
      </w:r>
      <w:r>
        <w:rPr>
          <w:noProof/>
        </w:rPr>
        <w:t xml:space="preserve"> Sơ đồ tuần tự</w:t>
      </w:r>
      <w:r w:rsidRPr="00305AFB">
        <w:rPr>
          <w:noProof/>
          <w:lang w:val="vi-VN"/>
        </w:rPr>
        <w:t xml:space="preserve"> Sửa tài liệu</w:t>
      </w:r>
      <w:r>
        <w:rPr>
          <w:noProof/>
        </w:rPr>
        <w:tab/>
      </w:r>
      <w:r>
        <w:rPr>
          <w:noProof/>
        </w:rPr>
        <w:fldChar w:fldCharType="begin"/>
      </w:r>
      <w:r>
        <w:rPr>
          <w:noProof/>
        </w:rPr>
        <w:instrText xml:space="preserve"> PAGEREF _Toc135253494 \h </w:instrText>
      </w:r>
      <w:r>
        <w:rPr>
          <w:noProof/>
        </w:rPr>
      </w:r>
      <w:r>
        <w:rPr>
          <w:noProof/>
        </w:rPr>
        <w:fldChar w:fldCharType="separate"/>
      </w:r>
      <w:r>
        <w:rPr>
          <w:noProof/>
        </w:rPr>
        <w:t>119</w:t>
      </w:r>
      <w:r>
        <w:rPr>
          <w:noProof/>
        </w:rPr>
        <w:fldChar w:fldCharType="end"/>
      </w:r>
    </w:p>
    <w:p w14:paraId="5D6D1AAA" w14:textId="51E69361"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3.6.3 Sơ đồ tuần tự Quản lý độc giả</w:t>
      </w:r>
      <w:r>
        <w:rPr>
          <w:noProof/>
        </w:rPr>
        <w:tab/>
      </w:r>
      <w:r>
        <w:rPr>
          <w:noProof/>
        </w:rPr>
        <w:fldChar w:fldCharType="begin"/>
      </w:r>
      <w:r>
        <w:rPr>
          <w:noProof/>
        </w:rPr>
        <w:instrText xml:space="preserve"> PAGEREF _Toc135253495 \h </w:instrText>
      </w:r>
      <w:r>
        <w:rPr>
          <w:noProof/>
        </w:rPr>
      </w:r>
      <w:r>
        <w:rPr>
          <w:noProof/>
        </w:rPr>
        <w:fldChar w:fldCharType="separate"/>
      </w:r>
      <w:r>
        <w:rPr>
          <w:noProof/>
        </w:rPr>
        <w:t>120</w:t>
      </w:r>
      <w:r>
        <w:rPr>
          <w:noProof/>
        </w:rPr>
        <w:fldChar w:fldCharType="end"/>
      </w:r>
    </w:p>
    <w:p w14:paraId="3DA4D988" w14:textId="01C111D6"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3.6.3.1</w:t>
      </w:r>
      <w:r>
        <w:rPr>
          <w:noProof/>
        </w:rPr>
        <w:t xml:space="preserve"> Sơ đồ tuần tự</w:t>
      </w:r>
      <w:r w:rsidRPr="00305AFB">
        <w:rPr>
          <w:noProof/>
          <w:lang w:val="vi-VN"/>
        </w:rPr>
        <w:t xml:space="preserve"> Xóa thành viên</w:t>
      </w:r>
      <w:r>
        <w:rPr>
          <w:noProof/>
        </w:rPr>
        <w:tab/>
      </w:r>
      <w:r>
        <w:rPr>
          <w:noProof/>
        </w:rPr>
        <w:fldChar w:fldCharType="begin"/>
      </w:r>
      <w:r>
        <w:rPr>
          <w:noProof/>
        </w:rPr>
        <w:instrText xml:space="preserve"> PAGEREF _Toc135253496 \h </w:instrText>
      </w:r>
      <w:r>
        <w:rPr>
          <w:noProof/>
        </w:rPr>
      </w:r>
      <w:r>
        <w:rPr>
          <w:noProof/>
        </w:rPr>
        <w:fldChar w:fldCharType="separate"/>
      </w:r>
      <w:r>
        <w:rPr>
          <w:noProof/>
        </w:rPr>
        <w:t>120</w:t>
      </w:r>
      <w:r>
        <w:rPr>
          <w:noProof/>
        </w:rPr>
        <w:fldChar w:fldCharType="end"/>
      </w:r>
    </w:p>
    <w:p w14:paraId="783A04DA" w14:textId="53FAB90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w:t>
      </w:r>
      <w:r w:rsidRPr="00305AFB">
        <w:rPr>
          <w:noProof/>
          <w:lang w:val="vi-VN"/>
        </w:rPr>
        <w:t>.6.3.2</w:t>
      </w:r>
      <w:r>
        <w:rPr>
          <w:noProof/>
        </w:rPr>
        <w:t xml:space="preserve"> Sơ đồ tuần tự</w:t>
      </w:r>
      <w:r w:rsidRPr="00305AFB">
        <w:rPr>
          <w:noProof/>
          <w:lang w:val="vi-VN"/>
        </w:rPr>
        <w:t xml:space="preserve"> Sửa thông tin thành viên</w:t>
      </w:r>
      <w:r>
        <w:rPr>
          <w:noProof/>
        </w:rPr>
        <w:tab/>
      </w:r>
      <w:r>
        <w:rPr>
          <w:noProof/>
        </w:rPr>
        <w:fldChar w:fldCharType="begin"/>
      </w:r>
      <w:r>
        <w:rPr>
          <w:noProof/>
        </w:rPr>
        <w:instrText xml:space="preserve"> PAGEREF _Toc135253497 \h </w:instrText>
      </w:r>
      <w:r>
        <w:rPr>
          <w:noProof/>
        </w:rPr>
      </w:r>
      <w:r>
        <w:rPr>
          <w:noProof/>
        </w:rPr>
        <w:fldChar w:fldCharType="separate"/>
      </w:r>
      <w:r>
        <w:rPr>
          <w:noProof/>
        </w:rPr>
        <w:t>121</w:t>
      </w:r>
      <w:r>
        <w:rPr>
          <w:noProof/>
        </w:rPr>
        <w:fldChar w:fldCharType="end"/>
      </w:r>
    </w:p>
    <w:p w14:paraId="64D92637" w14:textId="7B3AB91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w:t>
      </w:r>
      <w:r w:rsidRPr="00305AFB">
        <w:rPr>
          <w:noProof/>
          <w:lang w:val="vi-VN"/>
        </w:rPr>
        <w:t xml:space="preserve">.6.3.3 </w:t>
      </w:r>
      <w:r>
        <w:rPr>
          <w:noProof/>
        </w:rPr>
        <w:t xml:space="preserve">Sơ đồ tuần tự của chức năng </w:t>
      </w:r>
      <w:r w:rsidRPr="00305AFB">
        <w:rPr>
          <w:noProof/>
          <w:lang w:val="vi-VN"/>
        </w:rPr>
        <w:t>Đánh giá</w:t>
      </w:r>
      <w:r>
        <w:rPr>
          <w:noProof/>
        </w:rPr>
        <w:tab/>
      </w:r>
      <w:r>
        <w:rPr>
          <w:noProof/>
        </w:rPr>
        <w:fldChar w:fldCharType="begin"/>
      </w:r>
      <w:r>
        <w:rPr>
          <w:noProof/>
        </w:rPr>
        <w:instrText xml:space="preserve"> PAGEREF _Toc135253498 \h </w:instrText>
      </w:r>
      <w:r>
        <w:rPr>
          <w:noProof/>
        </w:rPr>
      </w:r>
      <w:r>
        <w:rPr>
          <w:noProof/>
        </w:rPr>
        <w:fldChar w:fldCharType="separate"/>
      </w:r>
      <w:r>
        <w:rPr>
          <w:noProof/>
        </w:rPr>
        <w:t>122</w:t>
      </w:r>
      <w:r>
        <w:rPr>
          <w:noProof/>
        </w:rPr>
        <w:fldChar w:fldCharType="end"/>
      </w:r>
    </w:p>
    <w:p w14:paraId="799BF21B" w14:textId="4D70FCE9"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3.6.4</w:t>
      </w:r>
      <w:r>
        <w:rPr>
          <w:noProof/>
        </w:rPr>
        <w:t xml:space="preserve"> Sơ đồ tuần tự</w:t>
      </w:r>
      <w:r w:rsidRPr="00305AFB">
        <w:rPr>
          <w:noProof/>
          <w:lang w:val="vi-VN"/>
        </w:rPr>
        <w:t xml:space="preserve"> Quản lý mượn trả tài liệu</w:t>
      </w:r>
      <w:r>
        <w:rPr>
          <w:noProof/>
        </w:rPr>
        <w:tab/>
      </w:r>
      <w:r>
        <w:rPr>
          <w:noProof/>
        </w:rPr>
        <w:fldChar w:fldCharType="begin"/>
      </w:r>
      <w:r>
        <w:rPr>
          <w:noProof/>
        </w:rPr>
        <w:instrText xml:space="preserve"> PAGEREF _Toc135253499 \h </w:instrText>
      </w:r>
      <w:r>
        <w:rPr>
          <w:noProof/>
        </w:rPr>
      </w:r>
      <w:r>
        <w:rPr>
          <w:noProof/>
        </w:rPr>
        <w:fldChar w:fldCharType="separate"/>
      </w:r>
      <w:r>
        <w:rPr>
          <w:noProof/>
        </w:rPr>
        <w:t>123</w:t>
      </w:r>
      <w:r>
        <w:rPr>
          <w:noProof/>
        </w:rPr>
        <w:fldChar w:fldCharType="end"/>
      </w:r>
    </w:p>
    <w:p w14:paraId="6EA3E5C0" w14:textId="454DFB0E"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3.6.4.1</w:t>
      </w:r>
      <w:r>
        <w:rPr>
          <w:noProof/>
        </w:rPr>
        <w:t xml:space="preserve"> Sơ đồ tuần tự</w:t>
      </w:r>
      <w:r w:rsidRPr="00305AFB">
        <w:rPr>
          <w:noProof/>
          <w:lang w:val="vi-VN"/>
        </w:rPr>
        <w:t xml:space="preserve"> Mượn tài liệu</w:t>
      </w:r>
      <w:r>
        <w:rPr>
          <w:noProof/>
        </w:rPr>
        <w:tab/>
      </w:r>
      <w:r>
        <w:rPr>
          <w:noProof/>
        </w:rPr>
        <w:fldChar w:fldCharType="begin"/>
      </w:r>
      <w:r>
        <w:rPr>
          <w:noProof/>
        </w:rPr>
        <w:instrText xml:space="preserve"> PAGEREF _Toc135253500 \h </w:instrText>
      </w:r>
      <w:r>
        <w:rPr>
          <w:noProof/>
        </w:rPr>
      </w:r>
      <w:r>
        <w:rPr>
          <w:noProof/>
        </w:rPr>
        <w:fldChar w:fldCharType="separate"/>
      </w:r>
      <w:r>
        <w:rPr>
          <w:noProof/>
        </w:rPr>
        <w:t>123</w:t>
      </w:r>
      <w:r>
        <w:rPr>
          <w:noProof/>
        </w:rPr>
        <w:fldChar w:fldCharType="end"/>
      </w:r>
    </w:p>
    <w:p w14:paraId="20B1DEFA" w14:textId="2110EC6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3.6.4.2 Sơ đồ tuần tự Trả tài liệu</w:t>
      </w:r>
      <w:r>
        <w:rPr>
          <w:noProof/>
        </w:rPr>
        <w:tab/>
      </w:r>
      <w:r>
        <w:rPr>
          <w:noProof/>
        </w:rPr>
        <w:fldChar w:fldCharType="begin"/>
      </w:r>
      <w:r>
        <w:rPr>
          <w:noProof/>
        </w:rPr>
        <w:instrText xml:space="preserve"> PAGEREF _Toc135253501 \h </w:instrText>
      </w:r>
      <w:r>
        <w:rPr>
          <w:noProof/>
        </w:rPr>
      </w:r>
      <w:r>
        <w:rPr>
          <w:noProof/>
        </w:rPr>
        <w:fldChar w:fldCharType="separate"/>
      </w:r>
      <w:r>
        <w:rPr>
          <w:noProof/>
        </w:rPr>
        <w:t>123</w:t>
      </w:r>
      <w:r>
        <w:rPr>
          <w:noProof/>
        </w:rPr>
        <w:fldChar w:fldCharType="end"/>
      </w:r>
    </w:p>
    <w:p w14:paraId="62C3E9C5" w14:textId="4F9BF5B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3.6.5 Sơ đồ tuần tự Quản lý mượn trả phòng chức năng</w:t>
      </w:r>
      <w:r>
        <w:rPr>
          <w:noProof/>
        </w:rPr>
        <w:tab/>
      </w:r>
      <w:r>
        <w:rPr>
          <w:noProof/>
        </w:rPr>
        <w:fldChar w:fldCharType="begin"/>
      </w:r>
      <w:r>
        <w:rPr>
          <w:noProof/>
        </w:rPr>
        <w:instrText xml:space="preserve"> PAGEREF _Toc135253502 \h </w:instrText>
      </w:r>
      <w:r>
        <w:rPr>
          <w:noProof/>
        </w:rPr>
      </w:r>
      <w:r>
        <w:rPr>
          <w:noProof/>
        </w:rPr>
        <w:fldChar w:fldCharType="separate"/>
      </w:r>
      <w:r>
        <w:rPr>
          <w:noProof/>
        </w:rPr>
        <w:t>124</w:t>
      </w:r>
      <w:r>
        <w:rPr>
          <w:noProof/>
        </w:rPr>
        <w:fldChar w:fldCharType="end"/>
      </w:r>
    </w:p>
    <w:p w14:paraId="10EC1950" w14:textId="10891760"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3.6.5.1 Sơ đồ tuần tự Mượn phòng chức năng</w:t>
      </w:r>
      <w:r>
        <w:rPr>
          <w:noProof/>
        </w:rPr>
        <w:tab/>
      </w:r>
      <w:r>
        <w:rPr>
          <w:noProof/>
        </w:rPr>
        <w:fldChar w:fldCharType="begin"/>
      </w:r>
      <w:r>
        <w:rPr>
          <w:noProof/>
        </w:rPr>
        <w:instrText xml:space="preserve"> PAGEREF _Toc135253503 \h </w:instrText>
      </w:r>
      <w:r>
        <w:rPr>
          <w:noProof/>
        </w:rPr>
      </w:r>
      <w:r>
        <w:rPr>
          <w:noProof/>
        </w:rPr>
        <w:fldChar w:fldCharType="separate"/>
      </w:r>
      <w:r>
        <w:rPr>
          <w:noProof/>
        </w:rPr>
        <w:t>124</w:t>
      </w:r>
      <w:r>
        <w:rPr>
          <w:noProof/>
        </w:rPr>
        <w:fldChar w:fldCharType="end"/>
      </w:r>
    </w:p>
    <w:p w14:paraId="4C93D75F" w14:textId="7D9C1F32"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lastRenderedPageBreak/>
        <w:t>3.6.5.</w:t>
      </w:r>
      <w:r>
        <w:rPr>
          <w:noProof/>
        </w:rPr>
        <w:t>2</w:t>
      </w:r>
      <w:r w:rsidRPr="00305AFB">
        <w:rPr>
          <w:noProof/>
          <w:lang w:val="vi-VN"/>
        </w:rPr>
        <w:t xml:space="preserve"> Sơ đồ tuần tự Trả phòng chức năng</w:t>
      </w:r>
      <w:r>
        <w:rPr>
          <w:noProof/>
        </w:rPr>
        <w:tab/>
      </w:r>
      <w:r>
        <w:rPr>
          <w:noProof/>
        </w:rPr>
        <w:fldChar w:fldCharType="begin"/>
      </w:r>
      <w:r>
        <w:rPr>
          <w:noProof/>
        </w:rPr>
        <w:instrText xml:space="preserve"> PAGEREF _Toc135253504 \h </w:instrText>
      </w:r>
      <w:r>
        <w:rPr>
          <w:noProof/>
        </w:rPr>
      </w:r>
      <w:r>
        <w:rPr>
          <w:noProof/>
        </w:rPr>
        <w:fldChar w:fldCharType="separate"/>
      </w:r>
      <w:r>
        <w:rPr>
          <w:noProof/>
        </w:rPr>
        <w:t>124</w:t>
      </w:r>
      <w:r>
        <w:rPr>
          <w:noProof/>
        </w:rPr>
        <w:fldChar w:fldCharType="end"/>
      </w:r>
    </w:p>
    <w:p w14:paraId="5EBA3206" w14:textId="51C2A28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3.6.6  Sơ đồ tuần tự Quản lý mượn trả máy tính</w:t>
      </w:r>
      <w:r>
        <w:rPr>
          <w:noProof/>
        </w:rPr>
        <w:tab/>
      </w:r>
      <w:r>
        <w:rPr>
          <w:noProof/>
        </w:rPr>
        <w:fldChar w:fldCharType="begin"/>
      </w:r>
      <w:r>
        <w:rPr>
          <w:noProof/>
        </w:rPr>
        <w:instrText xml:space="preserve"> PAGEREF _Toc135253505 \h </w:instrText>
      </w:r>
      <w:r>
        <w:rPr>
          <w:noProof/>
        </w:rPr>
      </w:r>
      <w:r>
        <w:rPr>
          <w:noProof/>
        </w:rPr>
        <w:fldChar w:fldCharType="separate"/>
      </w:r>
      <w:r>
        <w:rPr>
          <w:noProof/>
        </w:rPr>
        <w:t>125</w:t>
      </w:r>
      <w:r>
        <w:rPr>
          <w:noProof/>
        </w:rPr>
        <w:fldChar w:fldCharType="end"/>
      </w:r>
    </w:p>
    <w:p w14:paraId="281DFA34" w14:textId="7E4C86A0"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3.6.6.1 Sơ đồ tuần tự Mượn máy tính</w:t>
      </w:r>
      <w:r>
        <w:rPr>
          <w:noProof/>
        </w:rPr>
        <w:tab/>
      </w:r>
      <w:r>
        <w:rPr>
          <w:noProof/>
        </w:rPr>
        <w:fldChar w:fldCharType="begin"/>
      </w:r>
      <w:r>
        <w:rPr>
          <w:noProof/>
        </w:rPr>
        <w:instrText xml:space="preserve"> PAGEREF _Toc135253506 \h </w:instrText>
      </w:r>
      <w:r>
        <w:rPr>
          <w:noProof/>
        </w:rPr>
      </w:r>
      <w:r>
        <w:rPr>
          <w:noProof/>
        </w:rPr>
        <w:fldChar w:fldCharType="separate"/>
      </w:r>
      <w:r>
        <w:rPr>
          <w:noProof/>
        </w:rPr>
        <w:t>125</w:t>
      </w:r>
      <w:r>
        <w:rPr>
          <w:noProof/>
        </w:rPr>
        <w:fldChar w:fldCharType="end"/>
      </w:r>
    </w:p>
    <w:p w14:paraId="2114778E" w14:textId="2534375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3.6.6.2 Sơ đồ tuần tự Xử lý yêu cầu mượn máy tính</w:t>
      </w:r>
      <w:r>
        <w:rPr>
          <w:noProof/>
        </w:rPr>
        <w:tab/>
      </w:r>
      <w:r>
        <w:rPr>
          <w:noProof/>
        </w:rPr>
        <w:fldChar w:fldCharType="begin"/>
      </w:r>
      <w:r>
        <w:rPr>
          <w:noProof/>
        </w:rPr>
        <w:instrText xml:space="preserve"> PAGEREF _Toc135253507 \h </w:instrText>
      </w:r>
      <w:r>
        <w:rPr>
          <w:noProof/>
        </w:rPr>
      </w:r>
      <w:r>
        <w:rPr>
          <w:noProof/>
        </w:rPr>
        <w:fldChar w:fldCharType="separate"/>
      </w:r>
      <w:r>
        <w:rPr>
          <w:noProof/>
        </w:rPr>
        <w:t>125</w:t>
      </w:r>
      <w:r>
        <w:rPr>
          <w:noProof/>
        </w:rPr>
        <w:fldChar w:fldCharType="end"/>
      </w:r>
    </w:p>
    <w:p w14:paraId="293B542F" w14:textId="3EAE77EC"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3.6.6.3</w:t>
      </w:r>
      <w:r>
        <w:rPr>
          <w:noProof/>
        </w:rPr>
        <w:t xml:space="preserve"> Sơ đồ tuần tự</w:t>
      </w:r>
      <w:r w:rsidRPr="00305AFB">
        <w:rPr>
          <w:noProof/>
          <w:lang w:val="vi-VN"/>
        </w:rPr>
        <w:t xml:space="preserve"> Xử lý yêu cầu trả máy tính</w:t>
      </w:r>
      <w:r>
        <w:rPr>
          <w:noProof/>
        </w:rPr>
        <w:tab/>
      </w:r>
      <w:r>
        <w:rPr>
          <w:noProof/>
        </w:rPr>
        <w:fldChar w:fldCharType="begin"/>
      </w:r>
      <w:r>
        <w:rPr>
          <w:noProof/>
        </w:rPr>
        <w:instrText xml:space="preserve"> PAGEREF _Toc135253508 \h </w:instrText>
      </w:r>
      <w:r>
        <w:rPr>
          <w:noProof/>
        </w:rPr>
      </w:r>
      <w:r>
        <w:rPr>
          <w:noProof/>
        </w:rPr>
        <w:fldChar w:fldCharType="separate"/>
      </w:r>
      <w:r>
        <w:rPr>
          <w:noProof/>
        </w:rPr>
        <w:t>126</w:t>
      </w:r>
      <w:r>
        <w:rPr>
          <w:noProof/>
        </w:rPr>
        <w:fldChar w:fldCharType="end"/>
      </w:r>
    </w:p>
    <w:p w14:paraId="6419617E" w14:textId="134BDBE8"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3.6.7</w:t>
      </w:r>
      <w:r>
        <w:rPr>
          <w:noProof/>
        </w:rPr>
        <w:t xml:space="preserve"> Sơ đồ tuần tự</w:t>
      </w:r>
      <w:r w:rsidRPr="00305AFB">
        <w:rPr>
          <w:noProof/>
          <w:lang w:val="vi-VN"/>
        </w:rPr>
        <w:t xml:space="preserve"> Tìm kiếm thông tin</w:t>
      </w:r>
      <w:r>
        <w:rPr>
          <w:noProof/>
        </w:rPr>
        <w:tab/>
      </w:r>
      <w:r>
        <w:rPr>
          <w:noProof/>
        </w:rPr>
        <w:fldChar w:fldCharType="begin"/>
      </w:r>
      <w:r>
        <w:rPr>
          <w:noProof/>
        </w:rPr>
        <w:instrText xml:space="preserve"> PAGEREF _Toc135253509 \h </w:instrText>
      </w:r>
      <w:r>
        <w:rPr>
          <w:noProof/>
        </w:rPr>
      </w:r>
      <w:r>
        <w:rPr>
          <w:noProof/>
        </w:rPr>
        <w:fldChar w:fldCharType="separate"/>
      </w:r>
      <w:r>
        <w:rPr>
          <w:noProof/>
        </w:rPr>
        <w:t>126</w:t>
      </w:r>
      <w:r>
        <w:rPr>
          <w:noProof/>
        </w:rPr>
        <w:fldChar w:fldCharType="end"/>
      </w:r>
    </w:p>
    <w:p w14:paraId="3CBE177C" w14:textId="01D5153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3.6.8</w:t>
      </w:r>
      <w:r>
        <w:rPr>
          <w:noProof/>
        </w:rPr>
        <w:t xml:space="preserve"> Sơ đồ tuần tự</w:t>
      </w:r>
      <w:r w:rsidRPr="00305AFB">
        <w:rPr>
          <w:noProof/>
          <w:lang w:val="vi-VN"/>
        </w:rPr>
        <w:t xml:space="preserve"> Báo cáo thống kê</w:t>
      </w:r>
      <w:r>
        <w:rPr>
          <w:noProof/>
        </w:rPr>
        <w:tab/>
      </w:r>
      <w:r>
        <w:rPr>
          <w:noProof/>
        </w:rPr>
        <w:fldChar w:fldCharType="begin"/>
      </w:r>
      <w:r>
        <w:rPr>
          <w:noProof/>
        </w:rPr>
        <w:instrText xml:space="preserve"> PAGEREF _Toc135253510 \h </w:instrText>
      </w:r>
      <w:r>
        <w:rPr>
          <w:noProof/>
        </w:rPr>
      </w:r>
      <w:r>
        <w:rPr>
          <w:noProof/>
        </w:rPr>
        <w:fldChar w:fldCharType="separate"/>
      </w:r>
      <w:r>
        <w:rPr>
          <w:noProof/>
        </w:rPr>
        <w:t>127</w:t>
      </w:r>
      <w:r>
        <w:rPr>
          <w:noProof/>
        </w:rPr>
        <w:fldChar w:fldCharType="end"/>
      </w:r>
    </w:p>
    <w:p w14:paraId="6397BB6C" w14:textId="5774C59C"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3.6.9</w:t>
      </w:r>
      <w:r>
        <w:rPr>
          <w:noProof/>
        </w:rPr>
        <w:t xml:space="preserve"> Sơ đồ tuần tự</w:t>
      </w:r>
      <w:r w:rsidRPr="00305AFB">
        <w:rPr>
          <w:noProof/>
          <w:lang w:val="vi-VN"/>
        </w:rPr>
        <w:t xml:space="preserve"> In ấn</w:t>
      </w:r>
      <w:r>
        <w:rPr>
          <w:noProof/>
        </w:rPr>
        <w:tab/>
      </w:r>
      <w:r>
        <w:rPr>
          <w:noProof/>
        </w:rPr>
        <w:fldChar w:fldCharType="begin"/>
      </w:r>
      <w:r>
        <w:rPr>
          <w:noProof/>
        </w:rPr>
        <w:instrText xml:space="preserve"> PAGEREF _Toc135253511 \h </w:instrText>
      </w:r>
      <w:r>
        <w:rPr>
          <w:noProof/>
        </w:rPr>
      </w:r>
      <w:r>
        <w:rPr>
          <w:noProof/>
        </w:rPr>
        <w:fldChar w:fldCharType="separate"/>
      </w:r>
      <w:r>
        <w:rPr>
          <w:noProof/>
        </w:rPr>
        <w:t>128</w:t>
      </w:r>
      <w:r>
        <w:rPr>
          <w:noProof/>
        </w:rPr>
        <w:fldChar w:fldCharType="end"/>
      </w:r>
    </w:p>
    <w:p w14:paraId="4EFE1419" w14:textId="47F8E2AE"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3.6.10 </w:t>
      </w:r>
      <w:r>
        <w:rPr>
          <w:noProof/>
        </w:rPr>
        <w:t xml:space="preserve">Sơ đồ tuần tự </w:t>
      </w:r>
      <w:r w:rsidRPr="00305AFB">
        <w:rPr>
          <w:noProof/>
          <w:lang w:val="vi-VN"/>
        </w:rPr>
        <w:t>B</w:t>
      </w:r>
      <w:r>
        <w:rPr>
          <w:noProof/>
        </w:rPr>
        <w:t>ảo trì hệ thống</w:t>
      </w:r>
      <w:r>
        <w:rPr>
          <w:noProof/>
        </w:rPr>
        <w:tab/>
      </w:r>
      <w:r>
        <w:rPr>
          <w:noProof/>
        </w:rPr>
        <w:fldChar w:fldCharType="begin"/>
      </w:r>
      <w:r>
        <w:rPr>
          <w:noProof/>
        </w:rPr>
        <w:instrText xml:space="preserve"> PAGEREF _Toc135253512 \h </w:instrText>
      </w:r>
      <w:r>
        <w:rPr>
          <w:noProof/>
        </w:rPr>
      </w:r>
      <w:r>
        <w:rPr>
          <w:noProof/>
        </w:rPr>
        <w:fldChar w:fldCharType="separate"/>
      </w:r>
      <w:r>
        <w:rPr>
          <w:noProof/>
        </w:rPr>
        <w:t>129</w:t>
      </w:r>
      <w:r>
        <w:rPr>
          <w:noProof/>
        </w:rPr>
        <w:fldChar w:fldCharType="end"/>
      </w:r>
    </w:p>
    <w:p w14:paraId="0455D236" w14:textId="419682C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 xml:space="preserve">3.7 </w:t>
      </w:r>
      <w:r>
        <w:rPr>
          <w:noProof/>
        </w:rPr>
        <w:t>Sơ</w:t>
      </w:r>
      <w:r w:rsidRPr="00305AFB">
        <w:rPr>
          <w:noProof/>
          <w:lang w:val="vi-VN"/>
        </w:rPr>
        <w:t xml:space="preserve"> đồ activity</w:t>
      </w:r>
      <w:r>
        <w:rPr>
          <w:noProof/>
        </w:rPr>
        <w:tab/>
      </w:r>
      <w:r>
        <w:rPr>
          <w:noProof/>
        </w:rPr>
        <w:fldChar w:fldCharType="begin"/>
      </w:r>
      <w:r>
        <w:rPr>
          <w:noProof/>
        </w:rPr>
        <w:instrText xml:space="preserve"> PAGEREF _Toc135253513 \h </w:instrText>
      </w:r>
      <w:r>
        <w:rPr>
          <w:noProof/>
        </w:rPr>
      </w:r>
      <w:r>
        <w:rPr>
          <w:noProof/>
        </w:rPr>
        <w:fldChar w:fldCharType="separate"/>
      </w:r>
      <w:r>
        <w:rPr>
          <w:noProof/>
        </w:rPr>
        <w:t>130</w:t>
      </w:r>
      <w:r>
        <w:rPr>
          <w:noProof/>
        </w:rPr>
        <w:fldChar w:fldCharType="end"/>
      </w:r>
    </w:p>
    <w:p w14:paraId="6B6E0DE6" w14:textId="73ED0D44" w:rsidR="005B23C0" w:rsidRDefault="005B23C0">
      <w:pPr>
        <w:pStyle w:val="TOC2"/>
        <w:rPr>
          <w:rFonts w:asciiTheme="minorHAnsi" w:eastAsiaTheme="minorEastAsia" w:hAnsiTheme="minorHAnsi" w:cstheme="minorBidi"/>
          <w:b w:val="0"/>
          <w:bCs w:val="0"/>
          <w:i w:val="0"/>
          <w:noProof/>
          <w:kern w:val="2"/>
          <w:sz w:val="22"/>
          <w14:ligatures w14:val="standardContextual"/>
        </w:rPr>
      </w:pPr>
      <w:r>
        <w:rPr>
          <w:noProof/>
        </w:rPr>
        <w:t>3.7.1 Sơ</w:t>
      </w:r>
      <w:r w:rsidRPr="00305AFB">
        <w:rPr>
          <w:noProof/>
          <w:lang w:val="vi-VN"/>
        </w:rPr>
        <w:t xml:space="preserve"> đồ activity</w:t>
      </w:r>
      <w:r>
        <w:rPr>
          <w:noProof/>
        </w:rPr>
        <w:t xml:space="preserve"> Quản trị hệ thống</w:t>
      </w:r>
      <w:r>
        <w:rPr>
          <w:noProof/>
        </w:rPr>
        <w:tab/>
      </w:r>
      <w:r>
        <w:rPr>
          <w:noProof/>
        </w:rPr>
        <w:fldChar w:fldCharType="begin"/>
      </w:r>
      <w:r>
        <w:rPr>
          <w:noProof/>
        </w:rPr>
        <w:instrText xml:space="preserve"> PAGEREF _Toc135253514 \h </w:instrText>
      </w:r>
      <w:r>
        <w:rPr>
          <w:noProof/>
        </w:rPr>
      </w:r>
      <w:r>
        <w:rPr>
          <w:noProof/>
        </w:rPr>
        <w:fldChar w:fldCharType="separate"/>
      </w:r>
      <w:r>
        <w:rPr>
          <w:noProof/>
        </w:rPr>
        <w:t>130</w:t>
      </w:r>
      <w:r>
        <w:rPr>
          <w:noProof/>
        </w:rPr>
        <w:fldChar w:fldCharType="end"/>
      </w:r>
    </w:p>
    <w:p w14:paraId="781817CE" w14:textId="17565297"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3.7.1.1 Sơ đồ activity Đăng ký</w:t>
      </w:r>
      <w:r>
        <w:rPr>
          <w:noProof/>
        </w:rPr>
        <w:tab/>
      </w:r>
      <w:r>
        <w:rPr>
          <w:noProof/>
        </w:rPr>
        <w:fldChar w:fldCharType="begin"/>
      </w:r>
      <w:r>
        <w:rPr>
          <w:noProof/>
        </w:rPr>
        <w:instrText xml:space="preserve"> PAGEREF _Toc135253515 \h </w:instrText>
      </w:r>
      <w:r>
        <w:rPr>
          <w:noProof/>
        </w:rPr>
      </w:r>
      <w:r>
        <w:rPr>
          <w:noProof/>
        </w:rPr>
        <w:fldChar w:fldCharType="separate"/>
      </w:r>
      <w:r>
        <w:rPr>
          <w:noProof/>
        </w:rPr>
        <w:t>130</w:t>
      </w:r>
      <w:r>
        <w:rPr>
          <w:noProof/>
        </w:rPr>
        <w:fldChar w:fldCharType="end"/>
      </w:r>
    </w:p>
    <w:p w14:paraId="4F561F5D" w14:textId="3890DB0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3.7.1.2 Sơ đồ activity Đăng nhập</w:t>
      </w:r>
      <w:r>
        <w:rPr>
          <w:noProof/>
        </w:rPr>
        <w:tab/>
      </w:r>
      <w:r>
        <w:rPr>
          <w:noProof/>
        </w:rPr>
        <w:fldChar w:fldCharType="begin"/>
      </w:r>
      <w:r>
        <w:rPr>
          <w:noProof/>
        </w:rPr>
        <w:instrText xml:space="preserve"> PAGEREF _Toc135253516 \h </w:instrText>
      </w:r>
      <w:r>
        <w:rPr>
          <w:noProof/>
        </w:rPr>
      </w:r>
      <w:r>
        <w:rPr>
          <w:noProof/>
        </w:rPr>
        <w:fldChar w:fldCharType="separate"/>
      </w:r>
      <w:r>
        <w:rPr>
          <w:noProof/>
        </w:rPr>
        <w:t>130</w:t>
      </w:r>
      <w:r>
        <w:rPr>
          <w:noProof/>
        </w:rPr>
        <w:fldChar w:fldCharType="end"/>
      </w:r>
    </w:p>
    <w:p w14:paraId="35FE116C" w14:textId="28B47BB8"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3.7.1.3 </w:t>
      </w:r>
      <w:r>
        <w:rPr>
          <w:noProof/>
        </w:rPr>
        <w:t xml:space="preserve">Sơ đồ activity </w:t>
      </w:r>
      <w:r w:rsidRPr="00305AFB">
        <w:rPr>
          <w:noProof/>
          <w:lang w:val="vi-VN"/>
        </w:rPr>
        <w:t>Đổi mật khẩu</w:t>
      </w:r>
      <w:r>
        <w:rPr>
          <w:noProof/>
        </w:rPr>
        <w:tab/>
      </w:r>
      <w:r>
        <w:rPr>
          <w:noProof/>
        </w:rPr>
        <w:fldChar w:fldCharType="begin"/>
      </w:r>
      <w:r>
        <w:rPr>
          <w:noProof/>
        </w:rPr>
        <w:instrText xml:space="preserve"> PAGEREF _Toc135253517 \h </w:instrText>
      </w:r>
      <w:r>
        <w:rPr>
          <w:noProof/>
        </w:rPr>
      </w:r>
      <w:r>
        <w:rPr>
          <w:noProof/>
        </w:rPr>
        <w:fldChar w:fldCharType="separate"/>
      </w:r>
      <w:r>
        <w:rPr>
          <w:noProof/>
        </w:rPr>
        <w:t>131</w:t>
      </w:r>
      <w:r>
        <w:rPr>
          <w:noProof/>
        </w:rPr>
        <w:fldChar w:fldCharType="end"/>
      </w:r>
    </w:p>
    <w:p w14:paraId="6EEF1F84" w14:textId="5290C59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3.7.1.</w:t>
      </w:r>
      <w:r>
        <w:rPr>
          <w:noProof/>
        </w:rPr>
        <w:t>4</w:t>
      </w:r>
      <w:r w:rsidRPr="00305AFB">
        <w:rPr>
          <w:noProof/>
          <w:lang w:val="vi-VN"/>
        </w:rPr>
        <w:t xml:space="preserve"> </w:t>
      </w:r>
      <w:r>
        <w:rPr>
          <w:noProof/>
        </w:rPr>
        <w:t>Sơ đồ activity Quên</w:t>
      </w:r>
      <w:r w:rsidRPr="00305AFB">
        <w:rPr>
          <w:noProof/>
          <w:lang w:val="vi-VN"/>
        </w:rPr>
        <w:t xml:space="preserve"> mật khẩu</w:t>
      </w:r>
      <w:r>
        <w:rPr>
          <w:noProof/>
        </w:rPr>
        <w:tab/>
      </w:r>
      <w:r>
        <w:rPr>
          <w:noProof/>
        </w:rPr>
        <w:fldChar w:fldCharType="begin"/>
      </w:r>
      <w:r>
        <w:rPr>
          <w:noProof/>
        </w:rPr>
        <w:instrText xml:space="preserve"> PAGEREF _Toc135253518 \h </w:instrText>
      </w:r>
      <w:r>
        <w:rPr>
          <w:noProof/>
        </w:rPr>
      </w:r>
      <w:r>
        <w:rPr>
          <w:noProof/>
        </w:rPr>
        <w:fldChar w:fldCharType="separate"/>
      </w:r>
      <w:r>
        <w:rPr>
          <w:noProof/>
        </w:rPr>
        <w:t>131</w:t>
      </w:r>
      <w:r>
        <w:rPr>
          <w:noProof/>
        </w:rPr>
        <w:fldChar w:fldCharType="end"/>
      </w:r>
    </w:p>
    <w:p w14:paraId="66990F80" w14:textId="6DE46B10"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3.7.2 Sơ đồ activity Quản lý tài liệu</w:t>
      </w:r>
      <w:r>
        <w:rPr>
          <w:noProof/>
        </w:rPr>
        <w:tab/>
      </w:r>
      <w:r>
        <w:rPr>
          <w:noProof/>
        </w:rPr>
        <w:fldChar w:fldCharType="begin"/>
      </w:r>
      <w:r>
        <w:rPr>
          <w:noProof/>
        </w:rPr>
        <w:instrText xml:space="preserve"> PAGEREF _Toc135253519 \h </w:instrText>
      </w:r>
      <w:r>
        <w:rPr>
          <w:noProof/>
        </w:rPr>
      </w:r>
      <w:r>
        <w:rPr>
          <w:noProof/>
        </w:rPr>
        <w:fldChar w:fldCharType="separate"/>
      </w:r>
      <w:r>
        <w:rPr>
          <w:noProof/>
        </w:rPr>
        <w:t>132</w:t>
      </w:r>
      <w:r>
        <w:rPr>
          <w:noProof/>
        </w:rPr>
        <w:fldChar w:fldCharType="end"/>
      </w:r>
    </w:p>
    <w:p w14:paraId="18F487C8" w14:textId="48EF80AD"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3.7.2.1 Sơ đồ activity Thêm tài liệu</w:t>
      </w:r>
      <w:r>
        <w:rPr>
          <w:noProof/>
        </w:rPr>
        <w:tab/>
      </w:r>
      <w:r>
        <w:rPr>
          <w:noProof/>
        </w:rPr>
        <w:fldChar w:fldCharType="begin"/>
      </w:r>
      <w:r>
        <w:rPr>
          <w:noProof/>
        </w:rPr>
        <w:instrText xml:space="preserve"> PAGEREF _Toc135253520 \h </w:instrText>
      </w:r>
      <w:r>
        <w:rPr>
          <w:noProof/>
        </w:rPr>
      </w:r>
      <w:r>
        <w:rPr>
          <w:noProof/>
        </w:rPr>
        <w:fldChar w:fldCharType="separate"/>
      </w:r>
      <w:r>
        <w:rPr>
          <w:noProof/>
        </w:rPr>
        <w:t>132</w:t>
      </w:r>
      <w:r>
        <w:rPr>
          <w:noProof/>
        </w:rPr>
        <w:fldChar w:fldCharType="end"/>
      </w:r>
    </w:p>
    <w:p w14:paraId="7809B4CE" w14:textId="581D785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3.7.2.2 Sơ đồ activity Sửa</w:t>
      </w:r>
      <w:r w:rsidRPr="00305AFB">
        <w:rPr>
          <w:noProof/>
          <w:lang w:val="vi-VN"/>
        </w:rPr>
        <w:t xml:space="preserve"> </w:t>
      </w:r>
      <w:r>
        <w:rPr>
          <w:noProof/>
        </w:rPr>
        <w:t>tài liệu</w:t>
      </w:r>
      <w:r>
        <w:rPr>
          <w:noProof/>
        </w:rPr>
        <w:tab/>
      </w:r>
      <w:r>
        <w:rPr>
          <w:noProof/>
        </w:rPr>
        <w:fldChar w:fldCharType="begin"/>
      </w:r>
      <w:r>
        <w:rPr>
          <w:noProof/>
        </w:rPr>
        <w:instrText xml:space="preserve"> PAGEREF _Toc135253521 \h </w:instrText>
      </w:r>
      <w:r>
        <w:rPr>
          <w:noProof/>
        </w:rPr>
      </w:r>
      <w:r>
        <w:rPr>
          <w:noProof/>
        </w:rPr>
        <w:fldChar w:fldCharType="separate"/>
      </w:r>
      <w:r>
        <w:rPr>
          <w:noProof/>
        </w:rPr>
        <w:t>133</w:t>
      </w:r>
      <w:r>
        <w:rPr>
          <w:noProof/>
        </w:rPr>
        <w:fldChar w:fldCharType="end"/>
      </w:r>
    </w:p>
    <w:p w14:paraId="276A4909" w14:textId="5775B6DF"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 xml:space="preserve">3.7.2.3 </w:t>
      </w:r>
      <w:r w:rsidRPr="00305AFB">
        <w:rPr>
          <w:noProof/>
          <w:lang w:val="vi-VN"/>
        </w:rPr>
        <w:t xml:space="preserve">Sơ đồ activity </w:t>
      </w:r>
      <w:r>
        <w:rPr>
          <w:noProof/>
        </w:rPr>
        <w:t>Xóa</w:t>
      </w:r>
      <w:r w:rsidRPr="00305AFB">
        <w:rPr>
          <w:noProof/>
          <w:lang w:val="vi-VN"/>
        </w:rPr>
        <w:t xml:space="preserve"> </w:t>
      </w:r>
      <w:r>
        <w:rPr>
          <w:noProof/>
        </w:rPr>
        <w:t>tài liệu</w:t>
      </w:r>
      <w:r>
        <w:rPr>
          <w:noProof/>
        </w:rPr>
        <w:tab/>
      </w:r>
      <w:r>
        <w:rPr>
          <w:noProof/>
        </w:rPr>
        <w:fldChar w:fldCharType="begin"/>
      </w:r>
      <w:r>
        <w:rPr>
          <w:noProof/>
        </w:rPr>
        <w:instrText xml:space="preserve"> PAGEREF _Toc135253522 \h </w:instrText>
      </w:r>
      <w:r>
        <w:rPr>
          <w:noProof/>
        </w:rPr>
      </w:r>
      <w:r>
        <w:rPr>
          <w:noProof/>
        </w:rPr>
        <w:fldChar w:fldCharType="separate"/>
      </w:r>
      <w:r>
        <w:rPr>
          <w:noProof/>
        </w:rPr>
        <w:t>134</w:t>
      </w:r>
      <w:r>
        <w:rPr>
          <w:noProof/>
        </w:rPr>
        <w:fldChar w:fldCharType="end"/>
      </w:r>
    </w:p>
    <w:p w14:paraId="33809E09" w14:textId="7282E79F"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3.7.3 Sơ đồ activity Quản lý độc giả</w:t>
      </w:r>
      <w:r>
        <w:rPr>
          <w:noProof/>
        </w:rPr>
        <w:tab/>
      </w:r>
      <w:r>
        <w:rPr>
          <w:noProof/>
        </w:rPr>
        <w:fldChar w:fldCharType="begin"/>
      </w:r>
      <w:r>
        <w:rPr>
          <w:noProof/>
        </w:rPr>
        <w:instrText xml:space="preserve"> PAGEREF _Toc135253523 \h </w:instrText>
      </w:r>
      <w:r>
        <w:rPr>
          <w:noProof/>
        </w:rPr>
      </w:r>
      <w:r>
        <w:rPr>
          <w:noProof/>
        </w:rPr>
        <w:fldChar w:fldCharType="separate"/>
      </w:r>
      <w:r>
        <w:rPr>
          <w:noProof/>
        </w:rPr>
        <w:t>135</w:t>
      </w:r>
      <w:r>
        <w:rPr>
          <w:noProof/>
        </w:rPr>
        <w:fldChar w:fldCharType="end"/>
      </w:r>
    </w:p>
    <w:p w14:paraId="683B88D9" w14:textId="5E330484"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3.7.3.1 Sơ đồ activity Đánh giá</w:t>
      </w:r>
      <w:r>
        <w:rPr>
          <w:noProof/>
        </w:rPr>
        <w:tab/>
      </w:r>
      <w:r>
        <w:rPr>
          <w:noProof/>
        </w:rPr>
        <w:fldChar w:fldCharType="begin"/>
      </w:r>
      <w:r>
        <w:rPr>
          <w:noProof/>
        </w:rPr>
        <w:instrText xml:space="preserve"> PAGEREF _Toc135253524 \h </w:instrText>
      </w:r>
      <w:r>
        <w:rPr>
          <w:noProof/>
        </w:rPr>
      </w:r>
      <w:r>
        <w:rPr>
          <w:noProof/>
        </w:rPr>
        <w:fldChar w:fldCharType="separate"/>
      </w:r>
      <w:r>
        <w:rPr>
          <w:noProof/>
        </w:rPr>
        <w:t>135</w:t>
      </w:r>
      <w:r>
        <w:rPr>
          <w:noProof/>
        </w:rPr>
        <w:fldChar w:fldCharType="end"/>
      </w:r>
    </w:p>
    <w:p w14:paraId="4EFDD4E8" w14:textId="5994BB7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3.7.3.2 Sơ đồ activity Sửa thông tin thành viên</w:t>
      </w:r>
      <w:r>
        <w:rPr>
          <w:noProof/>
        </w:rPr>
        <w:tab/>
      </w:r>
      <w:r>
        <w:rPr>
          <w:noProof/>
        </w:rPr>
        <w:fldChar w:fldCharType="begin"/>
      </w:r>
      <w:r>
        <w:rPr>
          <w:noProof/>
        </w:rPr>
        <w:instrText xml:space="preserve"> PAGEREF _Toc135253525 \h </w:instrText>
      </w:r>
      <w:r>
        <w:rPr>
          <w:noProof/>
        </w:rPr>
      </w:r>
      <w:r>
        <w:rPr>
          <w:noProof/>
        </w:rPr>
        <w:fldChar w:fldCharType="separate"/>
      </w:r>
      <w:r>
        <w:rPr>
          <w:noProof/>
        </w:rPr>
        <w:t>136</w:t>
      </w:r>
      <w:r>
        <w:rPr>
          <w:noProof/>
        </w:rPr>
        <w:fldChar w:fldCharType="end"/>
      </w:r>
    </w:p>
    <w:p w14:paraId="7ADDAD95" w14:textId="202BB5D3"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3.7.3.3 </w:t>
      </w:r>
      <w:r>
        <w:rPr>
          <w:noProof/>
        </w:rPr>
        <w:t xml:space="preserve">Sơ đồ activity </w:t>
      </w:r>
      <w:r w:rsidRPr="00305AFB">
        <w:rPr>
          <w:noProof/>
          <w:lang w:val="vi-VN"/>
        </w:rPr>
        <w:t>Xóa thông tin thành viên</w:t>
      </w:r>
      <w:r>
        <w:rPr>
          <w:noProof/>
        </w:rPr>
        <w:tab/>
      </w:r>
      <w:r>
        <w:rPr>
          <w:noProof/>
        </w:rPr>
        <w:fldChar w:fldCharType="begin"/>
      </w:r>
      <w:r>
        <w:rPr>
          <w:noProof/>
        </w:rPr>
        <w:instrText xml:space="preserve"> PAGEREF _Toc135253526 \h </w:instrText>
      </w:r>
      <w:r>
        <w:rPr>
          <w:noProof/>
        </w:rPr>
      </w:r>
      <w:r>
        <w:rPr>
          <w:noProof/>
        </w:rPr>
        <w:fldChar w:fldCharType="separate"/>
      </w:r>
      <w:r>
        <w:rPr>
          <w:noProof/>
        </w:rPr>
        <w:t>137</w:t>
      </w:r>
      <w:r>
        <w:rPr>
          <w:noProof/>
        </w:rPr>
        <w:fldChar w:fldCharType="end"/>
      </w:r>
    </w:p>
    <w:p w14:paraId="25591D26" w14:textId="7FE74031"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3.7.4 </w:t>
      </w:r>
      <w:r>
        <w:rPr>
          <w:noProof/>
        </w:rPr>
        <w:t xml:space="preserve">Sơ đồ activity </w:t>
      </w:r>
      <w:r w:rsidRPr="00305AFB">
        <w:rPr>
          <w:noProof/>
          <w:lang w:val="vi-VN"/>
        </w:rPr>
        <w:t>Quản lý mượn trả tài liệu</w:t>
      </w:r>
      <w:r>
        <w:rPr>
          <w:noProof/>
        </w:rPr>
        <w:tab/>
      </w:r>
      <w:r>
        <w:rPr>
          <w:noProof/>
        </w:rPr>
        <w:fldChar w:fldCharType="begin"/>
      </w:r>
      <w:r>
        <w:rPr>
          <w:noProof/>
        </w:rPr>
        <w:instrText xml:space="preserve"> PAGEREF _Toc135253527 \h </w:instrText>
      </w:r>
      <w:r>
        <w:rPr>
          <w:noProof/>
        </w:rPr>
      </w:r>
      <w:r>
        <w:rPr>
          <w:noProof/>
        </w:rPr>
        <w:fldChar w:fldCharType="separate"/>
      </w:r>
      <w:r>
        <w:rPr>
          <w:noProof/>
        </w:rPr>
        <w:t>138</w:t>
      </w:r>
      <w:r>
        <w:rPr>
          <w:noProof/>
        </w:rPr>
        <w:fldChar w:fldCharType="end"/>
      </w:r>
    </w:p>
    <w:p w14:paraId="66C0038F" w14:textId="09651465"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 xml:space="preserve">3.7.4.1 </w:t>
      </w:r>
      <w:r>
        <w:rPr>
          <w:noProof/>
        </w:rPr>
        <w:t xml:space="preserve">Sơ đồ activity </w:t>
      </w:r>
      <w:r w:rsidRPr="00305AFB">
        <w:rPr>
          <w:noProof/>
          <w:lang w:val="vi-VN"/>
        </w:rPr>
        <w:t>Mượn tài liệu</w:t>
      </w:r>
      <w:r>
        <w:rPr>
          <w:noProof/>
        </w:rPr>
        <w:tab/>
      </w:r>
      <w:r>
        <w:rPr>
          <w:noProof/>
        </w:rPr>
        <w:fldChar w:fldCharType="begin"/>
      </w:r>
      <w:r>
        <w:rPr>
          <w:noProof/>
        </w:rPr>
        <w:instrText xml:space="preserve"> PAGEREF _Toc135253528 \h </w:instrText>
      </w:r>
      <w:r>
        <w:rPr>
          <w:noProof/>
        </w:rPr>
      </w:r>
      <w:r>
        <w:rPr>
          <w:noProof/>
        </w:rPr>
        <w:fldChar w:fldCharType="separate"/>
      </w:r>
      <w:r>
        <w:rPr>
          <w:noProof/>
        </w:rPr>
        <w:t>138</w:t>
      </w:r>
      <w:r>
        <w:rPr>
          <w:noProof/>
        </w:rPr>
        <w:fldChar w:fldCharType="end"/>
      </w:r>
    </w:p>
    <w:p w14:paraId="6F556D19" w14:textId="6170EC8C"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sidRPr="00305AFB">
        <w:rPr>
          <w:noProof/>
          <w:lang w:val="vi-VN"/>
        </w:rPr>
        <w:t>3.7.4.2</w:t>
      </w:r>
      <w:r>
        <w:rPr>
          <w:noProof/>
        </w:rPr>
        <w:t xml:space="preserve"> Sơ đồ activity</w:t>
      </w:r>
      <w:r w:rsidRPr="00305AFB">
        <w:rPr>
          <w:noProof/>
          <w:lang w:val="vi-VN"/>
        </w:rPr>
        <w:t xml:space="preserve"> Trả tài liệu</w:t>
      </w:r>
      <w:r>
        <w:rPr>
          <w:noProof/>
        </w:rPr>
        <w:tab/>
      </w:r>
      <w:r>
        <w:rPr>
          <w:noProof/>
        </w:rPr>
        <w:fldChar w:fldCharType="begin"/>
      </w:r>
      <w:r>
        <w:rPr>
          <w:noProof/>
        </w:rPr>
        <w:instrText xml:space="preserve"> PAGEREF _Toc135253529 \h </w:instrText>
      </w:r>
      <w:r>
        <w:rPr>
          <w:noProof/>
        </w:rPr>
      </w:r>
      <w:r>
        <w:rPr>
          <w:noProof/>
        </w:rPr>
        <w:fldChar w:fldCharType="separate"/>
      </w:r>
      <w:r>
        <w:rPr>
          <w:noProof/>
        </w:rPr>
        <w:t>139</w:t>
      </w:r>
      <w:r>
        <w:rPr>
          <w:noProof/>
        </w:rPr>
        <w:fldChar w:fldCharType="end"/>
      </w:r>
    </w:p>
    <w:p w14:paraId="3B47445B" w14:textId="59E1D3E7"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3.7.5 </w:t>
      </w:r>
      <w:r>
        <w:rPr>
          <w:noProof/>
        </w:rPr>
        <w:t xml:space="preserve">Sơ đồ activity </w:t>
      </w:r>
      <w:r w:rsidRPr="00305AFB">
        <w:rPr>
          <w:noProof/>
          <w:lang w:val="vi-VN"/>
        </w:rPr>
        <w:t>Quản lý mượn trả phòng chức năng</w:t>
      </w:r>
      <w:r>
        <w:rPr>
          <w:noProof/>
        </w:rPr>
        <w:tab/>
      </w:r>
      <w:r>
        <w:rPr>
          <w:noProof/>
        </w:rPr>
        <w:fldChar w:fldCharType="begin"/>
      </w:r>
      <w:r>
        <w:rPr>
          <w:noProof/>
        </w:rPr>
        <w:instrText xml:space="preserve"> PAGEREF _Toc135253530 \h </w:instrText>
      </w:r>
      <w:r>
        <w:rPr>
          <w:noProof/>
        </w:rPr>
      </w:r>
      <w:r>
        <w:rPr>
          <w:noProof/>
        </w:rPr>
        <w:fldChar w:fldCharType="separate"/>
      </w:r>
      <w:r>
        <w:rPr>
          <w:noProof/>
        </w:rPr>
        <w:t>140</w:t>
      </w:r>
      <w:r>
        <w:rPr>
          <w:noProof/>
        </w:rPr>
        <w:fldChar w:fldCharType="end"/>
      </w:r>
    </w:p>
    <w:p w14:paraId="38161CAB" w14:textId="39826191"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3.7.5.1 Sơ đồ activity Mượn phòng chức năng</w:t>
      </w:r>
      <w:r>
        <w:rPr>
          <w:noProof/>
        </w:rPr>
        <w:tab/>
      </w:r>
      <w:r>
        <w:rPr>
          <w:noProof/>
        </w:rPr>
        <w:fldChar w:fldCharType="begin"/>
      </w:r>
      <w:r>
        <w:rPr>
          <w:noProof/>
        </w:rPr>
        <w:instrText xml:space="preserve"> PAGEREF _Toc135253531 \h </w:instrText>
      </w:r>
      <w:r>
        <w:rPr>
          <w:noProof/>
        </w:rPr>
      </w:r>
      <w:r>
        <w:rPr>
          <w:noProof/>
        </w:rPr>
        <w:fldChar w:fldCharType="separate"/>
      </w:r>
      <w:r>
        <w:rPr>
          <w:noProof/>
        </w:rPr>
        <w:t>140</w:t>
      </w:r>
      <w:r>
        <w:rPr>
          <w:noProof/>
        </w:rPr>
        <w:fldChar w:fldCharType="end"/>
      </w:r>
    </w:p>
    <w:p w14:paraId="43569C25" w14:textId="1D9F725A" w:rsidR="005B23C0" w:rsidRDefault="005B23C0">
      <w:pPr>
        <w:pStyle w:val="TOC3"/>
        <w:tabs>
          <w:tab w:val="right" w:leader="dot" w:pos="8777"/>
        </w:tabs>
        <w:rPr>
          <w:rFonts w:asciiTheme="minorHAnsi" w:eastAsiaTheme="minorEastAsia" w:hAnsiTheme="minorHAnsi" w:cstheme="minorBidi"/>
          <w:noProof/>
          <w:kern w:val="2"/>
          <w:sz w:val="22"/>
          <w:szCs w:val="22"/>
          <w14:ligatures w14:val="standardContextual"/>
        </w:rPr>
      </w:pPr>
      <w:r>
        <w:rPr>
          <w:noProof/>
        </w:rPr>
        <w:t>3.7.5.2 Sơ đồ activity Trả phòng chức năng</w:t>
      </w:r>
      <w:r>
        <w:rPr>
          <w:noProof/>
        </w:rPr>
        <w:tab/>
      </w:r>
      <w:r>
        <w:rPr>
          <w:noProof/>
        </w:rPr>
        <w:fldChar w:fldCharType="begin"/>
      </w:r>
      <w:r>
        <w:rPr>
          <w:noProof/>
        </w:rPr>
        <w:instrText xml:space="preserve"> PAGEREF _Toc135253532 \h </w:instrText>
      </w:r>
      <w:r>
        <w:rPr>
          <w:noProof/>
        </w:rPr>
      </w:r>
      <w:r>
        <w:rPr>
          <w:noProof/>
        </w:rPr>
        <w:fldChar w:fldCharType="separate"/>
      </w:r>
      <w:r>
        <w:rPr>
          <w:noProof/>
        </w:rPr>
        <w:t>141</w:t>
      </w:r>
      <w:r>
        <w:rPr>
          <w:noProof/>
        </w:rPr>
        <w:fldChar w:fldCharType="end"/>
      </w:r>
    </w:p>
    <w:p w14:paraId="6CB110FA" w14:textId="2F6AE485"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 xml:space="preserve">3.7.6 </w:t>
      </w:r>
      <w:r>
        <w:rPr>
          <w:noProof/>
        </w:rPr>
        <w:t xml:space="preserve">Sơ đồ activity </w:t>
      </w:r>
      <w:r w:rsidRPr="00305AFB">
        <w:rPr>
          <w:noProof/>
          <w:lang w:val="vi-VN"/>
        </w:rPr>
        <w:t>Quản lý mượn trả máy tính</w:t>
      </w:r>
      <w:r>
        <w:rPr>
          <w:noProof/>
        </w:rPr>
        <w:tab/>
      </w:r>
      <w:r>
        <w:rPr>
          <w:noProof/>
        </w:rPr>
        <w:fldChar w:fldCharType="begin"/>
      </w:r>
      <w:r>
        <w:rPr>
          <w:noProof/>
        </w:rPr>
        <w:instrText xml:space="preserve"> PAGEREF _Toc135253533 \h </w:instrText>
      </w:r>
      <w:r>
        <w:rPr>
          <w:noProof/>
        </w:rPr>
      </w:r>
      <w:r>
        <w:rPr>
          <w:noProof/>
        </w:rPr>
        <w:fldChar w:fldCharType="separate"/>
      </w:r>
      <w:r>
        <w:rPr>
          <w:noProof/>
        </w:rPr>
        <w:t>142</w:t>
      </w:r>
      <w:r>
        <w:rPr>
          <w:noProof/>
        </w:rPr>
        <w:fldChar w:fldCharType="end"/>
      </w:r>
    </w:p>
    <w:p w14:paraId="5FE54958" w14:textId="2437D6B3"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3.7.7</w:t>
      </w:r>
      <w:r>
        <w:rPr>
          <w:noProof/>
        </w:rPr>
        <w:t xml:space="preserve"> Sơ đồ activity</w:t>
      </w:r>
      <w:r w:rsidRPr="00305AFB">
        <w:rPr>
          <w:noProof/>
          <w:lang w:val="vi-VN"/>
        </w:rPr>
        <w:t xml:space="preserve"> Báo cáo thống kê</w:t>
      </w:r>
      <w:r>
        <w:rPr>
          <w:noProof/>
        </w:rPr>
        <w:tab/>
      </w:r>
      <w:r>
        <w:rPr>
          <w:noProof/>
        </w:rPr>
        <w:fldChar w:fldCharType="begin"/>
      </w:r>
      <w:r>
        <w:rPr>
          <w:noProof/>
        </w:rPr>
        <w:instrText xml:space="preserve"> PAGEREF _Toc135253534 \h </w:instrText>
      </w:r>
      <w:r>
        <w:rPr>
          <w:noProof/>
        </w:rPr>
      </w:r>
      <w:r>
        <w:rPr>
          <w:noProof/>
        </w:rPr>
        <w:fldChar w:fldCharType="separate"/>
      </w:r>
      <w:r>
        <w:rPr>
          <w:noProof/>
        </w:rPr>
        <w:t>143</w:t>
      </w:r>
      <w:r>
        <w:rPr>
          <w:noProof/>
        </w:rPr>
        <w:fldChar w:fldCharType="end"/>
      </w:r>
    </w:p>
    <w:p w14:paraId="7A3B9EFD" w14:textId="68D0C63D" w:rsidR="005B23C0" w:rsidRDefault="005B23C0">
      <w:pPr>
        <w:pStyle w:val="TOC2"/>
        <w:rPr>
          <w:rFonts w:asciiTheme="minorHAnsi" w:eastAsiaTheme="minorEastAsia" w:hAnsiTheme="minorHAnsi" w:cstheme="minorBidi"/>
          <w:b w:val="0"/>
          <w:bCs w:val="0"/>
          <w:i w:val="0"/>
          <w:noProof/>
          <w:kern w:val="2"/>
          <w:sz w:val="22"/>
          <w14:ligatures w14:val="standardContextual"/>
        </w:rPr>
      </w:pPr>
      <w:r>
        <w:rPr>
          <w:noProof/>
        </w:rPr>
        <w:t>3.7.8 Sơ đồ activity Tìm kiếm thông tin</w:t>
      </w:r>
      <w:r>
        <w:rPr>
          <w:noProof/>
        </w:rPr>
        <w:tab/>
      </w:r>
      <w:r>
        <w:rPr>
          <w:noProof/>
        </w:rPr>
        <w:fldChar w:fldCharType="begin"/>
      </w:r>
      <w:r>
        <w:rPr>
          <w:noProof/>
        </w:rPr>
        <w:instrText xml:space="preserve"> PAGEREF _Toc135253535 \h </w:instrText>
      </w:r>
      <w:r>
        <w:rPr>
          <w:noProof/>
        </w:rPr>
      </w:r>
      <w:r>
        <w:rPr>
          <w:noProof/>
        </w:rPr>
        <w:fldChar w:fldCharType="separate"/>
      </w:r>
      <w:r>
        <w:rPr>
          <w:noProof/>
        </w:rPr>
        <w:t>144</w:t>
      </w:r>
      <w:r>
        <w:rPr>
          <w:noProof/>
        </w:rPr>
        <w:fldChar w:fldCharType="end"/>
      </w:r>
    </w:p>
    <w:p w14:paraId="5C4F50EF" w14:textId="2B129B26"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3.7.9</w:t>
      </w:r>
      <w:r>
        <w:rPr>
          <w:noProof/>
        </w:rPr>
        <w:t xml:space="preserve"> Sơ đồ activity</w:t>
      </w:r>
      <w:r w:rsidRPr="00305AFB">
        <w:rPr>
          <w:noProof/>
          <w:lang w:val="vi-VN"/>
        </w:rPr>
        <w:t xml:space="preserve"> In ấn</w:t>
      </w:r>
      <w:r>
        <w:rPr>
          <w:noProof/>
        </w:rPr>
        <w:tab/>
      </w:r>
      <w:r>
        <w:rPr>
          <w:noProof/>
        </w:rPr>
        <w:fldChar w:fldCharType="begin"/>
      </w:r>
      <w:r>
        <w:rPr>
          <w:noProof/>
        </w:rPr>
        <w:instrText xml:space="preserve"> PAGEREF _Toc135253536 \h </w:instrText>
      </w:r>
      <w:r>
        <w:rPr>
          <w:noProof/>
        </w:rPr>
      </w:r>
      <w:r>
        <w:rPr>
          <w:noProof/>
        </w:rPr>
        <w:fldChar w:fldCharType="separate"/>
      </w:r>
      <w:r>
        <w:rPr>
          <w:noProof/>
        </w:rPr>
        <w:t>145</w:t>
      </w:r>
      <w:r>
        <w:rPr>
          <w:noProof/>
        </w:rPr>
        <w:fldChar w:fldCharType="end"/>
      </w:r>
    </w:p>
    <w:p w14:paraId="69E0D8EF" w14:textId="553227B4" w:rsidR="005B23C0" w:rsidRDefault="005B23C0">
      <w:pPr>
        <w:pStyle w:val="TOC2"/>
        <w:rPr>
          <w:rFonts w:asciiTheme="minorHAnsi" w:eastAsiaTheme="minorEastAsia" w:hAnsiTheme="minorHAnsi" w:cstheme="minorBidi"/>
          <w:b w:val="0"/>
          <w:bCs w:val="0"/>
          <w:i w:val="0"/>
          <w:noProof/>
          <w:kern w:val="2"/>
          <w:sz w:val="22"/>
          <w14:ligatures w14:val="standardContextual"/>
        </w:rPr>
      </w:pPr>
      <w:r w:rsidRPr="00305AFB">
        <w:rPr>
          <w:noProof/>
          <w:lang w:val="vi-VN"/>
        </w:rPr>
        <w:t>3.7.10</w:t>
      </w:r>
      <w:r>
        <w:rPr>
          <w:noProof/>
        </w:rPr>
        <w:t xml:space="preserve"> Sơ đồ activity</w:t>
      </w:r>
      <w:r w:rsidRPr="00305AFB">
        <w:rPr>
          <w:noProof/>
          <w:lang w:val="vi-VN"/>
        </w:rPr>
        <w:t xml:space="preserve"> Bảo trì hệ thống</w:t>
      </w:r>
      <w:r>
        <w:rPr>
          <w:noProof/>
        </w:rPr>
        <w:tab/>
      </w:r>
      <w:r>
        <w:rPr>
          <w:noProof/>
        </w:rPr>
        <w:fldChar w:fldCharType="begin"/>
      </w:r>
      <w:r>
        <w:rPr>
          <w:noProof/>
        </w:rPr>
        <w:instrText xml:space="preserve"> PAGEREF _Toc135253537 \h </w:instrText>
      </w:r>
      <w:r>
        <w:rPr>
          <w:noProof/>
        </w:rPr>
      </w:r>
      <w:r>
        <w:rPr>
          <w:noProof/>
        </w:rPr>
        <w:fldChar w:fldCharType="separate"/>
      </w:r>
      <w:r>
        <w:rPr>
          <w:noProof/>
        </w:rPr>
        <w:t>146</w:t>
      </w:r>
      <w:r>
        <w:rPr>
          <w:noProof/>
        </w:rPr>
        <w:fldChar w:fldCharType="end"/>
      </w:r>
    </w:p>
    <w:p w14:paraId="71EF292E" w14:textId="1F6EFA8F" w:rsidR="005B23C0" w:rsidRDefault="005B23C0">
      <w:pPr>
        <w:pStyle w:val="TOC1"/>
        <w:tabs>
          <w:tab w:val="right" w:leader="dot" w:pos="8777"/>
        </w:tabs>
        <w:rPr>
          <w:rFonts w:asciiTheme="minorHAnsi" w:eastAsiaTheme="minorEastAsia" w:hAnsiTheme="minorHAnsi" w:cstheme="minorBidi"/>
          <w:b w:val="0"/>
          <w:bCs w:val="0"/>
          <w:iCs w:val="0"/>
          <w:noProof/>
          <w:kern w:val="2"/>
          <w:sz w:val="22"/>
          <w:szCs w:val="22"/>
          <w14:ligatures w14:val="standardContextual"/>
        </w:rPr>
      </w:pPr>
      <w:r w:rsidRPr="00305AFB">
        <w:rPr>
          <w:noProof/>
          <w:lang w:val="vi-VN"/>
        </w:rPr>
        <w:t>TÀI LIỆU THAM KHẢO</w:t>
      </w:r>
      <w:r>
        <w:rPr>
          <w:noProof/>
        </w:rPr>
        <w:tab/>
      </w:r>
      <w:r>
        <w:rPr>
          <w:noProof/>
        </w:rPr>
        <w:fldChar w:fldCharType="begin"/>
      </w:r>
      <w:r>
        <w:rPr>
          <w:noProof/>
        </w:rPr>
        <w:instrText xml:space="preserve"> PAGEREF _Toc135253538 \h </w:instrText>
      </w:r>
      <w:r>
        <w:rPr>
          <w:noProof/>
        </w:rPr>
      </w:r>
      <w:r>
        <w:rPr>
          <w:noProof/>
        </w:rPr>
        <w:fldChar w:fldCharType="separate"/>
      </w:r>
      <w:r>
        <w:rPr>
          <w:noProof/>
        </w:rPr>
        <w:t>I</w:t>
      </w:r>
      <w:r>
        <w:rPr>
          <w:noProof/>
        </w:rPr>
        <w:fldChar w:fldCharType="end"/>
      </w:r>
    </w:p>
    <w:p w14:paraId="72BA7954" w14:textId="7F0BBA2D" w:rsidR="0081562B" w:rsidRPr="009C1881" w:rsidRDefault="00635F24" w:rsidP="0081562B">
      <w:pPr>
        <w:pStyle w:val="Tiumccp1"/>
        <w:ind w:firstLine="0"/>
        <w:rPr>
          <w:sz w:val="26"/>
          <w:lang w:val="vi-VN"/>
        </w:rPr>
      </w:pPr>
      <w:r w:rsidRPr="009C1881">
        <w:rPr>
          <w:rFonts w:cstheme="minorHAnsi"/>
          <w:i/>
          <w:sz w:val="26"/>
          <w:szCs w:val="24"/>
          <w:lang w:val="vi-VN"/>
        </w:rPr>
        <w:fldChar w:fldCharType="end"/>
      </w:r>
    </w:p>
    <w:p w14:paraId="1961D368" w14:textId="1C976B07" w:rsidR="00A07CB0" w:rsidRPr="005B23C0" w:rsidRDefault="0081562B" w:rsidP="005B23C0">
      <w:pPr>
        <w:pStyle w:val="Tiucctrangmu"/>
        <w:rPr>
          <w:lang w:val="vi-VN"/>
        </w:rPr>
      </w:pPr>
      <w:bookmarkStart w:id="9" w:name="_Toc387692909"/>
      <w:bookmarkStart w:id="10" w:name="_Toc76147059"/>
      <w:bookmarkStart w:id="11" w:name="_Toc76147209"/>
      <w:r w:rsidRPr="009C1881">
        <w:rPr>
          <w:lang w:val="vi-VN"/>
        </w:rPr>
        <w:br w:type="page"/>
      </w:r>
      <w:bookmarkStart w:id="12" w:name="_Toc130805791"/>
      <w:bookmarkStart w:id="13" w:name="_Toc135253411"/>
      <w:bookmarkEnd w:id="9"/>
      <w:bookmarkEnd w:id="10"/>
      <w:bookmarkEnd w:id="11"/>
      <w:r w:rsidR="00A07CB0" w:rsidRPr="009C1881">
        <w:rPr>
          <w:lang w:val="vi-VN"/>
        </w:rPr>
        <w:lastRenderedPageBreak/>
        <w:t>DANH MỤC HÌNH VẼ</w:t>
      </w:r>
      <w:bookmarkEnd w:id="12"/>
      <w:bookmarkEnd w:id="13"/>
    </w:p>
    <w:p w14:paraId="365539C3" w14:textId="3FC32B2E" w:rsidR="005B23C0" w:rsidRDefault="00A07CB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9C1881">
        <w:rPr>
          <w:lang w:val="vi-VN"/>
        </w:rPr>
        <w:fldChar w:fldCharType="begin"/>
      </w:r>
      <w:r w:rsidRPr="009C1881">
        <w:rPr>
          <w:lang w:val="vi-VN"/>
        </w:rPr>
        <w:instrText xml:space="preserve"> TOC \f A \t "image" \c </w:instrText>
      </w:r>
      <w:r w:rsidRPr="009C1881">
        <w:rPr>
          <w:lang w:val="vi-VN"/>
        </w:rPr>
        <w:fldChar w:fldCharType="separate"/>
      </w:r>
      <w:r w:rsidR="005B23C0" w:rsidRPr="003F184B">
        <w:rPr>
          <w:noProof/>
          <w:lang w:val="vi-VN"/>
        </w:rPr>
        <w:t>Hình 1.2.1: Kết quả câu hỏi khảo sát số 1</w:t>
      </w:r>
      <w:r w:rsidR="005B23C0">
        <w:rPr>
          <w:noProof/>
        </w:rPr>
        <w:tab/>
      </w:r>
      <w:r w:rsidR="005B23C0">
        <w:rPr>
          <w:noProof/>
        </w:rPr>
        <w:fldChar w:fldCharType="begin"/>
      </w:r>
      <w:r w:rsidR="005B23C0">
        <w:rPr>
          <w:noProof/>
        </w:rPr>
        <w:instrText xml:space="preserve"> PAGEREF _Toc135253539 \h </w:instrText>
      </w:r>
      <w:r w:rsidR="005B23C0">
        <w:rPr>
          <w:noProof/>
        </w:rPr>
      </w:r>
      <w:r w:rsidR="005B23C0">
        <w:rPr>
          <w:noProof/>
        </w:rPr>
        <w:fldChar w:fldCharType="separate"/>
      </w:r>
      <w:r w:rsidR="005B23C0">
        <w:rPr>
          <w:noProof/>
        </w:rPr>
        <w:t>3</w:t>
      </w:r>
      <w:r w:rsidR="005B23C0">
        <w:rPr>
          <w:noProof/>
        </w:rPr>
        <w:fldChar w:fldCharType="end"/>
      </w:r>
    </w:p>
    <w:p w14:paraId="7E95C44E" w14:textId="2E3BD99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1.2.2: Kết quả câu hỏi khảo sát số 2</w:t>
      </w:r>
      <w:r>
        <w:rPr>
          <w:noProof/>
        </w:rPr>
        <w:tab/>
      </w:r>
      <w:r>
        <w:rPr>
          <w:noProof/>
        </w:rPr>
        <w:fldChar w:fldCharType="begin"/>
      </w:r>
      <w:r>
        <w:rPr>
          <w:noProof/>
        </w:rPr>
        <w:instrText xml:space="preserve"> PAGEREF _Toc135253540 \h </w:instrText>
      </w:r>
      <w:r>
        <w:rPr>
          <w:noProof/>
        </w:rPr>
      </w:r>
      <w:r>
        <w:rPr>
          <w:noProof/>
        </w:rPr>
        <w:fldChar w:fldCharType="separate"/>
      </w:r>
      <w:r>
        <w:rPr>
          <w:noProof/>
        </w:rPr>
        <w:t>3</w:t>
      </w:r>
      <w:r>
        <w:rPr>
          <w:noProof/>
        </w:rPr>
        <w:fldChar w:fldCharType="end"/>
      </w:r>
    </w:p>
    <w:p w14:paraId="5298D5B4" w14:textId="397EFCF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1.2.3: Kết quả câu hỏi khảo sát số 3</w:t>
      </w:r>
      <w:r>
        <w:rPr>
          <w:noProof/>
        </w:rPr>
        <w:tab/>
      </w:r>
      <w:r>
        <w:rPr>
          <w:noProof/>
        </w:rPr>
        <w:fldChar w:fldCharType="begin"/>
      </w:r>
      <w:r>
        <w:rPr>
          <w:noProof/>
        </w:rPr>
        <w:instrText xml:space="preserve"> PAGEREF _Toc135253541 \h </w:instrText>
      </w:r>
      <w:r>
        <w:rPr>
          <w:noProof/>
        </w:rPr>
      </w:r>
      <w:r>
        <w:rPr>
          <w:noProof/>
        </w:rPr>
        <w:fldChar w:fldCharType="separate"/>
      </w:r>
      <w:r>
        <w:rPr>
          <w:noProof/>
        </w:rPr>
        <w:t>3</w:t>
      </w:r>
      <w:r>
        <w:rPr>
          <w:noProof/>
        </w:rPr>
        <w:fldChar w:fldCharType="end"/>
      </w:r>
    </w:p>
    <w:p w14:paraId="4C4B2D7C" w14:textId="5935757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1.2.4: Kết quả câu hỏi khảo sát số 4</w:t>
      </w:r>
      <w:r>
        <w:rPr>
          <w:noProof/>
        </w:rPr>
        <w:tab/>
      </w:r>
      <w:r>
        <w:rPr>
          <w:noProof/>
        </w:rPr>
        <w:fldChar w:fldCharType="begin"/>
      </w:r>
      <w:r>
        <w:rPr>
          <w:noProof/>
        </w:rPr>
        <w:instrText xml:space="preserve"> PAGEREF _Toc135253542 \h </w:instrText>
      </w:r>
      <w:r>
        <w:rPr>
          <w:noProof/>
        </w:rPr>
      </w:r>
      <w:r>
        <w:rPr>
          <w:noProof/>
        </w:rPr>
        <w:fldChar w:fldCharType="separate"/>
      </w:r>
      <w:r>
        <w:rPr>
          <w:noProof/>
        </w:rPr>
        <w:t>4</w:t>
      </w:r>
      <w:r>
        <w:rPr>
          <w:noProof/>
        </w:rPr>
        <w:fldChar w:fldCharType="end"/>
      </w:r>
    </w:p>
    <w:p w14:paraId="7B1CD8BE" w14:textId="5228566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1.2.5: Kết quả câu hỏi khảo sát số 5</w:t>
      </w:r>
      <w:r>
        <w:rPr>
          <w:noProof/>
        </w:rPr>
        <w:tab/>
      </w:r>
      <w:r>
        <w:rPr>
          <w:noProof/>
        </w:rPr>
        <w:fldChar w:fldCharType="begin"/>
      </w:r>
      <w:r>
        <w:rPr>
          <w:noProof/>
        </w:rPr>
        <w:instrText xml:space="preserve"> PAGEREF _Toc135253543 \h </w:instrText>
      </w:r>
      <w:r>
        <w:rPr>
          <w:noProof/>
        </w:rPr>
      </w:r>
      <w:r>
        <w:rPr>
          <w:noProof/>
        </w:rPr>
        <w:fldChar w:fldCharType="separate"/>
      </w:r>
      <w:r>
        <w:rPr>
          <w:noProof/>
        </w:rPr>
        <w:t>4</w:t>
      </w:r>
      <w:r>
        <w:rPr>
          <w:noProof/>
        </w:rPr>
        <w:fldChar w:fldCharType="end"/>
      </w:r>
    </w:p>
    <w:p w14:paraId="1CB3E40A" w14:textId="7AB67BA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1.2.6: Kết quả câu hỏi khảo sát số 6</w:t>
      </w:r>
      <w:r>
        <w:rPr>
          <w:noProof/>
        </w:rPr>
        <w:tab/>
      </w:r>
      <w:r>
        <w:rPr>
          <w:noProof/>
        </w:rPr>
        <w:fldChar w:fldCharType="begin"/>
      </w:r>
      <w:r>
        <w:rPr>
          <w:noProof/>
        </w:rPr>
        <w:instrText xml:space="preserve"> PAGEREF _Toc135253544 \h </w:instrText>
      </w:r>
      <w:r>
        <w:rPr>
          <w:noProof/>
        </w:rPr>
      </w:r>
      <w:r>
        <w:rPr>
          <w:noProof/>
        </w:rPr>
        <w:fldChar w:fldCharType="separate"/>
      </w:r>
      <w:r>
        <w:rPr>
          <w:noProof/>
        </w:rPr>
        <w:t>5</w:t>
      </w:r>
      <w:r>
        <w:rPr>
          <w:noProof/>
        </w:rPr>
        <w:fldChar w:fldCharType="end"/>
      </w:r>
    </w:p>
    <w:p w14:paraId="3C402694" w14:textId="2A91325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1.2.7: Kết quả câu hỏi khảo sát số 7</w:t>
      </w:r>
      <w:r>
        <w:rPr>
          <w:noProof/>
        </w:rPr>
        <w:tab/>
      </w:r>
      <w:r>
        <w:rPr>
          <w:noProof/>
        </w:rPr>
        <w:fldChar w:fldCharType="begin"/>
      </w:r>
      <w:r>
        <w:rPr>
          <w:noProof/>
        </w:rPr>
        <w:instrText xml:space="preserve"> PAGEREF _Toc135253545 \h </w:instrText>
      </w:r>
      <w:r>
        <w:rPr>
          <w:noProof/>
        </w:rPr>
      </w:r>
      <w:r>
        <w:rPr>
          <w:noProof/>
        </w:rPr>
        <w:fldChar w:fldCharType="separate"/>
      </w:r>
      <w:r>
        <w:rPr>
          <w:noProof/>
        </w:rPr>
        <w:t>5</w:t>
      </w:r>
      <w:r>
        <w:rPr>
          <w:noProof/>
        </w:rPr>
        <w:fldChar w:fldCharType="end"/>
      </w:r>
    </w:p>
    <w:p w14:paraId="0414D888" w14:textId="6B17116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1.2.8: Kết quả câu hỏi khảo sát số 8</w:t>
      </w:r>
      <w:r>
        <w:rPr>
          <w:noProof/>
        </w:rPr>
        <w:tab/>
      </w:r>
      <w:r>
        <w:rPr>
          <w:noProof/>
        </w:rPr>
        <w:fldChar w:fldCharType="begin"/>
      </w:r>
      <w:r>
        <w:rPr>
          <w:noProof/>
        </w:rPr>
        <w:instrText xml:space="preserve"> PAGEREF _Toc135253546 \h </w:instrText>
      </w:r>
      <w:r>
        <w:rPr>
          <w:noProof/>
        </w:rPr>
      </w:r>
      <w:r>
        <w:rPr>
          <w:noProof/>
        </w:rPr>
        <w:fldChar w:fldCharType="separate"/>
      </w:r>
      <w:r>
        <w:rPr>
          <w:noProof/>
        </w:rPr>
        <w:t>6</w:t>
      </w:r>
      <w:r>
        <w:rPr>
          <w:noProof/>
        </w:rPr>
        <w:fldChar w:fldCharType="end"/>
      </w:r>
    </w:p>
    <w:p w14:paraId="2EC387F0" w14:textId="3866979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1.2.9: Kết quả câu hỏi khảo sát số 9</w:t>
      </w:r>
      <w:r>
        <w:rPr>
          <w:noProof/>
        </w:rPr>
        <w:tab/>
      </w:r>
      <w:r>
        <w:rPr>
          <w:noProof/>
        </w:rPr>
        <w:fldChar w:fldCharType="begin"/>
      </w:r>
      <w:r>
        <w:rPr>
          <w:noProof/>
        </w:rPr>
        <w:instrText xml:space="preserve"> PAGEREF _Toc135253547 \h </w:instrText>
      </w:r>
      <w:r>
        <w:rPr>
          <w:noProof/>
        </w:rPr>
      </w:r>
      <w:r>
        <w:rPr>
          <w:noProof/>
        </w:rPr>
        <w:fldChar w:fldCharType="separate"/>
      </w:r>
      <w:r>
        <w:rPr>
          <w:noProof/>
        </w:rPr>
        <w:t>6</w:t>
      </w:r>
      <w:r>
        <w:rPr>
          <w:noProof/>
        </w:rPr>
        <w:fldChar w:fldCharType="end"/>
      </w:r>
    </w:p>
    <w:p w14:paraId="1E42D450" w14:textId="4773FB8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1.2.10: Kết quả câu hỏi khảo sát số 10</w:t>
      </w:r>
      <w:r>
        <w:rPr>
          <w:noProof/>
        </w:rPr>
        <w:tab/>
      </w:r>
      <w:r>
        <w:rPr>
          <w:noProof/>
        </w:rPr>
        <w:fldChar w:fldCharType="begin"/>
      </w:r>
      <w:r>
        <w:rPr>
          <w:noProof/>
        </w:rPr>
        <w:instrText xml:space="preserve"> PAGEREF _Toc135253548 \h </w:instrText>
      </w:r>
      <w:r>
        <w:rPr>
          <w:noProof/>
        </w:rPr>
      </w:r>
      <w:r>
        <w:rPr>
          <w:noProof/>
        </w:rPr>
        <w:fldChar w:fldCharType="separate"/>
      </w:r>
      <w:r>
        <w:rPr>
          <w:noProof/>
        </w:rPr>
        <w:t>7</w:t>
      </w:r>
      <w:r>
        <w:rPr>
          <w:noProof/>
        </w:rPr>
        <w:fldChar w:fldCharType="end"/>
      </w:r>
    </w:p>
    <w:p w14:paraId="04D7B78A" w14:textId="679E3A3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1.2.11: Kết quả câu hỏi khảo sát số 11</w:t>
      </w:r>
      <w:r>
        <w:rPr>
          <w:noProof/>
        </w:rPr>
        <w:tab/>
      </w:r>
      <w:r>
        <w:rPr>
          <w:noProof/>
        </w:rPr>
        <w:fldChar w:fldCharType="begin"/>
      </w:r>
      <w:r>
        <w:rPr>
          <w:noProof/>
        </w:rPr>
        <w:instrText xml:space="preserve"> PAGEREF _Toc135253549 \h </w:instrText>
      </w:r>
      <w:r>
        <w:rPr>
          <w:noProof/>
        </w:rPr>
      </w:r>
      <w:r>
        <w:rPr>
          <w:noProof/>
        </w:rPr>
        <w:fldChar w:fldCharType="separate"/>
      </w:r>
      <w:r>
        <w:rPr>
          <w:noProof/>
        </w:rPr>
        <w:t>7</w:t>
      </w:r>
      <w:r>
        <w:rPr>
          <w:noProof/>
        </w:rPr>
        <w:fldChar w:fldCharType="end"/>
      </w:r>
    </w:p>
    <w:p w14:paraId="62A8DEA1" w14:textId="4D640A0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1.2.12: Kết quả câu hỏi khảo sát số 12</w:t>
      </w:r>
      <w:r>
        <w:rPr>
          <w:noProof/>
        </w:rPr>
        <w:tab/>
      </w:r>
      <w:r>
        <w:rPr>
          <w:noProof/>
        </w:rPr>
        <w:fldChar w:fldCharType="begin"/>
      </w:r>
      <w:r>
        <w:rPr>
          <w:noProof/>
        </w:rPr>
        <w:instrText xml:space="preserve"> PAGEREF _Toc135253550 \h </w:instrText>
      </w:r>
      <w:r>
        <w:rPr>
          <w:noProof/>
        </w:rPr>
      </w:r>
      <w:r>
        <w:rPr>
          <w:noProof/>
        </w:rPr>
        <w:fldChar w:fldCharType="separate"/>
      </w:r>
      <w:r>
        <w:rPr>
          <w:noProof/>
        </w:rPr>
        <w:t>8</w:t>
      </w:r>
      <w:r>
        <w:rPr>
          <w:noProof/>
        </w:rPr>
        <w:fldChar w:fldCharType="end"/>
      </w:r>
    </w:p>
    <w:p w14:paraId="0371BADB" w14:textId="76B17D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1.2.13: Kết quả câu hỏi khảo sát số 13</w:t>
      </w:r>
      <w:r>
        <w:rPr>
          <w:noProof/>
        </w:rPr>
        <w:tab/>
      </w:r>
      <w:r>
        <w:rPr>
          <w:noProof/>
        </w:rPr>
        <w:fldChar w:fldCharType="begin"/>
      </w:r>
      <w:r>
        <w:rPr>
          <w:noProof/>
        </w:rPr>
        <w:instrText xml:space="preserve"> PAGEREF _Toc135253551 \h </w:instrText>
      </w:r>
      <w:r>
        <w:rPr>
          <w:noProof/>
        </w:rPr>
      </w:r>
      <w:r>
        <w:rPr>
          <w:noProof/>
        </w:rPr>
        <w:fldChar w:fldCharType="separate"/>
      </w:r>
      <w:r>
        <w:rPr>
          <w:noProof/>
        </w:rPr>
        <w:t>8</w:t>
      </w:r>
      <w:r>
        <w:rPr>
          <w:noProof/>
        </w:rPr>
        <w:fldChar w:fldCharType="end"/>
      </w:r>
    </w:p>
    <w:p w14:paraId="3D1A1A68" w14:textId="1AE73E2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3.1: Sơ đồ use case tổng quát của hệ thống</w:t>
      </w:r>
      <w:r>
        <w:rPr>
          <w:noProof/>
        </w:rPr>
        <w:tab/>
      </w:r>
      <w:r>
        <w:rPr>
          <w:noProof/>
        </w:rPr>
        <w:fldChar w:fldCharType="begin"/>
      </w:r>
      <w:r>
        <w:rPr>
          <w:noProof/>
        </w:rPr>
        <w:instrText xml:space="preserve"> PAGEREF _Toc135253552 \h </w:instrText>
      </w:r>
      <w:r>
        <w:rPr>
          <w:noProof/>
        </w:rPr>
      </w:r>
      <w:r>
        <w:rPr>
          <w:noProof/>
        </w:rPr>
        <w:fldChar w:fldCharType="separate"/>
      </w:r>
      <w:r>
        <w:rPr>
          <w:noProof/>
        </w:rPr>
        <w:t>25</w:t>
      </w:r>
      <w:r>
        <w:rPr>
          <w:noProof/>
        </w:rPr>
        <w:fldChar w:fldCharType="end"/>
      </w:r>
    </w:p>
    <w:p w14:paraId="2D73E020" w14:textId="4067246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3.2.1: Sơ đồ use case “Quản trị hệ thống”</w:t>
      </w:r>
      <w:r>
        <w:rPr>
          <w:noProof/>
        </w:rPr>
        <w:tab/>
      </w:r>
      <w:r>
        <w:rPr>
          <w:noProof/>
        </w:rPr>
        <w:fldChar w:fldCharType="begin"/>
      </w:r>
      <w:r>
        <w:rPr>
          <w:noProof/>
        </w:rPr>
        <w:instrText xml:space="preserve"> PAGEREF _Toc135253553 \h </w:instrText>
      </w:r>
      <w:r>
        <w:rPr>
          <w:noProof/>
        </w:rPr>
      </w:r>
      <w:r>
        <w:rPr>
          <w:noProof/>
        </w:rPr>
        <w:fldChar w:fldCharType="separate"/>
      </w:r>
      <w:r>
        <w:rPr>
          <w:noProof/>
        </w:rPr>
        <w:t>26</w:t>
      </w:r>
      <w:r>
        <w:rPr>
          <w:noProof/>
        </w:rPr>
        <w:fldChar w:fldCharType="end"/>
      </w:r>
    </w:p>
    <w:p w14:paraId="5169E505" w14:textId="0EF76F0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3.2.2: Sơ đồ use case “Quản lý tài liệu”</w:t>
      </w:r>
      <w:r>
        <w:rPr>
          <w:noProof/>
        </w:rPr>
        <w:tab/>
      </w:r>
      <w:r>
        <w:rPr>
          <w:noProof/>
        </w:rPr>
        <w:fldChar w:fldCharType="begin"/>
      </w:r>
      <w:r>
        <w:rPr>
          <w:noProof/>
        </w:rPr>
        <w:instrText xml:space="preserve"> PAGEREF _Toc135253554 \h </w:instrText>
      </w:r>
      <w:r>
        <w:rPr>
          <w:noProof/>
        </w:rPr>
      </w:r>
      <w:r>
        <w:rPr>
          <w:noProof/>
        </w:rPr>
        <w:fldChar w:fldCharType="separate"/>
      </w:r>
      <w:r>
        <w:rPr>
          <w:noProof/>
        </w:rPr>
        <w:t>27</w:t>
      </w:r>
      <w:r>
        <w:rPr>
          <w:noProof/>
        </w:rPr>
        <w:fldChar w:fldCharType="end"/>
      </w:r>
    </w:p>
    <w:p w14:paraId="6683CFE6" w14:textId="1C327CB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3.2.3: Sơ đồ use case “Quản lý độc giả”</w:t>
      </w:r>
      <w:r>
        <w:rPr>
          <w:noProof/>
        </w:rPr>
        <w:tab/>
      </w:r>
      <w:r>
        <w:rPr>
          <w:noProof/>
        </w:rPr>
        <w:fldChar w:fldCharType="begin"/>
      </w:r>
      <w:r>
        <w:rPr>
          <w:noProof/>
        </w:rPr>
        <w:instrText xml:space="preserve"> PAGEREF _Toc135253555 \h </w:instrText>
      </w:r>
      <w:r>
        <w:rPr>
          <w:noProof/>
        </w:rPr>
      </w:r>
      <w:r>
        <w:rPr>
          <w:noProof/>
        </w:rPr>
        <w:fldChar w:fldCharType="separate"/>
      </w:r>
      <w:r>
        <w:rPr>
          <w:noProof/>
        </w:rPr>
        <w:t>28</w:t>
      </w:r>
      <w:r>
        <w:rPr>
          <w:noProof/>
        </w:rPr>
        <w:fldChar w:fldCharType="end"/>
      </w:r>
    </w:p>
    <w:p w14:paraId="69CB97A6" w14:textId="72D5DCA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3.2.4: Sơ đồ use case “Quản lý mượn trả tài liệu”</w:t>
      </w:r>
      <w:r>
        <w:rPr>
          <w:noProof/>
        </w:rPr>
        <w:tab/>
      </w:r>
      <w:r>
        <w:rPr>
          <w:noProof/>
        </w:rPr>
        <w:fldChar w:fldCharType="begin"/>
      </w:r>
      <w:r>
        <w:rPr>
          <w:noProof/>
        </w:rPr>
        <w:instrText xml:space="preserve"> PAGEREF _Toc135253556 \h </w:instrText>
      </w:r>
      <w:r>
        <w:rPr>
          <w:noProof/>
        </w:rPr>
      </w:r>
      <w:r>
        <w:rPr>
          <w:noProof/>
        </w:rPr>
        <w:fldChar w:fldCharType="separate"/>
      </w:r>
      <w:r>
        <w:rPr>
          <w:noProof/>
        </w:rPr>
        <w:t>29</w:t>
      </w:r>
      <w:r>
        <w:rPr>
          <w:noProof/>
        </w:rPr>
        <w:fldChar w:fldCharType="end"/>
      </w:r>
    </w:p>
    <w:p w14:paraId="4285A720" w14:textId="5DBAAB2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3.2.5: Sơ đồ use case “Quản lý mượn trả phòng chức năng”</w:t>
      </w:r>
      <w:r>
        <w:rPr>
          <w:noProof/>
        </w:rPr>
        <w:tab/>
      </w:r>
      <w:r>
        <w:rPr>
          <w:noProof/>
        </w:rPr>
        <w:fldChar w:fldCharType="begin"/>
      </w:r>
      <w:r>
        <w:rPr>
          <w:noProof/>
        </w:rPr>
        <w:instrText xml:space="preserve"> PAGEREF _Toc135253557 \h </w:instrText>
      </w:r>
      <w:r>
        <w:rPr>
          <w:noProof/>
        </w:rPr>
      </w:r>
      <w:r>
        <w:rPr>
          <w:noProof/>
        </w:rPr>
        <w:fldChar w:fldCharType="separate"/>
      </w:r>
      <w:r>
        <w:rPr>
          <w:noProof/>
        </w:rPr>
        <w:t>30</w:t>
      </w:r>
      <w:r>
        <w:rPr>
          <w:noProof/>
        </w:rPr>
        <w:fldChar w:fldCharType="end"/>
      </w:r>
    </w:p>
    <w:p w14:paraId="1C695F14" w14:textId="4EB14FD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3.2.6: Sơ đồ use case “Quản lý mượn trả máy tính”</w:t>
      </w:r>
      <w:r>
        <w:rPr>
          <w:noProof/>
        </w:rPr>
        <w:tab/>
      </w:r>
      <w:r>
        <w:rPr>
          <w:noProof/>
        </w:rPr>
        <w:fldChar w:fldCharType="begin"/>
      </w:r>
      <w:r>
        <w:rPr>
          <w:noProof/>
        </w:rPr>
        <w:instrText xml:space="preserve"> PAGEREF _Toc135253558 \h </w:instrText>
      </w:r>
      <w:r>
        <w:rPr>
          <w:noProof/>
        </w:rPr>
      </w:r>
      <w:r>
        <w:rPr>
          <w:noProof/>
        </w:rPr>
        <w:fldChar w:fldCharType="separate"/>
      </w:r>
      <w:r>
        <w:rPr>
          <w:noProof/>
        </w:rPr>
        <w:t>31</w:t>
      </w:r>
      <w:r>
        <w:rPr>
          <w:noProof/>
        </w:rPr>
        <w:fldChar w:fldCharType="end"/>
      </w:r>
    </w:p>
    <w:p w14:paraId="11713DB0" w14:textId="0097BBB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3.2.7: Sơ đồ use case “Tìm kiếm thông tin”</w:t>
      </w:r>
      <w:r>
        <w:rPr>
          <w:noProof/>
        </w:rPr>
        <w:tab/>
      </w:r>
      <w:r>
        <w:rPr>
          <w:noProof/>
        </w:rPr>
        <w:fldChar w:fldCharType="begin"/>
      </w:r>
      <w:r>
        <w:rPr>
          <w:noProof/>
        </w:rPr>
        <w:instrText xml:space="preserve"> PAGEREF _Toc135253559 \h </w:instrText>
      </w:r>
      <w:r>
        <w:rPr>
          <w:noProof/>
        </w:rPr>
      </w:r>
      <w:r>
        <w:rPr>
          <w:noProof/>
        </w:rPr>
        <w:fldChar w:fldCharType="separate"/>
      </w:r>
      <w:r>
        <w:rPr>
          <w:noProof/>
        </w:rPr>
        <w:t>32</w:t>
      </w:r>
      <w:r>
        <w:rPr>
          <w:noProof/>
        </w:rPr>
        <w:fldChar w:fldCharType="end"/>
      </w:r>
    </w:p>
    <w:p w14:paraId="40583DFD" w14:textId="6689854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3.2.8: Sơ đồ use case “Báo cáo thống kê”</w:t>
      </w:r>
      <w:r>
        <w:rPr>
          <w:noProof/>
        </w:rPr>
        <w:tab/>
      </w:r>
      <w:r>
        <w:rPr>
          <w:noProof/>
        </w:rPr>
        <w:fldChar w:fldCharType="begin"/>
      </w:r>
      <w:r>
        <w:rPr>
          <w:noProof/>
        </w:rPr>
        <w:instrText xml:space="preserve"> PAGEREF _Toc135253560 \h </w:instrText>
      </w:r>
      <w:r>
        <w:rPr>
          <w:noProof/>
        </w:rPr>
      </w:r>
      <w:r>
        <w:rPr>
          <w:noProof/>
        </w:rPr>
        <w:fldChar w:fldCharType="separate"/>
      </w:r>
      <w:r>
        <w:rPr>
          <w:noProof/>
        </w:rPr>
        <w:t>33</w:t>
      </w:r>
      <w:r>
        <w:rPr>
          <w:noProof/>
        </w:rPr>
        <w:fldChar w:fldCharType="end"/>
      </w:r>
    </w:p>
    <w:p w14:paraId="144EDD78" w14:textId="5CF6B77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3.2.9: Sơ đồ use case “In ấn”</w:t>
      </w:r>
      <w:r>
        <w:rPr>
          <w:noProof/>
        </w:rPr>
        <w:tab/>
      </w:r>
      <w:r>
        <w:rPr>
          <w:noProof/>
        </w:rPr>
        <w:fldChar w:fldCharType="begin"/>
      </w:r>
      <w:r>
        <w:rPr>
          <w:noProof/>
        </w:rPr>
        <w:instrText xml:space="preserve"> PAGEREF _Toc135253561 \h </w:instrText>
      </w:r>
      <w:r>
        <w:rPr>
          <w:noProof/>
        </w:rPr>
      </w:r>
      <w:r>
        <w:rPr>
          <w:noProof/>
        </w:rPr>
        <w:fldChar w:fldCharType="separate"/>
      </w:r>
      <w:r>
        <w:rPr>
          <w:noProof/>
        </w:rPr>
        <w:t>34</w:t>
      </w:r>
      <w:r>
        <w:rPr>
          <w:noProof/>
        </w:rPr>
        <w:fldChar w:fldCharType="end"/>
      </w:r>
    </w:p>
    <w:p w14:paraId="3092EDCE" w14:textId="6AD4DA4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3.2.10: Sơ đồ use case “Bảo trì hệ thống”</w:t>
      </w:r>
      <w:r>
        <w:rPr>
          <w:noProof/>
        </w:rPr>
        <w:tab/>
      </w:r>
      <w:r>
        <w:rPr>
          <w:noProof/>
        </w:rPr>
        <w:fldChar w:fldCharType="begin"/>
      </w:r>
      <w:r>
        <w:rPr>
          <w:noProof/>
        </w:rPr>
        <w:instrText xml:space="preserve"> PAGEREF _Toc135253562 \h </w:instrText>
      </w:r>
      <w:r>
        <w:rPr>
          <w:noProof/>
        </w:rPr>
      </w:r>
      <w:r>
        <w:rPr>
          <w:noProof/>
        </w:rPr>
        <w:fldChar w:fldCharType="separate"/>
      </w:r>
      <w:r>
        <w:rPr>
          <w:noProof/>
        </w:rPr>
        <w:t>35</w:t>
      </w:r>
      <w:r>
        <w:rPr>
          <w:noProof/>
        </w:rPr>
        <w:fldChar w:fldCharType="end"/>
      </w:r>
    </w:p>
    <w:p w14:paraId="0FB9CDEF" w14:textId="29F24F3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w:t>
      </w:r>
      <w:r>
        <w:rPr>
          <w:noProof/>
        </w:rPr>
        <w:t>4:</w:t>
      </w:r>
      <w:r w:rsidRPr="003F184B">
        <w:rPr>
          <w:noProof/>
          <w:lang w:val="vi-VN"/>
        </w:rPr>
        <w:t xml:space="preserve"> Sơ đồ ERD tổng quát</w:t>
      </w:r>
      <w:r>
        <w:rPr>
          <w:noProof/>
        </w:rPr>
        <w:tab/>
      </w:r>
      <w:r>
        <w:rPr>
          <w:noProof/>
        </w:rPr>
        <w:fldChar w:fldCharType="begin"/>
      </w:r>
      <w:r>
        <w:rPr>
          <w:noProof/>
        </w:rPr>
        <w:instrText xml:space="preserve"> PAGEREF _Toc135253563 \h </w:instrText>
      </w:r>
      <w:r>
        <w:rPr>
          <w:noProof/>
        </w:rPr>
      </w:r>
      <w:r>
        <w:rPr>
          <w:noProof/>
        </w:rPr>
        <w:fldChar w:fldCharType="separate"/>
      </w:r>
      <w:r>
        <w:rPr>
          <w:noProof/>
        </w:rPr>
        <w:t>112</w:t>
      </w:r>
      <w:r>
        <w:rPr>
          <w:noProof/>
        </w:rPr>
        <w:fldChar w:fldCharType="end"/>
      </w:r>
    </w:p>
    <w:p w14:paraId="661DF1FC" w14:textId="04E4285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w:t>
      </w:r>
      <w:r>
        <w:rPr>
          <w:noProof/>
        </w:rPr>
        <w:t>5: Sơ đồ class tổng quát của thư viện</w:t>
      </w:r>
      <w:r>
        <w:rPr>
          <w:noProof/>
        </w:rPr>
        <w:tab/>
      </w:r>
      <w:r>
        <w:rPr>
          <w:noProof/>
        </w:rPr>
        <w:fldChar w:fldCharType="begin"/>
      </w:r>
      <w:r>
        <w:rPr>
          <w:noProof/>
        </w:rPr>
        <w:instrText xml:space="preserve"> PAGEREF _Toc135253564 \h </w:instrText>
      </w:r>
      <w:r>
        <w:rPr>
          <w:noProof/>
        </w:rPr>
      </w:r>
      <w:r>
        <w:rPr>
          <w:noProof/>
        </w:rPr>
        <w:fldChar w:fldCharType="separate"/>
      </w:r>
      <w:r>
        <w:rPr>
          <w:noProof/>
        </w:rPr>
        <w:t>113</w:t>
      </w:r>
      <w:r>
        <w:rPr>
          <w:noProof/>
        </w:rPr>
        <w:fldChar w:fldCharType="end"/>
      </w:r>
    </w:p>
    <w:p w14:paraId="25D9382D" w14:textId="5449CB3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3.6.1.1</w:t>
      </w:r>
      <w:r>
        <w:rPr>
          <w:noProof/>
        </w:rPr>
        <w:t>:</w:t>
      </w:r>
      <w:r w:rsidRPr="003F184B">
        <w:rPr>
          <w:noProof/>
          <w:lang w:val="vi-VN"/>
        </w:rPr>
        <w:t xml:space="preserve"> Sơ đồ tuần tự Quên mật khẩu</w:t>
      </w:r>
      <w:r>
        <w:rPr>
          <w:noProof/>
        </w:rPr>
        <w:tab/>
      </w:r>
      <w:r>
        <w:rPr>
          <w:noProof/>
        </w:rPr>
        <w:fldChar w:fldCharType="begin"/>
      </w:r>
      <w:r>
        <w:rPr>
          <w:noProof/>
        </w:rPr>
        <w:instrText xml:space="preserve"> PAGEREF _Toc135253565 \h </w:instrText>
      </w:r>
      <w:r>
        <w:rPr>
          <w:noProof/>
        </w:rPr>
      </w:r>
      <w:r>
        <w:rPr>
          <w:noProof/>
        </w:rPr>
        <w:fldChar w:fldCharType="separate"/>
      </w:r>
      <w:r>
        <w:rPr>
          <w:noProof/>
        </w:rPr>
        <w:t>114</w:t>
      </w:r>
      <w:r>
        <w:rPr>
          <w:noProof/>
        </w:rPr>
        <w:fldChar w:fldCharType="end"/>
      </w:r>
    </w:p>
    <w:p w14:paraId="194CD1D8" w14:textId="51137DE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3.6.1.2: Sơ đồ tuần tự Đổi mật khẩu</w:t>
      </w:r>
      <w:r>
        <w:rPr>
          <w:noProof/>
        </w:rPr>
        <w:tab/>
      </w:r>
      <w:r>
        <w:rPr>
          <w:noProof/>
        </w:rPr>
        <w:fldChar w:fldCharType="begin"/>
      </w:r>
      <w:r>
        <w:rPr>
          <w:noProof/>
        </w:rPr>
        <w:instrText xml:space="preserve"> PAGEREF _Toc135253566 \h </w:instrText>
      </w:r>
      <w:r>
        <w:rPr>
          <w:noProof/>
        </w:rPr>
      </w:r>
      <w:r>
        <w:rPr>
          <w:noProof/>
        </w:rPr>
        <w:fldChar w:fldCharType="separate"/>
      </w:r>
      <w:r>
        <w:rPr>
          <w:noProof/>
        </w:rPr>
        <w:t>115</w:t>
      </w:r>
      <w:r>
        <w:rPr>
          <w:noProof/>
        </w:rPr>
        <w:fldChar w:fldCharType="end"/>
      </w:r>
    </w:p>
    <w:p w14:paraId="331B077D" w14:textId="2B34E66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lastRenderedPageBreak/>
        <w:t xml:space="preserve">Hình </w:t>
      </w:r>
      <w:r w:rsidRPr="003F184B">
        <w:rPr>
          <w:noProof/>
          <w:lang w:val="vi-VN"/>
        </w:rPr>
        <w:t>3.6.1.3</w:t>
      </w:r>
      <w:r>
        <w:rPr>
          <w:noProof/>
        </w:rPr>
        <w:t>:</w:t>
      </w:r>
      <w:r w:rsidRPr="003F184B">
        <w:rPr>
          <w:noProof/>
          <w:lang w:val="vi-VN"/>
        </w:rPr>
        <w:t xml:space="preserve"> Sơ đồ tuần tự Đăng ký</w:t>
      </w:r>
      <w:r>
        <w:rPr>
          <w:noProof/>
        </w:rPr>
        <w:tab/>
      </w:r>
      <w:r>
        <w:rPr>
          <w:noProof/>
        </w:rPr>
        <w:fldChar w:fldCharType="begin"/>
      </w:r>
      <w:r>
        <w:rPr>
          <w:noProof/>
        </w:rPr>
        <w:instrText xml:space="preserve"> PAGEREF _Toc135253567 \h </w:instrText>
      </w:r>
      <w:r>
        <w:rPr>
          <w:noProof/>
        </w:rPr>
      </w:r>
      <w:r>
        <w:rPr>
          <w:noProof/>
        </w:rPr>
        <w:fldChar w:fldCharType="separate"/>
      </w:r>
      <w:r>
        <w:rPr>
          <w:noProof/>
        </w:rPr>
        <w:t>116</w:t>
      </w:r>
      <w:r>
        <w:rPr>
          <w:noProof/>
        </w:rPr>
        <w:fldChar w:fldCharType="end"/>
      </w:r>
    </w:p>
    <w:p w14:paraId="2EFB0CD8" w14:textId="07B978E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3.6.2.1</w:t>
      </w:r>
      <w:r>
        <w:rPr>
          <w:noProof/>
        </w:rPr>
        <w:t>:</w:t>
      </w:r>
      <w:r w:rsidRPr="003F184B">
        <w:rPr>
          <w:noProof/>
          <w:lang w:val="vi-VN"/>
        </w:rPr>
        <w:t xml:space="preserve"> Sơ đồ tuần tự Thêm tài liệu</w:t>
      </w:r>
      <w:r>
        <w:rPr>
          <w:noProof/>
        </w:rPr>
        <w:tab/>
      </w:r>
      <w:r>
        <w:rPr>
          <w:noProof/>
        </w:rPr>
        <w:fldChar w:fldCharType="begin"/>
      </w:r>
      <w:r>
        <w:rPr>
          <w:noProof/>
        </w:rPr>
        <w:instrText xml:space="preserve"> PAGEREF _Toc135253568 \h </w:instrText>
      </w:r>
      <w:r>
        <w:rPr>
          <w:noProof/>
        </w:rPr>
      </w:r>
      <w:r>
        <w:rPr>
          <w:noProof/>
        </w:rPr>
        <w:fldChar w:fldCharType="separate"/>
      </w:r>
      <w:r>
        <w:rPr>
          <w:noProof/>
        </w:rPr>
        <w:t>117</w:t>
      </w:r>
      <w:r>
        <w:rPr>
          <w:noProof/>
        </w:rPr>
        <w:fldChar w:fldCharType="end"/>
      </w:r>
    </w:p>
    <w:p w14:paraId="70288A6A" w14:textId="7D806CC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3.6.2.2</w:t>
      </w:r>
      <w:r>
        <w:rPr>
          <w:noProof/>
        </w:rPr>
        <w:t>:</w:t>
      </w:r>
      <w:r w:rsidRPr="003F184B">
        <w:rPr>
          <w:noProof/>
          <w:lang w:val="vi-VN"/>
        </w:rPr>
        <w:t xml:space="preserve"> Sơ đồ tuần tự Xóa tài liệu</w:t>
      </w:r>
      <w:r>
        <w:rPr>
          <w:noProof/>
        </w:rPr>
        <w:tab/>
      </w:r>
      <w:r>
        <w:rPr>
          <w:noProof/>
        </w:rPr>
        <w:fldChar w:fldCharType="begin"/>
      </w:r>
      <w:r>
        <w:rPr>
          <w:noProof/>
        </w:rPr>
        <w:instrText xml:space="preserve"> PAGEREF _Toc135253569 \h </w:instrText>
      </w:r>
      <w:r>
        <w:rPr>
          <w:noProof/>
        </w:rPr>
      </w:r>
      <w:r>
        <w:rPr>
          <w:noProof/>
        </w:rPr>
        <w:fldChar w:fldCharType="separate"/>
      </w:r>
      <w:r>
        <w:rPr>
          <w:noProof/>
        </w:rPr>
        <w:t>118</w:t>
      </w:r>
      <w:r>
        <w:rPr>
          <w:noProof/>
        </w:rPr>
        <w:fldChar w:fldCharType="end"/>
      </w:r>
    </w:p>
    <w:p w14:paraId="5E52FD71" w14:textId="0CE7AE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3.6.2.3</w:t>
      </w:r>
      <w:r>
        <w:rPr>
          <w:noProof/>
        </w:rPr>
        <w:t>:</w:t>
      </w:r>
      <w:r w:rsidRPr="003F184B">
        <w:rPr>
          <w:noProof/>
          <w:lang w:val="vi-VN"/>
        </w:rPr>
        <w:t xml:space="preserve"> Sơ đồ tuần tự Sửa tài liệu</w:t>
      </w:r>
      <w:r>
        <w:rPr>
          <w:noProof/>
        </w:rPr>
        <w:tab/>
      </w:r>
      <w:r>
        <w:rPr>
          <w:noProof/>
        </w:rPr>
        <w:fldChar w:fldCharType="begin"/>
      </w:r>
      <w:r>
        <w:rPr>
          <w:noProof/>
        </w:rPr>
        <w:instrText xml:space="preserve"> PAGEREF _Toc135253570 \h </w:instrText>
      </w:r>
      <w:r>
        <w:rPr>
          <w:noProof/>
        </w:rPr>
      </w:r>
      <w:r>
        <w:rPr>
          <w:noProof/>
        </w:rPr>
        <w:fldChar w:fldCharType="separate"/>
      </w:r>
      <w:r>
        <w:rPr>
          <w:noProof/>
        </w:rPr>
        <w:t>119</w:t>
      </w:r>
      <w:r>
        <w:rPr>
          <w:noProof/>
        </w:rPr>
        <w:fldChar w:fldCharType="end"/>
      </w:r>
    </w:p>
    <w:p w14:paraId="30D1B87C" w14:textId="1F789D3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3.6.3.1: Sơ đồ tuần tự Xóa thành viên</w:t>
      </w:r>
      <w:r>
        <w:rPr>
          <w:noProof/>
        </w:rPr>
        <w:tab/>
      </w:r>
      <w:r>
        <w:rPr>
          <w:noProof/>
        </w:rPr>
        <w:fldChar w:fldCharType="begin"/>
      </w:r>
      <w:r>
        <w:rPr>
          <w:noProof/>
        </w:rPr>
        <w:instrText xml:space="preserve"> PAGEREF _Toc135253571 \h </w:instrText>
      </w:r>
      <w:r>
        <w:rPr>
          <w:noProof/>
        </w:rPr>
      </w:r>
      <w:r>
        <w:rPr>
          <w:noProof/>
        </w:rPr>
        <w:fldChar w:fldCharType="separate"/>
      </w:r>
      <w:r>
        <w:rPr>
          <w:noProof/>
        </w:rPr>
        <w:t>120</w:t>
      </w:r>
      <w:r>
        <w:rPr>
          <w:noProof/>
        </w:rPr>
        <w:fldChar w:fldCharType="end"/>
      </w:r>
    </w:p>
    <w:p w14:paraId="789F3E1E" w14:textId="516232B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3.6.3.2: Sơ đồ tuần tự Sửa thông tin thành viên</w:t>
      </w:r>
      <w:r>
        <w:rPr>
          <w:noProof/>
        </w:rPr>
        <w:tab/>
      </w:r>
      <w:r>
        <w:rPr>
          <w:noProof/>
        </w:rPr>
        <w:fldChar w:fldCharType="begin"/>
      </w:r>
      <w:r>
        <w:rPr>
          <w:noProof/>
        </w:rPr>
        <w:instrText xml:space="preserve"> PAGEREF _Toc135253572 \h </w:instrText>
      </w:r>
      <w:r>
        <w:rPr>
          <w:noProof/>
        </w:rPr>
      </w:r>
      <w:r>
        <w:rPr>
          <w:noProof/>
        </w:rPr>
        <w:fldChar w:fldCharType="separate"/>
      </w:r>
      <w:r>
        <w:rPr>
          <w:noProof/>
        </w:rPr>
        <w:t>121</w:t>
      </w:r>
      <w:r>
        <w:rPr>
          <w:noProof/>
        </w:rPr>
        <w:fldChar w:fldCharType="end"/>
      </w:r>
    </w:p>
    <w:p w14:paraId="101EF345" w14:textId="4BD8A3E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3.6.3.3</w:t>
      </w:r>
      <w:r>
        <w:rPr>
          <w:noProof/>
        </w:rPr>
        <w:t>:</w:t>
      </w:r>
      <w:r w:rsidRPr="003F184B">
        <w:rPr>
          <w:noProof/>
          <w:lang w:val="vi-VN"/>
        </w:rPr>
        <w:t xml:space="preserve"> Sơ đồ tuần tự của chức năng Đánh giá</w:t>
      </w:r>
      <w:r>
        <w:rPr>
          <w:noProof/>
        </w:rPr>
        <w:tab/>
      </w:r>
      <w:r>
        <w:rPr>
          <w:noProof/>
        </w:rPr>
        <w:fldChar w:fldCharType="begin"/>
      </w:r>
      <w:r>
        <w:rPr>
          <w:noProof/>
        </w:rPr>
        <w:instrText xml:space="preserve"> PAGEREF _Toc135253573 \h </w:instrText>
      </w:r>
      <w:r>
        <w:rPr>
          <w:noProof/>
        </w:rPr>
      </w:r>
      <w:r>
        <w:rPr>
          <w:noProof/>
        </w:rPr>
        <w:fldChar w:fldCharType="separate"/>
      </w:r>
      <w:r>
        <w:rPr>
          <w:noProof/>
        </w:rPr>
        <w:t>122</w:t>
      </w:r>
      <w:r>
        <w:rPr>
          <w:noProof/>
        </w:rPr>
        <w:fldChar w:fldCharType="end"/>
      </w:r>
    </w:p>
    <w:p w14:paraId="0E6766FA" w14:textId="556EE80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3.6.4.1</w:t>
      </w:r>
      <w:r>
        <w:rPr>
          <w:noProof/>
        </w:rPr>
        <w:t>:</w:t>
      </w:r>
      <w:r w:rsidRPr="003F184B">
        <w:rPr>
          <w:noProof/>
          <w:lang w:val="vi-VN"/>
        </w:rPr>
        <w:t xml:space="preserve"> Sơ đồ tuần tự Mượn tài liệu</w:t>
      </w:r>
      <w:r>
        <w:rPr>
          <w:noProof/>
        </w:rPr>
        <w:tab/>
      </w:r>
      <w:r>
        <w:rPr>
          <w:noProof/>
        </w:rPr>
        <w:fldChar w:fldCharType="begin"/>
      </w:r>
      <w:r>
        <w:rPr>
          <w:noProof/>
        </w:rPr>
        <w:instrText xml:space="preserve"> PAGEREF _Toc135253574 \h </w:instrText>
      </w:r>
      <w:r>
        <w:rPr>
          <w:noProof/>
        </w:rPr>
      </w:r>
      <w:r>
        <w:rPr>
          <w:noProof/>
        </w:rPr>
        <w:fldChar w:fldCharType="separate"/>
      </w:r>
      <w:r>
        <w:rPr>
          <w:noProof/>
        </w:rPr>
        <w:t>123</w:t>
      </w:r>
      <w:r>
        <w:rPr>
          <w:noProof/>
        </w:rPr>
        <w:fldChar w:fldCharType="end"/>
      </w:r>
    </w:p>
    <w:p w14:paraId="2FE62E2F" w14:textId="37FBA29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3.6.4.</w:t>
      </w:r>
      <w:r>
        <w:rPr>
          <w:noProof/>
        </w:rPr>
        <w:t>2</w:t>
      </w:r>
      <w:r w:rsidRPr="003F184B">
        <w:rPr>
          <w:noProof/>
          <w:lang w:val="vi-VN"/>
        </w:rPr>
        <w:t>: Sơ đồ tuần tự Trả tài liệu</w:t>
      </w:r>
      <w:r>
        <w:rPr>
          <w:noProof/>
        </w:rPr>
        <w:tab/>
      </w:r>
      <w:r>
        <w:rPr>
          <w:noProof/>
        </w:rPr>
        <w:fldChar w:fldCharType="begin"/>
      </w:r>
      <w:r>
        <w:rPr>
          <w:noProof/>
        </w:rPr>
        <w:instrText xml:space="preserve"> PAGEREF _Toc135253575 \h </w:instrText>
      </w:r>
      <w:r>
        <w:rPr>
          <w:noProof/>
        </w:rPr>
      </w:r>
      <w:r>
        <w:rPr>
          <w:noProof/>
        </w:rPr>
        <w:fldChar w:fldCharType="separate"/>
      </w:r>
      <w:r>
        <w:rPr>
          <w:noProof/>
        </w:rPr>
        <w:t>123</w:t>
      </w:r>
      <w:r>
        <w:rPr>
          <w:noProof/>
        </w:rPr>
        <w:fldChar w:fldCharType="end"/>
      </w:r>
    </w:p>
    <w:p w14:paraId="2C867EBE" w14:textId="2C09E5F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3.6.5.1</w:t>
      </w:r>
      <w:r>
        <w:rPr>
          <w:noProof/>
        </w:rPr>
        <w:t>:</w:t>
      </w:r>
      <w:r w:rsidRPr="003F184B">
        <w:rPr>
          <w:noProof/>
          <w:lang w:val="vi-VN"/>
        </w:rPr>
        <w:t xml:space="preserve"> Sơ đồ tuần tự Mượn phòng chức năng</w:t>
      </w:r>
      <w:r>
        <w:rPr>
          <w:noProof/>
        </w:rPr>
        <w:tab/>
      </w:r>
      <w:r>
        <w:rPr>
          <w:noProof/>
        </w:rPr>
        <w:fldChar w:fldCharType="begin"/>
      </w:r>
      <w:r>
        <w:rPr>
          <w:noProof/>
        </w:rPr>
        <w:instrText xml:space="preserve"> PAGEREF _Toc135253576 \h </w:instrText>
      </w:r>
      <w:r>
        <w:rPr>
          <w:noProof/>
        </w:rPr>
      </w:r>
      <w:r>
        <w:rPr>
          <w:noProof/>
        </w:rPr>
        <w:fldChar w:fldCharType="separate"/>
      </w:r>
      <w:r>
        <w:rPr>
          <w:noProof/>
        </w:rPr>
        <w:t>124</w:t>
      </w:r>
      <w:r>
        <w:rPr>
          <w:noProof/>
        </w:rPr>
        <w:fldChar w:fldCharType="end"/>
      </w:r>
    </w:p>
    <w:p w14:paraId="3EB9054E" w14:textId="3D046E9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3.6.5.2</w:t>
      </w:r>
      <w:r>
        <w:rPr>
          <w:noProof/>
        </w:rPr>
        <w:t>:</w:t>
      </w:r>
      <w:r w:rsidRPr="003F184B">
        <w:rPr>
          <w:noProof/>
          <w:lang w:val="vi-VN"/>
        </w:rPr>
        <w:t xml:space="preserve"> Sơ đồ tuần tự Trả phòng chức năng</w:t>
      </w:r>
      <w:r>
        <w:rPr>
          <w:noProof/>
        </w:rPr>
        <w:tab/>
      </w:r>
      <w:r>
        <w:rPr>
          <w:noProof/>
        </w:rPr>
        <w:fldChar w:fldCharType="begin"/>
      </w:r>
      <w:r>
        <w:rPr>
          <w:noProof/>
        </w:rPr>
        <w:instrText xml:space="preserve"> PAGEREF _Toc135253577 \h </w:instrText>
      </w:r>
      <w:r>
        <w:rPr>
          <w:noProof/>
        </w:rPr>
      </w:r>
      <w:r>
        <w:rPr>
          <w:noProof/>
        </w:rPr>
        <w:fldChar w:fldCharType="separate"/>
      </w:r>
      <w:r>
        <w:rPr>
          <w:noProof/>
        </w:rPr>
        <w:t>124</w:t>
      </w:r>
      <w:r>
        <w:rPr>
          <w:noProof/>
        </w:rPr>
        <w:fldChar w:fldCharType="end"/>
      </w:r>
    </w:p>
    <w:p w14:paraId="5B0D69B6" w14:textId="2563B8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3.6.6.1</w:t>
      </w:r>
      <w:r>
        <w:rPr>
          <w:noProof/>
        </w:rPr>
        <w:t>:</w:t>
      </w:r>
      <w:r w:rsidRPr="003F184B">
        <w:rPr>
          <w:noProof/>
          <w:lang w:val="vi-VN"/>
        </w:rPr>
        <w:t xml:space="preserve"> Sơ đồ tuần tự Mượn máy tính</w:t>
      </w:r>
      <w:r>
        <w:rPr>
          <w:noProof/>
        </w:rPr>
        <w:tab/>
      </w:r>
      <w:r>
        <w:rPr>
          <w:noProof/>
        </w:rPr>
        <w:fldChar w:fldCharType="begin"/>
      </w:r>
      <w:r>
        <w:rPr>
          <w:noProof/>
        </w:rPr>
        <w:instrText xml:space="preserve"> PAGEREF _Toc135253578 \h </w:instrText>
      </w:r>
      <w:r>
        <w:rPr>
          <w:noProof/>
        </w:rPr>
      </w:r>
      <w:r>
        <w:rPr>
          <w:noProof/>
        </w:rPr>
        <w:fldChar w:fldCharType="separate"/>
      </w:r>
      <w:r>
        <w:rPr>
          <w:noProof/>
        </w:rPr>
        <w:t>125</w:t>
      </w:r>
      <w:r>
        <w:rPr>
          <w:noProof/>
        </w:rPr>
        <w:fldChar w:fldCharType="end"/>
      </w:r>
    </w:p>
    <w:p w14:paraId="2C9D45EF" w14:textId="37ACFEB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3.6.6.2</w:t>
      </w:r>
      <w:r>
        <w:rPr>
          <w:noProof/>
        </w:rPr>
        <w:t>:</w:t>
      </w:r>
      <w:r w:rsidRPr="003F184B">
        <w:rPr>
          <w:noProof/>
          <w:lang w:val="vi-VN"/>
        </w:rPr>
        <w:t xml:space="preserve"> Sơ đồ tuần tự Xử lý yêu cầu mượn máy tính</w:t>
      </w:r>
      <w:r>
        <w:rPr>
          <w:noProof/>
        </w:rPr>
        <w:tab/>
      </w:r>
      <w:r>
        <w:rPr>
          <w:noProof/>
        </w:rPr>
        <w:fldChar w:fldCharType="begin"/>
      </w:r>
      <w:r>
        <w:rPr>
          <w:noProof/>
        </w:rPr>
        <w:instrText xml:space="preserve"> PAGEREF _Toc135253579 \h </w:instrText>
      </w:r>
      <w:r>
        <w:rPr>
          <w:noProof/>
        </w:rPr>
      </w:r>
      <w:r>
        <w:rPr>
          <w:noProof/>
        </w:rPr>
        <w:fldChar w:fldCharType="separate"/>
      </w:r>
      <w:r>
        <w:rPr>
          <w:noProof/>
        </w:rPr>
        <w:t>125</w:t>
      </w:r>
      <w:r>
        <w:rPr>
          <w:noProof/>
        </w:rPr>
        <w:fldChar w:fldCharType="end"/>
      </w:r>
    </w:p>
    <w:p w14:paraId="28909AFF" w14:textId="285EE9F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3.6.6.3</w:t>
      </w:r>
      <w:r>
        <w:rPr>
          <w:noProof/>
        </w:rPr>
        <w:t>:</w:t>
      </w:r>
      <w:r w:rsidRPr="003F184B">
        <w:rPr>
          <w:noProof/>
          <w:lang w:val="vi-VN"/>
        </w:rPr>
        <w:t xml:space="preserve"> Sơ đồ tuần tự Xử lý yêu cầu trả máy tính</w:t>
      </w:r>
      <w:r>
        <w:rPr>
          <w:noProof/>
        </w:rPr>
        <w:tab/>
      </w:r>
      <w:r>
        <w:rPr>
          <w:noProof/>
        </w:rPr>
        <w:fldChar w:fldCharType="begin"/>
      </w:r>
      <w:r>
        <w:rPr>
          <w:noProof/>
        </w:rPr>
        <w:instrText xml:space="preserve"> PAGEREF _Toc135253580 \h </w:instrText>
      </w:r>
      <w:r>
        <w:rPr>
          <w:noProof/>
        </w:rPr>
      </w:r>
      <w:r>
        <w:rPr>
          <w:noProof/>
        </w:rPr>
        <w:fldChar w:fldCharType="separate"/>
      </w:r>
      <w:r>
        <w:rPr>
          <w:noProof/>
        </w:rPr>
        <w:t>126</w:t>
      </w:r>
      <w:r>
        <w:rPr>
          <w:noProof/>
        </w:rPr>
        <w:fldChar w:fldCharType="end"/>
      </w:r>
    </w:p>
    <w:p w14:paraId="4E96F2D1" w14:textId="6BA0B4C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3.6.7</w:t>
      </w:r>
      <w:r>
        <w:rPr>
          <w:noProof/>
        </w:rPr>
        <w:t>:</w:t>
      </w:r>
      <w:r w:rsidRPr="003F184B">
        <w:rPr>
          <w:noProof/>
          <w:lang w:val="vi-VN"/>
        </w:rPr>
        <w:t xml:space="preserve"> Sơ đồ tuần tự Tìm kiếm thông tin</w:t>
      </w:r>
      <w:r>
        <w:rPr>
          <w:noProof/>
        </w:rPr>
        <w:tab/>
      </w:r>
      <w:r>
        <w:rPr>
          <w:noProof/>
        </w:rPr>
        <w:fldChar w:fldCharType="begin"/>
      </w:r>
      <w:r>
        <w:rPr>
          <w:noProof/>
        </w:rPr>
        <w:instrText xml:space="preserve"> PAGEREF _Toc135253581 \h </w:instrText>
      </w:r>
      <w:r>
        <w:rPr>
          <w:noProof/>
        </w:rPr>
      </w:r>
      <w:r>
        <w:rPr>
          <w:noProof/>
        </w:rPr>
        <w:fldChar w:fldCharType="separate"/>
      </w:r>
      <w:r>
        <w:rPr>
          <w:noProof/>
        </w:rPr>
        <w:t>126</w:t>
      </w:r>
      <w:r>
        <w:rPr>
          <w:noProof/>
        </w:rPr>
        <w:fldChar w:fldCharType="end"/>
      </w:r>
    </w:p>
    <w:p w14:paraId="0FEE0F06" w14:textId="061C0A5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3.6.8</w:t>
      </w:r>
      <w:r>
        <w:rPr>
          <w:noProof/>
        </w:rPr>
        <w:t>:</w:t>
      </w:r>
      <w:r w:rsidRPr="003F184B">
        <w:rPr>
          <w:noProof/>
          <w:lang w:val="vi-VN"/>
        </w:rPr>
        <w:t xml:space="preserve"> Sơ đồ tuần tự Báo cáo thống kê</w:t>
      </w:r>
      <w:r>
        <w:rPr>
          <w:noProof/>
        </w:rPr>
        <w:tab/>
      </w:r>
      <w:r>
        <w:rPr>
          <w:noProof/>
        </w:rPr>
        <w:fldChar w:fldCharType="begin"/>
      </w:r>
      <w:r>
        <w:rPr>
          <w:noProof/>
        </w:rPr>
        <w:instrText xml:space="preserve"> PAGEREF _Toc135253582 \h </w:instrText>
      </w:r>
      <w:r>
        <w:rPr>
          <w:noProof/>
        </w:rPr>
      </w:r>
      <w:r>
        <w:rPr>
          <w:noProof/>
        </w:rPr>
        <w:fldChar w:fldCharType="separate"/>
      </w:r>
      <w:r>
        <w:rPr>
          <w:noProof/>
        </w:rPr>
        <w:t>127</w:t>
      </w:r>
      <w:r>
        <w:rPr>
          <w:noProof/>
        </w:rPr>
        <w:fldChar w:fldCharType="end"/>
      </w:r>
    </w:p>
    <w:p w14:paraId="3AC31D84" w14:textId="1E5EED5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3.6.9</w:t>
      </w:r>
      <w:r>
        <w:rPr>
          <w:noProof/>
        </w:rPr>
        <w:t>:</w:t>
      </w:r>
      <w:r w:rsidRPr="003F184B">
        <w:rPr>
          <w:noProof/>
          <w:lang w:val="vi-VN"/>
        </w:rPr>
        <w:t xml:space="preserve"> Sơ đồ tuần tự In ấn</w:t>
      </w:r>
      <w:r>
        <w:rPr>
          <w:noProof/>
        </w:rPr>
        <w:tab/>
      </w:r>
      <w:r>
        <w:rPr>
          <w:noProof/>
        </w:rPr>
        <w:fldChar w:fldCharType="begin"/>
      </w:r>
      <w:r>
        <w:rPr>
          <w:noProof/>
        </w:rPr>
        <w:instrText xml:space="preserve"> PAGEREF _Toc135253583 \h </w:instrText>
      </w:r>
      <w:r>
        <w:rPr>
          <w:noProof/>
        </w:rPr>
      </w:r>
      <w:r>
        <w:rPr>
          <w:noProof/>
        </w:rPr>
        <w:fldChar w:fldCharType="separate"/>
      </w:r>
      <w:r>
        <w:rPr>
          <w:noProof/>
        </w:rPr>
        <w:t>128</w:t>
      </w:r>
      <w:r>
        <w:rPr>
          <w:noProof/>
        </w:rPr>
        <w:fldChar w:fldCharType="end"/>
      </w:r>
    </w:p>
    <w:p w14:paraId="6A501D9A" w14:textId="28E5B60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3.6.10: Sơ đồ tuần tự Bảo trì hệ thống</w:t>
      </w:r>
      <w:r>
        <w:rPr>
          <w:noProof/>
        </w:rPr>
        <w:tab/>
      </w:r>
      <w:r>
        <w:rPr>
          <w:noProof/>
        </w:rPr>
        <w:fldChar w:fldCharType="begin"/>
      </w:r>
      <w:r>
        <w:rPr>
          <w:noProof/>
        </w:rPr>
        <w:instrText xml:space="preserve"> PAGEREF _Toc135253584 \h </w:instrText>
      </w:r>
      <w:r>
        <w:rPr>
          <w:noProof/>
        </w:rPr>
      </w:r>
      <w:r>
        <w:rPr>
          <w:noProof/>
        </w:rPr>
        <w:fldChar w:fldCharType="separate"/>
      </w:r>
      <w:r>
        <w:rPr>
          <w:noProof/>
        </w:rPr>
        <w:t>129</w:t>
      </w:r>
      <w:r>
        <w:rPr>
          <w:noProof/>
        </w:rPr>
        <w:fldChar w:fldCharType="end"/>
      </w:r>
    </w:p>
    <w:p w14:paraId="1E8C962F" w14:textId="1390A30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3.7.1.1: Sơ đồ activity Đăng ký</w:t>
      </w:r>
      <w:r>
        <w:rPr>
          <w:noProof/>
        </w:rPr>
        <w:tab/>
      </w:r>
      <w:r>
        <w:rPr>
          <w:noProof/>
        </w:rPr>
        <w:fldChar w:fldCharType="begin"/>
      </w:r>
      <w:r>
        <w:rPr>
          <w:noProof/>
        </w:rPr>
        <w:instrText xml:space="preserve"> PAGEREF _Toc135253585 \h </w:instrText>
      </w:r>
      <w:r>
        <w:rPr>
          <w:noProof/>
        </w:rPr>
      </w:r>
      <w:r>
        <w:rPr>
          <w:noProof/>
        </w:rPr>
        <w:fldChar w:fldCharType="separate"/>
      </w:r>
      <w:r>
        <w:rPr>
          <w:noProof/>
        </w:rPr>
        <w:t>130</w:t>
      </w:r>
      <w:r>
        <w:rPr>
          <w:noProof/>
        </w:rPr>
        <w:fldChar w:fldCharType="end"/>
      </w:r>
    </w:p>
    <w:p w14:paraId="126A3882" w14:textId="4A886C4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3.7.1.2</w:t>
      </w:r>
      <w:r>
        <w:rPr>
          <w:noProof/>
        </w:rPr>
        <w:t>:</w:t>
      </w:r>
      <w:r w:rsidRPr="003F184B">
        <w:rPr>
          <w:noProof/>
          <w:lang w:val="vi-VN"/>
        </w:rPr>
        <w:t xml:space="preserve"> Sơ đồ activity Đăng nhập</w:t>
      </w:r>
      <w:r>
        <w:rPr>
          <w:noProof/>
        </w:rPr>
        <w:tab/>
      </w:r>
      <w:r>
        <w:rPr>
          <w:noProof/>
        </w:rPr>
        <w:fldChar w:fldCharType="begin"/>
      </w:r>
      <w:r>
        <w:rPr>
          <w:noProof/>
        </w:rPr>
        <w:instrText xml:space="preserve"> PAGEREF _Toc135253586 \h </w:instrText>
      </w:r>
      <w:r>
        <w:rPr>
          <w:noProof/>
        </w:rPr>
      </w:r>
      <w:r>
        <w:rPr>
          <w:noProof/>
        </w:rPr>
        <w:fldChar w:fldCharType="separate"/>
      </w:r>
      <w:r>
        <w:rPr>
          <w:noProof/>
        </w:rPr>
        <w:t>130</w:t>
      </w:r>
      <w:r>
        <w:rPr>
          <w:noProof/>
        </w:rPr>
        <w:fldChar w:fldCharType="end"/>
      </w:r>
    </w:p>
    <w:p w14:paraId="100685E2" w14:textId="7FC9C3A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3.7.1.3</w:t>
      </w:r>
      <w:r>
        <w:rPr>
          <w:noProof/>
        </w:rPr>
        <w:t>:</w:t>
      </w:r>
      <w:r w:rsidRPr="003F184B">
        <w:rPr>
          <w:noProof/>
          <w:lang w:val="vi-VN"/>
        </w:rPr>
        <w:t xml:space="preserve"> Sơ đồ activity Đổi mật khẩu</w:t>
      </w:r>
      <w:r>
        <w:rPr>
          <w:noProof/>
        </w:rPr>
        <w:tab/>
      </w:r>
      <w:r>
        <w:rPr>
          <w:noProof/>
        </w:rPr>
        <w:fldChar w:fldCharType="begin"/>
      </w:r>
      <w:r>
        <w:rPr>
          <w:noProof/>
        </w:rPr>
        <w:instrText xml:space="preserve"> PAGEREF _Toc135253587 \h </w:instrText>
      </w:r>
      <w:r>
        <w:rPr>
          <w:noProof/>
        </w:rPr>
      </w:r>
      <w:r>
        <w:rPr>
          <w:noProof/>
        </w:rPr>
        <w:fldChar w:fldCharType="separate"/>
      </w:r>
      <w:r>
        <w:rPr>
          <w:noProof/>
        </w:rPr>
        <w:t>131</w:t>
      </w:r>
      <w:r>
        <w:rPr>
          <w:noProof/>
        </w:rPr>
        <w:fldChar w:fldCharType="end"/>
      </w:r>
    </w:p>
    <w:p w14:paraId="654ADA7C" w14:textId="1681657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3.7.1.</w:t>
      </w:r>
      <w:r>
        <w:rPr>
          <w:noProof/>
        </w:rPr>
        <w:t>4</w:t>
      </w:r>
      <w:r w:rsidRPr="003F184B">
        <w:rPr>
          <w:noProof/>
          <w:lang w:val="vi-VN"/>
        </w:rPr>
        <w:t xml:space="preserve">: Sơ đồ activity </w:t>
      </w:r>
      <w:r>
        <w:rPr>
          <w:noProof/>
        </w:rPr>
        <w:t>Quên mật khẩu</w:t>
      </w:r>
      <w:r>
        <w:rPr>
          <w:noProof/>
        </w:rPr>
        <w:tab/>
      </w:r>
      <w:r>
        <w:rPr>
          <w:noProof/>
        </w:rPr>
        <w:fldChar w:fldCharType="begin"/>
      </w:r>
      <w:r>
        <w:rPr>
          <w:noProof/>
        </w:rPr>
        <w:instrText xml:space="preserve"> PAGEREF _Toc135253588 \h </w:instrText>
      </w:r>
      <w:r>
        <w:rPr>
          <w:noProof/>
        </w:rPr>
      </w:r>
      <w:r>
        <w:rPr>
          <w:noProof/>
        </w:rPr>
        <w:fldChar w:fldCharType="separate"/>
      </w:r>
      <w:r>
        <w:rPr>
          <w:noProof/>
        </w:rPr>
        <w:t>131</w:t>
      </w:r>
      <w:r>
        <w:rPr>
          <w:noProof/>
        </w:rPr>
        <w:fldChar w:fldCharType="end"/>
      </w:r>
    </w:p>
    <w:p w14:paraId="03ACA769" w14:textId="2B07CC3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3.7.2.1: Sơ đồ activity Thêm tài liệu</w:t>
      </w:r>
      <w:r>
        <w:rPr>
          <w:noProof/>
        </w:rPr>
        <w:tab/>
      </w:r>
      <w:r>
        <w:rPr>
          <w:noProof/>
        </w:rPr>
        <w:fldChar w:fldCharType="begin"/>
      </w:r>
      <w:r>
        <w:rPr>
          <w:noProof/>
        </w:rPr>
        <w:instrText xml:space="preserve"> PAGEREF _Toc135253589 \h </w:instrText>
      </w:r>
      <w:r>
        <w:rPr>
          <w:noProof/>
        </w:rPr>
      </w:r>
      <w:r>
        <w:rPr>
          <w:noProof/>
        </w:rPr>
        <w:fldChar w:fldCharType="separate"/>
      </w:r>
      <w:r>
        <w:rPr>
          <w:noProof/>
        </w:rPr>
        <w:t>132</w:t>
      </w:r>
      <w:r>
        <w:rPr>
          <w:noProof/>
        </w:rPr>
        <w:fldChar w:fldCharType="end"/>
      </w:r>
    </w:p>
    <w:p w14:paraId="119F0AE3" w14:textId="1A2C863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3F184B">
        <w:rPr>
          <w:noProof/>
          <w:lang w:val="vi-VN"/>
        </w:rPr>
        <w:t>Hình 3.7.2.2 Sơ đồ activity Sửa tài liệu</w:t>
      </w:r>
      <w:r>
        <w:rPr>
          <w:noProof/>
        </w:rPr>
        <w:tab/>
      </w:r>
      <w:r>
        <w:rPr>
          <w:noProof/>
        </w:rPr>
        <w:fldChar w:fldCharType="begin"/>
      </w:r>
      <w:r>
        <w:rPr>
          <w:noProof/>
        </w:rPr>
        <w:instrText xml:space="preserve"> PAGEREF _Toc135253590 \h </w:instrText>
      </w:r>
      <w:r>
        <w:rPr>
          <w:noProof/>
        </w:rPr>
      </w:r>
      <w:r>
        <w:rPr>
          <w:noProof/>
        </w:rPr>
        <w:fldChar w:fldCharType="separate"/>
      </w:r>
      <w:r>
        <w:rPr>
          <w:noProof/>
        </w:rPr>
        <w:t>133</w:t>
      </w:r>
      <w:r>
        <w:rPr>
          <w:noProof/>
        </w:rPr>
        <w:fldChar w:fldCharType="end"/>
      </w:r>
    </w:p>
    <w:p w14:paraId="1D717298" w14:textId="1676C0B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3.7.2.3</w:t>
      </w:r>
      <w:r>
        <w:rPr>
          <w:noProof/>
        </w:rPr>
        <w:t>:</w:t>
      </w:r>
      <w:r w:rsidRPr="003F184B">
        <w:rPr>
          <w:noProof/>
          <w:lang w:val="vi-VN"/>
        </w:rPr>
        <w:t xml:space="preserve"> Sơ đồ activity Xóa tài liệu</w:t>
      </w:r>
      <w:r>
        <w:rPr>
          <w:noProof/>
        </w:rPr>
        <w:tab/>
      </w:r>
      <w:r>
        <w:rPr>
          <w:noProof/>
        </w:rPr>
        <w:fldChar w:fldCharType="begin"/>
      </w:r>
      <w:r>
        <w:rPr>
          <w:noProof/>
        </w:rPr>
        <w:instrText xml:space="preserve"> PAGEREF _Toc135253591 \h </w:instrText>
      </w:r>
      <w:r>
        <w:rPr>
          <w:noProof/>
        </w:rPr>
      </w:r>
      <w:r>
        <w:rPr>
          <w:noProof/>
        </w:rPr>
        <w:fldChar w:fldCharType="separate"/>
      </w:r>
      <w:r>
        <w:rPr>
          <w:noProof/>
        </w:rPr>
        <w:t>134</w:t>
      </w:r>
      <w:r>
        <w:rPr>
          <w:noProof/>
        </w:rPr>
        <w:fldChar w:fldCharType="end"/>
      </w:r>
    </w:p>
    <w:p w14:paraId="2445F9AD" w14:textId="02B9FFD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3.7.3.1</w:t>
      </w:r>
      <w:r>
        <w:rPr>
          <w:noProof/>
        </w:rPr>
        <w:t>:</w:t>
      </w:r>
      <w:r w:rsidRPr="003F184B">
        <w:rPr>
          <w:noProof/>
          <w:lang w:val="vi-VN"/>
        </w:rPr>
        <w:t xml:space="preserve"> Sơ đồ activity Đánh giá</w:t>
      </w:r>
      <w:r>
        <w:rPr>
          <w:noProof/>
        </w:rPr>
        <w:tab/>
      </w:r>
      <w:r>
        <w:rPr>
          <w:noProof/>
        </w:rPr>
        <w:fldChar w:fldCharType="begin"/>
      </w:r>
      <w:r>
        <w:rPr>
          <w:noProof/>
        </w:rPr>
        <w:instrText xml:space="preserve"> PAGEREF _Toc135253592 \h </w:instrText>
      </w:r>
      <w:r>
        <w:rPr>
          <w:noProof/>
        </w:rPr>
      </w:r>
      <w:r>
        <w:rPr>
          <w:noProof/>
        </w:rPr>
        <w:fldChar w:fldCharType="separate"/>
      </w:r>
      <w:r>
        <w:rPr>
          <w:noProof/>
        </w:rPr>
        <w:t>135</w:t>
      </w:r>
      <w:r>
        <w:rPr>
          <w:noProof/>
        </w:rPr>
        <w:fldChar w:fldCharType="end"/>
      </w:r>
    </w:p>
    <w:p w14:paraId="2B882E20" w14:textId="06DA774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3.7.3.2</w:t>
      </w:r>
      <w:r>
        <w:rPr>
          <w:noProof/>
        </w:rPr>
        <w:t>:</w:t>
      </w:r>
      <w:r w:rsidRPr="003F184B">
        <w:rPr>
          <w:noProof/>
          <w:lang w:val="vi-VN"/>
        </w:rPr>
        <w:t xml:space="preserve"> Sơ đồ activity Sửa thông tin thành viên</w:t>
      </w:r>
      <w:r>
        <w:rPr>
          <w:noProof/>
        </w:rPr>
        <w:tab/>
      </w:r>
      <w:r>
        <w:rPr>
          <w:noProof/>
        </w:rPr>
        <w:fldChar w:fldCharType="begin"/>
      </w:r>
      <w:r>
        <w:rPr>
          <w:noProof/>
        </w:rPr>
        <w:instrText xml:space="preserve"> PAGEREF _Toc135253593 \h </w:instrText>
      </w:r>
      <w:r>
        <w:rPr>
          <w:noProof/>
        </w:rPr>
      </w:r>
      <w:r>
        <w:rPr>
          <w:noProof/>
        </w:rPr>
        <w:fldChar w:fldCharType="separate"/>
      </w:r>
      <w:r>
        <w:rPr>
          <w:noProof/>
        </w:rPr>
        <w:t>136</w:t>
      </w:r>
      <w:r>
        <w:rPr>
          <w:noProof/>
        </w:rPr>
        <w:fldChar w:fldCharType="end"/>
      </w:r>
    </w:p>
    <w:p w14:paraId="225E5805" w14:textId="46CF48F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3.7.3.3</w:t>
      </w:r>
      <w:r>
        <w:rPr>
          <w:noProof/>
        </w:rPr>
        <w:t>:</w:t>
      </w:r>
      <w:r w:rsidRPr="003F184B">
        <w:rPr>
          <w:noProof/>
          <w:lang w:val="vi-VN"/>
        </w:rPr>
        <w:t xml:space="preserve"> Sơ đồ activity Xóa thông tin thành viên</w:t>
      </w:r>
      <w:r>
        <w:rPr>
          <w:noProof/>
        </w:rPr>
        <w:tab/>
      </w:r>
      <w:r>
        <w:rPr>
          <w:noProof/>
        </w:rPr>
        <w:fldChar w:fldCharType="begin"/>
      </w:r>
      <w:r>
        <w:rPr>
          <w:noProof/>
        </w:rPr>
        <w:instrText xml:space="preserve"> PAGEREF _Toc135253594 \h </w:instrText>
      </w:r>
      <w:r>
        <w:rPr>
          <w:noProof/>
        </w:rPr>
      </w:r>
      <w:r>
        <w:rPr>
          <w:noProof/>
        </w:rPr>
        <w:fldChar w:fldCharType="separate"/>
      </w:r>
      <w:r>
        <w:rPr>
          <w:noProof/>
        </w:rPr>
        <w:t>137</w:t>
      </w:r>
      <w:r>
        <w:rPr>
          <w:noProof/>
        </w:rPr>
        <w:fldChar w:fldCharType="end"/>
      </w:r>
    </w:p>
    <w:p w14:paraId="18637BDB" w14:textId="682208D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3.7.4.1: Sơ đồ activity Mượn tài liệu</w:t>
      </w:r>
      <w:r>
        <w:rPr>
          <w:noProof/>
        </w:rPr>
        <w:tab/>
      </w:r>
      <w:r>
        <w:rPr>
          <w:noProof/>
        </w:rPr>
        <w:fldChar w:fldCharType="begin"/>
      </w:r>
      <w:r>
        <w:rPr>
          <w:noProof/>
        </w:rPr>
        <w:instrText xml:space="preserve"> PAGEREF _Toc135253595 \h </w:instrText>
      </w:r>
      <w:r>
        <w:rPr>
          <w:noProof/>
        </w:rPr>
      </w:r>
      <w:r>
        <w:rPr>
          <w:noProof/>
        </w:rPr>
        <w:fldChar w:fldCharType="separate"/>
      </w:r>
      <w:r>
        <w:rPr>
          <w:noProof/>
        </w:rPr>
        <w:t>138</w:t>
      </w:r>
      <w:r>
        <w:rPr>
          <w:noProof/>
        </w:rPr>
        <w:fldChar w:fldCharType="end"/>
      </w:r>
    </w:p>
    <w:p w14:paraId="3B933156" w14:textId="08F1AC1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lastRenderedPageBreak/>
        <w:t xml:space="preserve">Hình </w:t>
      </w:r>
      <w:r w:rsidRPr="003F184B">
        <w:rPr>
          <w:noProof/>
          <w:lang w:val="vi-VN"/>
        </w:rPr>
        <w:t>3.7.4.2</w:t>
      </w:r>
      <w:r>
        <w:rPr>
          <w:noProof/>
        </w:rPr>
        <w:t>:</w:t>
      </w:r>
      <w:r w:rsidRPr="003F184B">
        <w:rPr>
          <w:noProof/>
          <w:lang w:val="vi-VN"/>
        </w:rPr>
        <w:t xml:space="preserve"> Sơ đồ activity Trả tài liệu</w:t>
      </w:r>
      <w:r>
        <w:rPr>
          <w:noProof/>
        </w:rPr>
        <w:tab/>
      </w:r>
      <w:r>
        <w:rPr>
          <w:noProof/>
        </w:rPr>
        <w:fldChar w:fldCharType="begin"/>
      </w:r>
      <w:r>
        <w:rPr>
          <w:noProof/>
        </w:rPr>
        <w:instrText xml:space="preserve"> PAGEREF _Toc135253596 \h </w:instrText>
      </w:r>
      <w:r>
        <w:rPr>
          <w:noProof/>
        </w:rPr>
      </w:r>
      <w:r>
        <w:rPr>
          <w:noProof/>
        </w:rPr>
        <w:fldChar w:fldCharType="separate"/>
      </w:r>
      <w:r>
        <w:rPr>
          <w:noProof/>
        </w:rPr>
        <w:t>139</w:t>
      </w:r>
      <w:r>
        <w:rPr>
          <w:noProof/>
        </w:rPr>
        <w:fldChar w:fldCharType="end"/>
      </w:r>
    </w:p>
    <w:p w14:paraId="18D8939A" w14:textId="296870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3.7.5.1: Sơ đồ activity Mượn phòng chức năng</w:t>
      </w:r>
      <w:r>
        <w:rPr>
          <w:noProof/>
        </w:rPr>
        <w:tab/>
      </w:r>
      <w:r>
        <w:rPr>
          <w:noProof/>
        </w:rPr>
        <w:fldChar w:fldCharType="begin"/>
      </w:r>
      <w:r>
        <w:rPr>
          <w:noProof/>
        </w:rPr>
        <w:instrText xml:space="preserve"> PAGEREF _Toc135253597 \h </w:instrText>
      </w:r>
      <w:r>
        <w:rPr>
          <w:noProof/>
        </w:rPr>
      </w:r>
      <w:r>
        <w:rPr>
          <w:noProof/>
        </w:rPr>
        <w:fldChar w:fldCharType="separate"/>
      </w:r>
      <w:r>
        <w:rPr>
          <w:noProof/>
        </w:rPr>
        <w:t>140</w:t>
      </w:r>
      <w:r>
        <w:rPr>
          <w:noProof/>
        </w:rPr>
        <w:fldChar w:fldCharType="end"/>
      </w:r>
    </w:p>
    <w:p w14:paraId="47A328E0" w14:textId="69F0CA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3.7.5.2</w:t>
      </w:r>
      <w:r>
        <w:rPr>
          <w:noProof/>
        </w:rPr>
        <w:t>:</w:t>
      </w:r>
      <w:r w:rsidRPr="003F184B">
        <w:rPr>
          <w:noProof/>
          <w:lang w:val="vi-VN"/>
        </w:rPr>
        <w:t xml:space="preserve"> Sơ đồ activity Trả phòng chức năng</w:t>
      </w:r>
      <w:r>
        <w:rPr>
          <w:noProof/>
        </w:rPr>
        <w:tab/>
      </w:r>
      <w:r>
        <w:rPr>
          <w:noProof/>
        </w:rPr>
        <w:fldChar w:fldCharType="begin"/>
      </w:r>
      <w:r>
        <w:rPr>
          <w:noProof/>
        </w:rPr>
        <w:instrText xml:space="preserve"> PAGEREF _Toc135253598 \h </w:instrText>
      </w:r>
      <w:r>
        <w:rPr>
          <w:noProof/>
        </w:rPr>
      </w:r>
      <w:r>
        <w:rPr>
          <w:noProof/>
        </w:rPr>
        <w:fldChar w:fldCharType="separate"/>
      </w:r>
      <w:r>
        <w:rPr>
          <w:noProof/>
        </w:rPr>
        <w:t>141</w:t>
      </w:r>
      <w:r>
        <w:rPr>
          <w:noProof/>
        </w:rPr>
        <w:fldChar w:fldCharType="end"/>
      </w:r>
    </w:p>
    <w:p w14:paraId="5964007A" w14:textId="2985414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3.7.6: Sơ đồ activity </w:t>
      </w:r>
      <w:r w:rsidRPr="003F184B">
        <w:rPr>
          <w:noProof/>
          <w:lang w:val="vi-VN"/>
        </w:rPr>
        <w:t>Quản lý mượn trả máy tính</w:t>
      </w:r>
      <w:r>
        <w:rPr>
          <w:noProof/>
        </w:rPr>
        <w:tab/>
      </w:r>
      <w:r>
        <w:rPr>
          <w:noProof/>
        </w:rPr>
        <w:fldChar w:fldCharType="begin"/>
      </w:r>
      <w:r>
        <w:rPr>
          <w:noProof/>
        </w:rPr>
        <w:instrText xml:space="preserve"> PAGEREF _Toc135253599 \h </w:instrText>
      </w:r>
      <w:r>
        <w:rPr>
          <w:noProof/>
        </w:rPr>
      </w:r>
      <w:r>
        <w:rPr>
          <w:noProof/>
        </w:rPr>
        <w:fldChar w:fldCharType="separate"/>
      </w:r>
      <w:r>
        <w:rPr>
          <w:noProof/>
        </w:rPr>
        <w:t>142</w:t>
      </w:r>
      <w:r>
        <w:rPr>
          <w:noProof/>
        </w:rPr>
        <w:fldChar w:fldCharType="end"/>
      </w:r>
    </w:p>
    <w:p w14:paraId="6C731FC2" w14:textId="1E43C2A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3.7.7: Sơ đồ activity Báo cáo thống kê</w:t>
      </w:r>
      <w:r>
        <w:rPr>
          <w:noProof/>
        </w:rPr>
        <w:tab/>
      </w:r>
      <w:r>
        <w:rPr>
          <w:noProof/>
        </w:rPr>
        <w:fldChar w:fldCharType="begin"/>
      </w:r>
      <w:r>
        <w:rPr>
          <w:noProof/>
        </w:rPr>
        <w:instrText xml:space="preserve"> PAGEREF _Toc135253600 \h </w:instrText>
      </w:r>
      <w:r>
        <w:rPr>
          <w:noProof/>
        </w:rPr>
      </w:r>
      <w:r>
        <w:rPr>
          <w:noProof/>
        </w:rPr>
        <w:fldChar w:fldCharType="separate"/>
      </w:r>
      <w:r>
        <w:rPr>
          <w:noProof/>
        </w:rPr>
        <w:t>143</w:t>
      </w:r>
      <w:r>
        <w:rPr>
          <w:noProof/>
        </w:rPr>
        <w:fldChar w:fldCharType="end"/>
      </w:r>
    </w:p>
    <w:p w14:paraId="179654B5" w14:textId="44824E2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3.7.8</w:t>
      </w:r>
      <w:r>
        <w:rPr>
          <w:noProof/>
        </w:rPr>
        <w:t>:</w:t>
      </w:r>
      <w:r w:rsidRPr="003F184B">
        <w:rPr>
          <w:noProof/>
          <w:lang w:val="vi-VN"/>
        </w:rPr>
        <w:t xml:space="preserve"> Sơ đồ activity Tìm kiếm thông tin</w:t>
      </w:r>
      <w:r>
        <w:rPr>
          <w:noProof/>
        </w:rPr>
        <w:tab/>
      </w:r>
      <w:r>
        <w:rPr>
          <w:noProof/>
        </w:rPr>
        <w:fldChar w:fldCharType="begin"/>
      </w:r>
      <w:r>
        <w:rPr>
          <w:noProof/>
        </w:rPr>
        <w:instrText xml:space="preserve"> PAGEREF _Toc135253601 \h </w:instrText>
      </w:r>
      <w:r>
        <w:rPr>
          <w:noProof/>
        </w:rPr>
      </w:r>
      <w:r>
        <w:rPr>
          <w:noProof/>
        </w:rPr>
        <w:fldChar w:fldCharType="separate"/>
      </w:r>
      <w:r>
        <w:rPr>
          <w:noProof/>
        </w:rPr>
        <w:t>144</w:t>
      </w:r>
      <w:r>
        <w:rPr>
          <w:noProof/>
        </w:rPr>
        <w:fldChar w:fldCharType="end"/>
      </w:r>
    </w:p>
    <w:p w14:paraId="7D3C67B6" w14:textId="7ADABFE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 xml:space="preserve">Hình </w:t>
      </w:r>
      <w:r w:rsidRPr="003F184B">
        <w:rPr>
          <w:noProof/>
          <w:lang w:val="vi-VN"/>
        </w:rPr>
        <w:t>3.7.9</w:t>
      </w:r>
      <w:r>
        <w:rPr>
          <w:noProof/>
        </w:rPr>
        <w:t>:</w:t>
      </w:r>
      <w:r w:rsidRPr="003F184B">
        <w:rPr>
          <w:noProof/>
          <w:lang w:val="vi-VN"/>
        </w:rPr>
        <w:t xml:space="preserve"> Sơ đồ activity In ấn</w:t>
      </w:r>
      <w:r>
        <w:rPr>
          <w:noProof/>
        </w:rPr>
        <w:tab/>
      </w:r>
      <w:r>
        <w:rPr>
          <w:noProof/>
        </w:rPr>
        <w:fldChar w:fldCharType="begin"/>
      </w:r>
      <w:r>
        <w:rPr>
          <w:noProof/>
        </w:rPr>
        <w:instrText xml:space="preserve"> PAGEREF _Toc135253602 \h </w:instrText>
      </w:r>
      <w:r>
        <w:rPr>
          <w:noProof/>
        </w:rPr>
      </w:r>
      <w:r>
        <w:rPr>
          <w:noProof/>
        </w:rPr>
        <w:fldChar w:fldCharType="separate"/>
      </w:r>
      <w:r>
        <w:rPr>
          <w:noProof/>
        </w:rPr>
        <w:t>145</w:t>
      </w:r>
      <w:r>
        <w:rPr>
          <w:noProof/>
        </w:rPr>
        <w:fldChar w:fldCharType="end"/>
      </w:r>
    </w:p>
    <w:p w14:paraId="1163A7A8" w14:textId="0A04FB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noProof/>
        </w:rPr>
        <w:t>Hình 3.7.10: Sơ đồ activity Bảo trì hệ thống</w:t>
      </w:r>
      <w:r>
        <w:rPr>
          <w:noProof/>
        </w:rPr>
        <w:tab/>
      </w:r>
      <w:r>
        <w:rPr>
          <w:noProof/>
        </w:rPr>
        <w:fldChar w:fldCharType="begin"/>
      </w:r>
      <w:r>
        <w:rPr>
          <w:noProof/>
        </w:rPr>
        <w:instrText xml:space="preserve"> PAGEREF _Toc135253603 \h </w:instrText>
      </w:r>
      <w:r>
        <w:rPr>
          <w:noProof/>
        </w:rPr>
      </w:r>
      <w:r>
        <w:rPr>
          <w:noProof/>
        </w:rPr>
        <w:fldChar w:fldCharType="separate"/>
      </w:r>
      <w:r>
        <w:rPr>
          <w:noProof/>
        </w:rPr>
        <w:t>146</w:t>
      </w:r>
      <w:r>
        <w:rPr>
          <w:noProof/>
        </w:rPr>
        <w:fldChar w:fldCharType="end"/>
      </w:r>
    </w:p>
    <w:p w14:paraId="774CA2EA" w14:textId="3723994B" w:rsidR="00A07CB0" w:rsidRPr="009C1881" w:rsidRDefault="00A07CB0" w:rsidP="00A07CB0">
      <w:pPr>
        <w:pStyle w:val="Tiucctrangmu"/>
        <w:rPr>
          <w:lang w:val="vi-VN"/>
        </w:rPr>
      </w:pPr>
      <w:r w:rsidRPr="009C1881">
        <w:rPr>
          <w:lang w:val="vi-VN"/>
        </w:rPr>
        <w:fldChar w:fldCharType="end"/>
      </w:r>
      <w:r w:rsidRPr="009C1881">
        <w:rPr>
          <w:lang w:val="vi-VN"/>
        </w:rPr>
        <w:t xml:space="preserve"> </w:t>
      </w:r>
    </w:p>
    <w:p w14:paraId="3713539D" w14:textId="77777777" w:rsidR="00A07CB0" w:rsidRPr="009C1881" w:rsidRDefault="00A07CB0">
      <w:pPr>
        <w:spacing w:after="200" w:line="276" w:lineRule="auto"/>
        <w:rPr>
          <w:b/>
          <w:sz w:val="32"/>
          <w:szCs w:val="32"/>
          <w:lang w:val="vi-VN"/>
        </w:rPr>
      </w:pPr>
      <w:r w:rsidRPr="009C1881">
        <w:rPr>
          <w:lang w:val="vi-VN"/>
        </w:rPr>
        <w:br w:type="page"/>
      </w:r>
    </w:p>
    <w:p w14:paraId="1E0104D5" w14:textId="08AEA342" w:rsidR="00A07CB0" w:rsidRPr="009C1881" w:rsidRDefault="00A07CB0" w:rsidP="00A07CB0">
      <w:pPr>
        <w:pStyle w:val="Tiucctrangmu"/>
        <w:rPr>
          <w:lang w:val="vi-VN"/>
        </w:rPr>
      </w:pPr>
      <w:bookmarkStart w:id="14" w:name="_Toc130805792"/>
      <w:bookmarkStart w:id="15" w:name="_Toc135253412"/>
      <w:r w:rsidRPr="009C1881">
        <w:rPr>
          <w:lang w:val="vi-VN"/>
        </w:rPr>
        <w:lastRenderedPageBreak/>
        <w:t>DANH MỤC BẢNG BIỂU</w:t>
      </w:r>
      <w:bookmarkEnd w:id="14"/>
      <w:bookmarkEnd w:id="15"/>
    </w:p>
    <w:p w14:paraId="2DDFE1C9" w14:textId="7D510260" w:rsidR="005B23C0" w:rsidRDefault="00226A2B">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9C1881">
        <w:rPr>
          <w:b w:val="0"/>
          <w:lang w:val="vi-VN"/>
        </w:rPr>
        <w:fldChar w:fldCharType="begin"/>
      </w:r>
      <w:r w:rsidRPr="009C1881">
        <w:rPr>
          <w:b w:val="0"/>
          <w:lang w:val="vi-VN"/>
        </w:rPr>
        <w:instrText xml:space="preserve"> TOC \f A \t "bảng" \c </w:instrText>
      </w:r>
      <w:r w:rsidRPr="009C1881">
        <w:rPr>
          <w:b w:val="0"/>
          <w:lang w:val="vi-VN"/>
        </w:rPr>
        <w:fldChar w:fldCharType="separate"/>
      </w:r>
      <w:r w:rsidR="005B23C0" w:rsidRPr="00245DAF">
        <w:rPr>
          <w:noProof/>
          <w:lang w:val="vi-VN"/>
        </w:rPr>
        <w:t>Bảng 2.2 Danh sách các actor của hệ thống</w:t>
      </w:r>
      <w:r w:rsidR="005B23C0">
        <w:rPr>
          <w:noProof/>
        </w:rPr>
        <w:tab/>
      </w:r>
      <w:r w:rsidR="005B23C0">
        <w:rPr>
          <w:noProof/>
        </w:rPr>
        <w:fldChar w:fldCharType="begin"/>
      </w:r>
      <w:r w:rsidR="005B23C0">
        <w:rPr>
          <w:noProof/>
        </w:rPr>
        <w:instrText xml:space="preserve"> PAGEREF _Toc135253604 \h </w:instrText>
      </w:r>
      <w:r w:rsidR="005B23C0">
        <w:rPr>
          <w:noProof/>
        </w:rPr>
      </w:r>
      <w:r w:rsidR="005B23C0">
        <w:rPr>
          <w:noProof/>
        </w:rPr>
        <w:fldChar w:fldCharType="separate"/>
      </w:r>
      <w:r w:rsidR="005B23C0">
        <w:rPr>
          <w:noProof/>
        </w:rPr>
        <w:t>19</w:t>
      </w:r>
      <w:r w:rsidR="005B23C0">
        <w:rPr>
          <w:noProof/>
        </w:rPr>
        <w:fldChar w:fldCharType="end"/>
      </w:r>
    </w:p>
    <w:p w14:paraId="00E5A53B" w14:textId="304C6E39"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2.3 Danh sách các use case tổng quát của hệ thống</w:t>
      </w:r>
      <w:r>
        <w:rPr>
          <w:noProof/>
        </w:rPr>
        <w:tab/>
      </w:r>
      <w:r>
        <w:rPr>
          <w:noProof/>
        </w:rPr>
        <w:fldChar w:fldCharType="begin"/>
      </w:r>
      <w:r>
        <w:rPr>
          <w:noProof/>
        </w:rPr>
        <w:instrText xml:space="preserve"> PAGEREF _Toc135253605 \h </w:instrText>
      </w:r>
      <w:r>
        <w:rPr>
          <w:noProof/>
        </w:rPr>
      </w:r>
      <w:r>
        <w:rPr>
          <w:noProof/>
        </w:rPr>
        <w:fldChar w:fldCharType="separate"/>
      </w:r>
      <w:r>
        <w:rPr>
          <w:noProof/>
        </w:rPr>
        <w:t>20</w:t>
      </w:r>
      <w:r>
        <w:rPr>
          <w:noProof/>
        </w:rPr>
        <w:fldChar w:fldCharType="end"/>
      </w:r>
    </w:p>
    <w:p w14:paraId="0500674F" w14:textId="6155BFD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2.4 Danh sách các use case cụ thể của hệ thống</w:t>
      </w:r>
      <w:r>
        <w:rPr>
          <w:noProof/>
        </w:rPr>
        <w:tab/>
      </w:r>
      <w:r>
        <w:rPr>
          <w:noProof/>
        </w:rPr>
        <w:fldChar w:fldCharType="begin"/>
      </w:r>
      <w:r>
        <w:rPr>
          <w:noProof/>
        </w:rPr>
        <w:instrText xml:space="preserve"> PAGEREF _Toc135253606 \h </w:instrText>
      </w:r>
      <w:r>
        <w:rPr>
          <w:noProof/>
        </w:rPr>
      </w:r>
      <w:r>
        <w:rPr>
          <w:noProof/>
        </w:rPr>
        <w:fldChar w:fldCharType="separate"/>
      </w:r>
      <w:r>
        <w:rPr>
          <w:noProof/>
        </w:rPr>
        <w:t>24</w:t>
      </w:r>
      <w:r>
        <w:rPr>
          <w:noProof/>
        </w:rPr>
        <w:fldChar w:fldCharType="end"/>
      </w:r>
    </w:p>
    <w:p w14:paraId="7B87EEE1" w14:textId="1044ADB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 Use case Đăng ký tài khoản</w:t>
      </w:r>
      <w:r>
        <w:rPr>
          <w:noProof/>
        </w:rPr>
        <w:tab/>
      </w:r>
      <w:r>
        <w:rPr>
          <w:noProof/>
        </w:rPr>
        <w:fldChar w:fldCharType="begin"/>
      </w:r>
      <w:r>
        <w:rPr>
          <w:noProof/>
        </w:rPr>
        <w:instrText xml:space="preserve"> PAGEREF _Toc135253607 \h </w:instrText>
      </w:r>
      <w:r>
        <w:rPr>
          <w:noProof/>
        </w:rPr>
      </w:r>
      <w:r>
        <w:rPr>
          <w:noProof/>
        </w:rPr>
        <w:fldChar w:fldCharType="separate"/>
      </w:r>
      <w:r>
        <w:rPr>
          <w:noProof/>
        </w:rPr>
        <w:t>37</w:t>
      </w:r>
      <w:r>
        <w:rPr>
          <w:noProof/>
        </w:rPr>
        <w:fldChar w:fldCharType="end"/>
      </w:r>
    </w:p>
    <w:p w14:paraId="28E42762" w14:textId="2172424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 Use case Đăng nhập tài khoản</w:t>
      </w:r>
      <w:r>
        <w:rPr>
          <w:noProof/>
        </w:rPr>
        <w:tab/>
      </w:r>
      <w:r>
        <w:rPr>
          <w:noProof/>
        </w:rPr>
        <w:fldChar w:fldCharType="begin"/>
      </w:r>
      <w:r>
        <w:rPr>
          <w:noProof/>
        </w:rPr>
        <w:instrText xml:space="preserve"> PAGEREF _Toc135253608 \h </w:instrText>
      </w:r>
      <w:r>
        <w:rPr>
          <w:noProof/>
        </w:rPr>
      </w:r>
      <w:r>
        <w:rPr>
          <w:noProof/>
        </w:rPr>
        <w:fldChar w:fldCharType="separate"/>
      </w:r>
      <w:r>
        <w:rPr>
          <w:noProof/>
        </w:rPr>
        <w:t>39</w:t>
      </w:r>
      <w:r>
        <w:rPr>
          <w:noProof/>
        </w:rPr>
        <w:fldChar w:fldCharType="end"/>
      </w:r>
    </w:p>
    <w:p w14:paraId="53C79592" w14:textId="1872F36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 Use case Đăng xuất tài khoản</w:t>
      </w:r>
      <w:r>
        <w:rPr>
          <w:noProof/>
        </w:rPr>
        <w:tab/>
      </w:r>
      <w:r>
        <w:rPr>
          <w:noProof/>
        </w:rPr>
        <w:fldChar w:fldCharType="begin"/>
      </w:r>
      <w:r>
        <w:rPr>
          <w:noProof/>
        </w:rPr>
        <w:instrText xml:space="preserve"> PAGEREF _Toc135253609 \h </w:instrText>
      </w:r>
      <w:r>
        <w:rPr>
          <w:noProof/>
        </w:rPr>
      </w:r>
      <w:r>
        <w:rPr>
          <w:noProof/>
        </w:rPr>
        <w:fldChar w:fldCharType="separate"/>
      </w:r>
      <w:r>
        <w:rPr>
          <w:noProof/>
        </w:rPr>
        <w:t>41</w:t>
      </w:r>
      <w:r>
        <w:rPr>
          <w:noProof/>
        </w:rPr>
        <w:fldChar w:fldCharType="end"/>
      </w:r>
    </w:p>
    <w:p w14:paraId="2AC1DA02" w14:textId="5CCCFD3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 Use case Thêm người dùng</w:t>
      </w:r>
      <w:r>
        <w:rPr>
          <w:noProof/>
        </w:rPr>
        <w:tab/>
      </w:r>
      <w:r>
        <w:rPr>
          <w:noProof/>
        </w:rPr>
        <w:fldChar w:fldCharType="begin"/>
      </w:r>
      <w:r>
        <w:rPr>
          <w:noProof/>
        </w:rPr>
        <w:instrText xml:space="preserve"> PAGEREF _Toc135253610 \h </w:instrText>
      </w:r>
      <w:r>
        <w:rPr>
          <w:noProof/>
        </w:rPr>
      </w:r>
      <w:r>
        <w:rPr>
          <w:noProof/>
        </w:rPr>
        <w:fldChar w:fldCharType="separate"/>
      </w:r>
      <w:r>
        <w:rPr>
          <w:noProof/>
        </w:rPr>
        <w:t>43</w:t>
      </w:r>
      <w:r>
        <w:rPr>
          <w:noProof/>
        </w:rPr>
        <w:fldChar w:fldCharType="end"/>
      </w:r>
    </w:p>
    <w:p w14:paraId="69D53BA4" w14:textId="5F679D8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3.3.5: Use case Sửa thông tin người dùng</w:t>
      </w:r>
      <w:r>
        <w:rPr>
          <w:noProof/>
        </w:rPr>
        <w:tab/>
      </w:r>
      <w:r>
        <w:rPr>
          <w:noProof/>
        </w:rPr>
        <w:fldChar w:fldCharType="begin"/>
      </w:r>
      <w:r>
        <w:rPr>
          <w:noProof/>
        </w:rPr>
        <w:instrText xml:space="preserve"> PAGEREF _Toc135253611 \h </w:instrText>
      </w:r>
      <w:r>
        <w:rPr>
          <w:noProof/>
        </w:rPr>
      </w:r>
      <w:r>
        <w:rPr>
          <w:noProof/>
        </w:rPr>
        <w:fldChar w:fldCharType="separate"/>
      </w:r>
      <w:r>
        <w:rPr>
          <w:noProof/>
        </w:rPr>
        <w:t>45</w:t>
      </w:r>
      <w:r>
        <w:rPr>
          <w:noProof/>
        </w:rPr>
        <w:fldChar w:fldCharType="end"/>
      </w:r>
    </w:p>
    <w:p w14:paraId="345DF645" w14:textId="406C418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3.3.6: Use case Xóa người dùng</w:t>
      </w:r>
      <w:r>
        <w:rPr>
          <w:noProof/>
        </w:rPr>
        <w:tab/>
      </w:r>
      <w:r>
        <w:rPr>
          <w:noProof/>
        </w:rPr>
        <w:fldChar w:fldCharType="begin"/>
      </w:r>
      <w:r>
        <w:rPr>
          <w:noProof/>
        </w:rPr>
        <w:instrText xml:space="preserve"> PAGEREF _Toc135253612 \h </w:instrText>
      </w:r>
      <w:r>
        <w:rPr>
          <w:noProof/>
        </w:rPr>
      </w:r>
      <w:r>
        <w:rPr>
          <w:noProof/>
        </w:rPr>
        <w:fldChar w:fldCharType="separate"/>
      </w:r>
      <w:r>
        <w:rPr>
          <w:noProof/>
        </w:rPr>
        <w:t>47</w:t>
      </w:r>
      <w:r>
        <w:rPr>
          <w:noProof/>
        </w:rPr>
        <w:fldChar w:fldCharType="end"/>
      </w:r>
    </w:p>
    <w:p w14:paraId="13BD79EE" w14:textId="2815A03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3.3.7: Use case Sao lưu và phục hồi dữ liệu</w:t>
      </w:r>
      <w:r>
        <w:rPr>
          <w:noProof/>
        </w:rPr>
        <w:tab/>
      </w:r>
      <w:r>
        <w:rPr>
          <w:noProof/>
        </w:rPr>
        <w:fldChar w:fldCharType="begin"/>
      </w:r>
      <w:r>
        <w:rPr>
          <w:noProof/>
        </w:rPr>
        <w:instrText xml:space="preserve"> PAGEREF _Toc135253613 \h </w:instrText>
      </w:r>
      <w:r>
        <w:rPr>
          <w:noProof/>
        </w:rPr>
      </w:r>
      <w:r>
        <w:rPr>
          <w:noProof/>
        </w:rPr>
        <w:fldChar w:fldCharType="separate"/>
      </w:r>
      <w:r>
        <w:rPr>
          <w:noProof/>
        </w:rPr>
        <w:t>49</w:t>
      </w:r>
      <w:r>
        <w:rPr>
          <w:noProof/>
        </w:rPr>
        <w:fldChar w:fldCharType="end"/>
      </w:r>
    </w:p>
    <w:p w14:paraId="66FB502A" w14:textId="112670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3.3.8: Use case Phân quyền cho người dùng</w:t>
      </w:r>
      <w:r>
        <w:rPr>
          <w:noProof/>
        </w:rPr>
        <w:tab/>
      </w:r>
      <w:r>
        <w:rPr>
          <w:noProof/>
        </w:rPr>
        <w:fldChar w:fldCharType="begin"/>
      </w:r>
      <w:r>
        <w:rPr>
          <w:noProof/>
        </w:rPr>
        <w:instrText xml:space="preserve"> PAGEREF _Toc135253614 \h </w:instrText>
      </w:r>
      <w:r>
        <w:rPr>
          <w:noProof/>
        </w:rPr>
      </w:r>
      <w:r>
        <w:rPr>
          <w:noProof/>
        </w:rPr>
        <w:fldChar w:fldCharType="separate"/>
      </w:r>
      <w:r>
        <w:rPr>
          <w:noProof/>
        </w:rPr>
        <w:t>50</w:t>
      </w:r>
      <w:r>
        <w:rPr>
          <w:noProof/>
        </w:rPr>
        <w:fldChar w:fldCharType="end"/>
      </w:r>
    </w:p>
    <w:p w14:paraId="523F37A5" w14:textId="2AC7F75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3.3.9: Use case Thêm tài liệu</w:t>
      </w:r>
      <w:r>
        <w:rPr>
          <w:noProof/>
        </w:rPr>
        <w:tab/>
      </w:r>
      <w:r>
        <w:rPr>
          <w:noProof/>
        </w:rPr>
        <w:fldChar w:fldCharType="begin"/>
      </w:r>
      <w:r>
        <w:rPr>
          <w:noProof/>
        </w:rPr>
        <w:instrText xml:space="preserve"> PAGEREF _Toc135253615 \h </w:instrText>
      </w:r>
      <w:r>
        <w:rPr>
          <w:noProof/>
        </w:rPr>
      </w:r>
      <w:r>
        <w:rPr>
          <w:noProof/>
        </w:rPr>
        <w:fldChar w:fldCharType="separate"/>
      </w:r>
      <w:r>
        <w:rPr>
          <w:noProof/>
        </w:rPr>
        <w:t>52</w:t>
      </w:r>
      <w:r>
        <w:rPr>
          <w:noProof/>
        </w:rPr>
        <w:fldChar w:fldCharType="end"/>
      </w:r>
    </w:p>
    <w:p w14:paraId="5E468D5B" w14:textId="244B629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3.3.10: Use case Xóa tài liệu</w:t>
      </w:r>
      <w:r>
        <w:rPr>
          <w:noProof/>
        </w:rPr>
        <w:tab/>
      </w:r>
      <w:r>
        <w:rPr>
          <w:noProof/>
        </w:rPr>
        <w:fldChar w:fldCharType="begin"/>
      </w:r>
      <w:r>
        <w:rPr>
          <w:noProof/>
        </w:rPr>
        <w:instrText xml:space="preserve"> PAGEREF _Toc135253616 \h </w:instrText>
      </w:r>
      <w:r>
        <w:rPr>
          <w:noProof/>
        </w:rPr>
      </w:r>
      <w:r>
        <w:rPr>
          <w:noProof/>
        </w:rPr>
        <w:fldChar w:fldCharType="separate"/>
      </w:r>
      <w:r>
        <w:rPr>
          <w:noProof/>
        </w:rPr>
        <w:t>53</w:t>
      </w:r>
      <w:r>
        <w:rPr>
          <w:noProof/>
        </w:rPr>
        <w:fldChar w:fldCharType="end"/>
      </w:r>
    </w:p>
    <w:p w14:paraId="53A9C2C9" w14:textId="7AE1C77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3.3.11: Use case Cập nhật tài liệu</w:t>
      </w:r>
      <w:r>
        <w:rPr>
          <w:noProof/>
        </w:rPr>
        <w:tab/>
      </w:r>
      <w:r>
        <w:rPr>
          <w:noProof/>
        </w:rPr>
        <w:fldChar w:fldCharType="begin"/>
      </w:r>
      <w:r>
        <w:rPr>
          <w:noProof/>
        </w:rPr>
        <w:instrText xml:space="preserve"> PAGEREF _Toc135253617 \h </w:instrText>
      </w:r>
      <w:r>
        <w:rPr>
          <w:noProof/>
        </w:rPr>
      </w:r>
      <w:r>
        <w:rPr>
          <w:noProof/>
        </w:rPr>
        <w:fldChar w:fldCharType="separate"/>
      </w:r>
      <w:r>
        <w:rPr>
          <w:noProof/>
        </w:rPr>
        <w:t>54</w:t>
      </w:r>
      <w:r>
        <w:rPr>
          <w:noProof/>
        </w:rPr>
        <w:fldChar w:fldCharType="end"/>
      </w:r>
    </w:p>
    <w:p w14:paraId="32A273FC" w14:textId="7F162D3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3.3.12: Use case Lưu trữ tài liệu</w:t>
      </w:r>
      <w:r>
        <w:rPr>
          <w:noProof/>
        </w:rPr>
        <w:tab/>
      </w:r>
      <w:r>
        <w:rPr>
          <w:noProof/>
        </w:rPr>
        <w:fldChar w:fldCharType="begin"/>
      </w:r>
      <w:r>
        <w:rPr>
          <w:noProof/>
        </w:rPr>
        <w:instrText xml:space="preserve"> PAGEREF _Toc135253618 \h </w:instrText>
      </w:r>
      <w:r>
        <w:rPr>
          <w:noProof/>
        </w:rPr>
      </w:r>
      <w:r>
        <w:rPr>
          <w:noProof/>
        </w:rPr>
        <w:fldChar w:fldCharType="separate"/>
      </w:r>
      <w:r>
        <w:rPr>
          <w:noProof/>
        </w:rPr>
        <w:t>56</w:t>
      </w:r>
      <w:r>
        <w:rPr>
          <w:noProof/>
        </w:rPr>
        <w:fldChar w:fldCharType="end"/>
      </w:r>
    </w:p>
    <w:p w14:paraId="1D4851A8" w14:textId="00969D6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3.3.13: Use case Thông báo cho người dùng có tài liệu mới</w:t>
      </w:r>
      <w:r>
        <w:rPr>
          <w:noProof/>
        </w:rPr>
        <w:tab/>
      </w:r>
      <w:r>
        <w:rPr>
          <w:noProof/>
        </w:rPr>
        <w:fldChar w:fldCharType="begin"/>
      </w:r>
      <w:r>
        <w:rPr>
          <w:noProof/>
        </w:rPr>
        <w:instrText xml:space="preserve"> PAGEREF _Toc135253619 \h </w:instrText>
      </w:r>
      <w:r>
        <w:rPr>
          <w:noProof/>
        </w:rPr>
      </w:r>
      <w:r>
        <w:rPr>
          <w:noProof/>
        </w:rPr>
        <w:fldChar w:fldCharType="separate"/>
      </w:r>
      <w:r>
        <w:rPr>
          <w:noProof/>
        </w:rPr>
        <w:t>57</w:t>
      </w:r>
      <w:r>
        <w:rPr>
          <w:noProof/>
        </w:rPr>
        <w:fldChar w:fldCharType="end"/>
      </w:r>
    </w:p>
    <w:p w14:paraId="7A715BF7" w14:textId="5E09737F"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3.3.14: Use case Dán tem cho tài liệu</w:t>
      </w:r>
      <w:r>
        <w:rPr>
          <w:noProof/>
        </w:rPr>
        <w:tab/>
      </w:r>
      <w:r>
        <w:rPr>
          <w:noProof/>
        </w:rPr>
        <w:fldChar w:fldCharType="begin"/>
      </w:r>
      <w:r>
        <w:rPr>
          <w:noProof/>
        </w:rPr>
        <w:instrText xml:space="preserve"> PAGEREF _Toc135253620 \h </w:instrText>
      </w:r>
      <w:r>
        <w:rPr>
          <w:noProof/>
        </w:rPr>
      </w:r>
      <w:r>
        <w:rPr>
          <w:noProof/>
        </w:rPr>
        <w:fldChar w:fldCharType="separate"/>
      </w:r>
      <w:r>
        <w:rPr>
          <w:noProof/>
        </w:rPr>
        <w:t>58</w:t>
      </w:r>
      <w:r>
        <w:rPr>
          <w:noProof/>
        </w:rPr>
        <w:fldChar w:fldCharType="end"/>
      </w:r>
    </w:p>
    <w:p w14:paraId="69E20CF0" w14:textId="23B8582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3.3.15: Use case Trích xuất thông tin tài liệu</w:t>
      </w:r>
      <w:r>
        <w:rPr>
          <w:noProof/>
        </w:rPr>
        <w:tab/>
      </w:r>
      <w:r>
        <w:rPr>
          <w:noProof/>
        </w:rPr>
        <w:fldChar w:fldCharType="begin"/>
      </w:r>
      <w:r>
        <w:rPr>
          <w:noProof/>
        </w:rPr>
        <w:instrText xml:space="preserve"> PAGEREF _Toc135253621 \h </w:instrText>
      </w:r>
      <w:r>
        <w:rPr>
          <w:noProof/>
        </w:rPr>
      </w:r>
      <w:r>
        <w:rPr>
          <w:noProof/>
        </w:rPr>
        <w:fldChar w:fldCharType="separate"/>
      </w:r>
      <w:r>
        <w:rPr>
          <w:noProof/>
        </w:rPr>
        <w:t>60</w:t>
      </w:r>
      <w:r>
        <w:rPr>
          <w:noProof/>
        </w:rPr>
        <w:fldChar w:fldCharType="end"/>
      </w:r>
    </w:p>
    <w:p w14:paraId="201736EB" w14:textId="384057E8"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3.3.16: Use case Thêm độc giả</w:t>
      </w:r>
      <w:r>
        <w:rPr>
          <w:noProof/>
        </w:rPr>
        <w:tab/>
      </w:r>
      <w:r>
        <w:rPr>
          <w:noProof/>
        </w:rPr>
        <w:fldChar w:fldCharType="begin"/>
      </w:r>
      <w:r>
        <w:rPr>
          <w:noProof/>
        </w:rPr>
        <w:instrText xml:space="preserve"> PAGEREF _Toc135253622 \h </w:instrText>
      </w:r>
      <w:r>
        <w:rPr>
          <w:noProof/>
        </w:rPr>
      </w:r>
      <w:r>
        <w:rPr>
          <w:noProof/>
        </w:rPr>
        <w:fldChar w:fldCharType="separate"/>
      </w:r>
      <w:r>
        <w:rPr>
          <w:noProof/>
        </w:rPr>
        <w:t>61</w:t>
      </w:r>
      <w:r>
        <w:rPr>
          <w:noProof/>
        </w:rPr>
        <w:fldChar w:fldCharType="end"/>
      </w:r>
    </w:p>
    <w:p w14:paraId="35A2A625" w14:textId="33FE812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3.3.17: Use case Sửa độc giả</w:t>
      </w:r>
      <w:r>
        <w:rPr>
          <w:noProof/>
        </w:rPr>
        <w:tab/>
      </w:r>
      <w:r>
        <w:rPr>
          <w:noProof/>
        </w:rPr>
        <w:fldChar w:fldCharType="begin"/>
      </w:r>
      <w:r>
        <w:rPr>
          <w:noProof/>
        </w:rPr>
        <w:instrText xml:space="preserve"> PAGEREF _Toc135253623 \h </w:instrText>
      </w:r>
      <w:r>
        <w:rPr>
          <w:noProof/>
        </w:rPr>
      </w:r>
      <w:r>
        <w:rPr>
          <w:noProof/>
        </w:rPr>
        <w:fldChar w:fldCharType="separate"/>
      </w:r>
      <w:r>
        <w:rPr>
          <w:noProof/>
        </w:rPr>
        <w:t>62</w:t>
      </w:r>
      <w:r>
        <w:rPr>
          <w:noProof/>
        </w:rPr>
        <w:fldChar w:fldCharType="end"/>
      </w:r>
    </w:p>
    <w:p w14:paraId="3BCCABF0" w14:textId="3BF64A0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3.3.18: Use case Xóa độc giả</w:t>
      </w:r>
      <w:r>
        <w:rPr>
          <w:noProof/>
        </w:rPr>
        <w:tab/>
      </w:r>
      <w:r>
        <w:rPr>
          <w:noProof/>
        </w:rPr>
        <w:fldChar w:fldCharType="begin"/>
      </w:r>
      <w:r>
        <w:rPr>
          <w:noProof/>
        </w:rPr>
        <w:instrText xml:space="preserve"> PAGEREF _Toc135253624 \h </w:instrText>
      </w:r>
      <w:r>
        <w:rPr>
          <w:noProof/>
        </w:rPr>
      </w:r>
      <w:r>
        <w:rPr>
          <w:noProof/>
        </w:rPr>
        <w:fldChar w:fldCharType="separate"/>
      </w:r>
      <w:r>
        <w:rPr>
          <w:noProof/>
        </w:rPr>
        <w:t>63</w:t>
      </w:r>
      <w:r>
        <w:rPr>
          <w:noProof/>
        </w:rPr>
        <w:fldChar w:fldCharType="end"/>
      </w:r>
    </w:p>
    <w:p w14:paraId="35ECEF81" w14:textId="4C4ABBF4"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3.3.19: Use case Tạo thẻ thành viên</w:t>
      </w:r>
      <w:r>
        <w:rPr>
          <w:noProof/>
        </w:rPr>
        <w:tab/>
      </w:r>
      <w:r>
        <w:rPr>
          <w:noProof/>
        </w:rPr>
        <w:fldChar w:fldCharType="begin"/>
      </w:r>
      <w:r>
        <w:rPr>
          <w:noProof/>
        </w:rPr>
        <w:instrText xml:space="preserve"> PAGEREF _Toc135253625 \h </w:instrText>
      </w:r>
      <w:r>
        <w:rPr>
          <w:noProof/>
        </w:rPr>
      </w:r>
      <w:r>
        <w:rPr>
          <w:noProof/>
        </w:rPr>
        <w:fldChar w:fldCharType="separate"/>
      </w:r>
      <w:r>
        <w:rPr>
          <w:noProof/>
        </w:rPr>
        <w:t>64</w:t>
      </w:r>
      <w:r>
        <w:rPr>
          <w:noProof/>
        </w:rPr>
        <w:fldChar w:fldCharType="end"/>
      </w:r>
    </w:p>
    <w:p w14:paraId="5DACEF1E" w14:textId="747FB13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3.3.20: Use case Khóa thẻ thành viên</w:t>
      </w:r>
      <w:r>
        <w:rPr>
          <w:noProof/>
        </w:rPr>
        <w:tab/>
      </w:r>
      <w:r>
        <w:rPr>
          <w:noProof/>
        </w:rPr>
        <w:fldChar w:fldCharType="begin"/>
      </w:r>
      <w:r>
        <w:rPr>
          <w:noProof/>
        </w:rPr>
        <w:instrText xml:space="preserve"> PAGEREF _Toc135253626 \h </w:instrText>
      </w:r>
      <w:r>
        <w:rPr>
          <w:noProof/>
        </w:rPr>
      </w:r>
      <w:r>
        <w:rPr>
          <w:noProof/>
        </w:rPr>
        <w:fldChar w:fldCharType="separate"/>
      </w:r>
      <w:r>
        <w:rPr>
          <w:noProof/>
        </w:rPr>
        <w:t>65</w:t>
      </w:r>
      <w:r>
        <w:rPr>
          <w:noProof/>
        </w:rPr>
        <w:fldChar w:fldCharType="end"/>
      </w:r>
    </w:p>
    <w:p w14:paraId="4E5E4822" w14:textId="7BDCA51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3.3.21: Use case Đánh giá dịch vụ</w:t>
      </w:r>
      <w:r>
        <w:rPr>
          <w:noProof/>
        </w:rPr>
        <w:tab/>
      </w:r>
      <w:r>
        <w:rPr>
          <w:noProof/>
        </w:rPr>
        <w:fldChar w:fldCharType="begin"/>
      </w:r>
      <w:r>
        <w:rPr>
          <w:noProof/>
        </w:rPr>
        <w:instrText xml:space="preserve"> PAGEREF _Toc135253627 \h </w:instrText>
      </w:r>
      <w:r>
        <w:rPr>
          <w:noProof/>
        </w:rPr>
      </w:r>
      <w:r>
        <w:rPr>
          <w:noProof/>
        </w:rPr>
        <w:fldChar w:fldCharType="separate"/>
      </w:r>
      <w:r>
        <w:rPr>
          <w:noProof/>
        </w:rPr>
        <w:t>66</w:t>
      </w:r>
      <w:r>
        <w:rPr>
          <w:noProof/>
        </w:rPr>
        <w:fldChar w:fldCharType="end"/>
      </w:r>
    </w:p>
    <w:p w14:paraId="12023252" w14:textId="777C7241"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3.3.22: Use case Yêu cầu hỗ trợ</w:t>
      </w:r>
      <w:r>
        <w:rPr>
          <w:noProof/>
        </w:rPr>
        <w:tab/>
      </w:r>
      <w:r>
        <w:rPr>
          <w:noProof/>
        </w:rPr>
        <w:fldChar w:fldCharType="begin"/>
      </w:r>
      <w:r>
        <w:rPr>
          <w:noProof/>
        </w:rPr>
        <w:instrText xml:space="preserve"> PAGEREF _Toc135253628 \h </w:instrText>
      </w:r>
      <w:r>
        <w:rPr>
          <w:noProof/>
        </w:rPr>
      </w:r>
      <w:r>
        <w:rPr>
          <w:noProof/>
        </w:rPr>
        <w:fldChar w:fldCharType="separate"/>
      </w:r>
      <w:r>
        <w:rPr>
          <w:noProof/>
        </w:rPr>
        <w:t>68</w:t>
      </w:r>
      <w:r>
        <w:rPr>
          <w:noProof/>
        </w:rPr>
        <w:fldChar w:fldCharType="end"/>
      </w:r>
    </w:p>
    <w:p w14:paraId="795131D4" w14:textId="40F463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3.3.23: Use case Mượn tài liệu</w:t>
      </w:r>
      <w:r>
        <w:rPr>
          <w:noProof/>
        </w:rPr>
        <w:tab/>
      </w:r>
      <w:r>
        <w:rPr>
          <w:noProof/>
        </w:rPr>
        <w:fldChar w:fldCharType="begin"/>
      </w:r>
      <w:r>
        <w:rPr>
          <w:noProof/>
        </w:rPr>
        <w:instrText xml:space="preserve"> PAGEREF _Toc135253629 \h </w:instrText>
      </w:r>
      <w:r>
        <w:rPr>
          <w:noProof/>
        </w:rPr>
      </w:r>
      <w:r>
        <w:rPr>
          <w:noProof/>
        </w:rPr>
        <w:fldChar w:fldCharType="separate"/>
      </w:r>
      <w:r>
        <w:rPr>
          <w:noProof/>
        </w:rPr>
        <w:t>70</w:t>
      </w:r>
      <w:r>
        <w:rPr>
          <w:noProof/>
        </w:rPr>
        <w:fldChar w:fldCharType="end"/>
      </w:r>
    </w:p>
    <w:p w14:paraId="3AF17B24" w14:textId="70D6F57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3.3.24: Use case Xử lý mượn tài liệu</w:t>
      </w:r>
      <w:r>
        <w:rPr>
          <w:noProof/>
        </w:rPr>
        <w:tab/>
      </w:r>
      <w:r>
        <w:rPr>
          <w:noProof/>
        </w:rPr>
        <w:fldChar w:fldCharType="begin"/>
      </w:r>
      <w:r>
        <w:rPr>
          <w:noProof/>
        </w:rPr>
        <w:instrText xml:space="preserve"> PAGEREF _Toc135253630 \h </w:instrText>
      </w:r>
      <w:r>
        <w:rPr>
          <w:noProof/>
        </w:rPr>
      </w:r>
      <w:r>
        <w:rPr>
          <w:noProof/>
        </w:rPr>
        <w:fldChar w:fldCharType="separate"/>
      </w:r>
      <w:r>
        <w:rPr>
          <w:noProof/>
        </w:rPr>
        <w:t>71</w:t>
      </w:r>
      <w:r>
        <w:rPr>
          <w:noProof/>
        </w:rPr>
        <w:fldChar w:fldCharType="end"/>
      </w:r>
    </w:p>
    <w:p w14:paraId="5D0DE7EC" w14:textId="4F2766D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3.3.25: Use case Mượn phòng</w:t>
      </w:r>
      <w:r>
        <w:rPr>
          <w:noProof/>
        </w:rPr>
        <w:tab/>
      </w:r>
      <w:r>
        <w:rPr>
          <w:noProof/>
        </w:rPr>
        <w:fldChar w:fldCharType="begin"/>
      </w:r>
      <w:r>
        <w:rPr>
          <w:noProof/>
        </w:rPr>
        <w:instrText xml:space="preserve"> PAGEREF _Toc135253631 \h </w:instrText>
      </w:r>
      <w:r>
        <w:rPr>
          <w:noProof/>
        </w:rPr>
      </w:r>
      <w:r>
        <w:rPr>
          <w:noProof/>
        </w:rPr>
        <w:fldChar w:fldCharType="separate"/>
      </w:r>
      <w:r>
        <w:rPr>
          <w:noProof/>
        </w:rPr>
        <w:t>73</w:t>
      </w:r>
      <w:r>
        <w:rPr>
          <w:noProof/>
        </w:rPr>
        <w:fldChar w:fldCharType="end"/>
      </w:r>
    </w:p>
    <w:p w14:paraId="79872C63" w14:textId="5D5C4896"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lastRenderedPageBreak/>
        <w:t>Bảng 3.3.26: Use case Xử lý mượn phòng</w:t>
      </w:r>
      <w:r>
        <w:rPr>
          <w:noProof/>
        </w:rPr>
        <w:tab/>
      </w:r>
      <w:r>
        <w:rPr>
          <w:noProof/>
        </w:rPr>
        <w:fldChar w:fldCharType="begin"/>
      </w:r>
      <w:r>
        <w:rPr>
          <w:noProof/>
        </w:rPr>
        <w:instrText xml:space="preserve"> PAGEREF _Toc135253632 \h </w:instrText>
      </w:r>
      <w:r>
        <w:rPr>
          <w:noProof/>
        </w:rPr>
      </w:r>
      <w:r>
        <w:rPr>
          <w:noProof/>
        </w:rPr>
        <w:fldChar w:fldCharType="separate"/>
      </w:r>
      <w:r>
        <w:rPr>
          <w:noProof/>
        </w:rPr>
        <w:t>75</w:t>
      </w:r>
      <w:r>
        <w:rPr>
          <w:noProof/>
        </w:rPr>
        <w:fldChar w:fldCharType="end"/>
      </w:r>
    </w:p>
    <w:p w14:paraId="51BEC222" w14:textId="3AB2FF3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3.3.27: Use case Mượn và trả máy tính</w:t>
      </w:r>
      <w:r>
        <w:rPr>
          <w:noProof/>
        </w:rPr>
        <w:tab/>
      </w:r>
      <w:r>
        <w:rPr>
          <w:noProof/>
        </w:rPr>
        <w:fldChar w:fldCharType="begin"/>
      </w:r>
      <w:r>
        <w:rPr>
          <w:noProof/>
        </w:rPr>
        <w:instrText xml:space="preserve"> PAGEREF _Toc135253633 \h </w:instrText>
      </w:r>
      <w:r>
        <w:rPr>
          <w:noProof/>
        </w:rPr>
      </w:r>
      <w:r>
        <w:rPr>
          <w:noProof/>
        </w:rPr>
        <w:fldChar w:fldCharType="separate"/>
      </w:r>
      <w:r>
        <w:rPr>
          <w:noProof/>
        </w:rPr>
        <w:t>77</w:t>
      </w:r>
      <w:r>
        <w:rPr>
          <w:noProof/>
        </w:rPr>
        <w:fldChar w:fldCharType="end"/>
      </w:r>
    </w:p>
    <w:p w14:paraId="1E2A690C" w14:textId="0CB23605"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3.3.28: Use case Xử lý mượn và trả máy tính</w:t>
      </w:r>
      <w:r>
        <w:rPr>
          <w:noProof/>
        </w:rPr>
        <w:tab/>
      </w:r>
      <w:r>
        <w:rPr>
          <w:noProof/>
        </w:rPr>
        <w:fldChar w:fldCharType="begin"/>
      </w:r>
      <w:r>
        <w:rPr>
          <w:noProof/>
        </w:rPr>
        <w:instrText xml:space="preserve"> PAGEREF _Toc135253634 \h </w:instrText>
      </w:r>
      <w:r>
        <w:rPr>
          <w:noProof/>
        </w:rPr>
      </w:r>
      <w:r>
        <w:rPr>
          <w:noProof/>
        </w:rPr>
        <w:fldChar w:fldCharType="separate"/>
      </w:r>
      <w:r>
        <w:rPr>
          <w:noProof/>
        </w:rPr>
        <w:t>79</w:t>
      </w:r>
      <w:r>
        <w:rPr>
          <w:noProof/>
        </w:rPr>
        <w:fldChar w:fldCharType="end"/>
      </w:r>
    </w:p>
    <w:p w14:paraId="5C0CAAE7" w14:textId="1E5D72F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3.3.29: Use case Xử lý vi phạm</w:t>
      </w:r>
      <w:r>
        <w:rPr>
          <w:noProof/>
        </w:rPr>
        <w:tab/>
      </w:r>
      <w:r>
        <w:rPr>
          <w:noProof/>
        </w:rPr>
        <w:fldChar w:fldCharType="begin"/>
      </w:r>
      <w:r>
        <w:rPr>
          <w:noProof/>
        </w:rPr>
        <w:instrText xml:space="preserve"> PAGEREF _Toc135253635 \h </w:instrText>
      </w:r>
      <w:r>
        <w:rPr>
          <w:noProof/>
        </w:rPr>
      </w:r>
      <w:r>
        <w:rPr>
          <w:noProof/>
        </w:rPr>
        <w:fldChar w:fldCharType="separate"/>
      </w:r>
      <w:r>
        <w:rPr>
          <w:noProof/>
        </w:rPr>
        <w:t>81</w:t>
      </w:r>
      <w:r>
        <w:rPr>
          <w:noProof/>
        </w:rPr>
        <w:fldChar w:fldCharType="end"/>
      </w:r>
    </w:p>
    <w:p w14:paraId="6D054CF0" w14:textId="4847EB2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3.3.30: Use case Tìm kiếm tài liệu</w:t>
      </w:r>
      <w:r>
        <w:rPr>
          <w:noProof/>
        </w:rPr>
        <w:tab/>
      </w:r>
      <w:r>
        <w:rPr>
          <w:noProof/>
        </w:rPr>
        <w:fldChar w:fldCharType="begin"/>
      </w:r>
      <w:r>
        <w:rPr>
          <w:noProof/>
        </w:rPr>
        <w:instrText xml:space="preserve"> PAGEREF _Toc135253636 \h </w:instrText>
      </w:r>
      <w:r>
        <w:rPr>
          <w:noProof/>
        </w:rPr>
      </w:r>
      <w:r>
        <w:rPr>
          <w:noProof/>
        </w:rPr>
        <w:fldChar w:fldCharType="separate"/>
      </w:r>
      <w:r>
        <w:rPr>
          <w:noProof/>
        </w:rPr>
        <w:t>83</w:t>
      </w:r>
      <w:r>
        <w:rPr>
          <w:noProof/>
        </w:rPr>
        <w:fldChar w:fldCharType="end"/>
      </w:r>
    </w:p>
    <w:p w14:paraId="7F65780A" w14:textId="744CC702"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3.3.31: Use case Tìm kiếm độc giả</w:t>
      </w:r>
      <w:r>
        <w:rPr>
          <w:noProof/>
        </w:rPr>
        <w:tab/>
      </w:r>
      <w:r>
        <w:rPr>
          <w:noProof/>
        </w:rPr>
        <w:fldChar w:fldCharType="begin"/>
      </w:r>
      <w:r>
        <w:rPr>
          <w:noProof/>
        </w:rPr>
        <w:instrText xml:space="preserve"> PAGEREF _Toc135253637 \h </w:instrText>
      </w:r>
      <w:r>
        <w:rPr>
          <w:noProof/>
        </w:rPr>
      </w:r>
      <w:r>
        <w:rPr>
          <w:noProof/>
        </w:rPr>
        <w:fldChar w:fldCharType="separate"/>
      </w:r>
      <w:r>
        <w:rPr>
          <w:noProof/>
        </w:rPr>
        <w:t>85</w:t>
      </w:r>
      <w:r>
        <w:rPr>
          <w:noProof/>
        </w:rPr>
        <w:fldChar w:fldCharType="end"/>
      </w:r>
    </w:p>
    <w:p w14:paraId="72BB045A" w14:textId="6613A2E0"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3.3.32: Use case Tìm kiếm thông tin mượn trả</w:t>
      </w:r>
      <w:r>
        <w:rPr>
          <w:noProof/>
        </w:rPr>
        <w:tab/>
      </w:r>
      <w:r>
        <w:rPr>
          <w:noProof/>
        </w:rPr>
        <w:fldChar w:fldCharType="begin"/>
      </w:r>
      <w:r>
        <w:rPr>
          <w:noProof/>
        </w:rPr>
        <w:instrText xml:space="preserve"> PAGEREF _Toc135253638 \h </w:instrText>
      </w:r>
      <w:r>
        <w:rPr>
          <w:noProof/>
        </w:rPr>
      </w:r>
      <w:r>
        <w:rPr>
          <w:noProof/>
        </w:rPr>
        <w:fldChar w:fldCharType="separate"/>
      </w:r>
      <w:r>
        <w:rPr>
          <w:noProof/>
        </w:rPr>
        <w:t>87</w:t>
      </w:r>
      <w:r>
        <w:rPr>
          <w:noProof/>
        </w:rPr>
        <w:fldChar w:fldCharType="end"/>
      </w:r>
    </w:p>
    <w:p w14:paraId="0BA2E01E" w14:textId="20C761B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3.3.33: Use case Tìm kiếm thông tin phòng chức năng</w:t>
      </w:r>
      <w:r>
        <w:rPr>
          <w:noProof/>
        </w:rPr>
        <w:tab/>
      </w:r>
      <w:r>
        <w:rPr>
          <w:noProof/>
        </w:rPr>
        <w:fldChar w:fldCharType="begin"/>
      </w:r>
      <w:r>
        <w:rPr>
          <w:noProof/>
        </w:rPr>
        <w:instrText xml:space="preserve"> PAGEREF _Toc135253639 \h </w:instrText>
      </w:r>
      <w:r>
        <w:rPr>
          <w:noProof/>
        </w:rPr>
      </w:r>
      <w:r>
        <w:rPr>
          <w:noProof/>
        </w:rPr>
        <w:fldChar w:fldCharType="separate"/>
      </w:r>
      <w:r>
        <w:rPr>
          <w:noProof/>
        </w:rPr>
        <w:t>88</w:t>
      </w:r>
      <w:r>
        <w:rPr>
          <w:noProof/>
        </w:rPr>
        <w:fldChar w:fldCharType="end"/>
      </w:r>
    </w:p>
    <w:p w14:paraId="027C9646" w14:textId="576C7D8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3.3.34: Use case Tìm kiếm thông tin máy tính</w:t>
      </w:r>
      <w:r>
        <w:rPr>
          <w:noProof/>
        </w:rPr>
        <w:tab/>
      </w:r>
      <w:r>
        <w:rPr>
          <w:noProof/>
        </w:rPr>
        <w:fldChar w:fldCharType="begin"/>
      </w:r>
      <w:r>
        <w:rPr>
          <w:noProof/>
        </w:rPr>
        <w:instrText xml:space="preserve"> PAGEREF _Toc135253640 \h </w:instrText>
      </w:r>
      <w:r>
        <w:rPr>
          <w:noProof/>
        </w:rPr>
      </w:r>
      <w:r>
        <w:rPr>
          <w:noProof/>
        </w:rPr>
        <w:fldChar w:fldCharType="separate"/>
      </w:r>
      <w:r>
        <w:rPr>
          <w:noProof/>
        </w:rPr>
        <w:t>89</w:t>
      </w:r>
      <w:r>
        <w:rPr>
          <w:noProof/>
        </w:rPr>
        <w:fldChar w:fldCharType="end"/>
      </w:r>
    </w:p>
    <w:p w14:paraId="009DB7D3" w14:textId="778990A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3.3.35: Use case Thống kê, báo cáo tài liệu</w:t>
      </w:r>
      <w:r>
        <w:rPr>
          <w:noProof/>
        </w:rPr>
        <w:tab/>
      </w:r>
      <w:r>
        <w:rPr>
          <w:noProof/>
        </w:rPr>
        <w:fldChar w:fldCharType="begin"/>
      </w:r>
      <w:r>
        <w:rPr>
          <w:noProof/>
        </w:rPr>
        <w:instrText xml:space="preserve"> PAGEREF _Toc135253641 \h </w:instrText>
      </w:r>
      <w:r>
        <w:rPr>
          <w:noProof/>
        </w:rPr>
      </w:r>
      <w:r>
        <w:rPr>
          <w:noProof/>
        </w:rPr>
        <w:fldChar w:fldCharType="separate"/>
      </w:r>
      <w:r>
        <w:rPr>
          <w:noProof/>
        </w:rPr>
        <w:t>91</w:t>
      </w:r>
      <w:r>
        <w:rPr>
          <w:noProof/>
        </w:rPr>
        <w:fldChar w:fldCharType="end"/>
      </w:r>
    </w:p>
    <w:p w14:paraId="3DA1DC91" w14:textId="4A84A12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3.3.36: Use case Thống kê các thông tin thuộc về độc giả</w:t>
      </w:r>
      <w:r>
        <w:rPr>
          <w:noProof/>
        </w:rPr>
        <w:tab/>
      </w:r>
      <w:r>
        <w:rPr>
          <w:noProof/>
        </w:rPr>
        <w:fldChar w:fldCharType="begin"/>
      </w:r>
      <w:r>
        <w:rPr>
          <w:noProof/>
        </w:rPr>
        <w:instrText xml:space="preserve"> PAGEREF _Toc135253642 \h </w:instrText>
      </w:r>
      <w:r>
        <w:rPr>
          <w:noProof/>
        </w:rPr>
      </w:r>
      <w:r>
        <w:rPr>
          <w:noProof/>
        </w:rPr>
        <w:fldChar w:fldCharType="separate"/>
      </w:r>
      <w:r>
        <w:rPr>
          <w:noProof/>
        </w:rPr>
        <w:t>93</w:t>
      </w:r>
      <w:r>
        <w:rPr>
          <w:noProof/>
        </w:rPr>
        <w:fldChar w:fldCharType="end"/>
      </w:r>
    </w:p>
    <w:p w14:paraId="05977905" w14:textId="10B2E6ED"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3.3.37: Usecase Thống kê cơ sở vật chất cần được bảo trì, sửa chữa</w:t>
      </w:r>
      <w:r>
        <w:rPr>
          <w:noProof/>
        </w:rPr>
        <w:tab/>
      </w:r>
      <w:r>
        <w:rPr>
          <w:noProof/>
        </w:rPr>
        <w:fldChar w:fldCharType="begin"/>
      </w:r>
      <w:r>
        <w:rPr>
          <w:noProof/>
        </w:rPr>
        <w:instrText xml:space="preserve"> PAGEREF _Toc135253643 \h </w:instrText>
      </w:r>
      <w:r>
        <w:rPr>
          <w:noProof/>
        </w:rPr>
      </w:r>
      <w:r>
        <w:rPr>
          <w:noProof/>
        </w:rPr>
        <w:fldChar w:fldCharType="separate"/>
      </w:r>
      <w:r>
        <w:rPr>
          <w:noProof/>
        </w:rPr>
        <w:t>94</w:t>
      </w:r>
      <w:r>
        <w:rPr>
          <w:noProof/>
        </w:rPr>
        <w:fldChar w:fldCharType="end"/>
      </w:r>
    </w:p>
    <w:p w14:paraId="1F0A6D17" w14:textId="0EE3FC5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3.3.38: Usecase In ấn của ban thủ thư</w:t>
      </w:r>
      <w:r>
        <w:rPr>
          <w:noProof/>
        </w:rPr>
        <w:tab/>
      </w:r>
      <w:r>
        <w:rPr>
          <w:noProof/>
        </w:rPr>
        <w:fldChar w:fldCharType="begin"/>
      </w:r>
      <w:r>
        <w:rPr>
          <w:noProof/>
        </w:rPr>
        <w:instrText xml:space="preserve"> PAGEREF _Toc135253644 \h </w:instrText>
      </w:r>
      <w:r>
        <w:rPr>
          <w:noProof/>
        </w:rPr>
      </w:r>
      <w:r>
        <w:rPr>
          <w:noProof/>
        </w:rPr>
        <w:fldChar w:fldCharType="separate"/>
      </w:r>
      <w:r>
        <w:rPr>
          <w:noProof/>
        </w:rPr>
        <w:t>96</w:t>
      </w:r>
      <w:r>
        <w:rPr>
          <w:noProof/>
        </w:rPr>
        <w:fldChar w:fldCharType="end"/>
      </w:r>
    </w:p>
    <w:p w14:paraId="6E07CEA3" w14:textId="07FC8CAB"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3.3.39 Usecase In tài liệu của người dùng</w:t>
      </w:r>
      <w:r>
        <w:rPr>
          <w:noProof/>
        </w:rPr>
        <w:tab/>
      </w:r>
      <w:r>
        <w:rPr>
          <w:noProof/>
        </w:rPr>
        <w:fldChar w:fldCharType="begin"/>
      </w:r>
      <w:r>
        <w:rPr>
          <w:noProof/>
        </w:rPr>
        <w:instrText xml:space="preserve"> PAGEREF _Toc135253645 \h </w:instrText>
      </w:r>
      <w:r>
        <w:rPr>
          <w:noProof/>
        </w:rPr>
      </w:r>
      <w:r>
        <w:rPr>
          <w:noProof/>
        </w:rPr>
        <w:fldChar w:fldCharType="separate"/>
      </w:r>
      <w:r>
        <w:rPr>
          <w:noProof/>
        </w:rPr>
        <w:t>97</w:t>
      </w:r>
      <w:r>
        <w:rPr>
          <w:noProof/>
        </w:rPr>
        <w:fldChar w:fldCharType="end"/>
      </w:r>
    </w:p>
    <w:p w14:paraId="3C8F47C3" w14:textId="17E9D7C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 xml:space="preserve">Bảng 3.3.40 Usecase </w:t>
      </w:r>
      <w:r>
        <w:rPr>
          <w:noProof/>
        </w:rPr>
        <w:t>Thanh toán</w:t>
      </w:r>
      <w:r>
        <w:rPr>
          <w:noProof/>
        </w:rPr>
        <w:tab/>
      </w:r>
      <w:r>
        <w:rPr>
          <w:noProof/>
        </w:rPr>
        <w:fldChar w:fldCharType="begin"/>
      </w:r>
      <w:r>
        <w:rPr>
          <w:noProof/>
        </w:rPr>
        <w:instrText xml:space="preserve"> PAGEREF _Toc135253646 \h </w:instrText>
      </w:r>
      <w:r>
        <w:rPr>
          <w:noProof/>
        </w:rPr>
      </w:r>
      <w:r>
        <w:rPr>
          <w:noProof/>
        </w:rPr>
        <w:fldChar w:fldCharType="separate"/>
      </w:r>
      <w:r>
        <w:rPr>
          <w:noProof/>
        </w:rPr>
        <w:t>101</w:t>
      </w:r>
      <w:r>
        <w:rPr>
          <w:noProof/>
        </w:rPr>
        <w:fldChar w:fldCharType="end"/>
      </w:r>
    </w:p>
    <w:p w14:paraId="5FC0EA1E" w14:textId="28E8A45A"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3.3.41: Use case Kiểm tra Thông tin hệ thống</w:t>
      </w:r>
      <w:r>
        <w:rPr>
          <w:noProof/>
        </w:rPr>
        <w:tab/>
      </w:r>
      <w:r>
        <w:rPr>
          <w:noProof/>
        </w:rPr>
        <w:fldChar w:fldCharType="begin"/>
      </w:r>
      <w:r>
        <w:rPr>
          <w:noProof/>
        </w:rPr>
        <w:instrText xml:space="preserve"> PAGEREF _Toc135253647 \h </w:instrText>
      </w:r>
      <w:r>
        <w:rPr>
          <w:noProof/>
        </w:rPr>
      </w:r>
      <w:r>
        <w:rPr>
          <w:noProof/>
        </w:rPr>
        <w:fldChar w:fldCharType="separate"/>
      </w:r>
      <w:r>
        <w:rPr>
          <w:noProof/>
        </w:rPr>
        <w:t>102</w:t>
      </w:r>
      <w:r>
        <w:rPr>
          <w:noProof/>
        </w:rPr>
        <w:fldChar w:fldCharType="end"/>
      </w:r>
    </w:p>
    <w:p w14:paraId="06E2586B" w14:textId="75E20B4E"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3.3.42: Use case Sửa chữa hệ thống</w:t>
      </w:r>
      <w:r>
        <w:rPr>
          <w:noProof/>
        </w:rPr>
        <w:tab/>
      </w:r>
      <w:r>
        <w:rPr>
          <w:noProof/>
        </w:rPr>
        <w:fldChar w:fldCharType="begin"/>
      </w:r>
      <w:r>
        <w:rPr>
          <w:noProof/>
        </w:rPr>
        <w:instrText xml:space="preserve"> PAGEREF _Toc135253648 \h </w:instrText>
      </w:r>
      <w:r>
        <w:rPr>
          <w:noProof/>
        </w:rPr>
      </w:r>
      <w:r>
        <w:rPr>
          <w:noProof/>
        </w:rPr>
        <w:fldChar w:fldCharType="separate"/>
      </w:r>
      <w:r>
        <w:rPr>
          <w:noProof/>
        </w:rPr>
        <w:t>105</w:t>
      </w:r>
      <w:r>
        <w:rPr>
          <w:noProof/>
        </w:rPr>
        <w:fldChar w:fldCharType="end"/>
      </w:r>
    </w:p>
    <w:p w14:paraId="3466BA58" w14:textId="7FF3D013"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3.3.43: Use case Nâng cấp hệ thống</w:t>
      </w:r>
      <w:r>
        <w:rPr>
          <w:noProof/>
        </w:rPr>
        <w:tab/>
      </w:r>
      <w:r>
        <w:rPr>
          <w:noProof/>
        </w:rPr>
        <w:fldChar w:fldCharType="begin"/>
      </w:r>
      <w:r>
        <w:rPr>
          <w:noProof/>
        </w:rPr>
        <w:instrText xml:space="preserve"> PAGEREF _Toc135253649 \h </w:instrText>
      </w:r>
      <w:r>
        <w:rPr>
          <w:noProof/>
        </w:rPr>
      </w:r>
      <w:r>
        <w:rPr>
          <w:noProof/>
        </w:rPr>
        <w:fldChar w:fldCharType="separate"/>
      </w:r>
      <w:r>
        <w:rPr>
          <w:noProof/>
        </w:rPr>
        <w:t>107</w:t>
      </w:r>
      <w:r>
        <w:rPr>
          <w:noProof/>
        </w:rPr>
        <w:fldChar w:fldCharType="end"/>
      </w:r>
    </w:p>
    <w:p w14:paraId="640781A8" w14:textId="3334FADC"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3.3.44: Use case Kiểm tra bảo mật của hệ thống</w:t>
      </w:r>
      <w:r>
        <w:rPr>
          <w:noProof/>
        </w:rPr>
        <w:tab/>
      </w:r>
      <w:r>
        <w:rPr>
          <w:noProof/>
        </w:rPr>
        <w:fldChar w:fldCharType="begin"/>
      </w:r>
      <w:r>
        <w:rPr>
          <w:noProof/>
        </w:rPr>
        <w:instrText xml:space="preserve"> PAGEREF _Toc135253650 \h </w:instrText>
      </w:r>
      <w:r>
        <w:rPr>
          <w:noProof/>
        </w:rPr>
      </w:r>
      <w:r>
        <w:rPr>
          <w:noProof/>
        </w:rPr>
        <w:fldChar w:fldCharType="separate"/>
      </w:r>
      <w:r>
        <w:rPr>
          <w:noProof/>
        </w:rPr>
        <w:t>109</w:t>
      </w:r>
      <w:r>
        <w:rPr>
          <w:noProof/>
        </w:rPr>
        <w:fldChar w:fldCharType="end"/>
      </w:r>
    </w:p>
    <w:p w14:paraId="0F05F302" w14:textId="7B1733F7" w:rsidR="005B23C0" w:rsidRDefault="005B23C0">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sidRPr="00245DAF">
        <w:rPr>
          <w:noProof/>
          <w:lang w:val="vi-VN"/>
        </w:rPr>
        <w:t>Bảng 3.3.45: Use case Đánh giá hiệu suất hệ thống</w:t>
      </w:r>
      <w:r>
        <w:rPr>
          <w:noProof/>
        </w:rPr>
        <w:tab/>
      </w:r>
      <w:r>
        <w:rPr>
          <w:noProof/>
        </w:rPr>
        <w:fldChar w:fldCharType="begin"/>
      </w:r>
      <w:r>
        <w:rPr>
          <w:noProof/>
        </w:rPr>
        <w:instrText xml:space="preserve"> PAGEREF _Toc135253651 \h </w:instrText>
      </w:r>
      <w:r>
        <w:rPr>
          <w:noProof/>
        </w:rPr>
      </w:r>
      <w:r>
        <w:rPr>
          <w:noProof/>
        </w:rPr>
        <w:fldChar w:fldCharType="separate"/>
      </w:r>
      <w:r>
        <w:rPr>
          <w:noProof/>
        </w:rPr>
        <w:t>111</w:t>
      </w:r>
      <w:r>
        <w:rPr>
          <w:noProof/>
        </w:rPr>
        <w:fldChar w:fldCharType="end"/>
      </w:r>
    </w:p>
    <w:p w14:paraId="0B284782" w14:textId="7248598F" w:rsidR="00A07CB0" w:rsidRPr="009C1881" w:rsidRDefault="00226A2B" w:rsidP="00A07CB0">
      <w:pPr>
        <w:pStyle w:val="Nidungvnbn"/>
        <w:rPr>
          <w:lang w:val="vi-VN"/>
        </w:rPr>
      </w:pPr>
      <w:r w:rsidRPr="009C1881">
        <w:rPr>
          <w:b/>
          <w:szCs w:val="24"/>
          <w:lang w:val="vi-VN"/>
        </w:rPr>
        <w:fldChar w:fldCharType="end"/>
      </w:r>
    </w:p>
    <w:p w14:paraId="3632AEFE" w14:textId="77777777" w:rsidR="00A07CB0" w:rsidRPr="009C1881" w:rsidRDefault="00A07CB0">
      <w:pPr>
        <w:spacing w:after="200" w:line="276" w:lineRule="auto"/>
        <w:rPr>
          <w:sz w:val="26"/>
          <w:szCs w:val="26"/>
          <w:lang w:val="vi-VN"/>
        </w:rPr>
      </w:pPr>
      <w:r w:rsidRPr="009C1881">
        <w:rPr>
          <w:lang w:val="vi-VN"/>
        </w:rPr>
        <w:br w:type="page"/>
      </w:r>
    </w:p>
    <w:p w14:paraId="33C27D71" w14:textId="09675F6F" w:rsidR="006945F6" w:rsidRPr="009C1881" w:rsidRDefault="006945F6" w:rsidP="006945F6">
      <w:pPr>
        <w:spacing w:after="200" w:line="276" w:lineRule="auto"/>
        <w:rPr>
          <w:sz w:val="26"/>
          <w:szCs w:val="26"/>
          <w:lang w:val="vi-VN"/>
        </w:rPr>
        <w:sectPr w:rsidR="006945F6" w:rsidRPr="009C1881" w:rsidSect="002B141E">
          <w:headerReference w:type="default" r:id="rId10"/>
          <w:pgSz w:w="11906" w:h="16838" w:code="9"/>
          <w:pgMar w:top="1985" w:right="1134" w:bottom="1701" w:left="1985" w:header="720" w:footer="720" w:gutter="0"/>
          <w:pgNumType w:fmt="lowerRoman" w:start="1"/>
          <w:cols w:space="720"/>
          <w:docGrid w:linePitch="360"/>
        </w:sectPr>
      </w:pPr>
      <w:bookmarkStart w:id="16" w:name="_Toc387692910"/>
    </w:p>
    <w:p w14:paraId="55AF8C12" w14:textId="77777777" w:rsidR="00030D1B" w:rsidRPr="009C1881" w:rsidRDefault="00030D1B" w:rsidP="002B141E">
      <w:pPr>
        <w:pStyle w:val="Tiucctrangmu"/>
        <w:rPr>
          <w:lang w:val="vi-VN"/>
        </w:rPr>
      </w:pPr>
      <w:bookmarkStart w:id="17" w:name="_Toc130665878"/>
      <w:bookmarkStart w:id="18" w:name="_Toc135253413"/>
      <w:bookmarkEnd w:id="16"/>
      <w:r w:rsidRPr="009C1881">
        <w:rPr>
          <w:lang w:val="vi-VN"/>
        </w:rPr>
        <w:lastRenderedPageBreak/>
        <w:t>CHƯƠNG 1: GIỚI THIỆU TỔNG QUAN</w:t>
      </w:r>
      <w:bookmarkEnd w:id="17"/>
      <w:bookmarkEnd w:id="18"/>
    </w:p>
    <w:p w14:paraId="4A9D7B42" w14:textId="017D76F7" w:rsidR="00030D1B" w:rsidRPr="009C1881" w:rsidRDefault="008F04CF" w:rsidP="008F04CF">
      <w:pPr>
        <w:pStyle w:val="Tiumccp1"/>
        <w:ind w:firstLine="0"/>
        <w:rPr>
          <w:lang w:val="vi-VN"/>
        </w:rPr>
      </w:pPr>
      <w:bookmarkStart w:id="19" w:name="_Toc130665879"/>
      <w:bookmarkStart w:id="20" w:name="_Toc130805793"/>
      <w:bookmarkStart w:id="21" w:name="_Toc135253414"/>
      <w:r w:rsidRPr="009C1881">
        <w:rPr>
          <w:lang w:val="vi-VN"/>
        </w:rPr>
        <w:t xml:space="preserve">1.1 </w:t>
      </w:r>
      <w:r w:rsidR="00030D1B" w:rsidRPr="009C1881">
        <w:rPr>
          <w:lang w:val="vi-VN"/>
        </w:rPr>
        <w:t>Tổng quan về hệ thống quản lý thư viện</w:t>
      </w:r>
      <w:bookmarkEnd w:id="19"/>
      <w:bookmarkEnd w:id="20"/>
      <w:bookmarkEnd w:id="21"/>
    </w:p>
    <w:p w14:paraId="168E8253" w14:textId="4B34B86B" w:rsidR="00030D1B" w:rsidRPr="009C1881" w:rsidRDefault="00030D1B" w:rsidP="00030D1B">
      <w:pPr>
        <w:pStyle w:val="Tiumccp2"/>
        <w:ind w:firstLine="0"/>
        <w:rPr>
          <w:color w:val="000000" w:themeColor="text1"/>
          <w:lang w:val="vi-VN"/>
        </w:rPr>
      </w:pPr>
      <w:bookmarkStart w:id="22" w:name="_Toc130805794"/>
      <w:bookmarkStart w:id="23" w:name="_Toc135253415"/>
      <w:r w:rsidRPr="009C1881">
        <w:rPr>
          <w:color w:val="000000" w:themeColor="text1"/>
          <w:lang w:val="vi-VN"/>
        </w:rPr>
        <w:t>1.1.1 Giới thiệu đề tài</w:t>
      </w:r>
      <w:bookmarkEnd w:id="22"/>
      <w:bookmarkEnd w:id="23"/>
    </w:p>
    <w:p w14:paraId="742A5A7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lang w:val="vi-VN"/>
        </w:rPr>
        <w:tab/>
      </w:r>
      <w:r w:rsidRPr="009C1881">
        <w:rPr>
          <w:color w:val="000000" w:themeColor="text1"/>
          <w:lang w:val="vi-VN"/>
        </w:rPr>
        <w:tab/>
      </w:r>
      <w:r w:rsidRPr="009C1881">
        <w:rPr>
          <w:color w:val="000000" w:themeColor="text1"/>
          <w:sz w:val="26"/>
          <w:szCs w:val="26"/>
          <w:lang w:val="vi-VN"/>
        </w:rPr>
        <w:t>Hiện nay, CNTT đang phát triển mạnh mẽ ở nước ta. Các thiết điện tử không còn là phương tiện quý hiếm mà đang ngày một gần gũi với con người. Qua đó công tác quản lý ngày càng được nhiều cơ quan và các đơn vị quan tâm nhưng quản lý thế nào và quản lý làm sao cho đạt hiệu quả cao như: nhanh, bảo mật, thân thiện, dễ sử dụng đó là vấn được quan tâm nhiều nhất.</w:t>
      </w:r>
    </w:p>
    <w:p w14:paraId="3AC98DE0" w14:textId="7C3C7ABB"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Đứng trước sự bùng nổ thông tin, các tổ chức và các doanh nghiệp đều tìm mọi biện pháp để xây dựng hoàn thiện hệ thống thông tin của mình nhằm tin học hoá các hoạt động nghiệp vụ của đơn vị mình. Mức độ hoàn thiện tuỳ thuộcvào quá trình phân tích và thiết kế hệ thống. Tin học hoá trong công tác quản lýlàm giảm bớt sức lao động của con người tiết kiệm được thời gian,độ chính xác cao, gọn nhẹ và tiện lợi hơn rất nhiều so với công việc làm thủ công quản lý 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 Quá trình triển khai tin học hoá trong công tác quản lý thư viện nhằmmục tiêu thúc đẩy và nâng cao hiệu quả trong công tác nghiệp vụ quản lý thư viện hiện vẫn chưa được đồng bộ. Xây dựng một hệ thống quản lý thư viện phù hợp với công tác quản lý thư viện có ý nghĩa to lớn trong chiến lược xây dựng các thư viện điện tử. Hệ thống quản lý thư viện là một hệ thống rất lớn đối vớicác trường Đại học, Cao đẳng, Trung học chuyên nghiệp. Nó quản lý một thông tin khổng lồ chính vì thế nó đòi hỏi sự vận dụng khoa học vào công tác này. </w:t>
      </w:r>
    </w:p>
    <w:p w14:paraId="6154AF3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Xuất phát từ nhu cầu thực tế đó và mong muốn làm được một chươngtrình có thêm ứng dụng thực tiễn. Chúng em đã chọn đề tài “Quản lý thư viện”với hy vọng cho công tác quản lý tốt hơn cho các công việc nói trên. Mục tiêu của đối tượng </w:t>
      </w:r>
      <w:r w:rsidRPr="009C1881">
        <w:rPr>
          <w:color w:val="000000" w:themeColor="text1"/>
          <w:sz w:val="26"/>
          <w:szCs w:val="26"/>
          <w:lang w:val="vi-VN"/>
        </w:rPr>
        <w:lastRenderedPageBreak/>
        <w:t>nghiên cứu: Tìm hiểu, phân tích, chỉ ra sự thiếu đồng bộ và chưa hiệu quả của qui trình quản lí hiện đang triển khai, nêu ra những yêu cầu mới đang đặt ra đối với công tác quản lý thư viện, qua đó đề xuất những phương án để khắc phục những khó khăn đang gặp phải nhằm nâng cao tính hiệu quả trong công tác quản lý thư viện tại trường và đẩy nhanh tiến trình ứng dụng tin học hoá trong công tác quản lí thư viện.</w:t>
      </w:r>
    </w:p>
    <w:p w14:paraId="08D330A5" w14:textId="72678EF1" w:rsidR="00030D1B" w:rsidRPr="009C1881" w:rsidRDefault="00030D1B" w:rsidP="00030D1B">
      <w:pPr>
        <w:pStyle w:val="Tiumccp2"/>
        <w:ind w:firstLine="0"/>
        <w:rPr>
          <w:color w:val="000000" w:themeColor="text1"/>
          <w:lang w:val="vi-VN"/>
        </w:rPr>
      </w:pPr>
      <w:bookmarkStart w:id="24" w:name="_Toc130665881"/>
      <w:bookmarkStart w:id="25" w:name="_Toc130805795"/>
      <w:bookmarkStart w:id="26" w:name="_Toc135253416"/>
      <w:r w:rsidRPr="009C1881">
        <w:rPr>
          <w:color w:val="000000" w:themeColor="text1"/>
          <w:lang w:val="vi-VN"/>
        </w:rPr>
        <w:t>1.1.2 Khảo sát thực tế</w:t>
      </w:r>
      <w:bookmarkStart w:id="27" w:name="_Toc23455"/>
      <w:bookmarkEnd w:id="24"/>
      <w:bookmarkEnd w:id="25"/>
      <w:bookmarkEnd w:id="26"/>
    </w:p>
    <w:p w14:paraId="28FDE4FD"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Cs w:val="26"/>
          <w:lang w:val="vi-VN"/>
        </w:rPr>
        <w:tab/>
      </w:r>
      <w:r w:rsidRPr="009C1881">
        <w:rPr>
          <w:color w:val="000000" w:themeColor="text1"/>
          <w:szCs w:val="26"/>
          <w:lang w:val="vi-VN"/>
        </w:rPr>
        <w:tab/>
      </w:r>
      <w:r w:rsidRPr="009C1881">
        <w:rPr>
          <w:color w:val="000000" w:themeColor="text1"/>
          <w:sz w:val="26"/>
          <w:szCs w:val="26"/>
          <w:lang w:val="vi-VN"/>
        </w:rPr>
        <w:t>Thông qua những yêu cầu thực tế cũng như nhu cầu sử dụng của người dùng trong hệ thống quản lý thư viện nên đã thực hiện một khảo sát nhỏ dựa trên kết quả của 22 người gồm 3 câu hỏi cá nhân và 10 câu hỏi liên quan đến hệ thống:</w:t>
      </w:r>
    </w:p>
    <w:p w14:paraId="2F46767B" w14:textId="54AAD2BB" w:rsidR="00030D1B" w:rsidRPr="009C1881" w:rsidRDefault="00030D1B">
      <w:pPr>
        <w:pStyle w:val="ListParagraph"/>
        <w:numPr>
          <w:ilvl w:val="0"/>
          <w:numId w:val="1"/>
        </w:numPr>
        <w:tabs>
          <w:tab w:val="left" w:pos="432"/>
        </w:tabs>
        <w:spacing w:line="360" w:lineRule="auto"/>
        <w:jc w:val="both"/>
        <w:rPr>
          <w:color w:val="000000" w:themeColor="text1"/>
          <w:sz w:val="26"/>
          <w:szCs w:val="26"/>
          <w:lang w:val="vi-VN"/>
        </w:rPr>
      </w:pPr>
      <w:r w:rsidRPr="009C1881">
        <w:rPr>
          <w:color w:val="000000" w:themeColor="text1"/>
          <w:sz w:val="26"/>
          <w:szCs w:val="26"/>
          <w:lang w:val="vi-VN"/>
        </w:rPr>
        <w:t>Họ và tên của người thực hiện khảo sát:</w:t>
      </w:r>
    </w:p>
    <w:p w14:paraId="38632C8C" w14:textId="2681116D" w:rsidR="00030D1B" w:rsidRPr="009C1881" w:rsidRDefault="00291F95" w:rsidP="00291F95">
      <w:pPr>
        <w:jc w:val="center"/>
        <w:rPr>
          <w:color w:val="000000" w:themeColor="text1"/>
          <w:lang w:val="vi-VN"/>
        </w:rPr>
      </w:pPr>
      <w:r w:rsidRPr="009C1881">
        <w:rPr>
          <w:noProof/>
          <w:sz w:val="26"/>
          <w:szCs w:val="26"/>
          <w:lang w:val="vi-VN"/>
        </w:rPr>
        <w:drawing>
          <wp:inline distT="0" distB="0" distL="0" distR="0" wp14:anchorId="731F1C48" wp14:editId="3CE2B3D8">
            <wp:extent cx="3667125" cy="5074920"/>
            <wp:effectExtent l="0" t="0" r="952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667125" cy="5074920"/>
                    </a:xfrm>
                    <a:prstGeom prst="rect">
                      <a:avLst/>
                    </a:prstGeom>
                  </pic:spPr>
                </pic:pic>
              </a:graphicData>
            </a:graphic>
          </wp:inline>
        </w:drawing>
      </w:r>
    </w:p>
    <w:p w14:paraId="408637F2" w14:textId="601A47A0" w:rsidR="00291F95" w:rsidRPr="009C1881" w:rsidRDefault="00291F95" w:rsidP="00291F95">
      <w:pPr>
        <w:pStyle w:val="image"/>
        <w:rPr>
          <w:lang w:val="vi-VN"/>
        </w:rPr>
      </w:pPr>
      <w:bookmarkStart w:id="28" w:name="_Toc135253539"/>
      <w:r w:rsidRPr="009C1881">
        <w:rPr>
          <w:lang w:val="vi-VN"/>
        </w:rPr>
        <w:lastRenderedPageBreak/>
        <w:t>Hình 1.2.1: Kết quả câu hỏi khảo sát số 1</w:t>
      </w:r>
      <w:bookmarkEnd w:id="28"/>
    </w:p>
    <w:p w14:paraId="77CC63EF" w14:textId="4D1AC031"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Giới tính của bạn là:</w:t>
      </w:r>
    </w:p>
    <w:p w14:paraId="164BF46A" w14:textId="77777777" w:rsidR="00291F95" w:rsidRPr="009C1881" w:rsidRDefault="00291F95" w:rsidP="00291F95">
      <w:pPr>
        <w:pStyle w:val="Nidungvnbn"/>
        <w:tabs>
          <w:tab w:val="left" w:pos="432"/>
        </w:tabs>
        <w:rPr>
          <w:color w:val="000000" w:themeColor="text1"/>
          <w:lang w:val="vi-VN"/>
        </w:rPr>
      </w:pPr>
    </w:p>
    <w:p w14:paraId="7722AEF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2F7B4DE" wp14:editId="43E26005">
            <wp:extent cx="5554980" cy="26898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464" cy="2690094"/>
                    </a:xfrm>
                    <a:prstGeom prst="rect">
                      <a:avLst/>
                    </a:prstGeom>
                  </pic:spPr>
                </pic:pic>
              </a:graphicData>
            </a:graphic>
          </wp:inline>
        </w:drawing>
      </w:r>
    </w:p>
    <w:p w14:paraId="08A0717D" w14:textId="77777777" w:rsidR="00291F95" w:rsidRPr="009C1881" w:rsidRDefault="00291F95" w:rsidP="00291F95">
      <w:pPr>
        <w:rPr>
          <w:color w:val="000000" w:themeColor="text1"/>
          <w:lang w:val="vi-VN"/>
        </w:rPr>
      </w:pPr>
    </w:p>
    <w:p w14:paraId="289E41C7" w14:textId="6C371507" w:rsidR="00291F95" w:rsidRPr="009C1881" w:rsidRDefault="00291F95" w:rsidP="00291F95">
      <w:pPr>
        <w:pStyle w:val="image"/>
        <w:rPr>
          <w:lang w:val="vi-VN"/>
        </w:rPr>
      </w:pPr>
      <w:bookmarkStart w:id="29" w:name="_Toc130651047"/>
      <w:bookmarkStart w:id="30" w:name="_Toc135253540"/>
      <w:r w:rsidRPr="009C1881">
        <w:rPr>
          <w:lang w:val="vi-VN"/>
        </w:rPr>
        <w:t>Hình 1.2.2: Kết quả câu hỏi khảo sát số 2</w:t>
      </w:r>
      <w:bookmarkEnd w:id="29"/>
      <w:bookmarkEnd w:id="30"/>
    </w:p>
    <w:p w14:paraId="182E8E6E" w14:textId="77777777" w:rsidR="00291F95" w:rsidRPr="009C1881" w:rsidRDefault="00291F95" w:rsidP="00291F95">
      <w:pPr>
        <w:pStyle w:val="image"/>
        <w:rPr>
          <w:lang w:val="vi-VN"/>
        </w:rPr>
      </w:pPr>
    </w:p>
    <w:p w14:paraId="5A4E2A4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Độ tuổi của bạn:</w:t>
      </w:r>
    </w:p>
    <w:p w14:paraId="03B8244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E8A8292" wp14:editId="02C00451">
            <wp:extent cx="5630545" cy="26441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13" cy="2647647"/>
                    </a:xfrm>
                    <a:prstGeom prst="rect">
                      <a:avLst/>
                    </a:prstGeom>
                  </pic:spPr>
                </pic:pic>
              </a:graphicData>
            </a:graphic>
          </wp:inline>
        </w:drawing>
      </w:r>
    </w:p>
    <w:p w14:paraId="4A55A79E" w14:textId="77777777" w:rsidR="00291F95" w:rsidRPr="009C1881" w:rsidRDefault="00291F95" w:rsidP="00291F95">
      <w:pPr>
        <w:rPr>
          <w:color w:val="000000" w:themeColor="text1"/>
          <w:lang w:val="vi-VN"/>
        </w:rPr>
      </w:pPr>
    </w:p>
    <w:p w14:paraId="530C25B9" w14:textId="77777777" w:rsidR="00291F95" w:rsidRPr="009C1881" w:rsidRDefault="00291F95" w:rsidP="00291F95">
      <w:pPr>
        <w:pStyle w:val="image"/>
        <w:rPr>
          <w:lang w:val="vi-VN"/>
        </w:rPr>
      </w:pPr>
      <w:bookmarkStart w:id="31" w:name="_Toc130651048"/>
      <w:bookmarkStart w:id="32" w:name="_Toc135253541"/>
      <w:r w:rsidRPr="009C1881">
        <w:rPr>
          <w:lang w:val="vi-VN"/>
        </w:rPr>
        <w:t>Hình 1.2.3: Kết quả câu hỏi khảo sát số 3</w:t>
      </w:r>
      <w:bookmarkEnd w:id="31"/>
      <w:bookmarkEnd w:id="32"/>
    </w:p>
    <w:p w14:paraId="1410156F" w14:textId="77777777" w:rsidR="00291F95" w:rsidRPr="009C1881" w:rsidRDefault="00291F95" w:rsidP="00291F95">
      <w:pPr>
        <w:pStyle w:val="Caption"/>
        <w:rPr>
          <w:color w:val="000000" w:themeColor="text1"/>
          <w:lang w:val="vi-VN"/>
        </w:rPr>
      </w:pPr>
    </w:p>
    <w:p w14:paraId="4812F407"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có thường xuyên đến thư viện để học tập và làm việc không?</w:t>
      </w:r>
    </w:p>
    <w:p w14:paraId="1A288CEF" w14:textId="77777777" w:rsidR="00291F95" w:rsidRPr="009C1881" w:rsidRDefault="00291F95" w:rsidP="00291F95">
      <w:pPr>
        <w:keepNext/>
        <w:rPr>
          <w:color w:val="000000" w:themeColor="text1"/>
          <w:lang w:val="vi-VN"/>
        </w:rPr>
      </w:pPr>
      <w:r w:rsidRPr="009C1881">
        <w:rPr>
          <w:noProof/>
          <w:color w:val="000000" w:themeColor="text1"/>
          <w:lang w:val="vi-VN"/>
        </w:rPr>
        <w:drawing>
          <wp:inline distT="0" distB="0" distL="0" distR="0" wp14:anchorId="1B7252C6" wp14:editId="0BDE2404">
            <wp:extent cx="5707380" cy="2446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2446020"/>
                    </a:xfrm>
                    <a:prstGeom prst="rect">
                      <a:avLst/>
                    </a:prstGeom>
                  </pic:spPr>
                </pic:pic>
              </a:graphicData>
            </a:graphic>
          </wp:inline>
        </w:drawing>
      </w:r>
    </w:p>
    <w:p w14:paraId="20B35EE1" w14:textId="77777777" w:rsidR="00291F95" w:rsidRPr="009C1881" w:rsidRDefault="00291F95" w:rsidP="00291F95">
      <w:pPr>
        <w:keepNext/>
        <w:rPr>
          <w:color w:val="000000" w:themeColor="text1"/>
          <w:lang w:val="vi-VN"/>
        </w:rPr>
      </w:pPr>
    </w:p>
    <w:p w14:paraId="1C4B9E1B" w14:textId="1E07D0D1" w:rsidR="00291F95" w:rsidRPr="009C1881" w:rsidRDefault="00291F95" w:rsidP="004926FB">
      <w:pPr>
        <w:pStyle w:val="image"/>
        <w:rPr>
          <w:lang w:val="vi-VN"/>
        </w:rPr>
      </w:pPr>
      <w:bookmarkStart w:id="33" w:name="_Toc130651049"/>
      <w:bookmarkStart w:id="34" w:name="_Toc135253542"/>
      <w:r w:rsidRPr="009C1881">
        <w:rPr>
          <w:lang w:val="vi-VN"/>
        </w:rPr>
        <w:t>Hình 1.2.4: Kết quả câu hỏi khảo sát số 4</w:t>
      </w:r>
      <w:bookmarkEnd w:id="33"/>
      <w:bookmarkEnd w:id="34"/>
    </w:p>
    <w:p w14:paraId="1BFD2669" w14:textId="77777777" w:rsidR="00291F95" w:rsidRPr="009C1881" w:rsidRDefault="00291F95" w:rsidP="00291F95">
      <w:pPr>
        <w:pStyle w:val="Caption"/>
        <w:rPr>
          <w:color w:val="000000" w:themeColor="text1"/>
          <w:lang w:val="vi-VN"/>
        </w:rPr>
      </w:pPr>
    </w:p>
    <w:p w14:paraId="59B7514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nghĩ có cần thiết làm thủ tục mượn và trả sách thông qua website trực tuyến của thư viện rồi đến lấy thay vì hình thức truyền thống?</w:t>
      </w:r>
    </w:p>
    <w:p w14:paraId="68B4EC8C"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64186CC4" wp14:editId="181187B4">
            <wp:extent cx="5654040" cy="2537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5" cy="2537682"/>
                    </a:xfrm>
                    <a:prstGeom prst="rect">
                      <a:avLst/>
                    </a:prstGeom>
                  </pic:spPr>
                </pic:pic>
              </a:graphicData>
            </a:graphic>
          </wp:inline>
        </w:drawing>
      </w:r>
    </w:p>
    <w:p w14:paraId="7FE3B110" w14:textId="77777777" w:rsidR="00291F95" w:rsidRPr="009C1881" w:rsidRDefault="00291F95" w:rsidP="00291F95">
      <w:pPr>
        <w:rPr>
          <w:color w:val="000000" w:themeColor="text1"/>
          <w:lang w:val="vi-VN"/>
        </w:rPr>
      </w:pPr>
    </w:p>
    <w:p w14:paraId="5D0CBCD4" w14:textId="77777777" w:rsidR="00291F95" w:rsidRPr="009C1881" w:rsidRDefault="00291F95" w:rsidP="004926FB">
      <w:pPr>
        <w:pStyle w:val="image"/>
        <w:rPr>
          <w:lang w:val="vi-VN"/>
        </w:rPr>
      </w:pPr>
      <w:bookmarkStart w:id="35" w:name="_Toc130651050"/>
      <w:bookmarkStart w:id="36" w:name="_Toc135253543"/>
      <w:r w:rsidRPr="009C1881">
        <w:rPr>
          <w:lang w:val="vi-VN"/>
        </w:rPr>
        <w:t>Hình 1.2.5: Kết quả câu hỏi khảo sát số 5</w:t>
      </w:r>
      <w:bookmarkEnd w:id="35"/>
      <w:bookmarkEnd w:id="36"/>
    </w:p>
    <w:p w14:paraId="4CB50155" w14:textId="1D85C81D" w:rsidR="00291F95" w:rsidRPr="009C1881" w:rsidRDefault="00291F95" w:rsidP="00291F95">
      <w:pPr>
        <w:rPr>
          <w:color w:val="000000" w:themeColor="text1"/>
          <w:lang w:val="vi-VN"/>
        </w:rPr>
      </w:pPr>
    </w:p>
    <w:p w14:paraId="305AB104" w14:textId="2245ADF0" w:rsidR="004926FB" w:rsidRPr="009C1881" w:rsidRDefault="004926FB" w:rsidP="00291F95">
      <w:pPr>
        <w:rPr>
          <w:color w:val="000000" w:themeColor="text1"/>
          <w:lang w:val="vi-VN"/>
        </w:rPr>
      </w:pPr>
    </w:p>
    <w:p w14:paraId="662E8E9A" w14:textId="77777777" w:rsidR="004926FB" w:rsidRPr="009C1881" w:rsidRDefault="004926FB" w:rsidP="00291F95">
      <w:pPr>
        <w:rPr>
          <w:color w:val="000000" w:themeColor="text1"/>
          <w:lang w:val="vi-VN"/>
        </w:rPr>
      </w:pPr>
    </w:p>
    <w:p w14:paraId="5700FE6E"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thích một hệ thống thư viện dành cho bạn đọc đơn giản, dễ sử dụng, tiện và dễ dàng thao tác nhanh?</w:t>
      </w:r>
    </w:p>
    <w:p w14:paraId="5C2DB90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738FB877" wp14:editId="6BA49049">
            <wp:extent cx="5791835"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69820"/>
                    </a:xfrm>
                    <a:prstGeom prst="rect">
                      <a:avLst/>
                    </a:prstGeom>
                  </pic:spPr>
                </pic:pic>
              </a:graphicData>
            </a:graphic>
          </wp:inline>
        </w:drawing>
      </w:r>
    </w:p>
    <w:p w14:paraId="611FE6B5" w14:textId="77777777" w:rsidR="00291F95" w:rsidRPr="009C1881" w:rsidRDefault="00291F95" w:rsidP="00291F95">
      <w:pPr>
        <w:rPr>
          <w:color w:val="000000" w:themeColor="text1"/>
          <w:lang w:val="vi-VN"/>
        </w:rPr>
      </w:pPr>
    </w:p>
    <w:p w14:paraId="1FE28B31" w14:textId="77777777" w:rsidR="00291F95" w:rsidRPr="009C1881" w:rsidRDefault="00291F95" w:rsidP="004926FB">
      <w:pPr>
        <w:pStyle w:val="image"/>
        <w:rPr>
          <w:lang w:val="vi-VN"/>
        </w:rPr>
      </w:pPr>
      <w:bookmarkStart w:id="37" w:name="_Toc130651051"/>
      <w:bookmarkStart w:id="38" w:name="_Toc135253544"/>
      <w:r w:rsidRPr="009C1881">
        <w:rPr>
          <w:lang w:val="vi-VN"/>
        </w:rPr>
        <w:t>Hình 1.2.6: Kết quả câu hỏi khảo sát số 6</w:t>
      </w:r>
      <w:bookmarkEnd w:id="37"/>
      <w:bookmarkEnd w:id="38"/>
    </w:p>
    <w:p w14:paraId="51029DAF" w14:textId="77777777" w:rsidR="00291F95" w:rsidRPr="009C1881" w:rsidRDefault="00291F95" w:rsidP="00291F95">
      <w:pPr>
        <w:pStyle w:val="Caption"/>
        <w:rPr>
          <w:color w:val="000000" w:themeColor="text1"/>
          <w:lang w:val="vi-VN"/>
        </w:rPr>
      </w:pPr>
    </w:p>
    <w:p w14:paraId="6C6815F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thích thư viện cập nhật và thông báo thông tin mới cũng như các đầu sách mới một cách nhanh chóng qua một trang web hay app nào đó?</w:t>
      </w:r>
    </w:p>
    <w:p w14:paraId="701FAB4D"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23401F75" wp14:editId="6E03845F">
            <wp:extent cx="5791835"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85060"/>
                    </a:xfrm>
                    <a:prstGeom prst="rect">
                      <a:avLst/>
                    </a:prstGeom>
                  </pic:spPr>
                </pic:pic>
              </a:graphicData>
            </a:graphic>
          </wp:inline>
        </w:drawing>
      </w:r>
    </w:p>
    <w:p w14:paraId="09FB8B82" w14:textId="77777777" w:rsidR="00291F95" w:rsidRPr="009C1881" w:rsidRDefault="00291F95" w:rsidP="00291F95">
      <w:pPr>
        <w:rPr>
          <w:color w:val="000000" w:themeColor="text1"/>
          <w:lang w:val="vi-VN"/>
        </w:rPr>
      </w:pPr>
    </w:p>
    <w:p w14:paraId="1223A850" w14:textId="77777777" w:rsidR="00291F95" w:rsidRPr="009C1881" w:rsidRDefault="00291F95" w:rsidP="00291F95">
      <w:pPr>
        <w:rPr>
          <w:color w:val="000000" w:themeColor="text1"/>
          <w:lang w:val="vi-VN"/>
        </w:rPr>
      </w:pPr>
    </w:p>
    <w:p w14:paraId="7CFCAD5F" w14:textId="77777777" w:rsidR="00291F95" w:rsidRPr="009C1881" w:rsidRDefault="00291F95" w:rsidP="004926FB">
      <w:pPr>
        <w:pStyle w:val="image"/>
        <w:rPr>
          <w:lang w:val="vi-VN"/>
        </w:rPr>
      </w:pPr>
      <w:bookmarkStart w:id="39" w:name="_Toc130651052"/>
      <w:bookmarkStart w:id="40" w:name="_Toc135253545"/>
      <w:r w:rsidRPr="009C1881">
        <w:rPr>
          <w:lang w:val="vi-VN"/>
        </w:rPr>
        <w:t>Hình 1.2.7: Kết quả câu hỏi khảo sát số 7</w:t>
      </w:r>
      <w:bookmarkEnd w:id="39"/>
      <w:bookmarkEnd w:id="40"/>
    </w:p>
    <w:p w14:paraId="04940B14" w14:textId="77777777" w:rsidR="00291F95" w:rsidRPr="009C1881" w:rsidRDefault="00291F95" w:rsidP="00291F95">
      <w:pPr>
        <w:rPr>
          <w:b/>
          <w:bCs/>
          <w:color w:val="000000" w:themeColor="text1"/>
          <w:lang w:val="vi-VN"/>
        </w:rPr>
      </w:pPr>
    </w:p>
    <w:p w14:paraId="3E79B19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khi trở thành thành viên của thư viện bạn sẽ được đọc sách, tài liệu điện tử online mà không cần tài liệu thủ công như trước không?</w:t>
      </w:r>
    </w:p>
    <w:p w14:paraId="5D9ED7F4"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7FA2B8C" wp14:editId="73655739">
            <wp:extent cx="5791835"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62200"/>
                    </a:xfrm>
                    <a:prstGeom prst="rect">
                      <a:avLst/>
                    </a:prstGeom>
                  </pic:spPr>
                </pic:pic>
              </a:graphicData>
            </a:graphic>
          </wp:inline>
        </w:drawing>
      </w:r>
    </w:p>
    <w:p w14:paraId="31CF8D46" w14:textId="77777777" w:rsidR="00291F95" w:rsidRPr="009C1881" w:rsidRDefault="00291F95" w:rsidP="00291F95">
      <w:pPr>
        <w:rPr>
          <w:color w:val="000000" w:themeColor="text1"/>
          <w:lang w:val="vi-VN"/>
        </w:rPr>
      </w:pPr>
    </w:p>
    <w:p w14:paraId="026B83E9" w14:textId="77777777" w:rsidR="00291F95" w:rsidRPr="009C1881" w:rsidRDefault="00291F95" w:rsidP="004926FB">
      <w:pPr>
        <w:pStyle w:val="image"/>
        <w:rPr>
          <w:lang w:val="vi-VN"/>
        </w:rPr>
      </w:pPr>
      <w:bookmarkStart w:id="41" w:name="_Toc130651053"/>
      <w:bookmarkStart w:id="42" w:name="_Toc135253546"/>
      <w:r w:rsidRPr="009C1881">
        <w:rPr>
          <w:lang w:val="vi-VN"/>
        </w:rPr>
        <w:t>Hình 1.2.8: Kết quả câu hỏi khảo sát số 8</w:t>
      </w:r>
      <w:bookmarkEnd w:id="41"/>
      <w:bookmarkEnd w:id="42"/>
    </w:p>
    <w:p w14:paraId="71B02E13" w14:textId="77777777" w:rsidR="00291F95" w:rsidRPr="009C1881" w:rsidRDefault="00291F95" w:rsidP="00291F95">
      <w:pPr>
        <w:pStyle w:val="Caption"/>
        <w:rPr>
          <w:color w:val="000000" w:themeColor="text1"/>
          <w:lang w:val="vi-VN"/>
        </w:rPr>
      </w:pPr>
    </w:p>
    <w:p w14:paraId="0EE48419"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Theo bạn, bạn có phải là người thích đọc sách và mượn sách không hay chỉ thích vào thư viện yên tĩnh để làm việc khác?</w:t>
      </w:r>
    </w:p>
    <w:p w14:paraId="6FAC5A91"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1D01CD9" wp14:editId="77EF5D1D">
            <wp:extent cx="5791835"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24100"/>
                    </a:xfrm>
                    <a:prstGeom prst="rect">
                      <a:avLst/>
                    </a:prstGeom>
                  </pic:spPr>
                </pic:pic>
              </a:graphicData>
            </a:graphic>
          </wp:inline>
        </w:drawing>
      </w:r>
    </w:p>
    <w:p w14:paraId="421B6250" w14:textId="77777777" w:rsidR="00291F95" w:rsidRPr="009C1881" w:rsidRDefault="00291F95" w:rsidP="00291F95">
      <w:pPr>
        <w:rPr>
          <w:color w:val="000000" w:themeColor="text1"/>
          <w:lang w:val="vi-VN"/>
        </w:rPr>
      </w:pPr>
    </w:p>
    <w:p w14:paraId="2F9777CC" w14:textId="77777777" w:rsidR="00291F95" w:rsidRPr="009C1881" w:rsidRDefault="00291F95" w:rsidP="004926FB">
      <w:pPr>
        <w:pStyle w:val="image"/>
        <w:rPr>
          <w:lang w:val="vi-VN"/>
        </w:rPr>
      </w:pPr>
      <w:bookmarkStart w:id="43" w:name="_Toc130651054"/>
      <w:bookmarkStart w:id="44" w:name="_Toc135253547"/>
      <w:r w:rsidRPr="009C1881">
        <w:rPr>
          <w:lang w:val="vi-VN"/>
        </w:rPr>
        <w:t>Hình 1.2.9: Kết quả câu hỏi khảo sát số 9</w:t>
      </w:r>
      <w:bookmarkEnd w:id="43"/>
      <w:bookmarkEnd w:id="44"/>
    </w:p>
    <w:p w14:paraId="60DB93B1" w14:textId="1084506B" w:rsidR="00291F95" w:rsidRPr="009C1881" w:rsidRDefault="00291F95" w:rsidP="00291F95">
      <w:pPr>
        <w:pStyle w:val="Caption"/>
        <w:rPr>
          <w:color w:val="000000" w:themeColor="text1"/>
          <w:lang w:val="vi-VN"/>
        </w:rPr>
      </w:pPr>
    </w:p>
    <w:p w14:paraId="3F0DC00F" w14:textId="77777777" w:rsidR="004926FB" w:rsidRPr="009C1881" w:rsidRDefault="004926FB" w:rsidP="004926FB">
      <w:pPr>
        <w:rPr>
          <w:lang w:val="vi-VN"/>
        </w:rPr>
      </w:pPr>
    </w:p>
    <w:p w14:paraId="62BDCB2F"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phải trả phí để thực hiện một số chức năng đặc biệt như: thuê phòng chức năng, dùng máy tính, ... của thư viện không?</w:t>
      </w:r>
    </w:p>
    <w:p w14:paraId="2628BAC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34D408CA" wp14:editId="4561EC8C">
            <wp:extent cx="5791835" cy="2207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7260"/>
                    </a:xfrm>
                    <a:prstGeom prst="rect">
                      <a:avLst/>
                    </a:prstGeom>
                  </pic:spPr>
                </pic:pic>
              </a:graphicData>
            </a:graphic>
          </wp:inline>
        </w:drawing>
      </w:r>
    </w:p>
    <w:p w14:paraId="0391D23D" w14:textId="77777777" w:rsidR="00291F95" w:rsidRPr="009C1881" w:rsidRDefault="00291F95" w:rsidP="00291F95">
      <w:pPr>
        <w:rPr>
          <w:color w:val="000000" w:themeColor="text1"/>
          <w:lang w:val="vi-VN"/>
        </w:rPr>
      </w:pPr>
    </w:p>
    <w:p w14:paraId="0C3B2A42" w14:textId="77777777" w:rsidR="00291F95" w:rsidRPr="009C1881" w:rsidRDefault="00291F95" w:rsidP="004926FB">
      <w:pPr>
        <w:pStyle w:val="image"/>
        <w:rPr>
          <w:lang w:val="vi-VN"/>
        </w:rPr>
      </w:pPr>
      <w:bookmarkStart w:id="45" w:name="_Toc130651055"/>
      <w:bookmarkStart w:id="46" w:name="_Toc135253548"/>
      <w:r w:rsidRPr="009C1881">
        <w:rPr>
          <w:lang w:val="vi-VN"/>
        </w:rPr>
        <w:t>Hình 1.2.10: Kết quả câu hỏi khảo sát số 10</w:t>
      </w:r>
      <w:bookmarkEnd w:id="45"/>
      <w:bookmarkEnd w:id="46"/>
    </w:p>
    <w:p w14:paraId="54D0CD0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Hệ thống quản lý thư viện nên có những chức năng cơ bản của người dùng (hội viên) như?</w:t>
      </w:r>
    </w:p>
    <w:p w14:paraId="6955DE4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8BC956B" wp14:editId="5EE19E57">
            <wp:extent cx="5791835"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505200"/>
                    </a:xfrm>
                    <a:prstGeom prst="rect">
                      <a:avLst/>
                    </a:prstGeom>
                  </pic:spPr>
                </pic:pic>
              </a:graphicData>
            </a:graphic>
          </wp:inline>
        </w:drawing>
      </w:r>
    </w:p>
    <w:p w14:paraId="1E3D431B" w14:textId="77777777" w:rsidR="00291F95" w:rsidRPr="009C1881" w:rsidRDefault="00291F95" w:rsidP="004926FB">
      <w:pPr>
        <w:pStyle w:val="image"/>
        <w:rPr>
          <w:lang w:val="vi-VN"/>
        </w:rPr>
      </w:pPr>
      <w:bookmarkStart w:id="47" w:name="_Toc130651056"/>
      <w:bookmarkStart w:id="48" w:name="_Toc135253549"/>
      <w:r w:rsidRPr="009C1881">
        <w:rPr>
          <w:lang w:val="vi-VN"/>
        </w:rPr>
        <w:t>Hình 1.2.11: Kết quả câu hỏi khảo sát số 11</w:t>
      </w:r>
      <w:bookmarkEnd w:id="47"/>
      <w:bookmarkEnd w:id="48"/>
    </w:p>
    <w:p w14:paraId="2F441935" w14:textId="77777777" w:rsidR="00291F95" w:rsidRPr="009C1881" w:rsidRDefault="00291F95" w:rsidP="00291F95">
      <w:pPr>
        <w:rPr>
          <w:color w:val="000000" w:themeColor="text1"/>
          <w:lang w:val="vi-VN"/>
        </w:rPr>
      </w:pPr>
    </w:p>
    <w:p w14:paraId="6287DB25"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Nếu có một website hay app cho hệ thống quản lý thư viện bạn muốn trang web ấy như thế nào?</w:t>
      </w:r>
    </w:p>
    <w:p w14:paraId="10EF12EE"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0975F87" wp14:editId="43028370">
            <wp:extent cx="5791381"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706" cy="3024857"/>
                    </a:xfrm>
                    <a:prstGeom prst="rect">
                      <a:avLst/>
                    </a:prstGeom>
                  </pic:spPr>
                </pic:pic>
              </a:graphicData>
            </a:graphic>
          </wp:inline>
        </w:drawing>
      </w:r>
    </w:p>
    <w:p w14:paraId="3EB5EAEF" w14:textId="77777777" w:rsidR="00291F95" w:rsidRPr="009C1881" w:rsidRDefault="00291F95" w:rsidP="004926FB">
      <w:pPr>
        <w:pStyle w:val="image"/>
        <w:rPr>
          <w:lang w:val="vi-VN"/>
        </w:rPr>
      </w:pPr>
      <w:bookmarkStart w:id="49" w:name="_Toc130651057"/>
      <w:bookmarkStart w:id="50" w:name="_Toc135253550"/>
      <w:r w:rsidRPr="009C1881">
        <w:rPr>
          <w:lang w:val="vi-VN"/>
        </w:rPr>
        <w:t>Hình 1.2.12: Kết quả câu hỏi khảo sát số 12</w:t>
      </w:r>
      <w:bookmarkEnd w:id="49"/>
      <w:bookmarkEnd w:id="50"/>
    </w:p>
    <w:p w14:paraId="6402AEAF" w14:textId="77777777" w:rsidR="00291F95" w:rsidRPr="009C1881" w:rsidRDefault="00291F95" w:rsidP="00291F95">
      <w:pPr>
        <w:rPr>
          <w:color w:val="000000" w:themeColor="text1"/>
          <w:lang w:val="vi-VN"/>
        </w:rPr>
      </w:pPr>
    </w:p>
    <w:p w14:paraId="55F463F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đang sử dụng hệ thống quản lý thư viện nào hiện nay không? Và bạn có thấy bất kỳ hạn chế nào của nó không, cũng như có yêu cầu gì thêm về hệ thống này không?</w:t>
      </w:r>
    </w:p>
    <w:p w14:paraId="1BAACB6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49F37615" wp14:editId="02F993F8">
            <wp:extent cx="5791835" cy="25061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364" cy="2507227"/>
                    </a:xfrm>
                    <a:prstGeom prst="rect">
                      <a:avLst/>
                    </a:prstGeom>
                  </pic:spPr>
                </pic:pic>
              </a:graphicData>
            </a:graphic>
          </wp:inline>
        </w:drawing>
      </w:r>
    </w:p>
    <w:p w14:paraId="0249E066" w14:textId="77777777" w:rsidR="00291F95" w:rsidRPr="009C1881" w:rsidRDefault="00291F95" w:rsidP="00291F95">
      <w:pPr>
        <w:pStyle w:val="Nidungvnbn"/>
        <w:tabs>
          <w:tab w:val="left" w:pos="432"/>
        </w:tabs>
        <w:rPr>
          <w:color w:val="000000" w:themeColor="text1"/>
          <w:lang w:val="vi-VN"/>
        </w:rPr>
      </w:pPr>
    </w:p>
    <w:p w14:paraId="6610F16F" w14:textId="721CD80C" w:rsidR="0004608F" w:rsidRPr="009C1881" w:rsidRDefault="00291F95" w:rsidP="0004608F">
      <w:pPr>
        <w:pStyle w:val="image"/>
        <w:rPr>
          <w:lang w:val="vi-VN"/>
        </w:rPr>
      </w:pPr>
      <w:bookmarkStart w:id="51" w:name="_Toc130651058"/>
      <w:bookmarkStart w:id="52" w:name="_Toc135253551"/>
      <w:r w:rsidRPr="009C1881">
        <w:rPr>
          <w:lang w:val="vi-VN"/>
        </w:rPr>
        <w:t>Hình 1.2.13: Kết quả câu hỏi khảo sát số 13</w:t>
      </w:r>
      <w:bookmarkEnd w:id="51"/>
      <w:bookmarkEnd w:id="52"/>
    </w:p>
    <w:p w14:paraId="5CB313C0" w14:textId="77777777" w:rsidR="00D52D85" w:rsidRPr="009C1881" w:rsidRDefault="00D52D85">
      <w:pPr>
        <w:pStyle w:val="ListParagraph"/>
        <w:numPr>
          <w:ilvl w:val="0"/>
          <w:numId w:val="2"/>
        </w:numPr>
        <w:spacing w:line="360" w:lineRule="auto"/>
        <w:rPr>
          <w:color w:val="000000" w:themeColor="text1"/>
          <w:sz w:val="26"/>
          <w:szCs w:val="26"/>
          <w:lang w:val="vi-VN"/>
        </w:rPr>
      </w:pPr>
      <w:bookmarkStart w:id="53" w:name="_Hlk130806453"/>
      <w:r w:rsidRPr="009C1881">
        <w:rPr>
          <w:b/>
          <w:bCs/>
          <w:color w:val="000000" w:themeColor="text1"/>
          <w:sz w:val="26"/>
          <w:szCs w:val="26"/>
          <w:lang w:val="vi-VN"/>
        </w:rPr>
        <w:lastRenderedPageBreak/>
        <w:t>Tổng quát sau khi thực hiện khảo sát:</w:t>
      </w:r>
      <w:r w:rsidRPr="009C1881">
        <w:rPr>
          <w:color w:val="000000" w:themeColor="text1"/>
          <w:sz w:val="26"/>
          <w:szCs w:val="26"/>
          <w:lang w:val="vi-VN"/>
        </w:rPr>
        <w:t xml:space="preserve"> </w:t>
      </w:r>
    </w:p>
    <w:p w14:paraId="5D09980C"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Thông qua những câu hỏi đóng mở, để hiểu rõ hơn nhu cầu của người dùng về hệ thống quản lý thư viện. Một vài điểm chung được rút ra từ khảo sát:</w:t>
      </w:r>
    </w:p>
    <w:p w14:paraId="541AE26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của những hệ thống thư viện chủ yếu có độ tuổi từ 18 đến 25.</w:t>
      </w:r>
    </w:p>
    <w:p w14:paraId="266C14F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đa phần mong muốn hệ thống thư viện dành cho bạn đọc đơn giản, dễ sử dụng, tiện và dễ dàng thao tác nhanh, đầy đủ chức năng.</w:t>
      </w:r>
    </w:p>
    <w:p w14:paraId="1B6CD3CC" w14:textId="3DA2648C"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color w:val="000000" w:themeColor="text1"/>
          <w:sz w:val="26"/>
          <w:szCs w:val="26"/>
          <w:lang w:val="vi-VN"/>
        </w:rPr>
        <w:tab/>
        <w:t>Người dùng có nhu cầu tìm một nơi vừa yên tĩnh làm việc vừa có thể học tập dễ dàng.</w:t>
      </w:r>
    </w:p>
    <w:p w14:paraId="3905F5F4"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 xml:space="preserve"> Gần 70% người dung đồng ý phải trả phí để thực hiện một số chức năng đặc biệt như: thuê phòng chức năng, dùng máy tính, ... của thư viện.</w:t>
      </w:r>
    </w:p>
    <w:p w14:paraId="34B95800" w14:textId="6E992452"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Nếu có một website hay app cho hệ thống quản lý thư viện thì đa số người dùng muốn trang web đó: nội dung rõ ràng, dễ dàng sử dụng, đơn giản, chức năng phải được ghi rõ.</w:t>
      </w:r>
    </w:p>
    <w:p w14:paraId="4571C0FB"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Về mặt giao diện họ thích những thứ như: hình nền đẹp, màu sắc hài hòa dễ nhìn, tiêu đề và mục lục hợp lý, danh mục chi tiết.</w:t>
      </w:r>
    </w:p>
    <w:bookmarkEnd w:id="53"/>
    <w:p w14:paraId="4D1E3B06" w14:textId="7913123B" w:rsidR="00D52D85" w:rsidRPr="009C1881" w:rsidRDefault="00D52D85" w:rsidP="00D52D85">
      <w:pPr>
        <w:pStyle w:val="Nidungvnbn"/>
        <w:ind w:firstLine="0"/>
        <w:rPr>
          <w:lang w:val="vi-VN"/>
        </w:rPr>
      </w:pPr>
    </w:p>
    <w:p w14:paraId="22022210" w14:textId="6B8EC488" w:rsidR="00316CE4" w:rsidRPr="009C1881" w:rsidRDefault="00316CE4" w:rsidP="00635F24">
      <w:pPr>
        <w:pStyle w:val="Tiumccp1"/>
        <w:ind w:firstLine="0"/>
        <w:rPr>
          <w:lang w:val="vi-VN"/>
        </w:rPr>
      </w:pPr>
      <w:bookmarkStart w:id="54" w:name="_Toc130805796"/>
      <w:bookmarkStart w:id="55" w:name="_Toc135253417"/>
      <w:r w:rsidRPr="009C1881">
        <w:rPr>
          <w:lang w:val="vi-VN"/>
        </w:rPr>
        <w:t xml:space="preserve">1.2 </w:t>
      </w:r>
      <w:bookmarkEnd w:id="27"/>
      <w:bookmarkEnd w:id="54"/>
      <w:r w:rsidR="00D52D85" w:rsidRPr="009C1881">
        <w:rPr>
          <w:lang w:val="vi-VN"/>
        </w:rPr>
        <w:t>Các quy trình nghiệp vụ</w:t>
      </w:r>
      <w:bookmarkEnd w:id="55"/>
    </w:p>
    <w:p w14:paraId="5F1682E0" w14:textId="5524B29E" w:rsidR="00D52D85" w:rsidRPr="009C1881" w:rsidRDefault="00D52D85" w:rsidP="00D52D85">
      <w:pPr>
        <w:pStyle w:val="Tiumccp2"/>
        <w:ind w:firstLine="0"/>
        <w:rPr>
          <w:lang w:val="vi-VN"/>
        </w:rPr>
      </w:pPr>
      <w:bookmarkStart w:id="56" w:name="_Toc135253418"/>
      <w:r w:rsidRPr="009C1881">
        <w:rPr>
          <w:lang w:val="vi-VN"/>
        </w:rPr>
        <w:t>1.2.1 Các quy trình nghiệp vụ</w:t>
      </w:r>
      <w:bookmarkEnd w:id="56"/>
    </w:p>
    <w:p w14:paraId="4A8C213F" w14:textId="77777777" w:rsidR="00D52D85" w:rsidRPr="009C1881" w:rsidRDefault="00D52D85">
      <w:pPr>
        <w:pStyle w:val="Nidungvnbn"/>
        <w:numPr>
          <w:ilvl w:val="0"/>
          <w:numId w:val="2"/>
        </w:numPr>
        <w:rPr>
          <w:lang w:val="vi-VN"/>
        </w:rPr>
      </w:pPr>
      <w:r w:rsidRPr="009C1881">
        <w:rPr>
          <w:lang w:val="vi-VN"/>
        </w:rPr>
        <w:t>Quản trị hệ thống</w:t>
      </w:r>
    </w:p>
    <w:p w14:paraId="58E83C47" w14:textId="77777777" w:rsidR="00D52D85" w:rsidRPr="009C1881" w:rsidRDefault="00D52D85">
      <w:pPr>
        <w:pStyle w:val="Nidungvnbn"/>
        <w:numPr>
          <w:ilvl w:val="0"/>
          <w:numId w:val="2"/>
        </w:numPr>
        <w:rPr>
          <w:lang w:val="vi-VN"/>
        </w:rPr>
      </w:pPr>
      <w:r w:rsidRPr="009C1881">
        <w:rPr>
          <w:lang w:val="vi-VN"/>
        </w:rPr>
        <w:t>Quản lý tài liệu</w:t>
      </w:r>
    </w:p>
    <w:p w14:paraId="4D1D10D5" w14:textId="77777777" w:rsidR="00D52D85" w:rsidRPr="009C1881" w:rsidRDefault="00D52D85">
      <w:pPr>
        <w:pStyle w:val="Nidungvnbn"/>
        <w:numPr>
          <w:ilvl w:val="0"/>
          <w:numId w:val="2"/>
        </w:numPr>
        <w:rPr>
          <w:lang w:val="vi-VN"/>
        </w:rPr>
      </w:pPr>
      <w:r w:rsidRPr="009C1881">
        <w:rPr>
          <w:lang w:val="vi-VN"/>
        </w:rPr>
        <w:t>Quản lý độc giả</w:t>
      </w:r>
    </w:p>
    <w:p w14:paraId="24F26F8E" w14:textId="77777777" w:rsidR="00D52D85" w:rsidRPr="009C1881" w:rsidRDefault="00D52D85">
      <w:pPr>
        <w:pStyle w:val="Nidungvnbn"/>
        <w:numPr>
          <w:ilvl w:val="0"/>
          <w:numId w:val="2"/>
        </w:numPr>
        <w:rPr>
          <w:lang w:val="vi-VN"/>
        </w:rPr>
      </w:pPr>
      <w:r w:rsidRPr="009C1881">
        <w:rPr>
          <w:lang w:val="vi-VN"/>
        </w:rPr>
        <w:t>Quản lý mượn và trả tài liệu</w:t>
      </w:r>
    </w:p>
    <w:p w14:paraId="3A532ECF" w14:textId="77777777" w:rsidR="00D52D85" w:rsidRPr="009C1881" w:rsidRDefault="00D52D85">
      <w:pPr>
        <w:pStyle w:val="Nidungvnbn"/>
        <w:numPr>
          <w:ilvl w:val="0"/>
          <w:numId w:val="2"/>
        </w:numPr>
        <w:rPr>
          <w:lang w:val="vi-VN"/>
        </w:rPr>
      </w:pPr>
      <w:r w:rsidRPr="009C1881">
        <w:rPr>
          <w:lang w:val="vi-VN"/>
        </w:rPr>
        <w:t>Quản lý mượn trả phòng chức năng</w:t>
      </w:r>
    </w:p>
    <w:p w14:paraId="6F155B68" w14:textId="77777777" w:rsidR="00D52D85" w:rsidRPr="009C1881" w:rsidRDefault="00D52D85">
      <w:pPr>
        <w:pStyle w:val="Nidungvnbn"/>
        <w:numPr>
          <w:ilvl w:val="0"/>
          <w:numId w:val="2"/>
        </w:numPr>
        <w:rPr>
          <w:lang w:val="vi-VN"/>
        </w:rPr>
      </w:pPr>
      <w:r w:rsidRPr="009C1881">
        <w:rPr>
          <w:lang w:val="vi-VN"/>
        </w:rPr>
        <w:t>Quản lý mượn trả máy tính</w:t>
      </w:r>
    </w:p>
    <w:p w14:paraId="42756C33" w14:textId="77777777" w:rsidR="00D52D85" w:rsidRPr="009C1881" w:rsidRDefault="00D52D85">
      <w:pPr>
        <w:pStyle w:val="Nidungvnbn"/>
        <w:numPr>
          <w:ilvl w:val="0"/>
          <w:numId w:val="2"/>
        </w:numPr>
        <w:rPr>
          <w:lang w:val="vi-VN"/>
        </w:rPr>
      </w:pPr>
      <w:r w:rsidRPr="009C1881">
        <w:rPr>
          <w:lang w:val="vi-VN"/>
        </w:rPr>
        <w:t>Tìm kiếm thông tin</w:t>
      </w:r>
    </w:p>
    <w:p w14:paraId="6048081A" w14:textId="77777777" w:rsidR="00D52D85" w:rsidRPr="009C1881" w:rsidRDefault="00D52D85">
      <w:pPr>
        <w:pStyle w:val="Nidungvnbn"/>
        <w:numPr>
          <w:ilvl w:val="0"/>
          <w:numId w:val="2"/>
        </w:numPr>
        <w:rPr>
          <w:lang w:val="vi-VN"/>
        </w:rPr>
      </w:pPr>
      <w:r w:rsidRPr="009C1881">
        <w:rPr>
          <w:lang w:val="vi-VN"/>
        </w:rPr>
        <w:t>Thống kê, báo cáo</w:t>
      </w:r>
    </w:p>
    <w:p w14:paraId="03B76EA4" w14:textId="77777777" w:rsidR="00D52D85" w:rsidRPr="009C1881" w:rsidRDefault="00D52D85">
      <w:pPr>
        <w:pStyle w:val="Nidungvnbn"/>
        <w:numPr>
          <w:ilvl w:val="0"/>
          <w:numId w:val="2"/>
        </w:numPr>
        <w:rPr>
          <w:lang w:val="vi-VN"/>
        </w:rPr>
      </w:pPr>
      <w:r w:rsidRPr="009C1881">
        <w:rPr>
          <w:lang w:val="vi-VN"/>
        </w:rPr>
        <w:t>In ấn</w:t>
      </w:r>
    </w:p>
    <w:p w14:paraId="7BE54C82" w14:textId="678D68B5" w:rsidR="00D52D85" w:rsidRPr="009C1881" w:rsidRDefault="00D52D85">
      <w:pPr>
        <w:pStyle w:val="Nidungvnbn"/>
        <w:numPr>
          <w:ilvl w:val="0"/>
          <w:numId w:val="2"/>
        </w:numPr>
        <w:rPr>
          <w:lang w:val="vi-VN"/>
        </w:rPr>
      </w:pPr>
      <w:r w:rsidRPr="009C1881">
        <w:rPr>
          <w:lang w:val="vi-VN"/>
        </w:rPr>
        <w:t>Bảo trì hệ thống</w:t>
      </w:r>
    </w:p>
    <w:p w14:paraId="5075680E" w14:textId="25449522" w:rsidR="00316CE4" w:rsidRPr="009C1881" w:rsidRDefault="00D52D85" w:rsidP="00D52D85">
      <w:pPr>
        <w:pStyle w:val="Tiumccp2"/>
        <w:ind w:firstLine="0"/>
        <w:rPr>
          <w:noProof/>
          <w:lang w:val="vi-VN"/>
        </w:rPr>
      </w:pPr>
      <w:bookmarkStart w:id="57" w:name="_Toc135253419"/>
      <w:r w:rsidRPr="009C1881">
        <w:rPr>
          <w:lang w:val="vi-VN"/>
        </w:rPr>
        <w:lastRenderedPageBreak/>
        <w:t>1.2.2 Các nhiệm vụ cơ bản</w:t>
      </w:r>
      <w:bookmarkEnd w:id="57"/>
    </w:p>
    <w:p w14:paraId="23F804E3" w14:textId="03F7148D" w:rsidR="00D52D85" w:rsidRPr="009C1881" w:rsidRDefault="00D52D85">
      <w:pPr>
        <w:pStyle w:val="Nidungvnbn"/>
        <w:numPr>
          <w:ilvl w:val="0"/>
          <w:numId w:val="3"/>
        </w:numPr>
        <w:rPr>
          <w:b/>
          <w:bCs/>
          <w:lang w:val="vi-VN"/>
        </w:rPr>
      </w:pPr>
      <w:r w:rsidRPr="009C1881">
        <w:rPr>
          <w:b/>
          <w:bCs/>
          <w:lang w:val="vi-VN"/>
        </w:rPr>
        <w:t>Quản trị hệ thống:</w:t>
      </w:r>
    </w:p>
    <w:p w14:paraId="2AC30317" w14:textId="34146996" w:rsidR="00A612D4" w:rsidRPr="009C1881" w:rsidRDefault="00A612D4" w:rsidP="00A612D4">
      <w:pPr>
        <w:pStyle w:val="Nidungvnbn"/>
        <w:ind w:firstLine="0"/>
        <w:rPr>
          <w:lang w:val="vi-VN"/>
        </w:rPr>
      </w:pPr>
      <w:r w:rsidRPr="009C1881">
        <w:rPr>
          <w:b/>
          <w:bCs/>
          <w:lang w:val="vi-VN"/>
        </w:rPr>
        <w:t xml:space="preserve">+ Đăng ký: </w:t>
      </w:r>
      <w:r w:rsidRPr="009C1881">
        <w:rPr>
          <w:lang w:val="vi-VN"/>
        </w:rPr>
        <w:t>Cho phép độc giả đăng ký tài khoản mới trên hệ thống quản lý thư viện để có thể sử dụng các chức năng trong hệ thống.</w:t>
      </w:r>
    </w:p>
    <w:p w14:paraId="7E843404" w14:textId="00ECEF53" w:rsidR="00A612D4" w:rsidRPr="009C1881" w:rsidRDefault="00A612D4" w:rsidP="00A612D4">
      <w:pPr>
        <w:pStyle w:val="Nidungvnbn"/>
        <w:ind w:firstLine="0"/>
        <w:rPr>
          <w:lang w:val="vi-VN"/>
        </w:rPr>
      </w:pPr>
      <w:r w:rsidRPr="009C1881">
        <w:rPr>
          <w:b/>
          <w:bCs/>
          <w:lang w:val="vi-VN"/>
        </w:rPr>
        <w:t xml:space="preserve">+ Đăng nhập: </w:t>
      </w:r>
      <w:r w:rsidRPr="009C1881">
        <w:rPr>
          <w:lang w:val="vi-VN"/>
        </w:rPr>
        <w:t>Cho phép độc giả đăng nhập vào tài khoản đã đăng ký trên hệ thống quản lý thư viện để có thể sử dụng các chức năng trong hệ thống.</w:t>
      </w:r>
    </w:p>
    <w:p w14:paraId="7CE02D49" w14:textId="30CC87FF" w:rsidR="00D52D85" w:rsidRPr="009C1881" w:rsidRDefault="00D52D85" w:rsidP="00A612D4">
      <w:pPr>
        <w:pStyle w:val="Nidungvnbn"/>
        <w:ind w:firstLine="0"/>
        <w:rPr>
          <w:lang w:val="vi-VN"/>
        </w:rPr>
      </w:pPr>
      <w:r w:rsidRPr="009C1881">
        <w:rPr>
          <w:b/>
          <w:bCs/>
          <w:lang w:val="vi-VN"/>
        </w:rPr>
        <w:t>+ Thêm mới độc giả:</w:t>
      </w:r>
      <w:r w:rsidRPr="009C1881">
        <w:rPr>
          <w:lang w:val="vi-VN"/>
        </w:rPr>
        <w:t xml:space="preserve"> Quản trị viên sẽ thêm thông tin mới của độc giả vào hệ thống như tên, địa chỉ, số điện thoại, email, thẻ thư viện, v.v.</w:t>
      </w:r>
    </w:p>
    <w:p w14:paraId="3F364BE5" w14:textId="77777777" w:rsidR="00D52D85" w:rsidRPr="009C1881" w:rsidRDefault="00D52D85" w:rsidP="00A612D4">
      <w:pPr>
        <w:pStyle w:val="Nidungvnbn"/>
        <w:ind w:firstLine="0"/>
        <w:rPr>
          <w:lang w:val="vi-VN"/>
        </w:rPr>
      </w:pPr>
      <w:r w:rsidRPr="009C1881">
        <w:rPr>
          <w:b/>
          <w:bCs/>
          <w:lang w:val="vi-VN"/>
        </w:rPr>
        <w:t>+ Cập nhật thông tin độc giả:</w:t>
      </w:r>
      <w:r w:rsidRPr="009C1881">
        <w:rPr>
          <w:lang w:val="vi-VN"/>
        </w:rPr>
        <w:t xml:space="preserve"> Khi có sự thay đổi thông tin của độc giả như số điện thoại, địa chỉ, email, v.v., quản trị viên sẽ cập nhật thông tin này trong hệ thống.</w:t>
      </w:r>
    </w:p>
    <w:p w14:paraId="210A6C21" w14:textId="77777777" w:rsidR="00D52D85" w:rsidRPr="009C1881" w:rsidRDefault="00D52D85" w:rsidP="00A612D4">
      <w:pPr>
        <w:pStyle w:val="Nidungvnbn"/>
        <w:ind w:firstLine="0"/>
        <w:rPr>
          <w:lang w:val="vi-VN"/>
        </w:rPr>
      </w:pPr>
      <w:r w:rsidRPr="009C1881">
        <w:rPr>
          <w:b/>
          <w:bCs/>
          <w:lang w:val="vi-VN"/>
        </w:rPr>
        <w:t>+ Xóa độc giả:</w:t>
      </w:r>
      <w:r w:rsidRPr="009C1881">
        <w:rPr>
          <w:lang w:val="vi-VN"/>
        </w:rPr>
        <w:t xml:space="preserve"> Nếu độc giả không sử dụng thư viện nữa hoặc vi phạm các quy định của thư viện, quản trị viên có thể xóa tài khoản của độc giả trong hệ thống.</w:t>
      </w:r>
    </w:p>
    <w:p w14:paraId="27E302F5" w14:textId="77777777" w:rsidR="00D52D85" w:rsidRPr="009C1881" w:rsidRDefault="00D52D85" w:rsidP="00A612D4">
      <w:pPr>
        <w:pStyle w:val="Nidungvnbn"/>
        <w:ind w:firstLine="0"/>
        <w:rPr>
          <w:lang w:val="vi-VN"/>
        </w:rPr>
      </w:pPr>
      <w:r w:rsidRPr="009C1881">
        <w:rPr>
          <w:b/>
          <w:bCs/>
          <w:lang w:val="vi-VN"/>
        </w:rPr>
        <w:t>+ Phân quyền độc giả:</w:t>
      </w:r>
      <w:r w:rsidRPr="009C1881">
        <w:rPr>
          <w:lang w:val="vi-VN"/>
        </w:rPr>
        <w:t xml:space="preserve"> Quản trị viên có thể phân quyền cho độc giả, cho phép họ sử dụng các dịch vụ của thư viện như mượn tài liệu, tra cứu thông tin, đặt mượn trực tuyến, v.v.</w:t>
      </w:r>
    </w:p>
    <w:p w14:paraId="4AF54A18" w14:textId="77777777" w:rsidR="00D52D85" w:rsidRPr="009C1881" w:rsidRDefault="00D52D85" w:rsidP="00A612D4">
      <w:pPr>
        <w:pStyle w:val="Nidungvnbn"/>
        <w:ind w:firstLine="0"/>
        <w:rPr>
          <w:lang w:val="vi-VN"/>
        </w:rPr>
      </w:pPr>
      <w:r w:rsidRPr="009C1881">
        <w:rPr>
          <w:b/>
          <w:bCs/>
          <w:lang w:val="vi-VN"/>
        </w:rPr>
        <w:t>+ Lưu trữ thông tin độc giả:</w:t>
      </w:r>
      <w:r w:rsidRPr="009C1881">
        <w:rPr>
          <w:lang w:val="vi-VN"/>
        </w:rPr>
        <w:t xml:space="preserve"> Hệ thống quản lý thư viện cũng cho phép quản trị viên lưu trữ thông tin về độc giả như họ tên, email, …để phục vụ cho việc thống kê của hệ thống quản lý thư viện.</w:t>
      </w:r>
    </w:p>
    <w:p w14:paraId="3F28536F" w14:textId="77777777" w:rsidR="00D52D85" w:rsidRPr="009C1881" w:rsidRDefault="00D52D85" w:rsidP="00A612D4">
      <w:pPr>
        <w:pStyle w:val="Nidungvnbn"/>
        <w:ind w:firstLine="0"/>
        <w:rPr>
          <w:lang w:val="vi-VN"/>
        </w:rPr>
      </w:pPr>
      <w:r w:rsidRPr="009C1881">
        <w:rPr>
          <w:b/>
          <w:bCs/>
          <w:lang w:val="vi-VN"/>
        </w:rPr>
        <w:t>+ Sao lưu và phục hồi:</w:t>
      </w:r>
      <w:r w:rsidRPr="009C1881">
        <w:rPr>
          <w:lang w:val="vi-VN"/>
        </w:rPr>
        <w:t xml:space="preserve"> Quản trị viên phải đảm bảo tính bảo mật và an toàn của thông tin độc giả đồng thời phục hồi cũng như sao lưu lại toàn bộ thông tin trong hệ thống quản lý thư viện.</w:t>
      </w:r>
    </w:p>
    <w:p w14:paraId="73EBA020" w14:textId="124F699E" w:rsidR="00603D88" w:rsidRPr="009C1881" w:rsidRDefault="00D52D85" w:rsidP="00D52D85">
      <w:pPr>
        <w:pStyle w:val="Nidungvnbn"/>
        <w:ind w:firstLine="0"/>
        <w:rPr>
          <w:lang w:val="vi-VN"/>
        </w:rPr>
      </w:pPr>
      <w:r w:rsidRPr="009C1881">
        <w:rPr>
          <w:lang w:val="vi-VN"/>
        </w:rPr>
        <w:tab/>
        <w:t>Quy trình này bao gồm quản lý, cài đặt, cập nhật và xử lý các thông tin liên quan đến tài khoản của người dùng thư viện. Nhiệm vụ của quản trị viên là đảm bảo hệ thống hoạt động ổn định, bảo vệ dữ liệu và đáp ứng nhu cầu của người sử dụng cũng như phân quyền cho người dùng.</w:t>
      </w:r>
    </w:p>
    <w:p w14:paraId="2D434327" w14:textId="77777777" w:rsidR="00603D88" w:rsidRPr="009C1881" w:rsidRDefault="00603D88">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tài liệu:</w:t>
      </w:r>
    </w:p>
    <w:p w14:paraId="08740A0F"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Thêm tài liệu:</w:t>
      </w:r>
      <w:r w:rsidRPr="009C1881">
        <w:rPr>
          <w:color w:val="000000" w:themeColor="text1"/>
          <w:sz w:val="26"/>
          <w:szCs w:val="26"/>
          <w:lang w:val="vi-VN"/>
        </w:rPr>
        <w:t xml:space="preserve"> Các thông tin về tài liệu sẽ được nhập vào hệ thống quản lý thư viện, thông qua việc điền các thông tin như tên tài liệu, tác giả, chủ đề, năm xuất </w:t>
      </w:r>
      <w:r w:rsidRPr="009C1881">
        <w:rPr>
          <w:color w:val="000000" w:themeColor="text1"/>
          <w:sz w:val="26"/>
          <w:szCs w:val="26"/>
          <w:lang w:val="vi-VN"/>
        </w:rPr>
        <w:lastRenderedPageBreak/>
        <w:t>bản, số lượng sách, vị trí lưu trữ trong thư viện, và các thông tin khác liên quan đến tài liệu.</w:t>
      </w:r>
    </w:p>
    <w:p w14:paraId="66B2A196"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thông tin tài liệu:</w:t>
      </w:r>
      <w:r w:rsidRPr="009C1881">
        <w:rPr>
          <w:color w:val="000000" w:themeColor="text1"/>
          <w:sz w:val="26"/>
          <w:szCs w:val="26"/>
          <w:lang w:val="vi-VN"/>
        </w:rPr>
        <w:t xml:space="preserve"> Nếu có bất kỳ thay đổi nào liên quan đến thông tin tài liệu, như tình trạng sẵn có, tình trạng bảo quản, vị trí lưu trữ, hoặc các thông tin khác, thì người quản lý sẽ cập nhật thông tin tài liệu trên hệ thống.</w:t>
      </w:r>
    </w:p>
    <w:p w14:paraId="6DEDE3E9" w14:textId="017668F2"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Xóa thông tin tài liệu:</w:t>
      </w:r>
      <w:r w:rsidRPr="009C1881">
        <w:rPr>
          <w:color w:val="000000" w:themeColor="text1"/>
          <w:sz w:val="26"/>
          <w:szCs w:val="26"/>
          <w:lang w:val="vi-VN"/>
        </w:rPr>
        <w:t xml:space="preserve"> Trong trường hợp tài liệu bị hỏng hoặc lỗi, hoặc khi tài liệu đã được loại bỏ khỏi thư viện, người quản lý sẽ xóa thông tin tài liệu khỏi hệ thống.</w:t>
      </w:r>
    </w:p>
    <w:p w14:paraId="36A4B799" w14:textId="5FA61990" w:rsidR="00EF073B" w:rsidRPr="009C1881" w:rsidRDefault="00EF073B"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Dán tem tài liệu:  </w:t>
      </w:r>
      <w:r w:rsidRPr="009C1881">
        <w:rPr>
          <w:color w:val="000000" w:themeColor="text1"/>
          <w:sz w:val="26"/>
          <w:szCs w:val="26"/>
          <w:lang w:val="vi-VN"/>
        </w:rPr>
        <w:t>Các tài liệu phải được đảm bảo rằng có tem nhận biết.</w:t>
      </w:r>
    </w:p>
    <w:p w14:paraId="5A4D5B7A"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Lưu trữ thông tin tài liệu:</w:t>
      </w:r>
      <w:r w:rsidRPr="009C1881">
        <w:rPr>
          <w:color w:val="000000" w:themeColor="text1"/>
          <w:sz w:val="26"/>
          <w:szCs w:val="26"/>
          <w:lang w:val="vi-VN"/>
        </w:rPr>
        <w:t xml:space="preserve"> Sau khi các thông tin liên quan đến tài liệu được nhập vào hệ thống, hệ thống sẽ tự động lưu trữ thông tin về tài liệu bao gồm tên tài liệu, tác giả, chủ đề, năm xuất bản, số lượng sách và vị trí lưu trữ trong thư viện.</w:t>
      </w:r>
    </w:p>
    <w:p w14:paraId="64BB3EA5" w14:textId="3A376378"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Quản lý việc trích xuất thông tin tài liệu:</w:t>
      </w:r>
      <w:r w:rsidRPr="009C1881">
        <w:rPr>
          <w:color w:val="000000" w:themeColor="text1"/>
          <w:sz w:val="26"/>
          <w:szCs w:val="26"/>
          <w:lang w:val="vi-VN"/>
        </w:rPr>
        <w:t xml:space="preserve"> Hệ thống sẽ giúp cho người quản lý tài liệu dễ dàng truy cập và quản lý thông tin tài liệu, bao gồm việc tìm kiếm thông tin tài liệu, kiểm tra số lượng tài liệu hiện có trong thư viện, xem thông tin chi tiết về tài liệu, và các hoạt động khác liên quan đến tài liệu trong thư viện.</w:t>
      </w:r>
    </w:p>
    <w:p w14:paraId="7E5F2C49"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quản lý tài liệu trong hệ thống quản lý thư viện giúp cho thư viện có thể quản lý và kiểm soát tài liệu một cách hiệu quả, đáp ứng nhu cầu của người sử dụng và đảm bảo hoạt động của thư viện được diễn ra thuận lợi.</w:t>
      </w:r>
    </w:p>
    <w:p w14:paraId="3AF7490F" w14:textId="77777777" w:rsidR="00EF073B" w:rsidRPr="009C1881" w:rsidRDefault="00EF073B">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độc giả:</w:t>
      </w:r>
    </w:p>
    <w:p w14:paraId="3BBA9F7D"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Đánh giá dịch vụ của thư viện</w:t>
      </w:r>
      <w:r w:rsidRPr="009C1881">
        <w:rPr>
          <w:sz w:val="26"/>
          <w:szCs w:val="26"/>
          <w:lang w:val="vi-VN"/>
        </w:rPr>
        <w:t>: Người dùng có thể đánh giá các dịch vụ đã sử dụng ở thư viện nhằm giúp thư viện hoạt động tốt hơn</w:t>
      </w:r>
    </w:p>
    <w:p w14:paraId="018557F4"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Yêu cầu hỗ trợ</w:t>
      </w:r>
      <w:r w:rsidRPr="009C1881">
        <w:rPr>
          <w:sz w:val="26"/>
          <w:szCs w:val="26"/>
          <w:lang w:val="vi-VN"/>
        </w:rPr>
        <w:t>: trong quá trình sử dụng hệ thống thư viện, nếu người dùng gặp khó khan gì có thể yêu cầu bộ phận hỗ trợ giúp đỡ</w:t>
      </w:r>
    </w:p>
    <w:p w14:paraId="738BE170"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Khóa thẻ thành viên</w:t>
      </w:r>
      <w:r w:rsidRPr="009C1881">
        <w:rPr>
          <w:sz w:val="26"/>
          <w:szCs w:val="26"/>
          <w:lang w:val="vi-VN"/>
        </w:rPr>
        <w:t>: đối với độc giả nào vi phạm quá số lần quy định, hệ thống sẽ tự động khóa thẻ thành viên và gửi thông báo cho độc giả</w:t>
      </w:r>
    </w:p>
    <w:p w14:paraId="58546F90" w14:textId="77777777" w:rsidR="00EF073B" w:rsidRPr="009C1881" w:rsidRDefault="00EF073B" w:rsidP="00D506B4">
      <w:pPr>
        <w:tabs>
          <w:tab w:val="left" w:pos="432"/>
        </w:tabs>
        <w:spacing w:line="360" w:lineRule="auto"/>
        <w:jc w:val="both"/>
        <w:rPr>
          <w:sz w:val="26"/>
          <w:szCs w:val="26"/>
          <w:lang w:val="vi-VN"/>
        </w:rPr>
      </w:pPr>
      <w:r w:rsidRPr="009C1881">
        <w:rPr>
          <w:b/>
          <w:bCs/>
          <w:sz w:val="26"/>
          <w:szCs w:val="26"/>
          <w:lang w:val="vi-VN"/>
        </w:rPr>
        <w:t>+ Quản lý thông tin độc giả:</w:t>
      </w:r>
      <w:r w:rsidRPr="009C1881">
        <w:rPr>
          <w:sz w:val="26"/>
          <w:szCs w:val="26"/>
          <w:lang w:val="vi-VN"/>
        </w:rPr>
        <w:t xml:space="preserve"> Thông tin độc giả sẽ được quản lý trên hệ thống, bao gồm các thông tin như tên, địa chỉ, số điện thoại, email, số thẻ thư viện, số tiền đặt cọc và các thông tin khác liên quan đến độc giả.</w:t>
      </w:r>
    </w:p>
    <w:p w14:paraId="3A48BFA7" w14:textId="249CBC6E" w:rsidR="00EF073B" w:rsidRPr="009C1881" w:rsidRDefault="00D506B4" w:rsidP="00D506B4">
      <w:pPr>
        <w:tabs>
          <w:tab w:val="left" w:pos="432"/>
        </w:tabs>
        <w:spacing w:line="360" w:lineRule="auto"/>
        <w:jc w:val="both"/>
        <w:rPr>
          <w:sz w:val="26"/>
          <w:szCs w:val="26"/>
          <w:lang w:val="vi-VN"/>
        </w:rPr>
      </w:pPr>
      <w:r w:rsidRPr="009C1881">
        <w:rPr>
          <w:sz w:val="26"/>
          <w:szCs w:val="26"/>
          <w:lang w:val="vi-VN"/>
        </w:rPr>
        <w:lastRenderedPageBreak/>
        <w:tab/>
      </w:r>
      <w:r w:rsidRPr="009C1881">
        <w:rPr>
          <w:sz w:val="26"/>
          <w:szCs w:val="26"/>
          <w:lang w:val="vi-VN"/>
        </w:rPr>
        <w:tab/>
      </w:r>
      <w:r w:rsidR="00EF073B" w:rsidRPr="009C1881">
        <w:rPr>
          <w:sz w:val="26"/>
          <w:szCs w:val="26"/>
          <w:lang w:val="vi-VN"/>
        </w:rPr>
        <w:t>Quy trình quản lý độc giả trong hệ thống quản lý thư viện giúp cho việc quản lý và kiểm soát độc giả trở nên dễ dàng hơn, đảm bảo hoạt động của thư viện được diễn ra hiệu quả và mang lại sự hài lòng cho người sử dụng.</w:t>
      </w:r>
    </w:p>
    <w:p w14:paraId="117A8A70"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và trả tài liệu:</w:t>
      </w:r>
    </w:p>
    <w:p w14:paraId="251DAD00"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Mượn tài liệu:</w:t>
      </w:r>
      <w:r w:rsidRPr="009C1881">
        <w:rPr>
          <w:color w:val="000000" w:themeColor="text1"/>
          <w:sz w:val="26"/>
          <w:szCs w:val="26"/>
          <w:lang w:val="vi-VN"/>
        </w:rPr>
        <w:t xml:space="preserve"> Độc giả có thể xem thông tin tài liệu và mượn tài liệu theo các quy định của thư viện. Quản lý sẽ kiểm tra tài khoản độc giả, kiểm tra tình trạng tài liệu và cập nhật thông tin cho việc mượn tài liệu.</w:t>
      </w:r>
    </w:p>
    <w:p w14:paraId="7E82A95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Ghi nhận thông tin mượn:</w:t>
      </w:r>
      <w:r w:rsidRPr="009C1881">
        <w:rPr>
          <w:color w:val="000000" w:themeColor="text1"/>
          <w:sz w:val="26"/>
          <w:szCs w:val="26"/>
          <w:lang w:val="vi-VN"/>
        </w:rPr>
        <w:t xml:space="preserve"> Quản lý sẽ ghi nhận thông tin về người mượn, tài liệu mượn, thời gian mượn và hạn trả. Thông tin này sẽ được lưu trữ trong hệ thống quản lý thư viện.</w:t>
      </w:r>
    </w:p>
    <w:p w14:paraId="75A6A43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tài liệu:</w:t>
      </w:r>
      <w:r w:rsidRPr="009C1881">
        <w:rPr>
          <w:color w:val="000000" w:themeColor="text1"/>
          <w:sz w:val="26"/>
          <w:szCs w:val="26"/>
          <w:lang w:val="vi-VN"/>
        </w:rPr>
        <w:t xml:space="preserve"> Khi độc giả trả tài liệu, quản lý sẽ kiểm tra tình trạng tài liệu và xác nhận việc trả tài liệu trong hệ thống.</w:t>
      </w:r>
    </w:p>
    <w:p w14:paraId="14F62AA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độc giả vi phạm quy định của thư viện như không trả tài liệu đúng hạn, quản lý sẽ xử lý theo quy định của thư viện.</w:t>
      </w:r>
    </w:p>
    <w:p w14:paraId="42CEC7F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Hoàn tất việc nhập số liệu mượn trả:</w:t>
      </w:r>
      <w:r w:rsidRPr="009C1881">
        <w:rPr>
          <w:color w:val="000000" w:themeColor="text1"/>
          <w:sz w:val="26"/>
          <w:szCs w:val="26"/>
          <w:lang w:val="vi-VN"/>
        </w:rPr>
        <w:t xml:space="preserve"> Hệ thống quản lý thư viện cũng cho phép quản trị viên thống kê số liệu mượn trả như số lượng tài liệu được mượn, tình trạng tài liệu, tần suất mượn trả của từng độc giả, v.v. để phục vụ cho việc đưa ra các quyết định quản lý thư viện.</w:t>
      </w:r>
    </w:p>
    <w:p w14:paraId="11DB432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Bảo vệ thông tin mượn trả:</w:t>
      </w:r>
      <w:r w:rsidRPr="009C1881">
        <w:rPr>
          <w:color w:val="000000" w:themeColor="text1"/>
          <w:sz w:val="26"/>
          <w:szCs w:val="26"/>
          <w:lang w:val="vi-VN"/>
        </w:rPr>
        <w:t xml:space="preserve"> Quản trị viên phải đảm bảo tính bảo mật và an toàn của thông tin mượn trả trong hệ thống quản lý thư viện.</w:t>
      </w:r>
    </w:p>
    <w:p w14:paraId="23AAF30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bao gồm cho phép độc giả mượn và trả tài liệu. Độc giả có thể đăng nhập vào hệ thống, tìm kiếm tài liệu và đặt mượn. Hệ thống sẽ ghi nhận thông tin về tài liệu đã mượn, ngày mượn và ngày trả sách.</w:t>
      </w:r>
    </w:p>
    <w:p w14:paraId="703A0332"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phòng chức năng:</w:t>
      </w:r>
    </w:p>
    <w:p w14:paraId="7C9983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Đăng ký mượn phòng chức năng:</w:t>
      </w:r>
      <w:r w:rsidRPr="009C1881">
        <w:rPr>
          <w:color w:val="000000" w:themeColor="text1"/>
          <w:sz w:val="26"/>
          <w:szCs w:val="26"/>
          <w:lang w:val="vi-VN"/>
        </w:rPr>
        <w:t xml:space="preserve"> Người dùng đăng ký mượn phòng chức năng thông qua hệ thống quản lý thư viện. Hệ thống sẽ kiểm tra tính khả dụng của phòng chức năng và thông báo cho người dùng về thời gian sử dụng phòng.</w:t>
      </w:r>
    </w:p>
    <w:p w14:paraId="2846A87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xml:space="preserve">+ Xác nhận mượn phòng: </w:t>
      </w:r>
      <w:r w:rsidRPr="009C1881">
        <w:rPr>
          <w:color w:val="000000" w:themeColor="text1"/>
          <w:sz w:val="26"/>
          <w:szCs w:val="26"/>
          <w:lang w:val="vi-VN"/>
        </w:rPr>
        <w:t>Sau khi đăng ký mượn phòng thành công, người quản lý sẽ xác nhận việc mượn phòng chức năng và đảm bảo rằng phòng được sẵn sàng cho người dùng.</w:t>
      </w:r>
    </w:p>
    <w:p w14:paraId="39B92C4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phòng chức năng:</w:t>
      </w:r>
      <w:r w:rsidRPr="009C1881">
        <w:rPr>
          <w:color w:val="000000" w:themeColor="text1"/>
          <w:sz w:val="26"/>
          <w:szCs w:val="26"/>
          <w:lang w:val="vi-VN"/>
        </w:rPr>
        <w:t xml:space="preserve"> Người dùng sẽ sử dụng phòng chức năng theo thời gian đã được đăng ký.</w:t>
      </w:r>
    </w:p>
    <w:p w14:paraId="0FE56EBA"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phòng chức năng:</w:t>
      </w:r>
      <w:r w:rsidRPr="009C1881">
        <w:rPr>
          <w:color w:val="000000" w:themeColor="text1"/>
          <w:sz w:val="26"/>
          <w:szCs w:val="26"/>
          <w:lang w:val="vi-VN"/>
        </w:rPr>
        <w:t xml:space="preserve"> Sau khi sử dụng xong, người dùng sẽ trả phòng chức năng cho người quản lý và đảm bảo rằng phòng được giữ gìn và sạch sẽ.</w:t>
      </w:r>
    </w:p>
    <w:p w14:paraId="6FD5867F"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người dùng vi phạm quy định sử dụng phòng chức năng, như không trả phòng đúng thời hạn hoặc gây hư hỏng phòng, họ sẽ bị xử lý theo quy định của thư viện.</w:t>
      </w:r>
    </w:p>
    <w:p w14:paraId="6D95A76D" w14:textId="2947749F"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Nếu quy định trong thư viện yêu cầu đóng phí khi sử dụng phòng chức năng</w:t>
      </w:r>
      <w:r w:rsidRPr="009C1881">
        <w:rPr>
          <w:color w:val="000000" w:themeColor="text1"/>
          <w:sz w:val="26"/>
          <w:szCs w:val="26"/>
          <w:lang w:val="vi-VN"/>
        </w:rPr>
        <w:t xml:space="preserve">, thì quy trình quản lý mượn trả phòng chức năng sẽ bao gồm cả việc thu phí và ghi nhận thông tin về khoản phí đóng. </w:t>
      </w:r>
    </w:p>
    <w:p w14:paraId="2144F30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Quản lý mượn trả phòng chức năng là một hoạt động quan trọng trong hệ thống quản lý thư viện, đảm bảo cho người dùng có đủ phòng chức năng để làm việc và giúp người quản lý hệ thống theo dõi tình trạng sử dụng phòng chức năng.</w:t>
      </w:r>
    </w:p>
    <w:p w14:paraId="6D2BA203"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máy tính:</w:t>
      </w:r>
    </w:p>
    <w:p w14:paraId="3DF34AD2"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Đăng ký mượn máy tính:</w:t>
      </w:r>
      <w:r w:rsidRPr="009C1881">
        <w:rPr>
          <w:color w:val="000000" w:themeColor="text1"/>
          <w:sz w:val="26"/>
          <w:szCs w:val="26"/>
          <w:lang w:val="vi-VN"/>
        </w:rPr>
        <w:t xml:space="preserve"> </w:t>
      </w:r>
      <w:r w:rsidRPr="009C1881">
        <w:rPr>
          <w:rStyle w:val="Bngbiu-nidungChar"/>
          <w:lang w:val="vi-VN"/>
        </w:rPr>
        <w:t>Người dùng có thể đăng ký để mượn máy tính tại bàn thông tin hoặc qua trang web của thư viện. Quá trình đăng ký này sẽ yêu cầu thông tin cơ bản của người dùng, số lượng máy tính muốn mượn, thời gian mượn và mục đích sử dụng.</w:t>
      </w:r>
    </w:p>
    <w:p w14:paraId="398A2C5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Thu phí (nếu có):</w:t>
      </w:r>
      <w:r w:rsidRPr="009C1881">
        <w:rPr>
          <w:color w:val="000000" w:themeColor="text1"/>
          <w:sz w:val="26"/>
          <w:szCs w:val="26"/>
          <w:lang w:val="vi-VN"/>
        </w:rPr>
        <w:t xml:space="preserve"> Độc giả sẽ phải nạp tiền vào tài khoản thư viện, hệ thống sẽ tự động trừ tiền phí mượn vào tài khoản, nếu tài khoản không đủ phí độc giả cần nạp tiền để có thể đăng ký mượn.</w:t>
      </w:r>
    </w:p>
    <w:p w14:paraId="04D3B51D"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xml:space="preserve">+ Giao máy tính cho độc giả: </w:t>
      </w:r>
      <w:r w:rsidRPr="009C1881">
        <w:rPr>
          <w:rStyle w:val="Bngbiu-nidungChar"/>
          <w:lang w:val="vi-VN"/>
        </w:rPr>
        <w:t>Sau khi xác nhận, nhân viên sẽ cho người dùng mượn máy tính và yêu cầu họ ký vào biểu mẫu mượn trả để xác nhận việc mượn máy tính.</w:t>
      </w:r>
    </w:p>
    <w:p w14:paraId="48D7D32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máy tính:</w:t>
      </w:r>
      <w:r w:rsidRPr="009C1881">
        <w:rPr>
          <w:color w:val="000000" w:themeColor="text1"/>
          <w:sz w:val="26"/>
          <w:szCs w:val="26"/>
          <w:lang w:val="vi-VN"/>
        </w:rPr>
        <w:t xml:space="preserve"> Độc giả sử dụng máy tính theo thời gian đã đăng ký và đảm bảo tuân thủ các quy định sử dụng của thư viện.</w:t>
      </w:r>
    </w:p>
    <w:p w14:paraId="6A28F27B" w14:textId="77777777" w:rsidR="00D506B4" w:rsidRPr="009C1881" w:rsidRDefault="00D506B4" w:rsidP="00D506B4">
      <w:pPr>
        <w:pStyle w:val="Bngbiu-nidung"/>
        <w:ind w:firstLine="0"/>
        <w:rPr>
          <w:shd w:val="clear" w:color="auto" w:fill="F7F7F8"/>
          <w:lang w:val="vi-VN"/>
        </w:rPr>
      </w:pPr>
      <w:r w:rsidRPr="009C1881">
        <w:rPr>
          <w:b/>
          <w:bCs/>
          <w:color w:val="000000" w:themeColor="text1"/>
          <w:lang w:val="vi-VN"/>
        </w:rPr>
        <w:lastRenderedPageBreak/>
        <w:t>+ Trả máy tính:</w:t>
      </w:r>
      <w:r w:rsidRPr="009C1881">
        <w:rPr>
          <w:color w:val="000000" w:themeColor="text1"/>
          <w:lang w:val="vi-VN"/>
        </w:rPr>
        <w:t xml:space="preserve"> </w:t>
      </w:r>
      <w:r w:rsidRPr="009C1881">
        <w:rPr>
          <w:shd w:val="clear" w:color="auto" w:fill="F7F7F8"/>
          <w:lang w:val="vi-VN"/>
        </w:rPr>
        <w:t>Sau khi sử dụng xong, người dùng phải trả máy tính cho nhân viên thư viện. Nhân viên sẽ kiểm tra máy tính để đảm bảo rằng nó không bị hỏng hoặc mất và xác nhận trả máy tính.</w:t>
      </w:r>
    </w:p>
    <w:p w14:paraId="306AA644" w14:textId="4583BE51" w:rsidR="00D506B4" w:rsidRPr="009C1881" w:rsidRDefault="00D506B4" w:rsidP="00D506B4">
      <w:pPr>
        <w:pStyle w:val="Bngbiu-nidung"/>
        <w:ind w:firstLine="0"/>
        <w:rPr>
          <w:shd w:val="clear" w:color="auto" w:fill="F7F7F8"/>
          <w:lang w:val="vi-VN"/>
        </w:rPr>
      </w:pPr>
      <w:r w:rsidRPr="009C1881">
        <w:rPr>
          <w:lang w:val="vi-VN"/>
        </w:rPr>
        <w:t xml:space="preserve">+ </w:t>
      </w:r>
      <w:r w:rsidRPr="009C1881">
        <w:rPr>
          <w:b/>
          <w:lang w:val="vi-VN"/>
        </w:rPr>
        <w:t>Quản lý vi phạm:</w:t>
      </w:r>
      <w:r w:rsidRPr="009C1881">
        <w:rPr>
          <w:lang w:val="vi-VN"/>
        </w:rPr>
        <w:t xml:space="preserve"> Nếu người dùng vi phạm các quy định liên quan đến việc mượn máy tính, thư viện có thể áp dụng các biện pháp kỷ luật như cấm mượn máy tính trong tương lai hoặc phạt tiền.</w:t>
      </w:r>
    </w:p>
    <w:p w14:paraId="0679454A" w14:textId="77777777" w:rsidR="00D506B4" w:rsidRPr="009C1881" w:rsidRDefault="00D506B4" w:rsidP="00D506B4">
      <w:pPr>
        <w:pStyle w:val="Bngbiu-nidung"/>
        <w:ind w:firstLine="0"/>
        <w:rPr>
          <w:lang w:val="vi-VN"/>
        </w:rPr>
      </w:pPr>
      <w:r w:rsidRPr="009C1881">
        <w:rPr>
          <w:b/>
          <w:bCs/>
          <w:color w:val="000000" w:themeColor="text1"/>
          <w:lang w:val="vi-VN"/>
        </w:rPr>
        <w:t>+ Hoàn tất mượn máy tính:</w:t>
      </w:r>
      <w:r w:rsidRPr="009C1881">
        <w:rPr>
          <w:color w:val="000000" w:themeColor="text1"/>
          <w:lang w:val="vi-VN"/>
        </w:rPr>
        <w:t xml:space="preserve"> </w:t>
      </w:r>
      <w:r w:rsidRPr="009C1881">
        <w:rPr>
          <w:rStyle w:val="Bngbiu-nidungChar"/>
          <w:lang w:val="vi-VN"/>
        </w:rPr>
        <w:t>Hệ thống lưu thông tin phiếu mượn máy tính trong cơ sở dữ liệu và hiển thị cho thủ thư và độc giả</w:t>
      </w:r>
    </w:p>
    <w:p w14:paraId="7563DF67"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Tìm kiếm thông tin:</w:t>
      </w:r>
    </w:p>
    <w:p w14:paraId="137E631D"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Nhập từ khóa tìm kiếm:</w:t>
      </w:r>
      <w:r w:rsidRPr="009C1881">
        <w:rPr>
          <w:color w:val="000000" w:themeColor="text1"/>
          <w:sz w:val="26"/>
          <w:szCs w:val="26"/>
          <w:lang w:val="vi-VN"/>
        </w:rPr>
        <w:t xml:space="preserve"> Người dùng nhập từ khóa tìm kiếm vào hệ thống, từ khóa này có thể là tên sách, tác giả, chủ đề hoặc số phiếu mượn.</w:t>
      </w:r>
    </w:p>
    <w:p w14:paraId="72AD0A3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Tìm kiếm thông tin:</w:t>
      </w:r>
      <w:r w:rsidRPr="009C1881">
        <w:rPr>
          <w:color w:val="000000" w:themeColor="text1"/>
          <w:sz w:val="26"/>
          <w:szCs w:val="26"/>
          <w:lang w:val="vi-VN"/>
        </w:rPr>
        <w:t xml:space="preserve"> Hệ thống sẽ thực hiện tìm kiếm thông tin theo từ khóa được cung cấp. Quá trình tìm kiếm có thể được thực hiện trên cơ sở dữ liệu của toàn bộ thư viện hoặc một phần của thư viện.</w:t>
      </w:r>
    </w:p>
    <w:p w14:paraId="736D4F5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Hiển thị kết quả tìm kiếm:</w:t>
      </w:r>
      <w:r w:rsidRPr="009C1881">
        <w:rPr>
          <w:color w:val="000000" w:themeColor="text1"/>
          <w:sz w:val="26"/>
          <w:szCs w:val="26"/>
          <w:lang w:val="vi-VN"/>
        </w:rPr>
        <w:t xml:space="preserve"> Hệ thống sẽ hiển thị kết quả tìm kiếm cho người dùng. Kết quả có thể được hiển thị dưới dạng danh sách hoặc bảng thông tin với các thông tin cơ bản về tài liệu như tên sách, tác giả, chủ đề, năm xuất bản và vị trí lưu trữ.</w:t>
      </w:r>
    </w:p>
    <w:p w14:paraId="4389D6E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Xem thông tin chi tiết về tài liệu:</w:t>
      </w:r>
      <w:r w:rsidRPr="009C1881">
        <w:rPr>
          <w:color w:val="000000" w:themeColor="text1"/>
          <w:sz w:val="26"/>
          <w:szCs w:val="26"/>
          <w:lang w:val="vi-VN"/>
        </w:rPr>
        <w:t xml:space="preserve"> Người dùng có thể chọn một tài liệu trong kết quả tìm kiếm để xem thông tin chi tiết về nó. Thông tin chi tiết bao gồm các thông tin về tác giả, chủ đề, năm xuất bản, số lượng sách và vị trí lưu trữ trong thư viện.</w:t>
      </w:r>
    </w:p>
    <w:p w14:paraId="1A0575F1" w14:textId="33DFBC4C"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Tóm lại, quy trình nghiệp vụ tìm kiếm thông tin trong hệ thống quản lý thư viện giúp người dùng tìm kiếm và truy cập thông tin tài liệu một cách nhanh chóng và tiện lợi. </w:t>
      </w:r>
    </w:p>
    <w:p w14:paraId="5E8A7039"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Thống kê, báo cáo:</w:t>
      </w:r>
    </w:p>
    <w:p w14:paraId="0000141A" w14:textId="6325481A" w:rsidR="00D506B4" w:rsidRPr="009C1881" w:rsidRDefault="00D506B4" w:rsidP="0004608F">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mới: </w:t>
      </w:r>
      <w:r w:rsidRPr="009C1881">
        <w:rPr>
          <w:color w:val="000000" w:themeColor="text1"/>
          <w:sz w:val="26"/>
          <w:szCs w:val="26"/>
          <w:lang w:val="vi-VN"/>
        </w:rPr>
        <w:t>Hiển thị danh sách thống kê các tài liệu mới được truy suất từ cơ sở dữ liệu.</w:t>
      </w:r>
    </w:p>
    <w:p w14:paraId="1E0FD14F" w14:textId="0FAFB7A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lastRenderedPageBreak/>
        <w:t xml:space="preserve">+ Thống kê tài liệu có sẵn: </w:t>
      </w:r>
      <w:r w:rsidRPr="009C1881">
        <w:rPr>
          <w:color w:val="000000" w:themeColor="text1"/>
          <w:sz w:val="26"/>
          <w:szCs w:val="26"/>
          <w:lang w:val="vi-VN"/>
        </w:rPr>
        <w:t>Hiển thị danh sách thống kê các tài liệu có sẵn được truy suất từ cơ sở dữ liệu.</w:t>
      </w:r>
    </w:p>
    <w:p w14:paraId="51D52EE7" w14:textId="19260F08"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Thống kê tài liệu</w:t>
      </w:r>
      <w:r w:rsidR="005350F4" w:rsidRPr="009C1881">
        <w:rPr>
          <w:b/>
          <w:bCs/>
          <w:color w:val="000000" w:themeColor="text1"/>
          <w:sz w:val="26"/>
          <w:szCs w:val="26"/>
          <w:lang w:val="vi-VN"/>
        </w:rPr>
        <w:t xml:space="preserve"> và độc giả</w:t>
      </w:r>
      <w:r w:rsidRPr="009C1881">
        <w:rPr>
          <w:b/>
          <w:bCs/>
          <w:color w:val="000000" w:themeColor="text1"/>
          <w:sz w:val="26"/>
          <w:szCs w:val="26"/>
          <w:lang w:val="vi-VN"/>
        </w:rPr>
        <w:t xml:space="preserve"> đang được mượn: </w:t>
      </w:r>
      <w:r w:rsidRPr="009C1881">
        <w:rPr>
          <w:color w:val="000000" w:themeColor="text1"/>
          <w:sz w:val="26"/>
          <w:szCs w:val="26"/>
          <w:lang w:val="vi-VN"/>
        </w:rPr>
        <w:t>Hiển thị danh sách thống kê các tài liệu</w:t>
      </w:r>
      <w:r w:rsidR="005350F4" w:rsidRPr="009C1881">
        <w:rPr>
          <w:color w:val="000000" w:themeColor="text1"/>
          <w:sz w:val="26"/>
          <w:szCs w:val="26"/>
          <w:lang w:val="vi-VN"/>
        </w:rPr>
        <w:t xml:space="preserve"> và danh sách độc giả</w:t>
      </w:r>
      <w:r w:rsidRPr="009C1881">
        <w:rPr>
          <w:color w:val="000000" w:themeColor="text1"/>
          <w:sz w:val="26"/>
          <w:szCs w:val="26"/>
          <w:lang w:val="vi-VN"/>
        </w:rPr>
        <w:t xml:space="preserve"> đang được mượn được truy suất từ cơ sở dữ liệu.</w:t>
      </w:r>
    </w:p>
    <w:p w14:paraId="7A7544FB" w14:textId="04CB340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mượn quá hạn: </w:t>
      </w:r>
      <w:r w:rsidRPr="009C1881">
        <w:rPr>
          <w:color w:val="000000" w:themeColor="text1"/>
          <w:sz w:val="26"/>
          <w:szCs w:val="26"/>
          <w:lang w:val="vi-VN"/>
        </w:rPr>
        <w:t>Hiển thị danh sách thống kê các tài liệu mượn quá hạn được truy suất từ cơ sở dữ liệu.</w:t>
      </w:r>
    </w:p>
    <w:p w14:paraId="759FEE4C" w14:textId="32B92B9F"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cần thanh lí, tiêu hủy: </w:t>
      </w:r>
      <w:r w:rsidRPr="009C1881">
        <w:rPr>
          <w:color w:val="000000" w:themeColor="text1"/>
          <w:sz w:val="26"/>
          <w:szCs w:val="26"/>
          <w:lang w:val="vi-VN"/>
        </w:rPr>
        <w:t>Hiển thị danh sách thống kê các tài liệu cần thanh lí, tiêu hủy được truy suất từ cơ sở dữ liệu.</w:t>
      </w:r>
    </w:p>
    <w:p w14:paraId="30EF8A2B" w14:textId="47868360"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độc giả vi phạm: </w:t>
      </w:r>
      <w:r w:rsidRPr="009C1881">
        <w:rPr>
          <w:color w:val="000000" w:themeColor="text1"/>
          <w:sz w:val="26"/>
          <w:szCs w:val="26"/>
          <w:lang w:val="vi-VN"/>
        </w:rPr>
        <w:t>Hiển thị danh sách thống kê các độc giả được truy suất từ cơ sở dữ liệu.</w:t>
      </w:r>
    </w:p>
    <w:p w14:paraId="74D8AB5A" w14:textId="4E7052D2"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Thống kê các cơ sở vật chất cần bảo trì, sửa chữa: </w:t>
      </w:r>
      <w:r w:rsidRPr="009C1881">
        <w:rPr>
          <w:color w:val="000000" w:themeColor="text1"/>
          <w:sz w:val="26"/>
          <w:szCs w:val="26"/>
          <w:lang w:val="vi-VN"/>
        </w:rPr>
        <w:t>Hiển thị danh sách thống kê các cơ sở vật chất cần được bảo trì, sửa chữa được truy suất từ cơ sở dữ liệu.</w:t>
      </w:r>
    </w:p>
    <w:p w14:paraId="46262951" w14:textId="563087FE"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tạo các báo cáo thống kê về số lượng sách, số lượng độc giả, số lượng sách được mượn và trả, và các báo cáo khác. Báo cáo này giúp cho người quản lý thư viện hiểu được tình hình của thư viện và có thể đưa ra các quyết định quản lý hiệu quả hơn.</w:t>
      </w:r>
    </w:p>
    <w:p w14:paraId="373292AF"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In ấn:</w:t>
      </w:r>
    </w:p>
    <w:p w14:paraId="2A32082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Chọn tài liệu cần in ấn: </w:t>
      </w:r>
      <w:r w:rsidRPr="009C1881">
        <w:rPr>
          <w:color w:val="000000" w:themeColor="text1"/>
          <w:sz w:val="26"/>
          <w:szCs w:val="26"/>
          <w:lang w:val="vi-VN"/>
        </w:rPr>
        <w:t>Người dùng chọn tài liệu cần in ấn, ví dụ như sách, tài liệu tham khảo, báo cáo, v.v.</w:t>
      </w:r>
    </w:p>
    <w:p w14:paraId="5C6EE1E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Xác định số lượng cần in: </w:t>
      </w:r>
      <w:r w:rsidRPr="009C1881">
        <w:rPr>
          <w:color w:val="000000" w:themeColor="text1"/>
          <w:sz w:val="26"/>
          <w:szCs w:val="26"/>
          <w:lang w:val="vi-VN"/>
        </w:rPr>
        <w:t>Người dùng cần xác định số lượng bản in cần thiết cho mỗi tài liệu.</w:t>
      </w:r>
    </w:p>
    <w:p w14:paraId="24DD6E27"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Xác nhận thông tin in ấn:</w:t>
      </w:r>
      <w:r w:rsidRPr="009C1881">
        <w:rPr>
          <w:color w:val="000000" w:themeColor="text1"/>
          <w:sz w:val="26"/>
          <w:szCs w:val="26"/>
          <w:lang w:val="vi-VN"/>
        </w:rPr>
        <w:t xml:space="preserve"> Sau khi nhận được yêu cầu in ấn, nhân viên thư viện sẽ xác nhận thông tin in ấn với người dùng, bao gồm thông tin về tài liệu, số lượng, loại giấy, màu sắc, thời gian hoàn thành, v.v.</w:t>
      </w:r>
    </w:p>
    <w:p w14:paraId="5DD7A5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Thực hiện in ấn:</w:t>
      </w:r>
      <w:r w:rsidRPr="009C1881">
        <w:rPr>
          <w:color w:val="000000" w:themeColor="text1"/>
          <w:sz w:val="26"/>
          <w:szCs w:val="26"/>
          <w:lang w:val="vi-VN"/>
        </w:rPr>
        <w:t xml:space="preserve"> Sau khi xác nhận thông tin in ấn, nhân viên thư viện sẽ tiến hành in ấn tài liệu theo yêu cầu.</w:t>
      </w:r>
    </w:p>
    <w:p w14:paraId="34E50B7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chất lượng in ấn:</w:t>
      </w:r>
      <w:r w:rsidRPr="009C1881">
        <w:rPr>
          <w:color w:val="000000" w:themeColor="text1"/>
          <w:sz w:val="26"/>
          <w:szCs w:val="26"/>
          <w:lang w:val="vi-VN"/>
        </w:rPr>
        <w:t xml:space="preserve"> Sau khi hoàn thành in ấn, nhân viên thư viện sẽ kiểm tra chất lượng bản in để đảm bảo rằng tài liệu được in đúng theo yêu cầu và đáp ứng được chất lượng yêu cầu..</w:t>
      </w:r>
    </w:p>
    <w:p w14:paraId="51F4CEB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Thanh toán:</w:t>
      </w:r>
      <w:r w:rsidRPr="009C1881">
        <w:rPr>
          <w:color w:val="000000" w:themeColor="text1"/>
          <w:sz w:val="26"/>
          <w:szCs w:val="26"/>
          <w:lang w:val="vi-VN"/>
        </w:rPr>
        <w:t xml:space="preserve"> Nếu người dùng phải trả phí cho dịch vụ in ấn, họ sẽ được thông báo về số tiền phải thanh toán. Người dùng sau đó sẽ thanh toán tại quầy thu tiền của thư viện hoặc trả qua các hình thức thanh toán khác nếu được phê duyệt trước đó.</w:t>
      </w:r>
    </w:p>
    <w:p w14:paraId="37AADBB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in các thông tin liên quan đến tài liệu, độc giả, hóa đơn, phiếu mượn, phiếu trả, và các loại biểu mẫu khác.</w:t>
      </w:r>
    </w:p>
    <w:p w14:paraId="30BC76F1" w14:textId="70478A8B"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Bảo trì hệ thống:</w:t>
      </w:r>
    </w:p>
    <w:p w14:paraId="039ADDD4" w14:textId="490B4F0C"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Kiểm tra thông tin hệ thống: </w:t>
      </w:r>
      <w:r w:rsidRPr="009C1881">
        <w:rPr>
          <w:color w:val="000000" w:themeColor="text1"/>
          <w:sz w:val="26"/>
          <w:szCs w:val="26"/>
          <w:lang w:val="vi-VN"/>
        </w:rPr>
        <w:t>cho phép quản trị viên kiểm tra thông tin cơ bản về hệ thống, bao gồm thông tin về phần cứng, phần mềm, tài nguyên và tình trạng hoạt động của hệ thống.</w:t>
      </w:r>
    </w:p>
    <w:p w14:paraId="51E45EAB" w14:textId="723A1A9F"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Sửa chữa hệ thống:</w:t>
      </w:r>
      <w:r w:rsidRPr="009C1881">
        <w:rPr>
          <w:color w:val="000000" w:themeColor="text1"/>
          <w:sz w:val="26"/>
          <w:szCs w:val="26"/>
          <w:lang w:val="vi-VN"/>
        </w:rPr>
        <w:t xml:space="preserve"> Cho phép quản trị viên sửa chữa các lỗi hoặc sự cố xảy ra trên hệ thống.</w:t>
      </w:r>
    </w:p>
    <w:p w14:paraId="492BC58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bảo mật:</w:t>
      </w:r>
      <w:r w:rsidRPr="009C1881">
        <w:rPr>
          <w:color w:val="000000" w:themeColor="text1"/>
          <w:sz w:val="26"/>
          <w:szCs w:val="26"/>
          <w:lang w:val="vi-VN"/>
        </w:rPr>
        <w:t xml:space="preserve"> Quản trị viên sẽ kiểm tra các chính sách bảo mật để đảm bảo rằng hệ thống được bảo vệ tốt nhất khỏi các mối đe dọa từ bên ngoài.</w:t>
      </w:r>
    </w:p>
    <w:p w14:paraId="2F44CA6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phần mềm:</w:t>
      </w:r>
      <w:r w:rsidRPr="009C1881">
        <w:rPr>
          <w:color w:val="000000" w:themeColor="text1"/>
          <w:sz w:val="26"/>
          <w:szCs w:val="26"/>
          <w:lang w:val="vi-VN"/>
        </w:rPr>
        <w:t xml:space="preserve"> Quản trị viên thường xuyên cập nhật phần mềm mới nhất cho hệ thống quản lý thư viện để đảm bảo hệ thống hoạt động ổn định và có tính năng mới nhất.</w:t>
      </w:r>
    </w:p>
    <w:p w14:paraId="6ABA7AC8" w14:textId="5CB63F4E" w:rsidR="008F5CA6"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b/>
          <w:bCs/>
          <w:color w:val="000000" w:themeColor="text1"/>
          <w:sz w:val="26"/>
          <w:szCs w:val="26"/>
          <w:lang w:val="vi-VN"/>
        </w:rPr>
        <w:t>Theo dõi hiệu suất hệ thống:</w:t>
      </w:r>
      <w:r w:rsidRPr="009C1881">
        <w:rPr>
          <w:color w:val="000000" w:themeColor="text1"/>
          <w:sz w:val="26"/>
          <w:szCs w:val="26"/>
          <w:lang w:val="vi-VN"/>
        </w:rPr>
        <w:t xml:space="preserve"> Quản trị viên thường xuyên theo dõi hiệu suất hệ thống để đảm bảo rằng hệ thống hoạt động ổn định và có thể đáp ứng nhu cầu của người dùng.</w:t>
      </w:r>
    </w:p>
    <w:p w14:paraId="4146671D" w14:textId="6ED5991A" w:rsidR="00D506B4" w:rsidRPr="009C1881" w:rsidRDefault="008F5CA6"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w:t>
      </w:r>
      <w:r w:rsidR="00D506B4" w:rsidRPr="009C1881">
        <w:rPr>
          <w:b/>
          <w:bCs/>
          <w:color w:val="000000" w:themeColor="text1"/>
          <w:sz w:val="26"/>
          <w:szCs w:val="26"/>
          <w:lang w:val="vi-VN"/>
        </w:rPr>
        <w:t>Giám sát và hỗ trợ người dùng:</w:t>
      </w:r>
      <w:r w:rsidR="00D506B4" w:rsidRPr="009C1881">
        <w:rPr>
          <w:color w:val="000000" w:themeColor="text1"/>
          <w:sz w:val="26"/>
          <w:szCs w:val="26"/>
          <w:lang w:val="vi-VN"/>
        </w:rPr>
        <w:t xml:space="preserve"> Quản trị viên sẽ giám sát và hỗ trợ người dùng trong trường hợp họ gặp sự cố hoặc có thắc mắc về hệ thống quản lý thư viện</w:t>
      </w:r>
      <w:r w:rsidRPr="009C1881">
        <w:rPr>
          <w:color w:val="000000" w:themeColor="text1"/>
          <w:sz w:val="26"/>
          <w:szCs w:val="26"/>
          <w:lang w:val="vi-VN"/>
        </w:rPr>
        <w:t xml:space="preserve"> sau đó báo cho kỹ thuật viên</w:t>
      </w:r>
      <w:r w:rsidR="00D506B4" w:rsidRPr="009C1881">
        <w:rPr>
          <w:color w:val="000000" w:themeColor="text1"/>
          <w:sz w:val="26"/>
          <w:szCs w:val="26"/>
          <w:lang w:val="vi-VN"/>
        </w:rPr>
        <w:t>.</w:t>
      </w:r>
    </w:p>
    <w:p w14:paraId="73F46714" w14:textId="641B68BE" w:rsidR="00603D88" w:rsidRPr="009C1881" w:rsidRDefault="008F5CA6" w:rsidP="008F5CA6">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r>
      <w:r w:rsidR="00D506B4" w:rsidRPr="009C1881">
        <w:rPr>
          <w:color w:val="000000" w:themeColor="text1"/>
          <w:sz w:val="26"/>
          <w:szCs w:val="26"/>
          <w:lang w:val="vi-VN"/>
        </w:rPr>
        <w:t>Quy trình này bao gồm kiểm tra, bảo trì và sửa chữa các thiết bị và phần mềm của hệ thống quản lý thư viện để đảm bảo hoạt động ổn định và tránh các sự cố xảy ra.</w:t>
      </w:r>
    </w:p>
    <w:p w14:paraId="1076AD36" w14:textId="77777777" w:rsidR="0004608F" w:rsidRPr="009C1881" w:rsidRDefault="0004608F" w:rsidP="005350F4">
      <w:pPr>
        <w:pStyle w:val="Tiucctrangmu"/>
        <w:rPr>
          <w:lang w:val="vi-VN"/>
        </w:rPr>
      </w:pPr>
      <w:bookmarkStart w:id="58" w:name="_Toc387692917"/>
    </w:p>
    <w:p w14:paraId="334ADE87" w14:textId="77777777" w:rsidR="0004608F" w:rsidRPr="009C1881" w:rsidRDefault="0004608F" w:rsidP="005350F4">
      <w:pPr>
        <w:pStyle w:val="Tiucctrangmu"/>
        <w:rPr>
          <w:lang w:val="vi-VN"/>
        </w:rPr>
      </w:pPr>
    </w:p>
    <w:p w14:paraId="0DA55898" w14:textId="77777777" w:rsidR="0004608F" w:rsidRPr="009C1881" w:rsidRDefault="0004608F" w:rsidP="005350F4">
      <w:pPr>
        <w:pStyle w:val="Tiucctrangmu"/>
        <w:rPr>
          <w:lang w:val="vi-VN"/>
        </w:rPr>
      </w:pPr>
    </w:p>
    <w:p w14:paraId="4A250281" w14:textId="5A47C033" w:rsidR="00880A07" w:rsidRPr="009C1881" w:rsidRDefault="00880A07" w:rsidP="005350F4">
      <w:pPr>
        <w:pStyle w:val="Tiucctrangmu"/>
        <w:rPr>
          <w:lang w:val="vi-VN"/>
        </w:rPr>
      </w:pPr>
      <w:bookmarkStart w:id="59" w:name="_Toc135253420"/>
      <w:r w:rsidRPr="009C1881">
        <w:rPr>
          <w:lang w:val="vi-VN"/>
        </w:rPr>
        <w:t>CHƯƠNG 2</w:t>
      </w:r>
      <w:bookmarkEnd w:id="58"/>
      <w:r w:rsidRPr="009C1881">
        <w:rPr>
          <w:lang w:val="vi-VN"/>
        </w:rPr>
        <w:t>: PHÂN TÍCH YÊU CẦU</w:t>
      </w:r>
      <w:bookmarkEnd w:id="59"/>
    </w:p>
    <w:p w14:paraId="7CC46871" w14:textId="15E7C472" w:rsidR="005350F4" w:rsidRPr="009C1881" w:rsidRDefault="00880A07" w:rsidP="005350F4">
      <w:pPr>
        <w:pStyle w:val="Tiumccp1"/>
        <w:ind w:firstLine="0"/>
        <w:rPr>
          <w:lang w:val="vi-VN"/>
        </w:rPr>
      </w:pPr>
      <w:bookmarkStart w:id="60" w:name="_Toc387692918"/>
      <w:bookmarkStart w:id="61" w:name="_Toc135253421"/>
      <w:r w:rsidRPr="009C1881">
        <w:rPr>
          <w:lang w:val="vi-VN"/>
        </w:rPr>
        <w:t xml:space="preserve">2.1 </w:t>
      </w:r>
      <w:bookmarkEnd w:id="60"/>
      <w:r w:rsidRPr="009C1881">
        <w:rPr>
          <w:lang w:val="vi-VN"/>
        </w:rPr>
        <w:t>Đặc tả yêu cầu</w:t>
      </w:r>
      <w:bookmarkEnd w:id="61"/>
    </w:p>
    <w:p w14:paraId="4562E57C" w14:textId="7767F398" w:rsidR="00880A07" w:rsidRPr="009C1881" w:rsidRDefault="00880A07" w:rsidP="008C0AB0">
      <w:pPr>
        <w:spacing w:line="360" w:lineRule="auto"/>
        <w:ind w:firstLine="720"/>
        <w:jc w:val="both"/>
        <w:rPr>
          <w:sz w:val="26"/>
          <w:szCs w:val="26"/>
          <w:lang w:val="vi-VN"/>
        </w:rPr>
      </w:pPr>
      <w:r w:rsidRPr="009C1881">
        <w:rPr>
          <w:sz w:val="26"/>
          <w:szCs w:val="26"/>
          <w:lang w:val="vi-VN"/>
        </w:rPr>
        <w:t>Để công tác quản lý trở nên nhanh chóng và thuận tiện hơn, đòi hỏi hệ thống Quản lý thư viện phải đáp ứng đủ được các yêu cầu sau:</w:t>
      </w:r>
    </w:p>
    <w:p w14:paraId="69F91889" w14:textId="4BF783B5" w:rsidR="005350F4"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Yêu cầu phi chức năng:</w:t>
      </w:r>
    </w:p>
    <w:p w14:paraId="7E0A94B8" w14:textId="77777777" w:rsidR="00880A07" w:rsidRPr="009C1881" w:rsidRDefault="00880A07">
      <w:pPr>
        <w:pStyle w:val="ListParagraph"/>
        <w:numPr>
          <w:ilvl w:val="0"/>
          <w:numId w:val="4"/>
        </w:numPr>
        <w:spacing w:line="360" w:lineRule="auto"/>
        <w:jc w:val="both"/>
        <w:rPr>
          <w:sz w:val="26"/>
          <w:szCs w:val="26"/>
          <w:lang w:val="vi-VN"/>
        </w:rPr>
      </w:pPr>
      <w:r w:rsidRPr="009C1881">
        <w:rPr>
          <w:sz w:val="26"/>
          <w:szCs w:val="26"/>
          <w:lang w:val="vi-VN"/>
        </w:rPr>
        <w:t>Giao diện thân thiện, dễ nhìn, dễ sử dụng.</w:t>
      </w:r>
    </w:p>
    <w:p w14:paraId="19FCE4C5" w14:textId="77777777"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Trích xuất dữ liệu hàng ngày, tháng, năm, ... được hợp lý và tiện nhất có thể.</w:t>
      </w:r>
    </w:p>
    <w:p w14:paraId="15E11BCE" w14:textId="3A6F000F"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Khả năng mở rộng: đây là yêu cầu về khả năng mở rộng hệ thống khi cần thiết, khả năng thích ứng với tình huống mới, v.v.</w:t>
      </w:r>
    </w:p>
    <w:p w14:paraId="77F47730" w14:textId="0EC69902"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Báo cáo xuất nhập sách cũng như các hoạt động liên quan được quản lý chặt chẽ.</w:t>
      </w:r>
    </w:p>
    <w:p w14:paraId="73E896B3" w14:textId="6E54BCE5" w:rsidR="005350F4"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Tính di động: đây là yêu cầu về tính di động của hệ thống, khả năng hoạt động trên các thiết bị di động, khả năng tương tác và đồng bộ hóa giữa các thiết bị.</w:t>
      </w:r>
    </w:p>
    <w:p w14:paraId="638DCCE8" w14:textId="4255E0C5"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Bảo mật: đây là yêu cầu về bảo mật thông tin, hệ thống, dữ liệu, người dùng, khả năng kiểm soát truy cập, xác thực và phân quyền</w:t>
      </w:r>
      <w:r w:rsidR="00880A07" w:rsidRPr="009C1881">
        <w:rPr>
          <w:sz w:val="26"/>
          <w:szCs w:val="26"/>
          <w:lang w:val="vi-VN"/>
        </w:rPr>
        <w:t>Hệ thống có thể cung cấp với lượng người dùng đủ lớn, không bị quá tải</w:t>
      </w:r>
      <w:bookmarkStart w:id="62" w:name="_Toc387692919"/>
      <w:r w:rsidR="00880A07" w:rsidRPr="009C1881">
        <w:rPr>
          <w:sz w:val="26"/>
          <w:szCs w:val="26"/>
          <w:lang w:val="vi-VN"/>
        </w:rPr>
        <w:t>.</w:t>
      </w:r>
    </w:p>
    <w:p w14:paraId="51FADD30" w14:textId="15173E7E" w:rsidR="00880A07"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 xml:space="preserve">Yêu cầu </w:t>
      </w:r>
      <w:r w:rsidR="00880A07" w:rsidRPr="009C1881">
        <w:rPr>
          <w:sz w:val="26"/>
          <w:szCs w:val="26"/>
          <w:lang w:val="vi-VN"/>
        </w:rPr>
        <w:t>chức năng sau</w:t>
      </w:r>
      <w:r w:rsidR="00880A07" w:rsidRPr="009C1881">
        <w:rPr>
          <w:lang w:val="vi-VN"/>
        </w:rPr>
        <w:t>:</w:t>
      </w:r>
    </w:p>
    <w:p w14:paraId="7B7BDEC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trị hệ thốn</w:t>
      </w:r>
      <w:r w:rsidR="005350F4" w:rsidRPr="009C1881">
        <w:rPr>
          <w:sz w:val="26"/>
          <w:szCs w:val="26"/>
          <w:lang w:val="vi-VN"/>
        </w:rPr>
        <w:t>g</w:t>
      </w:r>
    </w:p>
    <w:p w14:paraId="2D616ED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tài liệu</w:t>
      </w:r>
    </w:p>
    <w:p w14:paraId="1F2D0455"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độc giả</w:t>
      </w:r>
    </w:p>
    <w:p w14:paraId="03BE5FB6"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và trả tài liệu</w:t>
      </w:r>
    </w:p>
    <w:p w14:paraId="4468EE20"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phòng chức năng</w:t>
      </w:r>
    </w:p>
    <w:p w14:paraId="5829B9D9"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máy tính</w:t>
      </w:r>
    </w:p>
    <w:p w14:paraId="35EE4C9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Tìm kiếm thông tin</w:t>
      </w:r>
    </w:p>
    <w:p w14:paraId="4820F877"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Thống kê, báo cáo</w:t>
      </w:r>
    </w:p>
    <w:p w14:paraId="74D79D9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In ấn</w:t>
      </w:r>
    </w:p>
    <w:p w14:paraId="506BC56D" w14:textId="3C892830" w:rsidR="00880A07" w:rsidRPr="009C1881" w:rsidRDefault="00880A07">
      <w:pPr>
        <w:pStyle w:val="ListParagraph"/>
        <w:numPr>
          <w:ilvl w:val="0"/>
          <w:numId w:val="7"/>
        </w:numPr>
        <w:spacing w:line="360" w:lineRule="auto"/>
        <w:jc w:val="both"/>
        <w:rPr>
          <w:sz w:val="26"/>
          <w:szCs w:val="26"/>
          <w:lang w:val="vi-VN"/>
        </w:rPr>
      </w:pPr>
      <w:r w:rsidRPr="009C1881">
        <w:rPr>
          <w:sz w:val="26"/>
          <w:szCs w:val="26"/>
          <w:lang w:val="vi-VN"/>
        </w:rPr>
        <w:lastRenderedPageBreak/>
        <w:t>Bảo trì hệ thống</w:t>
      </w:r>
    </w:p>
    <w:p w14:paraId="56DBB150" w14:textId="77777777" w:rsidR="005350F4" w:rsidRPr="009C1881" w:rsidRDefault="005350F4" w:rsidP="005350F4">
      <w:pPr>
        <w:pStyle w:val="Tiumccp1"/>
        <w:ind w:firstLine="0"/>
        <w:rPr>
          <w:lang w:val="vi-VN"/>
        </w:rPr>
      </w:pPr>
    </w:p>
    <w:p w14:paraId="79953C4C" w14:textId="0E1549FC" w:rsidR="00880A07" w:rsidRPr="009C1881" w:rsidRDefault="00880A07" w:rsidP="005350F4">
      <w:pPr>
        <w:pStyle w:val="Tiumccp1"/>
        <w:ind w:firstLine="0"/>
        <w:rPr>
          <w:lang w:val="vi-VN"/>
        </w:rPr>
      </w:pPr>
      <w:bookmarkStart w:id="63" w:name="_Toc135253422"/>
      <w:r w:rsidRPr="009C1881">
        <w:rPr>
          <w:lang w:val="vi-VN"/>
        </w:rPr>
        <w:t xml:space="preserve">2.2 </w:t>
      </w:r>
      <w:bookmarkEnd w:id="62"/>
      <w:r w:rsidRPr="009C1881">
        <w:rPr>
          <w:lang w:val="vi-VN"/>
        </w:rPr>
        <w:t>Các tác nhân trong hệ thống</w:t>
      </w:r>
      <w:bookmarkEnd w:id="63"/>
    </w:p>
    <w:p w14:paraId="61C4083C" w14:textId="77777777" w:rsidR="00AB2FCF" w:rsidRPr="009C1881" w:rsidRDefault="00AB2FCF" w:rsidP="005350F4">
      <w:pPr>
        <w:pStyle w:val="Tiumccp1"/>
        <w:ind w:firstLine="0"/>
        <w:rPr>
          <w:lang w:val="vi-VN"/>
        </w:rPr>
      </w:pPr>
    </w:p>
    <w:tbl>
      <w:tblPr>
        <w:tblStyle w:val="TableGrid"/>
        <w:tblW w:w="0" w:type="auto"/>
        <w:tblLook w:val="04A0" w:firstRow="1" w:lastRow="0" w:firstColumn="1" w:lastColumn="0" w:noHBand="0" w:noVBand="1"/>
      </w:tblPr>
      <w:tblGrid>
        <w:gridCol w:w="708"/>
        <w:gridCol w:w="2521"/>
        <w:gridCol w:w="5774"/>
      </w:tblGrid>
      <w:tr w:rsidR="00880A07" w:rsidRPr="009C1881" w14:paraId="767F24D2" w14:textId="77777777" w:rsidTr="00F307E0">
        <w:trPr>
          <w:trHeight w:val="416"/>
        </w:trPr>
        <w:tc>
          <w:tcPr>
            <w:tcW w:w="708" w:type="dxa"/>
          </w:tcPr>
          <w:p w14:paraId="6D372073" w14:textId="77777777" w:rsidR="00880A07" w:rsidRPr="009C1881" w:rsidRDefault="00880A07" w:rsidP="00F307E0">
            <w:pPr>
              <w:jc w:val="center"/>
              <w:rPr>
                <w:b/>
                <w:bCs/>
                <w:sz w:val="26"/>
                <w:szCs w:val="26"/>
                <w:lang w:val="vi-VN"/>
              </w:rPr>
            </w:pPr>
            <w:r w:rsidRPr="009C1881">
              <w:rPr>
                <w:b/>
                <w:bCs/>
                <w:sz w:val="26"/>
                <w:szCs w:val="26"/>
                <w:lang w:val="vi-VN"/>
              </w:rPr>
              <w:t>STT</w:t>
            </w:r>
          </w:p>
        </w:tc>
        <w:tc>
          <w:tcPr>
            <w:tcW w:w="2548" w:type="dxa"/>
          </w:tcPr>
          <w:p w14:paraId="76E4CAE5" w14:textId="77777777" w:rsidR="00880A07" w:rsidRPr="009C1881" w:rsidRDefault="00880A07" w:rsidP="00F307E0">
            <w:pPr>
              <w:jc w:val="center"/>
              <w:rPr>
                <w:b/>
                <w:bCs/>
                <w:sz w:val="26"/>
                <w:szCs w:val="26"/>
                <w:lang w:val="vi-VN"/>
              </w:rPr>
            </w:pPr>
            <w:r w:rsidRPr="009C1881">
              <w:rPr>
                <w:b/>
                <w:bCs/>
                <w:sz w:val="26"/>
                <w:szCs w:val="26"/>
                <w:lang w:val="vi-VN"/>
              </w:rPr>
              <w:t>Actor</w:t>
            </w:r>
          </w:p>
        </w:tc>
        <w:tc>
          <w:tcPr>
            <w:tcW w:w="5855" w:type="dxa"/>
          </w:tcPr>
          <w:p w14:paraId="42489B6B" w14:textId="77777777" w:rsidR="00880A07" w:rsidRPr="009C1881" w:rsidRDefault="00880A07" w:rsidP="00F307E0">
            <w:pPr>
              <w:jc w:val="center"/>
              <w:rPr>
                <w:b/>
                <w:bCs/>
                <w:sz w:val="26"/>
                <w:szCs w:val="26"/>
                <w:lang w:val="vi-VN"/>
              </w:rPr>
            </w:pPr>
            <w:r w:rsidRPr="009C1881">
              <w:rPr>
                <w:b/>
                <w:bCs/>
                <w:sz w:val="26"/>
                <w:szCs w:val="26"/>
                <w:lang w:val="vi-VN"/>
              </w:rPr>
              <w:t>Ý nghĩa</w:t>
            </w:r>
          </w:p>
        </w:tc>
      </w:tr>
      <w:tr w:rsidR="00880A07" w:rsidRPr="004F30E7" w14:paraId="15683E9A" w14:textId="77777777" w:rsidTr="00F307E0">
        <w:tc>
          <w:tcPr>
            <w:tcW w:w="708" w:type="dxa"/>
          </w:tcPr>
          <w:p w14:paraId="06B47B09" w14:textId="77777777" w:rsidR="00880A07" w:rsidRPr="009C1881" w:rsidRDefault="00880A07" w:rsidP="008C0AB0">
            <w:pPr>
              <w:spacing w:line="360" w:lineRule="auto"/>
              <w:jc w:val="center"/>
              <w:rPr>
                <w:sz w:val="26"/>
                <w:szCs w:val="26"/>
                <w:lang w:val="vi-VN"/>
              </w:rPr>
            </w:pPr>
            <w:r w:rsidRPr="009C1881">
              <w:rPr>
                <w:sz w:val="26"/>
                <w:szCs w:val="26"/>
                <w:lang w:val="vi-VN"/>
              </w:rPr>
              <w:t>1</w:t>
            </w:r>
          </w:p>
        </w:tc>
        <w:tc>
          <w:tcPr>
            <w:tcW w:w="2548" w:type="dxa"/>
          </w:tcPr>
          <w:p w14:paraId="54E0CDBA" w14:textId="77777777" w:rsidR="00880A07" w:rsidRPr="009C1881" w:rsidRDefault="00880A07" w:rsidP="008C0AB0">
            <w:pPr>
              <w:spacing w:line="360" w:lineRule="auto"/>
              <w:rPr>
                <w:sz w:val="26"/>
                <w:szCs w:val="26"/>
                <w:lang w:val="vi-VN"/>
              </w:rPr>
            </w:pPr>
            <w:r w:rsidRPr="009C1881">
              <w:rPr>
                <w:sz w:val="26"/>
                <w:szCs w:val="26"/>
                <w:lang w:val="vi-VN"/>
              </w:rPr>
              <w:t>Admin</w:t>
            </w:r>
          </w:p>
        </w:tc>
        <w:tc>
          <w:tcPr>
            <w:tcW w:w="5855" w:type="dxa"/>
          </w:tcPr>
          <w:p w14:paraId="4F414105" w14:textId="77777777" w:rsidR="00880A07" w:rsidRPr="009C1881" w:rsidRDefault="00880A07" w:rsidP="008C0AB0">
            <w:pPr>
              <w:spacing w:line="360" w:lineRule="auto"/>
              <w:jc w:val="both"/>
              <w:rPr>
                <w:sz w:val="26"/>
                <w:szCs w:val="26"/>
                <w:lang w:val="vi-VN"/>
              </w:rPr>
            </w:pPr>
            <w:r w:rsidRPr="009C1881">
              <w:rPr>
                <w:sz w:val="26"/>
                <w:szCs w:val="26"/>
                <w:lang w:val="vi-VN"/>
              </w:rPr>
              <w:t>Tác nhân có quyền cao nhất trong hệ thống, có thể thực hiện các hoạt động quản trị hệ thống như tạo và xóa tài khoản người dùng, cài đặt các quyền truy cập, quản lý các tài liệu, quản lý độc giả, thống kê và báo cáo. Vai trò của Admin là quản lý và điều hành toàn bộ hệ thống.</w:t>
            </w:r>
          </w:p>
        </w:tc>
      </w:tr>
      <w:tr w:rsidR="00880A07" w:rsidRPr="004F30E7" w14:paraId="2FFFB2F8" w14:textId="77777777" w:rsidTr="00F307E0">
        <w:tc>
          <w:tcPr>
            <w:tcW w:w="708" w:type="dxa"/>
          </w:tcPr>
          <w:p w14:paraId="5B364EFE" w14:textId="77777777" w:rsidR="00880A07" w:rsidRPr="009C1881" w:rsidRDefault="00880A07" w:rsidP="008C0AB0">
            <w:pPr>
              <w:spacing w:line="360" w:lineRule="auto"/>
              <w:jc w:val="center"/>
              <w:rPr>
                <w:sz w:val="26"/>
                <w:szCs w:val="26"/>
                <w:lang w:val="vi-VN"/>
              </w:rPr>
            </w:pPr>
            <w:r w:rsidRPr="009C1881">
              <w:rPr>
                <w:sz w:val="26"/>
                <w:szCs w:val="26"/>
                <w:lang w:val="vi-VN"/>
              </w:rPr>
              <w:t>2</w:t>
            </w:r>
          </w:p>
        </w:tc>
        <w:tc>
          <w:tcPr>
            <w:tcW w:w="2548" w:type="dxa"/>
          </w:tcPr>
          <w:p w14:paraId="4D815731" w14:textId="77777777" w:rsidR="00880A07" w:rsidRPr="009C1881" w:rsidRDefault="00880A07" w:rsidP="008C0AB0">
            <w:pPr>
              <w:spacing w:line="360" w:lineRule="auto"/>
              <w:rPr>
                <w:sz w:val="26"/>
                <w:szCs w:val="26"/>
                <w:lang w:val="vi-VN"/>
              </w:rPr>
            </w:pPr>
            <w:r w:rsidRPr="009C1881">
              <w:rPr>
                <w:sz w:val="26"/>
                <w:szCs w:val="26"/>
                <w:lang w:val="vi-VN"/>
              </w:rPr>
              <w:t>Ban thủ thư</w:t>
            </w:r>
          </w:p>
        </w:tc>
        <w:tc>
          <w:tcPr>
            <w:tcW w:w="5855" w:type="dxa"/>
          </w:tcPr>
          <w:p w14:paraId="75FAC25F"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tài liệu trong thư viện, bao gồm nhập liệu tài liệu vào hệ thống, cập nhật và xóa thông tin về tài liệu, sắp xếp tài liệu trong kho, đánh số thứ tự, bảo trì tài liệu. Vai trò của ban thủ thư là quản lý và bảo quản các tài liệu, máy tính, phòng chức năng trong thư viện.</w:t>
            </w:r>
          </w:p>
        </w:tc>
      </w:tr>
      <w:tr w:rsidR="00880A07" w:rsidRPr="004F30E7" w14:paraId="44DE5ADA" w14:textId="77777777" w:rsidTr="00F307E0">
        <w:tc>
          <w:tcPr>
            <w:tcW w:w="708" w:type="dxa"/>
          </w:tcPr>
          <w:p w14:paraId="7F81A2B1" w14:textId="77777777" w:rsidR="00880A07" w:rsidRPr="009C1881" w:rsidRDefault="00880A07" w:rsidP="008C0AB0">
            <w:pPr>
              <w:spacing w:line="360" w:lineRule="auto"/>
              <w:jc w:val="center"/>
              <w:rPr>
                <w:sz w:val="26"/>
                <w:szCs w:val="26"/>
                <w:lang w:val="vi-VN"/>
              </w:rPr>
            </w:pPr>
            <w:r w:rsidRPr="009C1881">
              <w:rPr>
                <w:sz w:val="26"/>
                <w:szCs w:val="26"/>
                <w:lang w:val="vi-VN"/>
              </w:rPr>
              <w:t>3</w:t>
            </w:r>
          </w:p>
        </w:tc>
        <w:tc>
          <w:tcPr>
            <w:tcW w:w="2548" w:type="dxa"/>
          </w:tcPr>
          <w:p w14:paraId="2B4B4EE6"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c>
          <w:tcPr>
            <w:tcW w:w="5855" w:type="dxa"/>
          </w:tcPr>
          <w:p w14:paraId="031E84EE"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hệ thống máy tính, thiết bị, phần mềm trong thư viện. Kỹ thuật viên thực hiện các hoạt động bảo trì, sửa chữa và nâng cấp hệ thống, cài đặt phần mềm, xử lý sự cố kỹ thuật. Vai trò của kỹ thuật viên là đảm bảo hệ thống hoạt động ổn định và luôn sẵn sàng phục vụ người dùng.</w:t>
            </w:r>
          </w:p>
        </w:tc>
      </w:tr>
      <w:tr w:rsidR="00880A07" w:rsidRPr="004F30E7" w14:paraId="5601DCFA" w14:textId="77777777" w:rsidTr="00F307E0">
        <w:tc>
          <w:tcPr>
            <w:tcW w:w="708" w:type="dxa"/>
          </w:tcPr>
          <w:p w14:paraId="21504679" w14:textId="77777777" w:rsidR="00880A07" w:rsidRPr="009C1881" w:rsidRDefault="00880A07" w:rsidP="008C0AB0">
            <w:pPr>
              <w:spacing w:line="360" w:lineRule="auto"/>
              <w:jc w:val="center"/>
              <w:rPr>
                <w:sz w:val="26"/>
                <w:szCs w:val="26"/>
                <w:lang w:val="vi-VN"/>
              </w:rPr>
            </w:pPr>
            <w:r w:rsidRPr="009C1881">
              <w:rPr>
                <w:sz w:val="26"/>
                <w:szCs w:val="26"/>
                <w:lang w:val="vi-VN"/>
              </w:rPr>
              <w:t>4</w:t>
            </w:r>
          </w:p>
        </w:tc>
        <w:tc>
          <w:tcPr>
            <w:tcW w:w="2548" w:type="dxa"/>
          </w:tcPr>
          <w:p w14:paraId="1FAC624E" w14:textId="77777777" w:rsidR="00880A07" w:rsidRPr="009C1881" w:rsidRDefault="00880A07" w:rsidP="008C0AB0">
            <w:pPr>
              <w:spacing w:line="360" w:lineRule="auto"/>
              <w:rPr>
                <w:sz w:val="26"/>
                <w:szCs w:val="26"/>
                <w:lang w:val="vi-VN"/>
              </w:rPr>
            </w:pPr>
            <w:r w:rsidRPr="009C1881">
              <w:rPr>
                <w:sz w:val="26"/>
                <w:szCs w:val="26"/>
                <w:lang w:val="vi-VN"/>
              </w:rPr>
              <w:t>Độc giả</w:t>
            </w:r>
          </w:p>
        </w:tc>
        <w:tc>
          <w:tcPr>
            <w:tcW w:w="5855" w:type="dxa"/>
          </w:tcPr>
          <w:p w14:paraId="334415B7" w14:textId="77777777" w:rsidR="00880A07" w:rsidRPr="009C1881" w:rsidRDefault="00880A07" w:rsidP="008C0AB0">
            <w:pPr>
              <w:spacing w:line="360" w:lineRule="auto"/>
              <w:jc w:val="both"/>
              <w:rPr>
                <w:sz w:val="26"/>
                <w:szCs w:val="26"/>
                <w:lang w:val="vi-VN"/>
              </w:rPr>
            </w:pPr>
            <w:r w:rsidRPr="009C1881">
              <w:rPr>
                <w:sz w:val="26"/>
                <w:szCs w:val="26"/>
                <w:lang w:val="vi-VN"/>
              </w:rPr>
              <w:t xml:space="preserve">Tác nhân này là người sử dụng thư viện, có thể thực hiện các hoạt động như đăng ký thành viên, mượn và trả tài liệu, sử dụng phòng chức năng và máy tính trong thư viện. Vai trò của độc giả là sử dụng và tận </w:t>
            </w:r>
            <w:r w:rsidRPr="009C1881">
              <w:rPr>
                <w:sz w:val="26"/>
                <w:szCs w:val="26"/>
                <w:lang w:val="vi-VN"/>
              </w:rPr>
              <w:lastRenderedPageBreak/>
              <w:t>dụng các dịch vụ của thư viện để nâng cao kiến thức và kỹ năng của mình.</w:t>
            </w:r>
          </w:p>
        </w:tc>
      </w:tr>
    </w:tbl>
    <w:p w14:paraId="173DA705" w14:textId="33AEFAD0" w:rsidR="00AB2FCF" w:rsidRPr="009C1881" w:rsidRDefault="00AB2FCF" w:rsidP="00AB2FCF">
      <w:pPr>
        <w:pStyle w:val="bng"/>
        <w:ind w:firstLine="0"/>
        <w:rPr>
          <w:lang w:val="vi-VN"/>
        </w:rPr>
      </w:pPr>
      <w:bookmarkStart w:id="64" w:name="_Toc135253604"/>
      <w:r w:rsidRPr="009C1881">
        <w:rPr>
          <w:lang w:val="vi-VN"/>
        </w:rPr>
        <w:lastRenderedPageBreak/>
        <w:t>Bảng 2.2 Danh sách các actor của hệ thống</w:t>
      </w:r>
      <w:bookmarkEnd w:id="64"/>
    </w:p>
    <w:p w14:paraId="0353A159" w14:textId="424FABC9" w:rsidR="00880A07" w:rsidRPr="009C1881" w:rsidRDefault="00880A07" w:rsidP="00AB2FCF">
      <w:pPr>
        <w:pStyle w:val="Tiumccp1"/>
        <w:ind w:firstLine="0"/>
        <w:rPr>
          <w:lang w:val="vi-VN"/>
        </w:rPr>
      </w:pPr>
      <w:bookmarkStart w:id="65" w:name="_Toc135253423"/>
      <w:r w:rsidRPr="009C1881">
        <w:rPr>
          <w:lang w:val="vi-VN"/>
        </w:rPr>
        <w:t>2.3 Các usecase tổng quá</w:t>
      </w:r>
      <w:r w:rsidR="00AB2FCF" w:rsidRPr="009C1881">
        <w:rPr>
          <w:lang w:val="vi-VN"/>
        </w:rPr>
        <w:t>t</w:t>
      </w:r>
      <w:r w:rsidRPr="009C1881">
        <w:rPr>
          <w:lang w:val="vi-VN"/>
        </w:rPr>
        <w:t xml:space="preserve"> trong hệ thống</w:t>
      </w:r>
      <w:bookmarkEnd w:id="65"/>
    </w:p>
    <w:tbl>
      <w:tblPr>
        <w:tblStyle w:val="TableGrid"/>
        <w:tblW w:w="0" w:type="auto"/>
        <w:tblLook w:val="04A0" w:firstRow="1" w:lastRow="0" w:firstColumn="1" w:lastColumn="0" w:noHBand="0" w:noVBand="1"/>
      </w:tblPr>
      <w:tblGrid>
        <w:gridCol w:w="879"/>
        <w:gridCol w:w="2235"/>
        <w:gridCol w:w="3118"/>
        <w:gridCol w:w="2545"/>
      </w:tblGrid>
      <w:tr w:rsidR="00880A07" w:rsidRPr="009C1881" w14:paraId="11783A2E" w14:textId="77777777" w:rsidTr="008C0AB0">
        <w:tc>
          <w:tcPr>
            <w:tcW w:w="879" w:type="dxa"/>
            <w:vAlign w:val="center"/>
          </w:tcPr>
          <w:p w14:paraId="3A619438"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ID</w:t>
            </w:r>
          </w:p>
        </w:tc>
        <w:tc>
          <w:tcPr>
            <w:tcW w:w="2235" w:type="dxa"/>
            <w:vAlign w:val="center"/>
          </w:tcPr>
          <w:p w14:paraId="4C800DB9"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118" w:type="dxa"/>
            <w:vAlign w:val="center"/>
          </w:tcPr>
          <w:p w14:paraId="679B59D5"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545" w:type="dxa"/>
            <w:vAlign w:val="center"/>
          </w:tcPr>
          <w:p w14:paraId="4DD2223C"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880A07" w:rsidRPr="009C1881" w14:paraId="2B69683E" w14:textId="77777777" w:rsidTr="008C0AB0">
        <w:tc>
          <w:tcPr>
            <w:tcW w:w="879" w:type="dxa"/>
            <w:vAlign w:val="center"/>
          </w:tcPr>
          <w:p w14:paraId="4C5CBD25" w14:textId="77777777" w:rsidR="00880A07" w:rsidRPr="009C1881" w:rsidRDefault="00880A07" w:rsidP="008C0AB0">
            <w:pPr>
              <w:spacing w:line="360" w:lineRule="auto"/>
              <w:rPr>
                <w:sz w:val="26"/>
                <w:szCs w:val="26"/>
                <w:lang w:val="vi-VN"/>
              </w:rPr>
            </w:pPr>
            <w:bookmarkStart w:id="66" w:name="_Hlk130802191"/>
            <w:r w:rsidRPr="009C1881">
              <w:rPr>
                <w:sz w:val="26"/>
                <w:szCs w:val="26"/>
                <w:lang w:val="vi-VN"/>
              </w:rPr>
              <w:t>UC01</w:t>
            </w:r>
          </w:p>
        </w:tc>
        <w:tc>
          <w:tcPr>
            <w:tcW w:w="2235" w:type="dxa"/>
            <w:vAlign w:val="center"/>
          </w:tcPr>
          <w:p w14:paraId="1CD10464" w14:textId="77777777" w:rsidR="00880A07" w:rsidRPr="009C1881" w:rsidRDefault="00880A07" w:rsidP="008C0AB0">
            <w:pPr>
              <w:spacing w:line="360" w:lineRule="auto"/>
              <w:rPr>
                <w:sz w:val="26"/>
                <w:szCs w:val="26"/>
                <w:lang w:val="vi-VN"/>
              </w:rPr>
            </w:pPr>
            <w:r w:rsidRPr="009C1881">
              <w:rPr>
                <w:sz w:val="26"/>
                <w:szCs w:val="26"/>
                <w:lang w:val="vi-VN"/>
              </w:rPr>
              <w:t>Quản trị hệ thống</w:t>
            </w:r>
          </w:p>
        </w:tc>
        <w:tc>
          <w:tcPr>
            <w:tcW w:w="3118" w:type="dxa"/>
            <w:vAlign w:val="center"/>
          </w:tcPr>
          <w:p w14:paraId="19A242E7" w14:textId="77777777" w:rsidR="00880A07" w:rsidRPr="009C1881" w:rsidRDefault="00880A07" w:rsidP="008C0AB0">
            <w:pPr>
              <w:spacing w:line="360" w:lineRule="auto"/>
              <w:rPr>
                <w:sz w:val="26"/>
                <w:szCs w:val="26"/>
                <w:lang w:val="vi-VN"/>
              </w:rPr>
            </w:pPr>
            <w:r w:rsidRPr="009C1881">
              <w:rPr>
                <w:sz w:val="26"/>
                <w:szCs w:val="26"/>
                <w:lang w:val="vi-VN"/>
              </w:rPr>
              <w:t>Quản lý hệ thống và phân quyền người dùng</w:t>
            </w:r>
          </w:p>
        </w:tc>
        <w:tc>
          <w:tcPr>
            <w:tcW w:w="2545" w:type="dxa"/>
            <w:vAlign w:val="center"/>
          </w:tcPr>
          <w:p w14:paraId="00ED51D7" w14:textId="77777777" w:rsidR="00880A07" w:rsidRPr="009C1881" w:rsidRDefault="00880A07" w:rsidP="008C0AB0">
            <w:pPr>
              <w:spacing w:line="360" w:lineRule="auto"/>
              <w:rPr>
                <w:sz w:val="26"/>
                <w:szCs w:val="26"/>
                <w:lang w:val="vi-VN"/>
              </w:rPr>
            </w:pPr>
            <w:r w:rsidRPr="009C1881">
              <w:rPr>
                <w:sz w:val="26"/>
                <w:szCs w:val="26"/>
                <w:lang w:val="vi-VN"/>
              </w:rPr>
              <w:t>Admin</w:t>
            </w:r>
          </w:p>
        </w:tc>
      </w:tr>
      <w:tr w:rsidR="00880A07" w:rsidRPr="009C1881" w14:paraId="6F03F729" w14:textId="77777777" w:rsidTr="008C0AB0">
        <w:tc>
          <w:tcPr>
            <w:tcW w:w="879" w:type="dxa"/>
            <w:vAlign w:val="center"/>
          </w:tcPr>
          <w:p w14:paraId="05D0E2C7" w14:textId="77777777" w:rsidR="00880A07" w:rsidRPr="009C1881" w:rsidRDefault="00880A07" w:rsidP="008C0AB0">
            <w:pPr>
              <w:spacing w:line="360" w:lineRule="auto"/>
              <w:rPr>
                <w:sz w:val="26"/>
                <w:szCs w:val="26"/>
                <w:lang w:val="vi-VN"/>
              </w:rPr>
            </w:pPr>
            <w:r w:rsidRPr="009C1881">
              <w:rPr>
                <w:sz w:val="26"/>
                <w:szCs w:val="26"/>
                <w:lang w:val="vi-VN"/>
              </w:rPr>
              <w:t>UC02</w:t>
            </w:r>
          </w:p>
        </w:tc>
        <w:tc>
          <w:tcPr>
            <w:tcW w:w="2235" w:type="dxa"/>
            <w:vAlign w:val="center"/>
          </w:tcPr>
          <w:p w14:paraId="39989983" w14:textId="77777777" w:rsidR="00880A07" w:rsidRPr="009C1881" w:rsidRDefault="00880A07" w:rsidP="008C0AB0">
            <w:pPr>
              <w:spacing w:line="360" w:lineRule="auto"/>
              <w:rPr>
                <w:sz w:val="26"/>
                <w:szCs w:val="26"/>
                <w:lang w:val="vi-VN"/>
              </w:rPr>
            </w:pPr>
            <w:r w:rsidRPr="009C1881">
              <w:rPr>
                <w:sz w:val="26"/>
                <w:szCs w:val="26"/>
                <w:lang w:val="vi-VN"/>
              </w:rPr>
              <w:t>Quản lý tài liệu</w:t>
            </w:r>
          </w:p>
        </w:tc>
        <w:tc>
          <w:tcPr>
            <w:tcW w:w="3118" w:type="dxa"/>
            <w:vAlign w:val="center"/>
          </w:tcPr>
          <w:p w14:paraId="2E46150A" w14:textId="77777777" w:rsidR="00880A07" w:rsidRPr="009C1881" w:rsidRDefault="00880A07" w:rsidP="008C0AB0">
            <w:pPr>
              <w:spacing w:line="360" w:lineRule="auto"/>
              <w:rPr>
                <w:sz w:val="26"/>
                <w:szCs w:val="26"/>
                <w:lang w:val="vi-VN"/>
              </w:rPr>
            </w:pPr>
            <w:r w:rsidRPr="009C1881">
              <w:rPr>
                <w:sz w:val="26"/>
                <w:szCs w:val="26"/>
                <w:lang w:val="vi-VN"/>
              </w:rPr>
              <w:t>Thêm, sửa, xóa tài liệu</w:t>
            </w:r>
          </w:p>
        </w:tc>
        <w:tc>
          <w:tcPr>
            <w:tcW w:w="2545" w:type="dxa"/>
            <w:vAlign w:val="center"/>
          </w:tcPr>
          <w:p w14:paraId="51A1E5B7" w14:textId="77777777" w:rsidR="00880A07" w:rsidRPr="009C1881" w:rsidRDefault="00880A07" w:rsidP="008C0AB0">
            <w:pPr>
              <w:spacing w:line="360" w:lineRule="auto"/>
              <w:rPr>
                <w:sz w:val="26"/>
                <w:szCs w:val="26"/>
                <w:lang w:val="vi-VN"/>
              </w:rPr>
            </w:pPr>
            <w:r w:rsidRPr="009C1881">
              <w:rPr>
                <w:sz w:val="26"/>
                <w:szCs w:val="26"/>
                <w:lang w:val="vi-VN"/>
              </w:rPr>
              <w:t>Admin</w:t>
            </w:r>
          </w:p>
          <w:p w14:paraId="4AF68974"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56C93E4" w14:textId="77777777" w:rsidTr="008C0AB0">
        <w:tc>
          <w:tcPr>
            <w:tcW w:w="879" w:type="dxa"/>
            <w:vAlign w:val="center"/>
          </w:tcPr>
          <w:p w14:paraId="062DDFCD" w14:textId="77777777" w:rsidR="00880A07" w:rsidRPr="009C1881" w:rsidRDefault="00880A07" w:rsidP="008C0AB0">
            <w:pPr>
              <w:spacing w:line="360" w:lineRule="auto"/>
              <w:rPr>
                <w:sz w:val="26"/>
                <w:szCs w:val="26"/>
                <w:lang w:val="vi-VN"/>
              </w:rPr>
            </w:pPr>
            <w:r w:rsidRPr="009C1881">
              <w:rPr>
                <w:sz w:val="26"/>
                <w:szCs w:val="26"/>
                <w:lang w:val="vi-VN"/>
              </w:rPr>
              <w:t>UC03</w:t>
            </w:r>
          </w:p>
        </w:tc>
        <w:tc>
          <w:tcPr>
            <w:tcW w:w="2235" w:type="dxa"/>
            <w:vAlign w:val="center"/>
          </w:tcPr>
          <w:p w14:paraId="28EF7159" w14:textId="77777777" w:rsidR="00880A07" w:rsidRPr="009C1881" w:rsidRDefault="00880A07" w:rsidP="008C0AB0">
            <w:pPr>
              <w:spacing w:line="360" w:lineRule="auto"/>
              <w:rPr>
                <w:sz w:val="26"/>
                <w:szCs w:val="26"/>
                <w:lang w:val="vi-VN"/>
              </w:rPr>
            </w:pPr>
            <w:r w:rsidRPr="009C1881">
              <w:rPr>
                <w:sz w:val="26"/>
                <w:szCs w:val="26"/>
                <w:lang w:val="vi-VN"/>
              </w:rPr>
              <w:t>Quản lý độc giả</w:t>
            </w:r>
          </w:p>
        </w:tc>
        <w:tc>
          <w:tcPr>
            <w:tcW w:w="3118" w:type="dxa"/>
            <w:vAlign w:val="center"/>
          </w:tcPr>
          <w:p w14:paraId="04DC2DD1" w14:textId="77777777" w:rsidR="00880A07" w:rsidRPr="009C1881" w:rsidRDefault="00880A07" w:rsidP="008C0AB0">
            <w:pPr>
              <w:spacing w:line="360" w:lineRule="auto"/>
              <w:rPr>
                <w:sz w:val="26"/>
                <w:szCs w:val="26"/>
                <w:lang w:val="vi-VN"/>
              </w:rPr>
            </w:pPr>
            <w:r w:rsidRPr="009C1881">
              <w:rPr>
                <w:sz w:val="26"/>
                <w:szCs w:val="26"/>
                <w:lang w:val="vi-VN"/>
              </w:rPr>
              <w:t>Thêm, sửa, xóa độc giả, hỗ trợ độc giả.</w:t>
            </w:r>
          </w:p>
        </w:tc>
        <w:tc>
          <w:tcPr>
            <w:tcW w:w="2545" w:type="dxa"/>
            <w:vAlign w:val="center"/>
          </w:tcPr>
          <w:p w14:paraId="0DD64D2C" w14:textId="77777777" w:rsidR="00880A07" w:rsidRPr="009C1881" w:rsidRDefault="00880A07" w:rsidP="008C0AB0">
            <w:pPr>
              <w:spacing w:line="360" w:lineRule="auto"/>
              <w:rPr>
                <w:sz w:val="26"/>
                <w:szCs w:val="26"/>
                <w:lang w:val="vi-VN"/>
              </w:rPr>
            </w:pPr>
            <w:r w:rsidRPr="009C1881">
              <w:rPr>
                <w:sz w:val="26"/>
                <w:szCs w:val="26"/>
                <w:lang w:val="vi-VN"/>
              </w:rPr>
              <w:t>Admin</w:t>
            </w:r>
          </w:p>
          <w:p w14:paraId="715B44D5"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461F9FEE" w14:textId="77777777" w:rsidTr="008C0AB0">
        <w:tc>
          <w:tcPr>
            <w:tcW w:w="879" w:type="dxa"/>
            <w:vAlign w:val="center"/>
          </w:tcPr>
          <w:p w14:paraId="41727D0D" w14:textId="77777777" w:rsidR="00880A07" w:rsidRPr="009C1881" w:rsidRDefault="00880A07" w:rsidP="008C0AB0">
            <w:pPr>
              <w:spacing w:line="360" w:lineRule="auto"/>
              <w:rPr>
                <w:sz w:val="26"/>
                <w:szCs w:val="26"/>
                <w:lang w:val="vi-VN"/>
              </w:rPr>
            </w:pPr>
            <w:r w:rsidRPr="009C1881">
              <w:rPr>
                <w:sz w:val="26"/>
                <w:szCs w:val="26"/>
                <w:lang w:val="vi-VN"/>
              </w:rPr>
              <w:t>UC04</w:t>
            </w:r>
          </w:p>
        </w:tc>
        <w:tc>
          <w:tcPr>
            <w:tcW w:w="2235" w:type="dxa"/>
            <w:vAlign w:val="center"/>
          </w:tcPr>
          <w:p w14:paraId="603432CA" w14:textId="77777777" w:rsidR="00880A07" w:rsidRPr="009C1881" w:rsidRDefault="00880A07" w:rsidP="008C0AB0">
            <w:pPr>
              <w:spacing w:line="360" w:lineRule="auto"/>
              <w:rPr>
                <w:sz w:val="26"/>
                <w:szCs w:val="26"/>
                <w:lang w:val="vi-VN"/>
              </w:rPr>
            </w:pPr>
            <w:r w:rsidRPr="009C1881">
              <w:rPr>
                <w:sz w:val="26"/>
                <w:szCs w:val="26"/>
                <w:lang w:val="vi-VN"/>
              </w:rPr>
              <w:t>Quản lý mượn và trả tài liệu</w:t>
            </w:r>
          </w:p>
        </w:tc>
        <w:tc>
          <w:tcPr>
            <w:tcW w:w="3118" w:type="dxa"/>
            <w:vAlign w:val="center"/>
          </w:tcPr>
          <w:p w14:paraId="4D8D4BC5" w14:textId="77777777" w:rsidR="00880A07" w:rsidRPr="009C1881" w:rsidRDefault="00880A07" w:rsidP="008C0AB0">
            <w:pPr>
              <w:spacing w:line="360" w:lineRule="auto"/>
              <w:rPr>
                <w:sz w:val="26"/>
                <w:szCs w:val="26"/>
                <w:lang w:val="vi-VN"/>
              </w:rPr>
            </w:pPr>
            <w:r w:rsidRPr="009C1881">
              <w:rPr>
                <w:sz w:val="26"/>
                <w:szCs w:val="26"/>
                <w:lang w:val="vi-VN"/>
              </w:rPr>
              <w:t>Quản lý hoạt động mượn và trả tài liệu cho độc giả.</w:t>
            </w:r>
          </w:p>
        </w:tc>
        <w:tc>
          <w:tcPr>
            <w:tcW w:w="2545" w:type="dxa"/>
            <w:vAlign w:val="center"/>
          </w:tcPr>
          <w:p w14:paraId="40A09CFB" w14:textId="77777777" w:rsidR="00880A07" w:rsidRPr="009C1881" w:rsidRDefault="00880A07" w:rsidP="008C0AB0">
            <w:pPr>
              <w:spacing w:line="360" w:lineRule="auto"/>
              <w:rPr>
                <w:sz w:val="26"/>
                <w:szCs w:val="26"/>
                <w:lang w:val="vi-VN"/>
              </w:rPr>
            </w:pPr>
            <w:r w:rsidRPr="009C1881">
              <w:rPr>
                <w:sz w:val="26"/>
                <w:szCs w:val="26"/>
                <w:lang w:val="vi-VN"/>
              </w:rPr>
              <w:t>Admin</w:t>
            </w:r>
          </w:p>
          <w:p w14:paraId="6CB32FE8"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3141D89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67F0BA38" w14:textId="77777777" w:rsidTr="008C0AB0">
        <w:tc>
          <w:tcPr>
            <w:tcW w:w="879" w:type="dxa"/>
            <w:vAlign w:val="center"/>
          </w:tcPr>
          <w:p w14:paraId="46473D56" w14:textId="77777777" w:rsidR="00880A07" w:rsidRPr="009C1881" w:rsidRDefault="00880A07" w:rsidP="008C0AB0">
            <w:pPr>
              <w:spacing w:line="360" w:lineRule="auto"/>
              <w:rPr>
                <w:sz w:val="26"/>
                <w:szCs w:val="26"/>
                <w:lang w:val="vi-VN"/>
              </w:rPr>
            </w:pPr>
            <w:r w:rsidRPr="009C1881">
              <w:rPr>
                <w:sz w:val="26"/>
                <w:szCs w:val="26"/>
                <w:lang w:val="vi-VN"/>
              </w:rPr>
              <w:t>UC05</w:t>
            </w:r>
          </w:p>
        </w:tc>
        <w:tc>
          <w:tcPr>
            <w:tcW w:w="2235" w:type="dxa"/>
            <w:vAlign w:val="center"/>
          </w:tcPr>
          <w:p w14:paraId="3608D7D9" w14:textId="77777777" w:rsidR="00880A07" w:rsidRPr="009C1881" w:rsidRDefault="00880A07" w:rsidP="008C0AB0">
            <w:pPr>
              <w:spacing w:line="360" w:lineRule="auto"/>
              <w:rPr>
                <w:sz w:val="26"/>
                <w:szCs w:val="26"/>
                <w:lang w:val="vi-VN"/>
              </w:rPr>
            </w:pPr>
            <w:r w:rsidRPr="009C1881">
              <w:rPr>
                <w:sz w:val="26"/>
                <w:szCs w:val="26"/>
                <w:lang w:val="vi-VN"/>
              </w:rPr>
              <w:t>Quản lý mượn trả phòng chức năng</w:t>
            </w:r>
          </w:p>
        </w:tc>
        <w:tc>
          <w:tcPr>
            <w:tcW w:w="3118" w:type="dxa"/>
            <w:vAlign w:val="center"/>
          </w:tcPr>
          <w:p w14:paraId="0C4D5DE0"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phòng chức năng</w:t>
            </w:r>
          </w:p>
        </w:tc>
        <w:tc>
          <w:tcPr>
            <w:tcW w:w="2545" w:type="dxa"/>
            <w:vAlign w:val="center"/>
          </w:tcPr>
          <w:p w14:paraId="0F171D24" w14:textId="77777777" w:rsidR="00880A07" w:rsidRPr="009C1881" w:rsidRDefault="00880A07" w:rsidP="008C0AB0">
            <w:pPr>
              <w:spacing w:line="360" w:lineRule="auto"/>
              <w:rPr>
                <w:sz w:val="26"/>
                <w:szCs w:val="26"/>
                <w:lang w:val="vi-VN"/>
              </w:rPr>
            </w:pPr>
            <w:r w:rsidRPr="009C1881">
              <w:rPr>
                <w:sz w:val="26"/>
                <w:szCs w:val="26"/>
                <w:lang w:val="vi-VN"/>
              </w:rPr>
              <w:t>Admin</w:t>
            </w:r>
          </w:p>
          <w:p w14:paraId="04C59B7D"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2BEAC0B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3B98D481" w14:textId="77777777" w:rsidTr="008C0AB0">
        <w:tc>
          <w:tcPr>
            <w:tcW w:w="879" w:type="dxa"/>
            <w:vAlign w:val="center"/>
          </w:tcPr>
          <w:p w14:paraId="1924F2F4" w14:textId="77777777" w:rsidR="00880A07" w:rsidRPr="009C1881" w:rsidRDefault="00880A07" w:rsidP="008C0AB0">
            <w:pPr>
              <w:spacing w:line="360" w:lineRule="auto"/>
              <w:rPr>
                <w:sz w:val="26"/>
                <w:szCs w:val="26"/>
                <w:lang w:val="vi-VN"/>
              </w:rPr>
            </w:pPr>
            <w:r w:rsidRPr="009C1881">
              <w:rPr>
                <w:sz w:val="26"/>
                <w:szCs w:val="26"/>
                <w:lang w:val="vi-VN"/>
              </w:rPr>
              <w:t>UC06</w:t>
            </w:r>
          </w:p>
        </w:tc>
        <w:tc>
          <w:tcPr>
            <w:tcW w:w="2235" w:type="dxa"/>
            <w:vAlign w:val="center"/>
          </w:tcPr>
          <w:p w14:paraId="398930BD" w14:textId="77777777" w:rsidR="00880A07" w:rsidRPr="009C1881" w:rsidRDefault="00880A07" w:rsidP="008C0AB0">
            <w:pPr>
              <w:spacing w:line="360" w:lineRule="auto"/>
              <w:rPr>
                <w:sz w:val="26"/>
                <w:szCs w:val="26"/>
                <w:lang w:val="vi-VN"/>
              </w:rPr>
            </w:pPr>
            <w:r w:rsidRPr="009C1881">
              <w:rPr>
                <w:sz w:val="26"/>
                <w:szCs w:val="26"/>
                <w:lang w:val="vi-VN"/>
              </w:rPr>
              <w:t>Quản lý mượn trả máy tính</w:t>
            </w:r>
          </w:p>
        </w:tc>
        <w:tc>
          <w:tcPr>
            <w:tcW w:w="3118" w:type="dxa"/>
            <w:vAlign w:val="center"/>
          </w:tcPr>
          <w:p w14:paraId="5F1FA20B"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máy tính.</w:t>
            </w:r>
          </w:p>
        </w:tc>
        <w:tc>
          <w:tcPr>
            <w:tcW w:w="2545" w:type="dxa"/>
            <w:vAlign w:val="center"/>
          </w:tcPr>
          <w:p w14:paraId="5B98629A" w14:textId="77777777" w:rsidR="00880A07" w:rsidRPr="009C1881" w:rsidRDefault="00880A07" w:rsidP="008C0AB0">
            <w:pPr>
              <w:spacing w:line="360" w:lineRule="auto"/>
              <w:rPr>
                <w:sz w:val="26"/>
                <w:szCs w:val="26"/>
                <w:lang w:val="vi-VN"/>
              </w:rPr>
            </w:pPr>
            <w:r w:rsidRPr="009C1881">
              <w:rPr>
                <w:sz w:val="26"/>
                <w:szCs w:val="26"/>
                <w:lang w:val="vi-VN"/>
              </w:rPr>
              <w:t>Admin</w:t>
            </w:r>
          </w:p>
          <w:p w14:paraId="000B894A"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559E791B"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5727F9D0" w14:textId="77777777" w:rsidTr="008C0AB0">
        <w:tc>
          <w:tcPr>
            <w:tcW w:w="879" w:type="dxa"/>
            <w:vAlign w:val="center"/>
          </w:tcPr>
          <w:p w14:paraId="711D3C37" w14:textId="77777777" w:rsidR="00880A07" w:rsidRPr="009C1881" w:rsidRDefault="00880A07" w:rsidP="008C0AB0">
            <w:pPr>
              <w:spacing w:line="360" w:lineRule="auto"/>
              <w:rPr>
                <w:sz w:val="26"/>
                <w:szCs w:val="26"/>
                <w:lang w:val="vi-VN"/>
              </w:rPr>
            </w:pPr>
            <w:r w:rsidRPr="009C1881">
              <w:rPr>
                <w:sz w:val="26"/>
                <w:szCs w:val="26"/>
                <w:lang w:val="vi-VN"/>
              </w:rPr>
              <w:t>UC07</w:t>
            </w:r>
          </w:p>
        </w:tc>
        <w:tc>
          <w:tcPr>
            <w:tcW w:w="2235" w:type="dxa"/>
            <w:vAlign w:val="center"/>
          </w:tcPr>
          <w:p w14:paraId="099C04A4" w14:textId="77777777" w:rsidR="00880A07" w:rsidRPr="009C1881" w:rsidRDefault="00880A07" w:rsidP="008C0AB0">
            <w:pPr>
              <w:spacing w:line="360" w:lineRule="auto"/>
              <w:rPr>
                <w:sz w:val="26"/>
                <w:szCs w:val="26"/>
                <w:lang w:val="vi-VN"/>
              </w:rPr>
            </w:pPr>
            <w:r w:rsidRPr="009C1881">
              <w:rPr>
                <w:sz w:val="26"/>
                <w:szCs w:val="26"/>
                <w:lang w:val="vi-VN"/>
              </w:rPr>
              <w:t>Tìm kiếm thông tin</w:t>
            </w:r>
          </w:p>
        </w:tc>
        <w:tc>
          <w:tcPr>
            <w:tcW w:w="3118" w:type="dxa"/>
            <w:vAlign w:val="center"/>
          </w:tcPr>
          <w:p w14:paraId="416AC864" w14:textId="77777777" w:rsidR="00880A07" w:rsidRPr="009C1881" w:rsidRDefault="00880A07" w:rsidP="008C0AB0">
            <w:pPr>
              <w:spacing w:line="360" w:lineRule="auto"/>
              <w:rPr>
                <w:sz w:val="26"/>
                <w:szCs w:val="26"/>
                <w:lang w:val="vi-VN"/>
              </w:rPr>
            </w:pPr>
            <w:r w:rsidRPr="009C1881">
              <w:rPr>
                <w:sz w:val="26"/>
                <w:szCs w:val="26"/>
                <w:lang w:val="vi-VN"/>
              </w:rPr>
              <w:t>Tìm kiếm tài liệu hoặc độc giả.</w:t>
            </w:r>
          </w:p>
        </w:tc>
        <w:tc>
          <w:tcPr>
            <w:tcW w:w="2545" w:type="dxa"/>
            <w:vAlign w:val="center"/>
          </w:tcPr>
          <w:p w14:paraId="389682BD" w14:textId="77777777" w:rsidR="00880A07" w:rsidRPr="009C1881" w:rsidRDefault="00880A07" w:rsidP="008C0AB0">
            <w:pPr>
              <w:spacing w:line="360" w:lineRule="auto"/>
              <w:rPr>
                <w:sz w:val="26"/>
                <w:szCs w:val="26"/>
                <w:lang w:val="vi-VN"/>
              </w:rPr>
            </w:pPr>
            <w:r w:rsidRPr="009C1881">
              <w:rPr>
                <w:sz w:val="26"/>
                <w:szCs w:val="26"/>
                <w:lang w:val="vi-VN"/>
              </w:rPr>
              <w:t>Admin</w:t>
            </w:r>
          </w:p>
          <w:p w14:paraId="01226169"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EFF96F8" w14:textId="77777777" w:rsidR="00880A07" w:rsidRPr="009C1881" w:rsidRDefault="00880A07" w:rsidP="008C0AB0">
            <w:pPr>
              <w:spacing w:line="360" w:lineRule="auto"/>
              <w:rPr>
                <w:sz w:val="26"/>
                <w:szCs w:val="26"/>
                <w:lang w:val="vi-VN"/>
              </w:rPr>
            </w:pPr>
            <w:r w:rsidRPr="009C1881">
              <w:rPr>
                <w:sz w:val="26"/>
                <w:szCs w:val="26"/>
                <w:lang w:val="vi-VN"/>
              </w:rPr>
              <w:t>Kỹ thuật viên</w:t>
            </w:r>
          </w:p>
          <w:p w14:paraId="4E4F66CF"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12A2271B" w14:textId="77777777" w:rsidTr="008C0AB0">
        <w:tc>
          <w:tcPr>
            <w:tcW w:w="879" w:type="dxa"/>
            <w:vAlign w:val="center"/>
          </w:tcPr>
          <w:p w14:paraId="33A78438" w14:textId="77777777" w:rsidR="00880A07" w:rsidRPr="009C1881" w:rsidRDefault="00880A07" w:rsidP="008C0AB0">
            <w:pPr>
              <w:spacing w:line="360" w:lineRule="auto"/>
              <w:rPr>
                <w:sz w:val="26"/>
                <w:szCs w:val="26"/>
                <w:lang w:val="vi-VN"/>
              </w:rPr>
            </w:pPr>
            <w:r w:rsidRPr="009C1881">
              <w:rPr>
                <w:sz w:val="26"/>
                <w:szCs w:val="26"/>
                <w:lang w:val="vi-VN"/>
              </w:rPr>
              <w:t>UC08</w:t>
            </w:r>
          </w:p>
        </w:tc>
        <w:tc>
          <w:tcPr>
            <w:tcW w:w="2235" w:type="dxa"/>
            <w:vAlign w:val="center"/>
          </w:tcPr>
          <w:p w14:paraId="3C882226" w14:textId="77777777" w:rsidR="00880A07" w:rsidRPr="009C1881" w:rsidRDefault="00880A07" w:rsidP="008C0AB0">
            <w:pPr>
              <w:spacing w:line="360" w:lineRule="auto"/>
              <w:rPr>
                <w:sz w:val="26"/>
                <w:szCs w:val="26"/>
                <w:lang w:val="vi-VN"/>
              </w:rPr>
            </w:pPr>
            <w:r w:rsidRPr="009C1881">
              <w:rPr>
                <w:sz w:val="26"/>
                <w:szCs w:val="26"/>
                <w:lang w:val="vi-VN"/>
              </w:rPr>
              <w:t>Thống kê, báo cáo</w:t>
            </w:r>
          </w:p>
        </w:tc>
        <w:tc>
          <w:tcPr>
            <w:tcW w:w="3118" w:type="dxa"/>
            <w:vAlign w:val="center"/>
          </w:tcPr>
          <w:p w14:paraId="4D92E26C" w14:textId="77777777" w:rsidR="00880A07" w:rsidRPr="009C1881" w:rsidRDefault="00880A07" w:rsidP="008C0AB0">
            <w:pPr>
              <w:spacing w:line="360" w:lineRule="auto"/>
              <w:rPr>
                <w:sz w:val="26"/>
                <w:szCs w:val="26"/>
                <w:lang w:val="vi-VN"/>
              </w:rPr>
            </w:pPr>
            <w:r w:rsidRPr="009C1881">
              <w:rPr>
                <w:sz w:val="26"/>
                <w:szCs w:val="26"/>
                <w:lang w:val="vi-VN"/>
              </w:rPr>
              <w:t>Thống kê và báo cáo về tài liệu, độc giả và mượn trả.</w:t>
            </w:r>
          </w:p>
        </w:tc>
        <w:tc>
          <w:tcPr>
            <w:tcW w:w="2545" w:type="dxa"/>
            <w:vAlign w:val="center"/>
          </w:tcPr>
          <w:p w14:paraId="1705222D" w14:textId="77777777" w:rsidR="00880A07" w:rsidRPr="009C1881" w:rsidRDefault="00880A07" w:rsidP="008C0AB0">
            <w:pPr>
              <w:spacing w:line="360" w:lineRule="auto"/>
              <w:rPr>
                <w:sz w:val="26"/>
                <w:szCs w:val="26"/>
                <w:lang w:val="vi-VN"/>
              </w:rPr>
            </w:pPr>
            <w:r w:rsidRPr="009C1881">
              <w:rPr>
                <w:sz w:val="26"/>
                <w:szCs w:val="26"/>
                <w:lang w:val="vi-VN"/>
              </w:rPr>
              <w:t>Admin</w:t>
            </w:r>
          </w:p>
          <w:p w14:paraId="3AFCE320"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BD7FE9E" w14:textId="77777777" w:rsidTr="008C0AB0">
        <w:tc>
          <w:tcPr>
            <w:tcW w:w="879" w:type="dxa"/>
            <w:vAlign w:val="center"/>
          </w:tcPr>
          <w:p w14:paraId="71C30089" w14:textId="77777777" w:rsidR="00880A07" w:rsidRPr="009C1881" w:rsidRDefault="00880A07" w:rsidP="008C0AB0">
            <w:pPr>
              <w:spacing w:line="360" w:lineRule="auto"/>
              <w:rPr>
                <w:sz w:val="26"/>
                <w:szCs w:val="26"/>
                <w:lang w:val="vi-VN"/>
              </w:rPr>
            </w:pPr>
            <w:r w:rsidRPr="009C1881">
              <w:rPr>
                <w:sz w:val="26"/>
                <w:szCs w:val="26"/>
                <w:lang w:val="vi-VN"/>
              </w:rPr>
              <w:t>UC09</w:t>
            </w:r>
          </w:p>
        </w:tc>
        <w:tc>
          <w:tcPr>
            <w:tcW w:w="2235" w:type="dxa"/>
            <w:vAlign w:val="center"/>
          </w:tcPr>
          <w:p w14:paraId="60F87DC8" w14:textId="77777777" w:rsidR="00880A07" w:rsidRPr="009C1881" w:rsidRDefault="00880A07" w:rsidP="008C0AB0">
            <w:pPr>
              <w:spacing w:line="360" w:lineRule="auto"/>
              <w:rPr>
                <w:sz w:val="26"/>
                <w:szCs w:val="26"/>
                <w:lang w:val="vi-VN"/>
              </w:rPr>
            </w:pPr>
            <w:r w:rsidRPr="009C1881">
              <w:rPr>
                <w:sz w:val="26"/>
                <w:szCs w:val="26"/>
                <w:lang w:val="vi-VN"/>
              </w:rPr>
              <w:t>In ấn</w:t>
            </w:r>
          </w:p>
        </w:tc>
        <w:tc>
          <w:tcPr>
            <w:tcW w:w="3118" w:type="dxa"/>
            <w:vAlign w:val="center"/>
          </w:tcPr>
          <w:p w14:paraId="37FE3ECB" w14:textId="77777777" w:rsidR="00880A07" w:rsidRPr="009C1881" w:rsidRDefault="00880A07" w:rsidP="008C0AB0">
            <w:pPr>
              <w:spacing w:line="360" w:lineRule="auto"/>
              <w:rPr>
                <w:sz w:val="26"/>
                <w:szCs w:val="26"/>
                <w:lang w:val="vi-VN"/>
              </w:rPr>
            </w:pPr>
            <w:r w:rsidRPr="009C1881">
              <w:rPr>
                <w:sz w:val="26"/>
                <w:szCs w:val="26"/>
                <w:lang w:val="vi-VN"/>
              </w:rPr>
              <w:t xml:space="preserve">In các thông tin liên quan đến tài liệu, thống kê hoặc </w:t>
            </w:r>
            <w:r w:rsidRPr="009C1881">
              <w:rPr>
                <w:sz w:val="26"/>
                <w:szCs w:val="26"/>
                <w:lang w:val="vi-VN"/>
              </w:rPr>
              <w:lastRenderedPageBreak/>
              <w:t>độc giả yêu cầu in.</w:t>
            </w:r>
          </w:p>
        </w:tc>
        <w:tc>
          <w:tcPr>
            <w:tcW w:w="2545" w:type="dxa"/>
            <w:vAlign w:val="center"/>
          </w:tcPr>
          <w:p w14:paraId="2FBBC31F" w14:textId="77777777" w:rsidR="00880A07" w:rsidRPr="009C1881" w:rsidRDefault="00880A07" w:rsidP="008C0AB0">
            <w:pPr>
              <w:spacing w:line="360" w:lineRule="auto"/>
              <w:rPr>
                <w:sz w:val="26"/>
                <w:szCs w:val="26"/>
                <w:lang w:val="vi-VN"/>
              </w:rPr>
            </w:pPr>
            <w:r w:rsidRPr="009C1881">
              <w:rPr>
                <w:sz w:val="26"/>
                <w:szCs w:val="26"/>
                <w:lang w:val="vi-VN"/>
              </w:rPr>
              <w:lastRenderedPageBreak/>
              <w:t>Admin</w:t>
            </w:r>
          </w:p>
          <w:p w14:paraId="513939C7"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B6A6601" w14:textId="77777777" w:rsidR="00880A07" w:rsidRPr="009C1881" w:rsidRDefault="00880A07" w:rsidP="008C0AB0">
            <w:pPr>
              <w:spacing w:line="360" w:lineRule="auto"/>
              <w:rPr>
                <w:sz w:val="26"/>
                <w:szCs w:val="26"/>
                <w:lang w:val="vi-VN"/>
              </w:rPr>
            </w:pPr>
            <w:r w:rsidRPr="009C1881">
              <w:rPr>
                <w:sz w:val="26"/>
                <w:szCs w:val="26"/>
                <w:lang w:val="vi-VN"/>
              </w:rPr>
              <w:lastRenderedPageBreak/>
              <w:t>Độc giả</w:t>
            </w:r>
          </w:p>
        </w:tc>
      </w:tr>
      <w:tr w:rsidR="00880A07" w:rsidRPr="009C1881" w14:paraId="7F9E8B31" w14:textId="77777777" w:rsidTr="008C0AB0">
        <w:tc>
          <w:tcPr>
            <w:tcW w:w="879" w:type="dxa"/>
            <w:vAlign w:val="center"/>
          </w:tcPr>
          <w:p w14:paraId="084FCD77" w14:textId="77777777" w:rsidR="00880A07" w:rsidRPr="009C1881" w:rsidRDefault="00880A07" w:rsidP="008C0AB0">
            <w:pPr>
              <w:spacing w:line="360" w:lineRule="auto"/>
              <w:rPr>
                <w:sz w:val="26"/>
                <w:szCs w:val="26"/>
                <w:lang w:val="vi-VN"/>
              </w:rPr>
            </w:pPr>
            <w:r w:rsidRPr="009C1881">
              <w:rPr>
                <w:sz w:val="26"/>
                <w:szCs w:val="26"/>
                <w:lang w:val="vi-VN"/>
              </w:rPr>
              <w:lastRenderedPageBreak/>
              <w:t>UC10</w:t>
            </w:r>
          </w:p>
        </w:tc>
        <w:tc>
          <w:tcPr>
            <w:tcW w:w="2235" w:type="dxa"/>
            <w:vAlign w:val="center"/>
          </w:tcPr>
          <w:p w14:paraId="788A0E71" w14:textId="77777777" w:rsidR="00880A07" w:rsidRPr="009C1881" w:rsidRDefault="00880A07" w:rsidP="008C0AB0">
            <w:pPr>
              <w:spacing w:line="360" w:lineRule="auto"/>
              <w:rPr>
                <w:sz w:val="26"/>
                <w:szCs w:val="26"/>
                <w:lang w:val="vi-VN"/>
              </w:rPr>
            </w:pPr>
            <w:r w:rsidRPr="009C1881">
              <w:rPr>
                <w:sz w:val="26"/>
                <w:szCs w:val="26"/>
                <w:lang w:val="vi-VN"/>
              </w:rPr>
              <w:t>Bảo trì hệ thống</w:t>
            </w:r>
          </w:p>
        </w:tc>
        <w:tc>
          <w:tcPr>
            <w:tcW w:w="3118" w:type="dxa"/>
            <w:vAlign w:val="center"/>
          </w:tcPr>
          <w:p w14:paraId="6358F870" w14:textId="77777777" w:rsidR="00880A07" w:rsidRPr="009C1881" w:rsidRDefault="00880A07" w:rsidP="008C0AB0">
            <w:pPr>
              <w:spacing w:line="360" w:lineRule="auto"/>
              <w:rPr>
                <w:sz w:val="26"/>
                <w:szCs w:val="26"/>
                <w:lang w:val="vi-VN"/>
              </w:rPr>
            </w:pPr>
            <w:r w:rsidRPr="009C1881">
              <w:rPr>
                <w:sz w:val="26"/>
                <w:szCs w:val="26"/>
                <w:lang w:val="vi-VN"/>
              </w:rPr>
              <w:t>Bảo trì và sửa chữa hệ thống.</w:t>
            </w:r>
          </w:p>
        </w:tc>
        <w:tc>
          <w:tcPr>
            <w:tcW w:w="2545" w:type="dxa"/>
            <w:vAlign w:val="center"/>
          </w:tcPr>
          <w:p w14:paraId="673FD666" w14:textId="77777777" w:rsidR="00880A07" w:rsidRPr="009C1881" w:rsidRDefault="00880A07" w:rsidP="008C0AB0">
            <w:pPr>
              <w:spacing w:line="360" w:lineRule="auto"/>
              <w:rPr>
                <w:sz w:val="26"/>
                <w:szCs w:val="26"/>
                <w:lang w:val="vi-VN"/>
              </w:rPr>
            </w:pPr>
            <w:r w:rsidRPr="009C1881">
              <w:rPr>
                <w:sz w:val="26"/>
                <w:szCs w:val="26"/>
                <w:lang w:val="vi-VN"/>
              </w:rPr>
              <w:t>Admin</w:t>
            </w:r>
          </w:p>
          <w:p w14:paraId="1710EE9C"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r>
    </w:tbl>
    <w:p w14:paraId="004EE3AC" w14:textId="1D6EE4E3" w:rsidR="00880A07" w:rsidRPr="009C1881" w:rsidRDefault="00AB2FCF" w:rsidP="00AB2FCF">
      <w:pPr>
        <w:pStyle w:val="bng"/>
        <w:rPr>
          <w:lang w:val="vi-VN"/>
        </w:rPr>
      </w:pPr>
      <w:bookmarkStart w:id="67" w:name="_Toc135253605"/>
      <w:bookmarkEnd w:id="66"/>
      <w:r w:rsidRPr="009C1881">
        <w:rPr>
          <w:lang w:val="vi-VN"/>
        </w:rPr>
        <w:t>Bảng 2.3 Danh sách các use case tổng quát của hệ thống</w:t>
      </w:r>
      <w:bookmarkEnd w:id="67"/>
    </w:p>
    <w:p w14:paraId="03B20130" w14:textId="61DB6118" w:rsidR="00880A07" w:rsidRPr="009C1881" w:rsidRDefault="00880A07" w:rsidP="00B179F2">
      <w:pPr>
        <w:pStyle w:val="Tiumccp1"/>
        <w:rPr>
          <w:lang w:val="vi-VN"/>
        </w:rPr>
      </w:pPr>
      <w:bookmarkStart w:id="68" w:name="_Toc135253424"/>
      <w:r w:rsidRPr="009C1881">
        <w:rPr>
          <w:lang w:val="vi-VN"/>
        </w:rPr>
        <w:t xml:space="preserve">2.4 Các usecase </w:t>
      </w:r>
      <w:r w:rsidR="00B179F2" w:rsidRPr="009C1881">
        <w:rPr>
          <w:lang w:val="vi-VN"/>
        </w:rPr>
        <w:t xml:space="preserve">cụ thể </w:t>
      </w:r>
      <w:r w:rsidRPr="009C1881">
        <w:rPr>
          <w:lang w:val="vi-VN"/>
        </w:rPr>
        <w:t>trong hệ thống</w:t>
      </w:r>
      <w:bookmarkEnd w:id="68"/>
    </w:p>
    <w:tbl>
      <w:tblPr>
        <w:tblStyle w:val="TableGrid"/>
        <w:tblW w:w="0" w:type="auto"/>
        <w:tblLook w:val="04A0" w:firstRow="1" w:lastRow="0" w:firstColumn="1" w:lastColumn="0" w:noHBand="0" w:noVBand="1"/>
      </w:tblPr>
      <w:tblGrid>
        <w:gridCol w:w="878"/>
        <w:gridCol w:w="2236"/>
        <w:gridCol w:w="3603"/>
        <w:gridCol w:w="2060"/>
      </w:tblGrid>
      <w:tr w:rsidR="00880A07" w:rsidRPr="009C1881" w14:paraId="643EAE49" w14:textId="77777777" w:rsidTr="00097006">
        <w:tc>
          <w:tcPr>
            <w:tcW w:w="878" w:type="dxa"/>
            <w:vAlign w:val="center"/>
          </w:tcPr>
          <w:p w14:paraId="5EE43746" w14:textId="77777777" w:rsidR="00880A07" w:rsidRPr="009C1881" w:rsidRDefault="00880A07" w:rsidP="008C0AB0">
            <w:pPr>
              <w:spacing w:line="360" w:lineRule="auto"/>
              <w:jc w:val="center"/>
              <w:rPr>
                <w:b/>
                <w:bCs/>
                <w:sz w:val="26"/>
                <w:szCs w:val="26"/>
                <w:lang w:val="vi-VN"/>
              </w:rPr>
            </w:pPr>
            <w:bookmarkStart w:id="69" w:name="_Hlk130880980"/>
            <w:r w:rsidRPr="009C1881">
              <w:rPr>
                <w:b/>
                <w:bCs/>
                <w:sz w:val="26"/>
                <w:szCs w:val="26"/>
                <w:lang w:val="vi-VN"/>
              </w:rPr>
              <w:t>ID</w:t>
            </w:r>
          </w:p>
        </w:tc>
        <w:tc>
          <w:tcPr>
            <w:tcW w:w="2236" w:type="dxa"/>
            <w:vAlign w:val="center"/>
          </w:tcPr>
          <w:p w14:paraId="7429520B"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603" w:type="dxa"/>
            <w:vAlign w:val="center"/>
          </w:tcPr>
          <w:p w14:paraId="703D5320"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060" w:type="dxa"/>
            <w:vAlign w:val="center"/>
          </w:tcPr>
          <w:p w14:paraId="7BAAD873"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F3449E" w:rsidRPr="009C1881" w14:paraId="4F73E2DB" w14:textId="77777777" w:rsidTr="00097006">
        <w:tc>
          <w:tcPr>
            <w:tcW w:w="878" w:type="dxa"/>
            <w:vAlign w:val="center"/>
          </w:tcPr>
          <w:p w14:paraId="53B0FFC2" w14:textId="77777777" w:rsidR="00F3449E" w:rsidRPr="009C1881" w:rsidRDefault="00F3449E" w:rsidP="008C0AB0">
            <w:pPr>
              <w:spacing w:line="360" w:lineRule="auto"/>
              <w:rPr>
                <w:sz w:val="26"/>
                <w:szCs w:val="26"/>
                <w:lang w:val="vi-VN"/>
              </w:rPr>
            </w:pPr>
            <w:r w:rsidRPr="009C1881">
              <w:rPr>
                <w:sz w:val="26"/>
                <w:szCs w:val="26"/>
                <w:lang w:val="vi-VN"/>
              </w:rPr>
              <w:t>UC01</w:t>
            </w:r>
          </w:p>
        </w:tc>
        <w:tc>
          <w:tcPr>
            <w:tcW w:w="2236" w:type="dxa"/>
            <w:vAlign w:val="center"/>
          </w:tcPr>
          <w:p w14:paraId="48509C21" w14:textId="7561A16B" w:rsidR="00F3449E" w:rsidRPr="009C1881" w:rsidRDefault="00F3449E" w:rsidP="008C0AB0">
            <w:pPr>
              <w:spacing w:line="360" w:lineRule="auto"/>
              <w:rPr>
                <w:sz w:val="26"/>
                <w:szCs w:val="26"/>
                <w:lang w:val="vi-VN"/>
              </w:rPr>
            </w:pPr>
            <w:r w:rsidRPr="009C1881">
              <w:rPr>
                <w:sz w:val="26"/>
                <w:szCs w:val="26"/>
                <w:lang w:val="vi-VN"/>
              </w:rPr>
              <w:t>Đăng ký</w:t>
            </w:r>
            <w:r w:rsidR="00F61724" w:rsidRPr="009C1881">
              <w:rPr>
                <w:sz w:val="26"/>
                <w:szCs w:val="26"/>
                <w:lang w:val="vi-VN"/>
              </w:rPr>
              <w:t xml:space="preserve"> tài khoản</w:t>
            </w:r>
          </w:p>
        </w:tc>
        <w:tc>
          <w:tcPr>
            <w:tcW w:w="3603" w:type="dxa"/>
            <w:vAlign w:val="center"/>
          </w:tcPr>
          <w:p w14:paraId="578271FB" w14:textId="09BB1AD4" w:rsidR="00F3449E" w:rsidRPr="009C1881" w:rsidRDefault="00F3449E" w:rsidP="008C0AB0">
            <w:pPr>
              <w:spacing w:line="360" w:lineRule="auto"/>
              <w:jc w:val="both"/>
              <w:rPr>
                <w:sz w:val="26"/>
                <w:szCs w:val="26"/>
                <w:lang w:val="vi-VN"/>
              </w:rPr>
            </w:pPr>
            <w:r w:rsidRPr="009C1881">
              <w:rPr>
                <w:sz w:val="26"/>
                <w:szCs w:val="26"/>
                <w:lang w:val="vi-VN"/>
              </w:rPr>
              <w:t>Dùng để đăng ký tài khoản trên hệ thống.</w:t>
            </w:r>
          </w:p>
        </w:tc>
        <w:tc>
          <w:tcPr>
            <w:tcW w:w="2060" w:type="dxa"/>
            <w:vAlign w:val="center"/>
          </w:tcPr>
          <w:p w14:paraId="425B9BC6" w14:textId="7A7B0A9D" w:rsidR="00F3449E" w:rsidRPr="009C1881" w:rsidRDefault="00BA5322" w:rsidP="008C0AB0">
            <w:pPr>
              <w:spacing w:line="360" w:lineRule="auto"/>
              <w:rPr>
                <w:sz w:val="26"/>
                <w:szCs w:val="26"/>
                <w:lang w:val="vi-VN"/>
              </w:rPr>
            </w:pPr>
            <w:r w:rsidRPr="009C1881">
              <w:rPr>
                <w:sz w:val="26"/>
                <w:szCs w:val="26"/>
                <w:lang w:val="vi-VN"/>
              </w:rPr>
              <w:t>Độc giả</w:t>
            </w:r>
          </w:p>
        </w:tc>
      </w:tr>
      <w:tr w:rsidR="00F3449E" w:rsidRPr="009C1881" w14:paraId="49D7BDCB" w14:textId="77777777" w:rsidTr="00097006">
        <w:tc>
          <w:tcPr>
            <w:tcW w:w="878" w:type="dxa"/>
            <w:vAlign w:val="center"/>
          </w:tcPr>
          <w:p w14:paraId="2BD2C2ED" w14:textId="77777777" w:rsidR="00F3449E" w:rsidRPr="009C1881" w:rsidRDefault="00F3449E" w:rsidP="008C0AB0">
            <w:pPr>
              <w:spacing w:line="360" w:lineRule="auto"/>
              <w:rPr>
                <w:sz w:val="26"/>
                <w:szCs w:val="26"/>
                <w:lang w:val="vi-VN"/>
              </w:rPr>
            </w:pPr>
            <w:r w:rsidRPr="009C1881">
              <w:rPr>
                <w:sz w:val="26"/>
                <w:szCs w:val="26"/>
                <w:lang w:val="vi-VN"/>
              </w:rPr>
              <w:t>UC02</w:t>
            </w:r>
          </w:p>
        </w:tc>
        <w:tc>
          <w:tcPr>
            <w:tcW w:w="2236" w:type="dxa"/>
            <w:vAlign w:val="center"/>
          </w:tcPr>
          <w:p w14:paraId="4F8CCFFE" w14:textId="61427ABE" w:rsidR="00F3449E" w:rsidRPr="009C1881" w:rsidRDefault="00F3449E" w:rsidP="008C0AB0">
            <w:pPr>
              <w:spacing w:line="360" w:lineRule="auto"/>
              <w:rPr>
                <w:sz w:val="26"/>
                <w:szCs w:val="26"/>
                <w:lang w:val="vi-VN"/>
              </w:rPr>
            </w:pPr>
            <w:r w:rsidRPr="009C1881">
              <w:rPr>
                <w:sz w:val="26"/>
                <w:szCs w:val="26"/>
                <w:lang w:val="vi-VN"/>
              </w:rPr>
              <w:t>Đăng nhập</w:t>
            </w:r>
            <w:r w:rsidR="00F61724" w:rsidRPr="009C1881">
              <w:rPr>
                <w:sz w:val="26"/>
                <w:szCs w:val="26"/>
                <w:lang w:val="vi-VN"/>
              </w:rPr>
              <w:t xml:space="preserve"> tài khoản</w:t>
            </w:r>
          </w:p>
        </w:tc>
        <w:tc>
          <w:tcPr>
            <w:tcW w:w="3603" w:type="dxa"/>
            <w:vAlign w:val="center"/>
          </w:tcPr>
          <w:p w14:paraId="68143191" w14:textId="30AAEF7D" w:rsidR="00F3449E" w:rsidRPr="009C1881" w:rsidRDefault="00F3449E" w:rsidP="008C0AB0">
            <w:pPr>
              <w:spacing w:line="360" w:lineRule="auto"/>
              <w:jc w:val="both"/>
              <w:rPr>
                <w:sz w:val="26"/>
                <w:szCs w:val="26"/>
                <w:lang w:val="vi-VN"/>
              </w:rPr>
            </w:pPr>
            <w:r w:rsidRPr="009C1881">
              <w:rPr>
                <w:sz w:val="26"/>
                <w:szCs w:val="26"/>
                <w:lang w:val="vi-VN"/>
              </w:rPr>
              <w:t>Giúp khách hàng, quản trị viên sử dụng các chức năng cần đến quyền truy cập.</w:t>
            </w:r>
          </w:p>
        </w:tc>
        <w:tc>
          <w:tcPr>
            <w:tcW w:w="2060" w:type="dxa"/>
            <w:vAlign w:val="center"/>
          </w:tcPr>
          <w:p w14:paraId="69BE6FE6" w14:textId="0C4C83FB" w:rsidR="00F3449E" w:rsidRPr="009C1881" w:rsidRDefault="00BA5322" w:rsidP="008C0AB0">
            <w:pPr>
              <w:spacing w:line="360" w:lineRule="auto"/>
              <w:rPr>
                <w:sz w:val="26"/>
                <w:szCs w:val="26"/>
                <w:lang w:val="vi-VN"/>
              </w:rPr>
            </w:pPr>
            <w:r w:rsidRPr="009C1881">
              <w:rPr>
                <w:sz w:val="26"/>
                <w:szCs w:val="26"/>
                <w:lang w:val="vi-VN"/>
              </w:rPr>
              <w:t xml:space="preserve">Admin, </w:t>
            </w:r>
            <w:r w:rsidR="00D471D2" w:rsidRPr="009C1881">
              <w:rPr>
                <w:sz w:val="26"/>
                <w:szCs w:val="26"/>
                <w:lang w:val="vi-VN"/>
              </w:rPr>
              <w:t>B</w:t>
            </w:r>
            <w:r w:rsidRPr="009C1881">
              <w:rPr>
                <w:sz w:val="26"/>
                <w:szCs w:val="26"/>
                <w:lang w:val="vi-VN"/>
              </w:rPr>
              <w:t>an thủ thư, Kỹ thuật viên, Độc giả</w:t>
            </w:r>
          </w:p>
        </w:tc>
      </w:tr>
      <w:tr w:rsidR="00BA5322" w:rsidRPr="009C1881" w14:paraId="57C9EBCA" w14:textId="77777777" w:rsidTr="00097006">
        <w:tc>
          <w:tcPr>
            <w:tcW w:w="878" w:type="dxa"/>
            <w:vAlign w:val="center"/>
          </w:tcPr>
          <w:p w14:paraId="7498FC85" w14:textId="77777777" w:rsidR="00BA5322" w:rsidRPr="009C1881" w:rsidRDefault="00BA5322" w:rsidP="008C0AB0">
            <w:pPr>
              <w:spacing w:line="360" w:lineRule="auto"/>
              <w:rPr>
                <w:sz w:val="26"/>
                <w:szCs w:val="26"/>
                <w:lang w:val="vi-VN"/>
              </w:rPr>
            </w:pPr>
            <w:r w:rsidRPr="009C1881">
              <w:rPr>
                <w:sz w:val="26"/>
                <w:szCs w:val="26"/>
                <w:lang w:val="vi-VN"/>
              </w:rPr>
              <w:t>UC03</w:t>
            </w:r>
          </w:p>
        </w:tc>
        <w:tc>
          <w:tcPr>
            <w:tcW w:w="2236" w:type="dxa"/>
            <w:vAlign w:val="center"/>
          </w:tcPr>
          <w:p w14:paraId="2C1C6A1C" w14:textId="03503503" w:rsidR="00BA5322" w:rsidRPr="009C1881" w:rsidRDefault="00BA5322" w:rsidP="008C0AB0">
            <w:pPr>
              <w:spacing w:line="360" w:lineRule="auto"/>
              <w:rPr>
                <w:sz w:val="26"/>
                <w:szCs w:val="26"/>
                <w:lang w:val="vi-VN"/>
              </w:rPr>
            </w:pPr>
            <w:r w:rsidRPr="009C1881">
              <w:rPr>
                <w:sz w:val="26"/>
                <w:szCs w:val="26"/>
                <w:lang w:val="vi-VN"/>
              </w:rPr>
              <w:t>Đăng xuất</w:t>
            </w:r>
            <w:r w:rsidR="00F61724" w:rsidRPr="009C1881">
              <w:rPr>
                <w:sz w:val="26"/>
                <w:szCs w:val="26"/>
                <w:lang w:val="vi-VN"/>
              </w:rPr>
              <w:t xml:space="preserve"> tài khoản</w:t>
            </w:r>
          </w:p>
        </w:tc>
        <w:tc>
          <w:tcPr>
            <w:tcW w:w="3603" w:type="dxa"/>
            <w:vAlign w:val="center"/>
          </w:tcPr>
          <w:p w14:paraId="591F8E4F" w14:textId="4461CD4E" w:rsidR="00BA5322" w:rsidRPr="009C1881" w:rsidRDefault="00BA5322" w:rsidP="008C0AB0">
            <w:pPr>
              <w:spacing w:line="360" w:lineRule="auto"/>
              <w:jc w:val="both"/>
              <w:rPr>
                <w:sz w:val="26"/>
                <w:szCs w:val="26"/>
                <w:lang w:val="vi-VN"/>
              </w:rPr>
            </w:pPr>
            <w:r w:rsidRPr="009C1881">
              <w:rPr>
                <w:sz w:val="26"/>
                <w:szCs w:val="26"/>
                <w:lang w:val="vi-VN"/>
              </w:rPr>
              <w:t xml:space="preserve">Giúp </w:t>
            </w:r>
            <w:r w:rsidR="008C0AB0" w:rsidRPr="009C1881">
              <w:rPr>
                <w:sz w:val="26"/>
                <w:szCs w:val="26"/>
                <w:lang w:val="vi-VN"/>
              </w:rPr>
              <w:t>tất cả các actor</w:t>
            </w:r>
            <w:r w:rsidRPr="009C1881">
              <w:rPr>
                <w:sz w:val="26"/>
                <w:szCs w:val="26"/>
                <w:lang w:val="vi-VN"/>
              </w:rPr>
              <w:t xml:space="preserve"> đăng xuất tài khoản hiện tại.</w:t>
            </w:r>
          </w:p>
        </w:tc>
        <w:tc>
          <w:tcPr>
            <w:tcW w:w="2060" w:type="dxa"/>
            <w:vAlign w:val="center"/>
          </w:tcPr>
          <w:p w14:paraId="2AA35A3F" w14:textId="7A5E1EC8" w:rsidR="00BA5322" w:rsidRPr="009C1881" w:rsidRDefault="00BA5322" w:rsidP="008C0AB0">
            <w:pPr>
              <w:spacing w:line="360" w:lineRule="auto"/>
              <w:rPr>
                <w:sz w:val="26"/>
                <w:szCs w:val="26"/>
                <w:lang w:val="vi-VN"/>
              </w:rPr>
            </w:pPr>
            <w:r w:rsidRPr="009C1881">
              <w:rPr>
                <w:sz w:val="26"/>
                <w:szCs w:val="26"/>
                <w:lang w:val="vi-VN"/>
              </w:rPr>
              <w:t>Admin, ban thủ thư, Kỹ thuật viên, Độc giả</w:t>
            </w:r>
          </w:p>
        </w:tc>
      </w:tr>
      <w:tr w:rsidR="00BA5322" w:rsidRPr="009C1881" w14:paraId="7D5EDE62" w14:textId="77777777" w:rsidTr="00097006">
        <w:tc>
          <w:tcPr>
            <w:tcW w:w="878" w:type="dxa"/>
            <w:vAlign w:val="center"/>
          </w:tcPr>
          <w:p w14:paraId="78679A77" w14:textId="77777777" w:rsidR="00BA5322" w:rsidRPr="009C1881" w:rsidRDefault="00BA5322" w:rsidP="008C0AB0">
            <w:pPr>
              <w:spacing w:line="360" w:lineRule="auto"/>
              <w:rPr>
                <w:sz w:val="26"/>
                <w:szCs w:val="26"/>
                <w:lang w:val="vi-VN"/>
              </w:rPr>
            </w:pPr>
            <w:r w:rsidRPr="009C1881">
              <w:rPr>
                <w:sz w:val="26"/>
                <w:szCs w:val="26"/>
                <w:lang w:val="vi-VN"/>
              </w:rPr>
              <w:t>UC04</w:t>
            </w:r>
          </w:p>
        </w:tc>
        <w:tc>
          <w:tcPr>
            <w:tcW w:w="2236" w:type="dxa"/>
            <w:vAlign w:val="center"/>
          </w:tcPr>
          <w:p w14:paraId="399DD1A0" w14:textId="474B803E" w:rsidR="00BA5322" w:rsidRPr="009C1881" w:rsidRDefault="00BA5322" w:rsidP="008C0AB0">
            <w:pPr>
              <w:spacing w:line="360" w:lineRule="auto"/>
              <w:rPr>
                <w:sz w:val="26"/>
                <w:szCs w:val="26"/>
                <w:lang w:val="vi-VN"/>
              </w:rPr>
            </w:pPr>
            <w:r w:rsidRPr="009C1881">
              <w:rPr>
                <w:sz w:val="26"/>
                <w:szCs w:val="26"/>
                <w:lang w:val="vi-VN"/>
              </w:rPr>
              <w:t>Thêm người dùng</w:t>
            </w:r>
          </w:p>
        </w:tc>
        <w:tc>
          <w:tcPr>
            <w:tcW w:w="3603" w:type="dxa"/>
            <w:vAlign w:val="center"/>
          </w:tcPr>
          <w:p w14:paraId="767FAD7B" w14:textId="06A792DD" w:rsidR="00BA5322" w:rsidRPr="009C1881" w:rsidRDefault="008C0AB0" w:rsidP="008C0AB0">
            <w:pPr>
              <w:spacing w:line="360" w:lineRule="auto"/>
              <w:jc w:val="both"/>
              <w:rPr>
                <w:sz w:val="26"/>
                <w:szCs w:val="26"/>
                <w:lang w:val="vi-VN"/>
              </w:rPr>
            </w:pPr>
            <w:r w:rsidRPr="009C1881">
              <w:rPr>
                <w:sz w:val="26"/>
                <w:szCs w:val="26"/>
                <w:lang w:val="vi-VN"/>
              </w:rPr>
              <w:t>Thêm người dùng mới vào hệ thống.</w:t>
            </w:r>
          </w:p>
        </w:tc>
        <w:tc>
          <w:tcPr>
            <w:tcW w:w="2060" w:type="dxa"/>
            <w:vAlign w:val="center"/>
          </w:tcPr>
          <w:p w14:paraId="1B2F3708" w14:textId="1336D7DB"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4F0C0E1" w14:textId="77777777" w:rsidTr="00097006">
        <w:tc>
          <w:tcPr>
            <w:tcW w:w="878" w:type="dxa"/>
            <w:vAlign w:val="center"/>
          </w:tcPr>
          <w:p w14:paraId="3B864372" w14:textId="77777777" w:rsidR="00BA5322" w:rsidRPr="009C1881" w:rsidRDefault="00BA5322" w:rsidP="008C0AB0">
            <w:pPr>
              <w:spacing w:line="360" w:lineRule="auto"/>
              <w:rPr>
                <w:sz w:val="26"/>
                <w:szCs w:val="26"/>
                <w:lang w:val="vi-VN"/>
              </w:rPr>
            </w:pPr>
            <w:r w:rsidRPr="009C1881">
              <w:rPr>
                <w:sz w:val="26"/>
                <w:szCs w:val="26"/>
                <w:lang w:val="vi-VN"/>
              </w:rPr>
              <w:t>UC05</w:t>
            </w:r>
          </w:p>
        </w:tc>
        <w:tc>
          <w:tcPr>
            <w:tcW w:w="2236" w:type="dxa"/>
            <w:vAlign w:val="center"/>
          </w:tcPr>
          <w:p w14:paraId="28D65158" w14:textId="2BE1114A" w:rsidR="00BA5322" w:rsidRPr="009C1881" w:rsidRDefault="00BA5322" w:rsidP="008C0AB0">
            <w:pPr>
              <w:spacing w:line="360" w:lineRule="auto"/>
              <w:rPr>
                <w:sz w:val="26"/>
                <w:szCs w:val="26"/>
                <w:lang w:val="vi-VN"/>
              </w:rPr>
            </w:pPr>
            <w:r w:rsidRPr="009C1881">
              <w:rPr>
                <w:sz w:val="26"/>
                <w:szCs w:val="26"/>
                <w:lang w:val="vi-VN"/>
              </w:rPr>
              <w:t>Sửa thông tin người dùng</w:t>
            </w:r>
          </w:p>
        </w:tc>
        <w:tc>
          <w:tcPr>
            <w:tcW w:w="3603" w:type="dxa"/>
            <w:vAlign w:val="center"/>
          </w:tcPr>
          <w:p w14:paraId="40FB6A25" w14:textId="2BB98171" w:rsidR="00BA5322" w:rsidRPr="009C1881" w:rsidRDefault="008C0AB0" w:rsidP="008C0AB0">
            <w:pPr>
              <w:spacing w:line="360" w:lineRule="auto"/>
              <w:jc w:val="both"/>
              <w:rPr>
                <w:sz w:val="26"/>
                <w:szCs w:val="26"/>
                <w:lang w:val="vi-VN"/>
              </w:rPr>
            </w:pPr>
            <w:r w:rsidRPr="009C1881">
              <w:rPr>
                <w:sz w:val="26"/>
                <w:szCs w:val="26"/>
                <w:lang w:val="vi-VN"/>
              </w:rPr>
              <w:t>Sửa thông tin người dung trong hệ thống.</w:t>
            </w:r>
          </w:p>
        </w:tc>
        <w:tc>
          <w:tcPr>
            <w:tcW w:w="2060" w:type="dxa"/>
            <w:vAlign w:val="center"/>
          </w:tcPr>
          <w:p w14:paraId="0823EABB" w14:textId="37281610"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4CD41DAE" w14:textId="77777777" w:rsidTr="00097006">
        <w:tc>
          <w:tcPr>
            <w:tcW w:w="878" w:type="dxa"/>
            <w:vAlign w:val="center"/>
          </w:tcPr>
          <w:p w14:paraId="03245361" w14:textId="77777777" w:rsidR="00BA5322" w:rsidRPr="009C1881" w:rsidRDefault="00BA5322" w:rsidP="008C0AB0">
            <w:pPr>
              <w:spacing w:line="360" w:lineRule="auto"/>
              <w:rPr>
                <w:sz w:val="26"/>
                <w:szCs w:val="26"/>
                <w:lang w:val="vi-VN"/>
              </w:rPr>
            </w:pPr>
            <w:r w:rsidRPr="009C1881">
              <w:rPr>
                <w:sz w:val="26"/>
                <w:szCs w:val="26"/>
                <w:lang w:val="vi-VN"/>
              </w:rPr>
              <w:t>UC06</w:t>
            </w:r>
          </w:p>
        </w:tc>
        <w:tc>
          <w:tcPr>
            <w:tcW w:w="2236" w:type="dxa"/>
            <w:vAlign w:val="center"/>
          </w:tcPr>
          <w:p w14:paraId="239F6956" w14:textId="2DA0DDA3" w:rsidR="00BA5322" w:rsidRPr="009C1881" w:rsidRDefault="00BA5322" w:rsidP="008C0AB0">
            <w:pPr>
              <w:spacing w:line="360" w:lineRule="auto"/>
              <w:rPr>
                <w:sz w:val="26"/>
                <w:szCs w:val="26"/>
                <w:lang w:val="vi-VN"/>
              </w:rPr>
            </w:pPr>
            <w:r w:rsidRPr="009C1881">
              <w:rPr>
                <w:sz w:val="26"/>
                <w:szCs w:val="26"/>
                <w:lang w:val="vi-VN"/>
              </w:rPr>
              <w:t>Xóa người dùng</w:t>
            </w:r>
          </w:p>
        </w:tc>
        <w:tc>
          <w:tcPr>
            <w:tcW w:w="3603" w:type="dxa"/>
            <w:vAlign w:val="center"/>
          </w:tcPr>
          <w:p w14:paraId="3598CB75" w14:textId="27C5F3EA" w:rsidR="00BA5322" w:rsidRPr="009C1881" w:rsidRDefault="008C0AB0" w:rsidP="008C0AB0">
            <w:pPr>
              <w:spacing w:line="360" w:lineRule="auto"/>
              <w:jc w:val="both"/>
              <w:rPr>
                <w:sz w:val="26"/>
                <w:szCs w:val="26"/>
                <w:lang w:val="vi-VN"/>
              </w:rPr>
            </w:pPr>
            <w:r w:rsidRPr="009C1881">
              <w:rPr>
                <w:sz w:val="26"/>
                <w:szCs w:val="26"/>
                <w:lang w:val="vi-VN"/>
              </w:rPr>
              <w:t>Xóa người dùng trong hệ thống.</w:t>
            </w:r>
          </w:p>
        </w:tc>
        <w:tc>
          <w:tcPr>
            <w:tcW w:w="2060" w:type="dxa"/>
            <w:vAlign w:val="center"/>
          </w:tcPr>
          <w:p w14:paraId="41C20F5C" w14:textId="17E34659"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3DB70FB" w14:textId="77777777" w:rsidTr="00097006">
        <w:tc>
          <w:tcPr>
            <w:tcW w:w="878" w:type="dxa"/>
            <w:vAlign w:val="center"/>
          </w:tcPr>
          <w:p w14:paraId="00836D36" w14:textId="77777777" w:rsidR="00BA5322" w:rsidRPr="009C1881" w:rsidRDefault="00BA5322" w:rsidP="008C0AB0">
            <w:pPr>
              <w:spacing w:line="360" w:lineRule="auto"/>
              <w:rPr>
                <w:sz w:val="26"/>
                <w:szCs w:val="26"/>
                <w:lang w:val="vi-VN"/>
              </w:rPr>
            </w:pPr>
            <w:r w:rsidRPr="009C1881">
              <w:rPr>
                <w:sz w:val="26"/>
                <w:szCs w:val="26"/>
                <w:lang w:val="vi-VN"/>
              </w:rPr>
              <w:t>UC07</w:t>
            </w:r>
          </w:p>
        </w:tc>
        <w:tc>
          <w:tcPr>
            <w:tcW w:w="2236" w:type="dxa"/>
            <w:vAlign w:val="center"/>
          </w:tcPr>
          <w:p w14:paraId="4D0171A8" w14:textId="5534885B" w:rsidR="00BA5322" w:rsidRPr="009C1881" w:rsidRDefault="00BA5322" w:rsidP="008C0AB0">
            <w:pPr>
              <w:spacing w:line="360" w:lineRule="auto"/>
              <w:rPr>
                <w:sz w:val="26"/>
                <w:szCs w:val="26"/>
                <w:lang w:val="vi-VN"/>
              </w:rPr>
            </w:pPr>
            <w:r w:rsidRPr="009C1881">
              <w:rPr>
                <w:sz w:val="26"/>
                <w:szCs w:val="26"/>
                <w:lang w:val="vi-VN"/>
              </w:rPr>
              <w:t>Sao lưu phục hồi dữ liệu</w:t>
            </w:r>
          </w:p>
        </w:tc>
        <w:tc>
          <w:tcPr>
            <w:tcW w:w="3603" w:type="dxa"/>
            <w:vAlign w:val="center"/>
          </w:tcPr>
          <w:p w14:paraId="4B7206FC" w14:textId="667C1EA5" w:rsidR="00BA5322" w:rsidRPr="009C1881" w:rsidRDefault="008C0AB0" w:rsidP="008C0AB0">
            <w:pPr>
              <w:spacing w:line="360" w:lineRule="auto"/>
              <w:jc w:val="both"/>
              <w:rPr>
                <w:sz w:val="26"/>
                <w:szCs w:val="26"/>
                <w:lang w:val="vi-VN"/>
              </w:rPr>
            </w:pPr>
            <w:r w:rsidRPr="009C1881">
              <w:rPr>
                <w:sz w:val="26"/>
                <w:szCs w:val="26"/>
                <w:lang w:val="vi-VN"/>
              </w:rPr>
              <w:t>Khôi phục và sao lưu lại dữ liệu của hệ thống.</w:t>
            </w:r>
          </w:p>
        </w:tc>
        <w:tc>
          <w:tcPr>
            <w:tcW w:w="2060" w:type="dxa"/>
            <w:vAlign w:val="center"/>
          </w:tcPr>
          <w:p w14:paraId="7082C564" w14:textId="050E7258"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F9DAAF2" w14:textId="77777777" w:rsidTr="00097006">
        <w:tc>
          <w:tcPr>
            <w:tcW w:w="878" w:type="dxa"/>
            <w:vAlign w:val="center"/>
          </w:tcPr>
          <w:p w14:paraId="748A3D80" w14:textId="77777777" w:rsidR="00BA5322" w:rsidRPr="009C1881" w:rsidRDefault="00BA5322" w:rsidP="008C0AB0">
            <w:pPr>
              <w:spacing w:line="360" w:lineRule="auto"/>
              <w:rPr>
                <w:sz w:val="26"/>
                <w:szCs w:val="26"/>
                <w:lang w:val="vi-VN"/>
              </w:rPr>
            </w:pPr>
            <w:r w:rsidRPr="009C1881">
              <w:rPr>
                <w:sz w:val="26"/>
                <w:szCs w:val="26"/>
                <w:lang w:val="vi-VN"/>
              </w:rPr>
              <w:t>UC08</w:t>
            </w:r>
          </w:p>
        </w:tc>
        <w:tc>
          <w:tcPr>
            <w:tcW w:w="2236" w:type="dxa"/>
            <w:vAlign w:val="center"/>
          </w:tcPr>
          <w:p w14:paraId="76663C0D" w14:textId="67E4D261" w:rsidR="00BA5322" w:rsidRPr="009C1881" w:rsidRDefault="00BA5322" w:rsidP="008C0AB0">
            <w:pPr>
              <w:spacing w:line="360" w:lineRule="auto"/>
              <w:rPr>
                <w:sz w:val="26"/>
                <w:szCs w:val="26"/>
                <w:lang w:val="vi-VN"/>
              </w:rPr>
            </w:pPr>
            <w:r w:rsidRPr="009C1881">
              <w:rPr>
                <w:sz w:val="26"/>
                <w:szCs w:val="26"/>
                <w:lang w:val="vi-VN"/>
              </w:rPr>
              <w:t>Phân quyền cho người dùng</w:t>
            </w:r>
          </w:p>
        </w:tc>
        <w:tc>
          <w:tcPr>
            <w:tcW w:w="3603" w:type="dxa"/>
            <w:vAlign w:val="center"/>
          </w:tcPr>
          <w:p w14:paraId="4B1AB5EF" w14:textId="37D5D100" w:rsidR="00BA5322" w:rsidRPr="009C1881" w:rsidRDefault="00D30EE9" w:rsidP="008C0AB0">
            <w:pPr>
              <w:spacing w:line="360" w:lineRule="auto"/>
              <w:jc w:val="both"/>
              <w:rPr>
                <w:sz w:val="26"/>
                <w:szCs w:val="26"/>
                <w:lang w:val="vi-VN"/>
              </w:rPr>
            </w:pPr>
            <w:r w:rsidRPr="009C1881">
              <w:rPr>
                <w:sz w:val="26"/>
                <w:szCs w:val="26"/>
                <w:lang w:val="vi-VN"/>
              </w:rPr>
              <w:t>Thiết lập các vai trò cho người dùng trong hệ thống.</w:t>
            </w:r>
          </w:p>
        </w:tc>
        <w:tc>
          <w:tcPr>
            <w:tcW w:w="2060" w:type="dxa"/>
            <w:vAlign w:val="center"/>
          </w:tcPr>
          <w:p w14:paraId="5AC26B5D" w14:textId="16453B51" w:rsidR="00BA5322" w:rsidRPr="009C1881" w:rsidRDefault="00BA5322" w:rsidP="008C0AB0">
            <w:pPr>
              <w:spacing w:line="360" w:lineRule="auto"/>
              <w:rPr>
                <w:sz w:val="26"/>
                <w:szCs w:val="26"/>
                <w:lang w:val="vi-VN"/>
              </w:rPr>
            </w:pPr>
            <w:r w:rsidRPr="009C1881">
              <w:rPr>
                <w:sz w:val="26"/>
                <w:szCs w:val="26"/>
                <w:lang w:val="vi-VN"/>
              </w:rPr>
              <w:t>Admin</w:t>
            </w:r>
          </w:p>
        </w:tc>
      </w:tr>
      <w:tr w:rsidR="00D30EE9" w:rsidRPr="009C1881" w14:paraId="7E94FB6E" w14:textId="77777777" w:rsidTr="00097006">
        <w:tc>
          <w:tcPr>
            <w:tcW w:w="878" w:type="dxa"/>
            <w:vAlign w:val="center"/>
          </w:tcPr>
          <w:p w14:paraId="0EB3EFCB" w14:textId="77777777" w:rsidR="00D30EE9" w:rsidRPr="009C1881" w:rsidRDefault="00D30EE9" w:rsidP="00D30EE9">
            <w:pPr>
              <w:spacing w:line="360" w:lineRule="auto"/>
              <w:rPr>
                <w:sz w:val="26"/>
                <w:szCs w:val="26"/>
                <w:lang w:val="vi-VN"/>
              </w:rPr>
            </w:pPr>
            <w:r w:rsidRPr="009C1881">
              <w:rPr>
                <w:sz w:val="26"/>
                <w:szCs w:val="26"/>
                <w:lang w:val="vi-VN"/>
              </w:rPr>
              <w:t>UC09</w:t>
            </w:r>
          </w:p>
        </w:tc>
        <w:tc>
          <w:tcPr>
            <w:tcW w:w="2236" w:type="dxa"/>
            <w:vAlign w:val="center"/>
          </w:tcPr>
          <w:p w14:paraId="2802E530" w14:textId="41796150" w:rsidR="00D30EE9" w:rsidRPr="009C1881" w:rsidRDefault="00D30EE9" w:rsidP="00D30EE9">
            <w:pPr>
              <w:spacing w:line="360" w:lineRule="auto"/>
              <w:rPr>
                <w:sz w:val="26"/>
                <w:szCs w:val="26"/>
                <w:lang w:val="vi-VN"/>
              </w:rPr>
            </w:pPr>
            <w:r w:rsidRPr="009C1881">
              <w:rPr>
                <w:sz w:val="26"/>
                <w:szCs w:val="26"/>
                <w:lang w:val="vi-VN"/>
              </w:rPr>
              <w:t>Thêm tài liệu</w:t>
            </w:r>
          </w:p>
        </w:tc>
        <w:tc>
          <w:tcPr>
            <w:tcW w:w="3603" w:type="dxa"/>
            <w:vAlign w:val="center"/>
          </w:tcPr>
          <w:p w14:paraId="121F1CE2" w14:textId="071B8DD2" w:rsidR="00D30EE9" w:rsidRPr="009C1881" w:rsidRDefault="00D30EE9" w:rsidP="00D30EE9">
            <w:pPr>
              <w:spacing w:line="360" w:lineRule="auto"/>
              <w:jc w:val="both"/>
              <w:rPr>
                <w:sz w:val="26"/>
                <w:szCs w:val="26"/>
                <w:lang w:val="vi-VN"/>
              </w:rPr>
            </w:pPr>
            <w:r w:rsidRPr="009C1881">
              <w:rPr>
                <w:sz w:val="26"/>
                <w:szCs w:val="26"/>
                <w:lang w:val="vi-VN"/>
              </w:rPr>
              <w:t>Thêm tài liệu vào hệ thống.</w:t>
            </w:r>
          </w:p>
        </w:tc>
        <w:tc>
          <w:tcPr>
            <w:tcW w:w="2060" w:type="dxa"/>
            <w:vAlign w:val="center"/>
          </w:tcPr>
          <w:p w14:paraId="4EA3D7A7" w14:textId="0DADD7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53E51A8" w14:textId="77777777" w:rsidTr="00097006">
        <w:tc>
          <w:tcPr>
            <w:tcW w:w="878" w:type="dxa"/>
            <w:vAlign w:val="center"/>
          </w:tcPr>
          <w:p w14:paraId="347E9C07" w14:textId="77777777" w:rsidR="00D30EE9" w:rsidRPr="009C1881" w:rsidRDefault="00D30EE9" w:rsidP="00D30EE9">
            <w:pPr>
              <w:spacing w:line="360" w:lineRule="auto"/>
              <w:rPr>
                <w:sz w:val="26"/>
                <w:szCs w:val="26"/>
                <w:lang w:val="vi-VN"/>
              </w:rPr>
            </w:pPr>
            <w:r w:rsidRPr="009C1881">
              <w:rPr>
                <w:sz w:val="26"/>
                <w:szCs w:val="26"/>
                <w:lang w:val="vi-VN"/>
              </w:rPr>
              <w:t>UC10</w:t>
            </w:r>
          </w:p>
        </w:tc>
        <w:tc>
          <w:tcPr>
            <w:tcW w:w="2236" w:type="dxa"/>
            <w:vAlign w:val="center"/>
          </w:tcPr>
          <w:p w14:paraId="78349620" w14:textId="6415A58B" w:rsidR="00D30EE9" w:rsidRPr="009C1881" w:rsidRDefault="00D30EE9" w:rsidP="00D30EE9">
            <w:pPr>
              <w:spacing w:line="360" w:lineRule="auto"/>
              <w:rPr>
                <w:sz w:val="26"/>
                <w:szCs w:val="26"/>
                <w:lang w:val="vi-VN"/>
              </w:rPr>
            </w:pPr>
            <w:r w:rsidRPr="009C1881">
              <w:rPr>
                <w:sz w:val="26"/>
                <w:szCs w:val="26"/>
                <w:lang w:val="vi-VN"/>
              </w:rPr>
              <w:t>Xóa tài liệu</w:t>
            </w:r>
          </w:p>
        </w:tc>
        <w:tc>
          <w:tcPr>
            <w:tcW w:w="3603" w:type="dxa"/>
            <w:vAlign w:val="center"/>
          </w:tcPr>
          <w:p w14:paraId="147044CF" w14:textId="442DD87C" w:rsidR="00D30EE9" w:rsidRPr="009C1881" w:rsidRDefault="00D30EE9" w:rsidP="00D30EE9">
            <w:pPr>
              <w:spacing w:line="360" w:lineRule="auto"/>
              <w:jc w:val="both"/>
              <w:rPr>
                <w:sz w:val="26"/>
                <w:szCs w:val="26"/>
                <w:lang w:val="vi-VN"/>
              </w:rPr>
            </w:pPr>
            <w:r w:rsidRPr="009C1881">
              <w:rPr>
                <w:sz w:val="26"/>
                <w:szCs w:val="26"/>
                <w:lang w:val="vi-VN"/>
              </w:rPr>
              <w:t>Xóa tài liệu ra khỏi hệ thống.</w:t>
            </w:r>
          </w:p>
        </w:tc>
        <w:tc>
          <w:tcPr>
            <w:tcW w:w="2060" w:type="dxa"/>
            <w:vAlign w:val="center"/>
          </w:tcPr>
          <w:p w14:paraId="320C845A" w14:textId="35329724"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66D465F2" w14:textId="77777777" w:rsidTr="00097006">
        <w:tc>
          <w:tcPr>
            <w:tcW w:w="878" w:type="dxa"/>
            <w:vAlign w:val="center"/>
          </w:tcPr>
          <w:p w14:paraId="62CF4F27" w14:textId="77777777" w:rsidR="00D30EE9" w:rsidRPr="009C1881" w:rsidRDefault="00D30EE9" w:rsidP="00D30EE9">
            <w:pPr>
              <w:spacing w:line="360" w:lineRule="auto"/>
              <w:rPr>
                <w:sz w:val="26"/>
                <w:szCs w:val="26"/>
                <w:lang w:val="vi-VN"/>
              </w:rPr>
            </w:pPr>
            <w:r w:rsidRPr="009C1881">
              <w:rPr>
                <w:sz w:val="26"/>
                <w:szCs w:val="26"/>
                <w:lang w:val="vi-VN"/>
              </w:rPr>
              <w:lastRenderedPageBreak/>
              <w:t>UC11</w:t>
            </w:r>
          </w:p>
        </w:tc>
        <w:tc>
          <w:tcPr>
            <w:tcW w:w="2236" w:type="dxa"/>
            <w:vAlign w:val="center"/>
          </w:tcPr>
          <w:p w14:paraId="461C830E" w14:textId="3215970F" w:rsidR="00D30EE9" w:rsidRPr="009C1881" w:rsidRDefault="00D30EE9" w:rsidP="00D30EE9">
            <w:pPr>
              <w:spacing w:line="360" w:lineRule="auto"/>
              <w:rPr>
                <w:sz w:val="26"/>
                <w:szCs w:val="26"/>
                <w:lang w:val="vi-VN"/>
              </w:rPr>
            </w:pPr>
            <w:r w:rsidRPr="009C1881">
              <w:rPr>
                <w:sz w:val="26"/>
                <w:szCs w:val="26"/>
                <w:lang w:val="vi-VN"/>
              </w:rPr>
              <w:t>Cập nhật tài liệu</w:t>
            </w:r>
          </w:p>
        </w:tc>
        <w:tc>
          <w:tcPr>
            <w:tcW w:w="3603" w:type="dxa"/>
            <w:vAlign w:val="center"/>
          </w:tcPr>
          <w:p w14:paraId="4EDC7B8A" w14:textId="6A819ACE" w:rsidR="00D30EE9" w:rsidRPr="009C1881" w:rsidRDefault="00D30EE9" w:rsidP="00D30EE9">
            <w:pPr>
              <w:spacing w:line="360" w:lineRule="auto"/>
              <w:jc w:val="both"/>
              <w:rPr>
                <w:sz w:val="26"/>
                <w:szCs w:val="26"/>
                <w:lang w:val="vi-VN"/>
              </w:rPr>
            </w:pPr>
            <w:r w:rsidRPr="009C1881">
              <w:rPr>
                <w:sz w:val="26"/>
                <w:szCs w:val="26"/>
                <w:lang w:val="vi-VN"/>
              </w:rPr>
              <w:t>Cập nhật lại thông tin tài liệu trên hệ thống.</w:t>
            </w:r>
          </w:p>
        </w:tc>
        <w:tc>
          <w:tcPr>
            <w:tcW w:w="2060" w:type="dxa"/>
            <w:vAlign w:val="center"/>
          </w:tcPr>
          <w:p w14:paraId="7B7C3399" w14:textId="4669CF6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6F6C6FC" w14:textId="77777777" w:rsidTr="00097006">
        <w:tc>
          <w:tcPr>
            <w:tcW w:w="878" w:type="dxa"/>
            <w:vAlign w:val="center"/>
          </w:tcPr>
          <w:p w14:paraId="7D57EE5F" w14:textId="77777777" w:rsidR="00D30EE9" w:rsidRPr="009C1881" w:rsidRDefault="00D30EE9" w:rsidP="00D30EE9">
            <w:pPr>
              <w:spacing w:line="360" w:lineRule="auto"/>
              <w:rPr>
                <w:sz w:val="26"/>
                <w:szCs w:val="26"/>
                <w:lang w:val="vi-VN"/>
              </w:rPr>
            </w:pPr>
            <w:r w:rsidRPr="009C1881">
              <w:rPr>
                <w:sz w:val="26"/>
                <w:szCs w:val="26"/>
                <w:lang w:val="vi-VN"/>
              </w:rPr>
              <w:t>UC12</w:t>
            </w:r>
          </w:p>
        </w:tc>
        <w:tc>
          <w:tcPr>
            <w:tcW w:w="2236" w:type="dxa"/>
            <w:vAlign w:val="center"/>
          </w:tcPr>
          <w:p w14:paraId="31609D36" w14:textId="1ECF3484" w:rsidR="00D30EE9" w:rsidRPr="009C1881" w:rsidRDefault="00D30EE9" w:rsidP="00D30EE9">
            <w:pPr>
              <w:spacing w:line="360" w:lineRule="auto"/>
              <w:rPr>
                <w:sz w:val="26"/>
                <w:szCs w:val="26"/>
                <w:lang w:val="vi-VN"/>
              </w:rPr>
            </w:pPr>
            <w:r w:rsidRPr="009C1881">
              <w:rPr>
                <w:sz w:val="26"/>
                <w:szCs w:val="26"/>
                <w:lang w:val="vi-VN"/>
              </w:rPr>
              <w:t>Lưu trữ thông tin tài liệu</w:t>
            </w:r>
          </w:p>
        </w:tc>
        <w:tc>
          <w:tcPr>
            <w:tcW w:w="3603" w:type="dxa"/>
            <w:vAlign w:val="center"/>
          </w:tcPr>
          <w:p w14:paraId="627BED44" w14:textId="2ECA8766" w:rsidR="00D30EE9" w:rsidRPr="009C1881" w:rsidRDefault="00D30EE9" w:rsidP="00D30EE9">
            <w:pPr>
              <w:spacing w:line="360" w:lineRule="auto"/>
              <w:jc w:val="both"/>
              <w:rPr>
                <w:sz w:val="26"/>
                <w:szCs w:val="26"/>
                <w:lang w:val="vi-VN"/>
              </w:rPr>
            </w:pPr>
            <w:r w:rsidRPr="009C1881">
              <w:rPr>
                <w:sz w:val="26"/>
                <w:szCs w:val="26"/>
                <w:lang w:val="vi-VN"/>
              </w:rPr>
              <w:t>Lưu trữ thông tin tài liệu để dễ truy xuất</w:t>
            </w:r>
          </w:p>
        </w:tc>
        <w:tc>
          <w:tcPr>
            <w:tcW w:w="2060" w:type="dxa"/>
            <w:vAlign w:val="center"/>
          </w:tcPr>
          <w:p w14:paraId="474A42F0" w14:textId="4A4A3A8F"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D1EF18A" w14:textId="77777777" w:rsidTr="00097006">
        <w:tc>
          <w:tcPr>
            <w:tcW w:w="878" w:type="dxa"/>
            <w:vAlign w:val="center"/>
          </w:tcPr>
          <w:p w14:paraId="443C6433" w14:textId="77777777" w:rsidR="00D30EE9" w:rsidRPr="009C1881" w:rsidRDefault="00D30EE9" w:rsidP="00D30EE9">
            <w:pPr>
              <w:spacing w:line="360" w:lineRule="auto"/>
              <w:rPr>
                <w:sz w:val="26"/>
                <w:szCs w:val="26"/>
                <w:lang w:val="vi-VN"/>
              </w:rPr>
            </w:pPr>
            <w:r w:rsidRPr="009C1881">
              <w:rPr>
                <w:sz w:val="26"/>
                <w:szCs w:val="26"/>
                <w:lang w:val="vi-VN"/>
              </w:rPr>
              <w:t>UC13</w:t>
            </w:r>
          </w:p>
        </w:tc>
        <w:tc>
          <w:tcPr>
            <w:tcW w:w="2236" w:type="dxa"/>
            <w:vAlign w:val="center"/>
          </w:tcPr>
          <w:p w14:paraId="5BDCCA46" w14:textId="358FD93D" w:rsidR="00D30EE9" w:rsidRPr="009C1881" w:rsidRDefault="00D30EE9" w:rsidP="00D30EE9">
            <w:pPr>
              <w:spacing w:line="360" w:lineRule="auto"/>
              <w:rPr>
                <w:sz w:val="26"/>
                <w:szCs w:val="26"/>
                <w:lang w:val="vi-VN"/>
              </w:rPr>
            </w:pPr>
            <w:r w:rsidRPr="009C1881">
              <w:rPr>
                <w:sz w:val="26"/>
                <w:szCs w:val="26"/>
                <w:lang w:val="vi-VN"/>
              </w:rPr>
              <w:t>Thông báo cho người dung có tài liệu mới</w:t>
            </w:r>
          </w:p>
        </w:tc>
        <w:tc>
          <w:tcPr>
            <w:tcW w:w="3603" w:type="dxa"/>
            <w:vAlign w:val="center"/>
          </w:tcPr>
          <w:p w14:paraId="4048BFCA" w14:textId="78D7B6D5" w:rsidR="00D30EE9" w:rsidRPr="009C1881" w:rsidRDefault="00D30EE9" w:rsidP="00D30EE9">
            <w:pPr>
              <w:spacing w:line="360" w:lineRule="auto"/>
              <w:jc w:val="both"/>
              <w:rPr>
                <w:sz w:val="26"/>
                <w:szCs w:val="26"/>
                <w:lang w:val="vi-VN"/>
              </w:rPr>
            </w:pPr>
            <w:r w:rsidRPr="009C1881">
              <w:rPr>
                <w:sz w:val="26"/>
                <w:szCs w:val="26"/>
                <w:lang w:val="vi-VN"/>
              </w:rPr>
              <w:t>Khi có tài liệu mới được cập nhật hay thêm vào người dùng có thể nhận được thông báo.</w:t>
            </w:r>
          </w:p>
        </w:tc>
        <w:tc>
          <w:tcPr>
            <w:tcW w:w="2060" w:type="dxa"/>
            <w:vAlign w:val="center"/>
          </w:tcPr>
          <w:p w14:paraId="41F2727D" w14:textId="39A3DBC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1F744329" w14:textId="77777777" w:rsidTr="00097006">
        <w:tc>
          <w:tcPr>
            <w:tcW w:w="878" w:type="dxa"/>
            <w:vAlign w:val="center"/>
          </w:tcPr>
          <w:p w14:paraId="77250396" w14:textId="77777777" w:rsidR="00D30EE9" w:rsidRPr="009C1881" w:rsidRDefault="00D30EE9" w:rsidP="00D30EE9">
            <w:pPr>
              <w:spacing w:line="360" w:lineRule="auto"/>
              <w:rPr>
                <w:sz w:val="26"/>
                <w:szCs w:val="26"/>
                <w:lang w:val="vi-VN"/>
              </w:rPr>
            </w:pPr>
            <w:r w:rsidRPr="009C1881">
              <w:rPr>
                <w:sz w:val="26"/>
                <w:szCs w:val="26"/>
                <w:lang w:val="vi-VN"/>
              </w:rPr>
              <w:t>UC14</w:t>
            </w:r>
          </w:p>
        </w:tc>
        <w:tc>
          <w:tcPr>
            <w:tcW w:w="2236" w:type="dxa"/>
            <w:vAlign w:val="center"/>
          </w:tcPr>
          <w:p w14:paraId="62078421" w14:textId="647C34C5" w:rsidR="00D30EE9" w:rsidRPr="009C1881" w:rsidRDefault="00D30EE9" w:rsidP="00D30EE9">
            <w:pPr>
              <w:spacing w:line="360" w:lineRule="auto"/>
              <w:rPr>
                <w:sz w:val="26"/>
                <w:szCs w:val="26"/>
                <w:lang w:val="vi-VN"/>
              </w:rPr>
            </w:pPr>
            <w:r w:rsidRPr="009C1881">
              <w:rPr>
                <w:sz w:val="26"/>
                <w:szCs w:val="26"/>
                <w:lang w:val="vi-VN"/>
              </w:rPr>
              <w:t>Dán mã tem tài liệu</w:t>
            </w:r>
          </w:p>
        </w:tc>
        <w:tc>
          <w:tcPr>
            <w:tcW w:w="3603" w:type="dxa"/>
            <w:vAlign w:val="center"/>
          </w:tcPr>
          <w:p w14:paraId="5564E2E5" w14:textId="70168527" w:rsidR="00D30EE9" w:rsidRPr="009C1881" w:rsidRDefault="002F6C7C" w:rsidP="00D30EE9">
            <w:pPr>
              <w:spacing w:line="360" w:lineRule="auto"/>
              <w:jc w:val="both"/>
              <w:rPr>
                <w:sz w:val="26"/>
                <w:szCs w:val="26"/>
                <w:lang w:val="vi-VN"/>
              </w:rPr>
            </w:pPr>
            <w:r w:rsidRPr="009C1881">
              <w:rPr>
                <w:sz w:val="26"/>
                <w:szCs w:val="26"/>
                <w:lang w:val="vi-VN"/>
              </w:rPr>
              <w:t>Dán tem cho tài liệu được thêm và nhập vào thư viện.</w:t>
            </w:r>
          </w:p>
        </w:tc>
        <w:tc>
          <w:tcPr>
            <w:tcW w:w="2060" w:type="dxa"/>
            <w:vAlign w:val="center"/>
          </w:tcPr>
          <w:p w14:paraId="1A613D2A" w14:textId="5956F03A"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90E75E3" w14:textId="77777777" w:rsidTr="00097006">
        <w:tc>
          <w:tcPr>
            <w:tcW w:w="878" w:type="dxa"/>
            <w:vAlign w:val="center"/>
          </w:tcPr>
          <w:p w14:paraId="4A4139A3" w14:textId="77777777" w:rsidR="00D30EE9" w:rsidRPr="009C1881" w:rsidRDefault="00D30EE9" w:rsidP="00D30EE9">
            <w:pPr>
              <w:spacing w:line="360" w:lineRule="auto"/>
              <w:rPr>
                <w:sz w:val="26"/>
                <w:szCs w:val="26"/>
                <w:lang w:val="vi-VN"/>
              </w:rPr>
            </w:pPr>
            <w:r w:rsidRPr="009C1881">
              <w:rPr>
                <w:sz w:val="26"/>
                <w:szCs w:val="26"/>
                <w:lang w:val="vi-VN"/>
              </w:rPr>
              <w:t>UC15</w:t>
            </w:r>
          </w:p>
        </w:tc>
        <w:tc>
          <w:tcPr>
            <w:tcW w:w="2236" w:type="dxa"/>
            <w:vAlign w:val="center"/>
          </w:tcPr>
          <w:p w14:paraId="434CEF77" w14:textId="0ED9AD02" w:rsidR="00D30EE9" w:rsidRPr="009C1881" w:rsidRDefault="00D30EE9" w:rsidP="00D30EE9">
            <w:pPr>
              <w:spacing w:line="360" w:lineRule="auto"/>
              <w:rPr>
                <w:sz w:val="26"/>
                <w:szCs w:val="26"/>
                <w:lang w:val="vi-VN"/>
              </w:rPr>
            </w:pPr>
            <w:r w:rsidRPr="009C1881">
              <w:rPr>
                <w:sz w:val="26"/>
                <w:szCs w:val="26"/>
                <w:lang w:val="vi-VN"/>
              </w:rPr>
              <w:t>Trích xuất thông tin tài liệu</w:t>
            </w:r>
          </w:p>
        </w:tc>
        <w:tc>
          <w:tcPr>
            <w:tcW w:w="3603" w:type="dxa"/>
            <w:vAlign w:val="center"/>
          </w:tcPr>
          <w:p w14:paraId="798B8C7B" w14:textId="3CD2E100" w:rsidR="00D30EE9" w:rsidRPr="009C1881" w:rsidRDefault="008F3D8C" w:rsidP="00D30EE9">
            <w:pPr>
              <w:spacing w:line="360" w:lineRule="auto"/>
              <w:jc w:val="both"/>
              <w:rPr>
                <w:sz w:val="26"/>
                <w:szCs w:val="26"/>
                <w:lang w:val="vi-VN"/>
              </w:rPr>
            </w:pPr>
            <w:r w:rsidRPr="009C1881">
              <w:rPr>
                <w:sz w:val="26"/>
                <w:szCs w:val="26"/>
                <w:lang w:val="vi-VN"/>
              </w:rPr>
              <w:t>Thông tin tài liệu được lưu trữ lại và trích xuất bằng file hoặc dữ liệu để dễ dàng tìm kiếm cũng như thống kê.</w:t>
            </w:r>
          </w:p>
        </w:tc>
        <w:tc>
          <w:tcPr>
            <w:tcW w:w="2060" w:type="dxa"/>
            <w:vAlign w:val="center"/>
          </w:tcPr>
          <w:p w14:paraId="79994C3B" w14:textId="226E75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5B124557" w14:textId="77777777" w:rsidTr="00097006">
        <w:tc>
          <w:tcPr>
            <w:tcW w:w="878" w:type="dxa"/>
            <w:vAlign w:val="center"/>
          </w:tcPr>
          <w:p w14:paraId="0ACD4216" w14:textId="77777777" w:rsidR="00D30EE9" w:rsidRPr="009C1881" w:rsidRDefault="00D30EE9" w:rsidP="00D30EE9">
            <w:pPr>
              <w:spacing w:line="360" w:lineRule="auto"/>
              <w:rPr>
                <w:sz w:val="26"/>
                <w:szCs w:val="26"/>
                <w:lang w:val="vi-VN"/>
              </w:rPr>
            </w:pPr>
            <w:r w:rsidRPr="009C1881">
              <w:rPr>
                <w:sz w:val="26"/>
                <w:szCs w:val="26"/>
                <w:lang w:val="vi-VN"/>
              </w:rPr>
              <w:t>UC16</w:t>
            </w:r>
          </w:p>
        </w:tc>
        <w:tc>
          <w:tcPr>
            <w:tcW w:w="2236" w:type="dxa"/>
            <w:vAlign w:val="center"/>
          </w:tcPr>
          <w:p w14:paraId="7F6CF771" w14:textId="18DF9D2B" w:rsidR="00D30EE9" w:rsidRPr="009C1881" w:rsidRDefault="00D30EE9" w:rsidP="00D30EE9">
            <w:pPr>
              <w:spacing w:line="360" w:lineRule="auto"/>
              <w:rPr>
                <w:sz w:val="26"/>
                <w:szCs w:val="26"/>
                <w:lang w:val="vi-VN"/>
              </w:rPr>
            </w:pPr>
            <w:r w:rsidRPr="009C1881">
              <w:rPr>
                <w:sz w:val="26"/>
                <w:szCs w:val="26"/>
                <w:lang w:val="vi-VN"/>
              </w:rPr>
              <w:t>Thêm độc giả</w:t>
            </w:r>
          </w:p>
        </w:tc>
        <w:tc>
          <w:tcPr>
            <w:tcW w:w="3603" w:type="dxa"/>
            <w:vAlign w:val="center"/>
          </w:tcPr>
          <w:p w14:paraId="125DA5C3" w14:textId="0A04B2D6" w:rsidR="00D30EE9" w:rsidRPr="009C1881" w:rsidRDefault="008F3D8C" w:rsidP="00D30EE9">
            <w:pPr>
              <w:spacing w:line="360" w:lineRule="auto"/>
              <w:jc w:val="both"/>
              <w:rPr>
                <w:sz w:val="26"/>
                <w:szCs w:val="26"/>
                <w:lang w:val="vi-VN"/>
              </w:rPr>
            </w:pPr>
            <w:r w:rsidRPr="009C1881">
              <w:rPr>
                <w:sz w:val="26"/>
                <w:szCs w:val="26"/>
                <w:lang w:val="vi-VN"/>
              </w:rPr>
              <w:t>Thêm độc giả mới vào hệ thống.</w:t>
            </w:r>
          </w:p>
        </w:tc>
        <w:tc>
          <w:tcPr>
            <w:tcW w:w="2060" w:type="dxa"/>
            <w:vAlign w:val="center"/>
          </w:tcPr>
          <w:p w14:paraId="2DACD91F" w14:textId="691EE67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30116CA8" w14:textId="77777777" w:rsidTr="00097006">
        <w:tc>
          <w:tcPr>
            <w:tcW w:w="878" w:type="dxa"/>
            <w:vAlign w:val="center"/>
          </w:tcPr>
          <w:p w14:paraId="66FAF498" w14:textId="77777777" w:rsidR="00D30EE9" w:rsidRPr="009C1881" w:rsidRDefault="00D30EE9" w:rsidP="00D30EE9">
            <w:pPr>
              <w:spacing w:line="360" w:lineRule="auto"/>
              <w:rPr>
                <w:sz w:val="26"/>
                <w:szCs w:val="26"/>
                <w:lang w:val="vi-VN"/>
              </w:rPr>
            </w:pPr>
            <w:r w:rsidRPr="009C1881">
              <w:rPr>
                <w:sz w:val="26"/>
                <w:szCs w:val="26"/>
                <w:lang w:val="vi-VN"/>
              </w:rPr>
              <w:t>UC17</w:t>
            </w:r>
          </w:p>
        </w:tc>
        <w:tc>
          <w:tcPr>
            <w:tcW w:w="2236" w:type="dxa"/>
            <w:vAlign w:val="center"/>
          </w:tcPr>
          <w:p w14:paraId="44864AD4" w14:textId="4A94BCAD" w:rsidR="00D30EE9" w:rsidRPr="009C1881" w:rsidRDefault="00D30EE9" w:rsidP="00D30EE9">
            <w:pPr>
              <w:spacing w:line="360" w:lineRule="auto"/>
              <w:rPr>
                <w:sz w:val="26"/>
                <w:szCs w:val="26"/>
                <w:lang w:val="vi-VN"/>
              </w:rPr>
            </w:pPr>
            <w:r w:rsidRPr="009C1881">
              <w:rPr>
                <w:sz w:val="26"/>
                <w:szCs w:val="26"/>
                <w:lang w:val="vi-VN"/>
              </w:rPr>
              <w:t>Sửa độc giả</w:t>
            </w:r>
          </w:p>
        </w:tc>
        <w:tc>
          <w:tcPr>
            <w:tcW w:w="3603" w:type="dxa"/>
            <w:vAlign w:val="center"/>
          </w:tcPr>
          <w:p w14:paraId="6EF17829" w14:textId="28D2E1F6" w:rsidR="00D30EE9" w:rsidRPr="009C1881" w:rsidRDefault="008F3D8C" w:rsidP="00D30EE9">
            <w:pPr>
              <w:spacing w:line="360" w:lineRule="auto"/>
              <w:jc w:val="both"/>
              <w:rPr>
                <w:sz w:val="26"/>
                <w:szCs w:val="26"/>
                <w:lang w:val="vi-VN"/>
              </w:rPr>
            </w:pPr>
            <w:r w:rsidRPr="009C1881">
              <w:rPr>
                <w:sz w:val="26"/>
                <w:szCs w:val="26"/>
                <w:lang w:val="vi-VN"/>
              </w:rPr>
              <w:t>Sửa thông tin độc giả.</w:t>
            </w:r>
          </w:p>
        </w:tc>
        <w:tc>
          <w:tcPr>
            <w:tcW w:w="2060" w:type="dxa"/>
            <w:vAlign w:val="center"/>
          </w:tcPr>
          <w:p w14:paraId="409BB23C" w14:textId="7284D12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08B57F1B" w14:textId="77777777" w:rsidTr="00097006">
        <w:tc>
          <w:tcPr>
            <w:tcW w:w="878" w:type="dxa"/>
            <w:vAlign w:val="center"/>
          </w:tcPr>
          <w:p w14:paraId="2782401A" w14:textId="77777777" w:rsidR="00D30EE9" w:rsidRPr="009C1881" w:rsidRDefault="00D30EE9" w:rsidP="00D30EE9">
            <w:pPr>
              <w:spacing w:line="360" w:lineRule="auto"/>
              <w:rPr>
                <w:sz w:val="26"/>
                <w:szCs w:val="26"/>
                <w:lang w:val="vi-VN"/>
              </w:rPr>
            </w:pPr>
            <w:r w:rsidRPr="009C1881">
              <w:rPr>
                <w:sz w:val="26"/>
                <w:szCs w:val="26"/>
                <w:lang w:val="vi-VN"/>
              </w:rPr>
              <w:t>UC18</w:t>
            </w:r>
          </w:p>
        </w:tc>
        <w:tc>
          <w:tcPr>
            <w:tcW w:w="2236" w:type="dxa"/>
            <w:vAlign w:val="center"/>
          </w:tcPr>
          <w:p w14:paraId="4AE1DB78" w14:textId="7FC44561" w:rsidR="00D30EE9" w:rsidRPr="009C1881" w:rsidRDefault="00D30EE9" w:rsidP="00D30EE9">
            <w:pPr>
              <w:spacing w:line="360" w:lineRule="auto"/>
              <w:rPr>
                <w:sz w:val="26"/>
                <w:szCs w:val="26"/>
                <w:lang w:val="vi-VN"/>
              </w:rPr>
            </w:pPr>
            <w:r w:rsidRPr="009C1881">
              <w:rPr>
                <w:sz w:val="26"/>
                <w:szCs w:val="26"/>
                <w:lang w:val="vi-VN"/>
              </w:rPr>
              <w:t>Xóa độc giả</w:t>
            </w:r>
          </w:p>
        </w:tc>
        <w:tc>
          <w:tcPr>
            <w:tcW w:w="3603" w:type="dxa"/>
            <w:vAlign w:val="center"/>
          </w:tcPr>
          <w:p w14:paraId="55AD6302" w14:textId="79CA0AB2" w:rsidR="00D30EE9" w:rsidRPr="009C1881" w:rsidRDefault="008F3D8C" w:rsidP="00D30EE9">
            <w:pPr>
              <w:spacing w:line="360" w:lineRule="auto"/>
              <w:jc w:val="both"/>
              <w:rPr>
                <w:sz w:val="26"/>
                <w:szCs w:val="26"/>
                <w:lang w:val="vi-VN"/>
              </w:rPr>
            </w:pPr>
            <w:r w:rsidRPr="009C1881">
              <w:rPr>
                <w:sz w:val="26"/>
                <w:szCs w:val="26"/>
                <w:lang w:val="vi-VN"/>
              </w:rPr>
              <w:t>Xóa độc giả ra khỏi hệ thống.</w:t>
            </w:r>
          </w:p>
        </w:tc>
        <w:tc>
          <w:tcPr>
            <w:tcW w:w="2060" w:type="dxa"/>
            <w:vAlign w:val="center"/>
          </w:tcPr>
          <w:p w14:paraId="77BC2A73" w14:textId="0FA9E502"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5CBF84B5" w14:textId="77777777" w:rsidTr="00097006">
        <w:tc>
          <w:tcPr>
            <w:tcW w:w="878" w:type="dxa"/>
            <w:vAlign w:val="center"/>
          </w:tcPr>
          <w:p w14:paraId="35D9F611" w14:textId="77777777" w:rsidR="00D30EE9" w:rsidRPr="009C1881" w:rsidRDefault="00D30EE9" w:rsidP="00D30EE9">
            <w:pPr>
              <w:spacing w:line="360" w:lineRule="auto"/>
              <w:rPr>
                <w:sz w:val="26"/>
                <w:szCs w:val="26"/>
                <w:lang w:val="vi-VN"/>
              </w:rPr>
            </w:pPr>
            <w:r w:rsidRPr="009C1881">
              <w:rPr>
                <w:sz w:val="26"/>
                <w:szCs w:val="26"/>
                <w:lang w:val="vi-VN"/>
              </w:rPr>
              <w:t>UC19</w:t>
            </w:r>
          </w:p>
        </w:tc>
        <w:tc>
          <w:tcPr>
            <w:tcW w:w="2236" w:type="dxa"/>
            <w:vAlign w:val="center"/>
          </w:tcPr>
          <w:p w14:paraId="05C1BA0E" w14:textId="7AB94BB8" w:rsidR="00D30EE9" w:rsidRPr="009C1881" w:rsidRDefault="00D30EE9" w:rsidP="00D30EE9">
            <w:pPr>
              <w:spacing w:line="360" w:lineRule="auto"/>
              <w:rPr>
                <w:sz w:val="26"/>
                <w:szCs w:val="26"/>
                <w:lang w:val="vi-VN"/>
              </w:rPr>
            </w:pPr>
            <w:r w:rsidRPr="009C1881">
              <w:rPr>
                <w:sz w:val="26"/>
                <w:szCs w:val="26"/>
                <w:lang w:val="vi-VN"/>
              </w:rPr>
              <w:t>Tạo thẻ thành viên</w:t>
            </w:r>
          </w:p>
        </w:tc>
        <w:tc>
          <w:tcPr>
            <w:tcW w:w="3603" w:type="dxa"/>
            <w:vAlign w:val="center"/>
          </w:tcPr>
          <w:p w14:paraId="740B5053" w14:textId="335DDA4C" w:rsidR="00D30EE9" w:rsidRPr="009C1881" w:rsidRDefault="008F3D8C" w:rsidP="00D30EE9">
            <w:pPr>
              <w:spacing w:line="360" w:lineRule="auto"/>
              <w:jc w:val="both"/>
              <w:rPr>
                <w:sz w:val="26"/>
                <w:szCs w:val="26"/>
                <w:lang w:val="vi-VN"/>
              </w:rPr>
            </w:pPr>
            <w:r w:rsidRPr="009C1881">
              <w:rPr>
                <w:sz w:val="26"/>
                <w:szCs w:val="26"/>
                <w:lang w:val="vi-VN"/>
              </w:rPr>
              <w:t>Tạo thẻ thành viên cho độc giả để dễ dàng quản lý.</w:t>
            </w:r>
          </w:p>
        </w:tc>
        <w:tc>
          <w:tcPr>
            <w:tcW w:w="2060" w:type="dxa"/>
            <w:vAlign w:val="center"/>
          </w:tcPr>
          <w:p w14:paraId="7115648E" w14:textId="415C87BD"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A0BDF34" w14:textId="77777777" w:rsidTr="00097006">
        <w:tc>
          <w:tcPr>
            <w:tcW w:w="878" w:type="dxa"/>
            <w:vAlign w:val="center"/>
          </w:tcPr>
          <w:p w14:paraId="3A530DF6" w14:textId="77777777" w:rsidR="00D30EE9" w:rsidRPr="009C1881" w:rsidRDefault="00D30EE9" w:rsidP="00D30EE9">
            <w:pPr>
              <w:spacing w:line="360" w:lineRule="auto"/>
              <w:rPr>
                <w:sz w:val="26"/>
                <w:szCs w:val="26"/>
                <w:lang w:val="vi-VN"/>
              </w:rPr>
            </w:pPr>
            <w:r w:rsidRPr="009C1881">
              <w:rPr>
                <w:sz w:val="26"/>
                <w:szCs w:val="26"/>
                <w:lang w:val="vi-VN"/>
              </w:rPr>
              <w:t>UC20</w:t>
            </w:r>
          </w:p>
        </w:tc>
        <w:tc>
          <w:tcPr>
            <w:tcW w:w="2236" w:type="dxa"/>
            <w:vAlign w:val="center"/>
          </w:tcPr>
          <w:p w14:paraId="1F4B7A06" w14:textId="2885D424" w:rsidR="00D30EE9" w:rsidRPr="009C1881" w:rsidRDefault="00D30EE9" w:rsidP="00D30EE9">
            <w:pPr>
              <w:spacing w:line="360" w:lineRule="auto"/>
              <w:rPr>
                <w:sz w:val="26"/>
                <w:szCs w:val="26"/>
                <w:lang w:val="vi-VN"/>
              </w:rPr>
            </w:pPr>
            <w:r w:rsidRPr="009C1881">
              <w:rPr>
                <w:sz w:val="26"/>
                <w:szCs w:val="26"/>
                <w:lang w:val="vi-VN"/>
              </w:rPr>
              <w:t>Khóa thẻ thành viên</w:t>
            </w:r>
          </w:p>
        </w:tc>
        <w:tc>
          <w:tcPr>
            <w:tcW w:w="3603" w:type="dxa"/>
            <w:vAlign w:val="center"/>
          </w:tcPr>
          <w:p w14:paraId="2D9501FC" w14:textId="336A41FD" w:rsidR="00D30EE9" w:rsidRPr="009C1881" w:rsidRDefault="008F3D8C" w:rsidP="00D30EE9">
            <w:pPr>
              <w:spacing w:line="360" w:lineRule="auto"/>
              <w:jc w:val="both"/>
              <w:rPr>
                <w:sz w:val="26"/>
                <w:szCs w:val="26"/>
                <w:lang w:val="vi-VN"/>
              </w:rPr>
            </w:pPr>
            <w:r w:rsidRPr="009C1881">
              <w:rPr>
                <w:sz w:val="26"/>
                <w:szCs w:val="26"/>
                <w:lang w:val="vi-VN"/>
              </w:rPr>
              <w:t>Khóa thẻ thành viên nếu như thẻ hết hạn hoặc có vấn đề xảy ra.</w:t>
            </w:r>
          </w:p>
        </w:tc>
        <w:tc>
          <w:tcPr>
            <w:tcW w:w="2060" w:type="dxa"/>
            <w:vAlign w:val="center"/>
          </w:tcPr>
          <w:p w14:paraId="4879F72A" w14:textId="1E8FCBFC"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81FBC44" w14:textId="77777777" w:rsidTr="00097006">
        <w:tc>
          <w:tcPr>
            <w:tcW w:w="878" w:type="dxa"/>
            <w:vAlign w:val="center"/>
          </w:tcPr>
          <w:p w14:paraId="047E724F" w14:textId="690A68D5" w:rsidR="00D30EE9" w:rsidRPr="009C1881" w:rsidRDefault="00D30EE9" w:rsidP="00D30EE9">
            <w:pPr>
              <w:spacing w:line="360" w:lineRule="auto"/>
              <w:rPr>
                <w:sz w:val="26"/>
                <w:szCs w:val="26"/>
                <w:lang w:val="vi-VN"/>
              </w:rPr>
            </w:pPr>
            <w:r w:rsidRPr="009C1881">
              <w:rPr>
                <w:sz w:val="26"/>
                <w:szCs w:val="26"/>
                <w:lang w:val="vi-VN"/>
              </w:rPr>
              <w:t>UC21</w:t>
            </w:r>
          </w:p>
        </w:tc>
        <w:tc>
          <w:tcPr>
            <w:tcW w:w="2236" w:type="dxa"/>
            <w:vAlign w:val="center"/>
          </w:tcPr>
          <w:p w14:paraId="01F3FED2" w14:textId="39E0BA87" w:rsidR="00D30EE9" w:rsidRPr="009C1881" w:rsidRDefault="00D30EE9" w:rsidP="00D30EE9">
            <w:pPr>
              <w:spacing w:line="360" w:lineRule="auto"/>
              <w:rPr>
                <w:sz w:val="26"/>
                <w:szCs w:val="26"/>
                <w:lang w:val="vi-VN"/>
              </w:rPr>
            </w:pPr>
            <w:r w:rsidRPr="009C1881">
              <w:rPr>
                <w:sz w:val="26"/>
                <w:szCs w:val="26"/>
                <w:lang w:val="vi-VN"/>
              </w:rPr>
              <w:t>Đánh giá dịch vụ</w:t>
            </w:r>
          </w:p>
        </w:tc>
        <w:tc>
          <w:tcPr>
            <w:tcW w:w="3603" w:type="dxa"/>
            <w:vAlign w:val="center"/>
          </w:tcPr>
          <w:p w14:paraId="088361A9" w14:textId="0372B327" w:rsidR="00D30EE9" w:rsidRPr="009C1881" w:rsidRDefault="008F3D8C" w:rsidP="00D30EE9">
            <w:pPr>
              <w:spacing w:line="360" w:lineRule="auto"/>
              <w:jc w:val="both"/>
              <w:rPr>
                <w:sz w:val="26"/>
                <w:szCs w:val="26"/>
                <w:lang w:val="vi-VN"/>
              </w:rPr>
            </w:pPr>
            <w:r w:rsidRPr="009C1881">
              <w:rPr>
                <w:sz w:val="26"/>
                <w:szCs w:val="26"/>
                <w:lang w:val="vi-VN"/>
              </w:rPr>
              <w:t>Độc giả đánh giá dịch vụ của thư viện để khắc phục cũng như phát triển thư viện.</w:t>
            </w:r>
          </w:p>
        </w:tc>
        <w:tc>
          <w:tcPr>
            <w:tcW w:w="2060" w:type="dxa"/>
            <w:vAlign w:val="center"/>
          </w:tcPr>
          <w:p w14:paraId="334639AF" w14:textId="56B2B811"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2BF01DE8" w14:textId="77777777" w:rsidTr="00097006">
        <w:tc>
          <w:tcPr>
            <w:tcW w:w="878" w:type="dxa"/>
            <w:vAlign w:val="center"/>
          </w:tcPr>
          <w:p w14:paraId="64865527" w14:textId="16F885B9" w:rsidR="00D30EE9" w:rsidRPr="009C1881" w:rsidRDefault="00D30EE9" w:rsidP="00D30EE9">
            <w:pPr>
              <w:spacing w:line="360" w:lineRule="auto"/>
              <w:rPr>
                <w:sz w:val="26"/>
                <w:szCs w:val="26"/>
                <w:lang w:val="vi-VN"/>
              </w:rPr>
            </w:pPr>
            <w:r w:rsidRPr="009C1881">
              <w:rPr>
                <w:sz w:val="26"/>
                <w:szCs w:val="26"/>
                <w:lang w:val="vi-VN"/>
              </w:rPr>
              <w:t>UC22</w:t>
            </w:r>
          </w:p>
        </w:tc>
        <w:tc>
          <w:tcPr>
            <w:tcW w:w="2236" w:type="dxa"/>
            <w:vAlign w:val="center"/>
          </w:tcPr>
          <w:p w14:paraId="107DB690" w14:textId="233CA6F8" w:rsidR="00D30EE9" w:rsidRPr="009C1881" w:rsidRDefault="00D30EE9" w:rsidP="00D30EE9">
            <w:pPr>
              <w:spacing w:line="360" w:lineRule="auto"/>
              <w:rPr>
                <w:sz w:val="26"/>
                <w:szCs w:val="26"/>
                <w:lang w:val="vi-VN"/>
              </w:rPr>
            </w:pPr>
            <w:r w:rsidRPr="009C1881">
              <w:rPr>
                <w:sz w:val="26"/>
                <w:szCs w:val="26"/>
                <w:lang w:val="vi-VN"/>
              </w:rPr>
              <w:t>Yêu cầu hỗ trợ</w:t>
            </w:r>
          </w:p>
        </w:tc>
        <w:tc>
          <w:tcPr>
            <w:tcW w:w="3603" w:type="dxa"/>
            <w:vAlign w:val="center"/>
          </w:tcPr>
          <w:p w14:paraId="41D177FF" w14:textId="3D9A05C8" w:rsidR="00D30EE9" w:rsidRPr="009C1881" w:rsidRDefault="008F3D8C" w:rsidP="00D30EE9">
            <w:pPr>
              <w:spacing w:line="360" w:lineRule="auto"/>
              <w:jc w:val="both"/>
              <w:rPr>
                <w:sz w:val="26"/>
                <w:szCs w:val="26"/>
                <w:lang w:val="vi-VN"/>
              </w:rPr>
            </w:pPr>
            <w:r w:rsidRPr="009C1881">
              <w:rPr>
                <w:sz w:val="26"/>
                <w:szCs w:val="26"/>
                <w:lang w:val="vi-VN"/>
              </w:rPr>
              <w:t>Độc giả gửi yêu cầu hỗ trợ hệ thống đến với admin.</w:t>
            </w:r>
          </w:p>
        </w:tc>
        <w:tc>
          <w:tcPr>
            <w:tcW w:w="2060" w:type="dxa"/>
            <w:vAlign w:val="center"/>
          </w:tcPr>
          <w:p w14:paraId="1BF548A2" w14:textId="2BDA113D" w:rsidR="00D30EE9" w:rsidRPr="009C1881" w:rsidRDefault="00D30EE9" w:rsidP="00D30EE9">
            <w:pPr>
              <w:spacing w:line="360" w:lineRule="auto"/>
              <w:rPr>
                <w:sz w:val="26"/>
                <w:szCs w:val="26"/>
                <w:lang w:val="vi-VN"/>
              </w:rPr>
            </w:pPr>
            <w:r w:rsidRPr="009C1881">
              <w:rPr>
                <w:sz w:val="26"/>
                <w:szCs w:val="26"/>
                <w:lang w:val="vi-VN"/>
              </w:rPr>
              <w:t>Độc giả</w:t>
            </w:r>
          </w:p>
        </w:tc>
      </w:tr>
      <w:tr w:rsidR="008F3D8C" w:rsidRPr="009C1881" w14:paraId="5D6AE129" w14:textId="77777777" w:rsidTr="00097006">
        <w:tc>
          <w:tcPr>
            <w:tcW w:w="878" w:type="dxa"/>
            <w:vAlign w:val="center"/>
          </w:tcPr>
          <w:p w14:paraId="35B829D2" w14:textId="66F33089" w:rsidR="008F3D8C" w:rsidRPr="009C1881" w:rsidRDefault="008F3D8C" w:rsidP="008F3D8C">
            <w:pPr>
              <w:spacing w:line="360" w:lineRule="auto"/>
              <w:rPr>
                <w:sz w:val="26"/>
                <w:szCs w:val="26"/>
                <w:lang w:val="vi-VN"/>
              </w:rPr>
            </w:pPr>
            <w:r w:rsidRPr="009C1881">
              <w:rPr>
                <w:sz w:val="26"/>
                <w:szCs w:val="26"/>
                <w:lang w:val="vi-VN"/>
              </w:rPr>
              <w:t>UC23</w:t>
            </w:r>
          </w:p>
        </w:tc>
        <w:tc>
          <w:tcPr>
            <w:tcW w:w="2236" w:type="dxa"/>
            <w:vAlign w:val="center"/>
          </w:tcPr>
          <w:p w14:paraId="75291D46" w14:textId="05660220" w:rsidR="008F3D8C" w:rsidRPr="009C1881" w:rsidRDefault="008F3D8C" w:rsidP="008F3D8C">
            <w:pPr>
              <w:spacing w:line="360" w:lineRule="auto"/>
              <w:rPr>
                <w:sz w:val="26"/>
                <w:szCs w:val="26"/>
                <w:lang w:val="vi-VN"/>
              </w:rPr>
            </w:pPr>
            <w:r w:rsidRPr="009C1881">
              <w:rPr>
                <w:sz w:val="26"/>
                <w:szCs w:val="26"/>
                <w:lang w:val="vi-VN"/>
              </w:rPr>
              <w:t>Mượn và trả tài liệu</w:t>
            </w:r>
          </w:p>
        </w:tc>
        <w:tc>
          <w:tcPr>
            <w:tcW w:w="3603" w:type="dxa"/>
            <w:vAlign w:val="center"/>
          </w:tcPr>
          <w:p w14:paraId="45550B47" w14:textId="61269B39"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tài liệu. </w:t>
            </w:r>
          </w:p>
        </w:tc>
        <w:tc>
          <w:tcPr>
            <w:tcW w:w="2060" w:type="dxa"/>
            <w:vAlign w:val="center"/>
          </w:tcPr>
          <w:p w14:paraId="6A9E7E94" w14:textId="7C44734C"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32D65815" w14:textId="77777777" w:rsidTr="00097006">
        <w:tc>
          <w:tcPr>
            <w:tcW w:w="878" w:type="dxa"/>
            <w:vAlign w:val="center"/>
          </w:tcPr>
          <w:p w14:paraId="684CC339" w14:textId="2F872A92" w:rsidR="008F3D8C" w:rsidRPr="009C1881" w:rsidRDefault="008F3D8C" w:rsidP="008F3D8C">
            <w:pPr>
              <w:spacing w:line="360" w:lineRule="auto"/>
              <w:rPr>
                <w:sz w:val="26"/>
                <w:szCs w:val="26"/>
                <w:lang w:val="vi-VN"/>
              </w:rPr>
            </w:pPr>
            <w:r w:rsidRPr="009C1881">
              <w:rPr>
                <w:sz w:val="26"/>
                <w:szCs w:val="26"/>
                <w:lang w:val="vi-VN"/>
              </w:rPr>
              <w:lastRenderedPageBreak/>
              <w:t>UC24</w:t>
            </w:r>
          </w:p>
        </w:tc>
        <w:tc>
          <w:tcPr>
            <w:tcW w:w="2236" w:type="dxa"/>
            <w:vAlign w:val="center"/>
          </w:tcPr>
          <w:p w14:paraId="63EA6009" w14:textId="18E8B1B2" w:rsidR="008F3D8C" w:rsidRPr="009C1881" w:rsidRDefault="008F3D8C" w:rsidP="008F3D8C">
            <w:pPr>
              <w:spacing w:line="360" w:lineRule="auto"/>
              <w:rPr>
                <w:sz w:val="26"/>
                <w:szCs w:val="26"/>
                <w:lang w:val="vi-VN"/>
              </w:rPr>
            </w:pPr>
            <w:r w:rsidRPr="009C1881">
              <w:rPr>
                <w:sz w:val="26"/>
                <w:szCs w:val="26"/>
                <w:lang w:val="vi-VN"/>
              </w:rPr>
              <w:t>Xử lý mượn và trả tài liệu</w:t>
            </w:r>
          </w:p>
        </w:tc>
        <w:tc>
          <w:tcPr>
            <w:tcW w:w="3603" w:type="dxa"/>
            <w:vAlign w:val="center"/>
          </w:tcPr>
          <w:p w14:paraId="31731C8D" w14:textId="0E5DB26D"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tài liệu.</w:t>
            </w:r>
          </w:p>
        </w:tc>
        <w:tc>
          <w:tcPr>
            <w:tcW w:w="2060" w:type="dxa"/>
            <w:vAlign w:val="center"/>
          </w:tcPr>
          <w:p w14:paraId="281B1A8D" w14:textId="4250AA21"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66FD7F03" w14:textId="77777777" w:rsidTr="00097006">
        <w:tc>
          <w:tcPr>
            <w:tcW w:w="878" w:type="dxa"/>
            <w:vAlign w:val="center"/>
          </w:tcPr>
          <w:p w14:paraId="63FDF4B2" w14:textId="3806E07E" w:rsidR="008F3D8C" w:rsidRPr="009C1881" w:rsidRDefault="008F3D8C" w:rsidP="008F3D8C">
            <w:pPr>
              <w:spacing w:line="360" w:lineRule="auto"/>
              <w:rPr>
                <w:sz w:val="26"/>
                <w:szCs w:val="26"/>
                <w:lang w:val="vi-VN"/>
              </w:rPr>
            </w:pPr>
            <w:r w:rsidRPr="009C1881">
              <w:rPr>
                <w:sz w:val="26"/>
                <w:szCs w:val="26"/>
                <w:lang w:val="vi-VN"/>
              </w:rPr>
              <w:t>UC25</w:t>
            </w:r>
          </w:p>
        </w:tc>
        <w:tc>
          <w:tcPr>
            <w:tcW w:w="2236" w:type="dxa"/>
            <w:vAlign w:val="center"/>
          </w:tcPr>
          <w:p w14:paraId="20A12D0E" w14:textId="7968282A" w:rsidR="008F3D8C" w:rsidRPr="009C1881" w:rsidRDefault="008F3D8C" w:rsidP="008F3D8C">
            <w:pPr>
              <w:spacing w:line="360" w:lineRule="auto"/>
              <w:rPr>
                <w:sz w:val="26"/>
                <w:szCs w:val="26"/>
                <w:lang w:val="vi-VN"/>
              </w:rPr>
            </w:pPr>
            <w:r w:rsidRPr="009C1881">
              <w:rPr>
                <w:sz w:val="26"/>
                <w:szCs w:val="26"/>
                <w:lang w:val="vi-VN"/>
              </w:rPr>
              <w:t>Mượn và trả phòng chức năng</w:t>
            </w:r>
          </w:p>
        </w:tc>
        <w:tc>
          <w:tcPr>
            <w:tcW w:w="3603" w:type="dxa"/>
            <w:vAlign w:val="center"/>
          </w:tcPr>
          <w:p w14:paraId="624A2423" w14:textId="1E108905"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phòng chức năng. </w:t>
            </w:r>
          </w:p>
        </w:tc>
        <w:tc>
          <w:tcPr>
            <w:tcW w:w="2060" w:type="dxa"/>
            <w:vAlign w:val="center"/>
          </w:tcPr>
          <w:p w14:paraId="51593971" w14:textId="6908226B"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172DCAF" w14:textId="77777777" w:rsidTr="00097006">
        <w:tc>
          <w:tcPr>
            <w:tcW w:w="878" w:type="dxa"/>
            <w:vAlign w:val="center"/>
          </w:tcPr>
          <w:p w14:paraId="25FE8390" w14:textId="3D559559" w:rsidR="008F3D8C" w:rsidRPr="009C1881" w:rsidRDefault="008F3D8C" w:rsidP="008F3D8C">
            <w:pPr>
              <w:spacing w:line="360" w:lineRule="auto"/>
              <w:rPr>
                <w:sz w:val="26"/>
                <w:szCs w:val="26"/>
                <w:lang w:val="vi-VN"/>
              </w:rPr>
            </w:pPr>
            <w:r w:rsidRPr="009C1881">
              <w:rPr>
                <w:sz w:val="26"/>
                <w:szCs w:val="26"/>
                <w:lang w:val="vi-VN"/>
              </w:rPr>
              <w:t>UC26</w:t>
            </w:r>
          </w:p>
        </w:tc>
        <w:tc>
          <w:tcPr>
            <w:tcW w:w="2236" w:type="dxa"/>
            <w:vAlign w:val="center"/>
          </w:tcPr>
          <w:p w14:paraId="3009ED40" w14:textId="6F02A395" w:rsidR="008F3D8C" w:rsidRPr="009C1881" w:rsidRDefault="008F3D8C" w:rsidP="008F3D8C">
            <w:pPr>
              <w:spacing w:line="360" w:lineRule="auto"/>
              <w:rPr>
                <w:sz w:val="26"/>
                <w:szCs w:val="26"/>
                <w:lang w:val="vi-VN"/>
              </w:rPr>
            </w:pPr>
            <w:r w:rsidRPr="009C1881">
              <w:rPr>
                <w:sz w:val="26"/>
                <w:szCs w:val="26"/>
                <w:lang w:val="vi-VN"/>
              </w:rPr>
              <w:t>Xử lý mượn và trả phòng chức năng</w:t>
            </w:r>
          </w:p>
        </w:tc>
        <w:tc>
          <w:tcPr>
            <w:tcW w:w="3603" w:type="dxa"/>
            <w:vAlign w:val="center"/>
          </w:tcPr>
          <w:p w14:paraId="07DF8419" w14:textId="1A5EED8F"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phòng chức năng.</w:t>
            </w:r>
          </w:p>
        </w:tc>
        <w:tc>
          <w:tcPr>
            <w:tcW w:w="2060" w:type="dxa"/>
            <w:vAlign w:val="center"/>
          </w:tcPr>
          <w:p w14:paraId="24DB7060" w14:textId="1AACD7F4"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1C812B05" w14:textId="77777777" w:rsidTr="00097006">
        <w:tc>
          <w:tcPr>
            <w:tcW w:w="878" w:type="dxa"/>
            <w:vAlign w:val="center"/>
          </w:tcPr>
          <w:p w14:paraId="73BB29F7" w14:textId="07D70845" w:rsidR="008F3D8C" w:rsidRPr="009C1881" w:rsidRDefault="008F3D8C" w:rsidP="008F3D8C">
            <w:pPr>
              <w:spacing w:line="360" w:lineRule="auto"/>
              <w:rPr>
                <w:sz w:val="26"/>
                <w:szCs w:val="26"/>
                <w:lang w:val="vi-VN"/>
              </w:rPr>
            </w:pPr>
            <w:r w:rsidRPr="009C1881">
              <w:rPr>
                <w:sz w:val="26"/>
                <w:szCs w:val="26"/>
                <w:lang w:val="vi-VN"/>
              </w:rPr>
              <w:t>UC27</w:t>
            </w:r>
          </w:p>
        </w:tc>
        <w:tc>
          <w:tcPr>
            <w:tcW w:w="2236" w:type="dxa"/>
            <w:vAlign w:val="center"/>
          </w:tcPr>
          <w:p w14:paraId="6E45EB8E" w14:textId="2F234B04" w:rsidR="008F3D8C" w:rsidRPr="009C1881" w:rsidRDefault="008F3D8C" w:rsidP="008F3D8C">
            <w:pPr>
              <w:spacing w:line="360" w:lineRule="auto"/>
              <w:rPr>
                <w:sz w:val="26"/>
                <w:szCs w:val="26"/>
                <w:lang w:val="vi-VN"/>
              </w:rPr>
            </w:pPr>
            <w:r w:rsidRPr="009C1881">
              <w:rPr>
                <w:sz w:val="26"/>
                <w:szCs w:val="26"/>
                <w:lang w:val="vi-VN"/>
              </w:rPr>
              <w:t>Mượn và trả máy tính</w:t>
            </w:r>
          </w:p>
        </w:tc>
        <w:tc>
          <w:tcPr>
            <w:tcW w:w="3603" w:type="dxa"/>
            <w:vAlign w:val="center"/>
          </w:tcPr>
          <w:p w14:paraId="0B6A8620" w14:textId="2E2B5F23"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máy tính. </w:t>
            </w:r>
          </w:p>
        </w:tc>
        <w:tc>
          <w:tcPr>
            <w:tcW w:w="2060" w:type="dxa"/>
            <w:vAlign w:val="center"/>
          </w:tcPr>
          <w:p w14:paraId="10A81D85" w14:textId="781D4DCA"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68A6FA9" w14:textId="77777777" w:rsidTr="00097006">
        <w:tc>
          <w:tcPr>
            <w:tcW w:w="878" w:type="dxa"/>
            <w:vAlign w:val="center"/>
          </w:tcPr>
          <w:p w14:paraId="225C1F08" w14:textId="78069863" w:rsidR="008F3D8C" w:rsidRPr="009C1881" w:rsidRDefault="008F3D8C" w:rsidP="008F3D8C">
            <w:pPr>
              <w:spacing w:line="360" w:lineRule="auto"/>
              <w:rPr>
                <w:sz w:val="26"/>
                <w:szCs w:val="26"/>
                <w:lang w:val="vi-VN"/>
              </w:rPr>
            </w:pPr>
            <w:r w:rsidRPr="009C1881">
              <w:rPr>
                <w:sz w:val="26"/>
                <w:szCs w:val="26"/>
                <w:lang w:val="vi-VN"/>
              </w:rPr>
              <w:t>UC28</w:t>
            </w:r>
          </w:p>
        </w:tc>
        <w:tc>
          <w:tcPr>
            <w:tcW w:w="2236" w:type="dxa"/>
            <w:vAlign w:val="center"/>
          </w:tcPr>
          <w:p w14:paraId="431F42EF" w14:textId="6BE08355" w:rsidR="008F3D8C" w:rsidRPr="009C1881" w:rsidRDefault="008F3D8C" w:rsidP="008F3D8C">
            <w:pPr>
              <w:spacing w:line="360" w:lineRule="auto"/>
              <w:rPr>
                <w:sz w:val="26"/>
                <w:szCs w:val="26"/>
                <w:lang w:val="vi-VN"/>
              </w:rPr>
            </w:pPr>
            <w:r w:rsidRPr="009C1881">
              <w:rPr>
                <w:sz w:val="26"/>
                <w:szCs w:val="26"/>
                <w:lang w:val="vi-VN"/>
              </w:rPr>
              <w:t>Xử lý mượn và trả máy tính</w:t>
            </w:r>
          </w:p>
        </w:tc>
        <w:tc>
          <w:tcPr>
            <w:tcW w:w="3603" w:type="dxa"/>
            <w:vAlign w:val="center"/>
          </w:tcPr>
          <w:p w14:paraId="21579A2D" w14:textId="31202E54"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máy tính.</w:t>
            </w:r>
          </w:p>
        </w:tc>
        <w:tc>
          <w:tcPr>
            <w:tcW w:w="2060" w:type="dxa"/>
            <w:vAlign w:val="center"/>
          </w:tcPr>
          <w:p w14:paraId="38C27189" w14:textId="0D08FD4A"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245E941E" w14:textId="77777777" w:rsidTr="00097006">
        <w:tc>
          <w:tcPr>
            <w:tcW w:w="878" w:type="dxa"/>
            <w:vAlign w:val="center"/>
          </w:tcPr>
          <w:p w14:paraId="57EA6688" w14:textId="1645BCCE" w:rsidR="008F3D8C" w:rsidRPr="009C1881" w:rsidRDefault="008F3D8C" w:rsidP="008F3D8C">
            <w:pPr>
              <w:spacing w:line="360" w:lineRule="auto"/>
              <w:rPr>
                <w:sz w:val="26"/>
                <w:szCs w:val="26"/>
                <w:lang w:val="vi-VN"/>
              </w:rPr>
            </w:pPr>
            <w:r w:rsidRPr="009C1881">
              <w:rPr>
                <w:sz w:val="26"/>
                <w:szCs w:val="26"/>
                <w:lang w:val="vi-VN"/>
              </w:rPr>
              <w:t>UC29</w:t>
            </w:r>
          </w:p>
        </w:tc>
        <w:tc>
          <w:tcPr>
            <w:tcW w:w="2236" w:type="dxa"/>
            <w:vAlign w:val="center"/>
          </w:tcPr>
          <w:p w14:paraId="566C5BD4" w14:textId="640B6E50" w:rsidR="008F3D8C" w:rsidRPr="009C1881" w:rsidRDefault="008F3D8C" w:rsidP="008F3D8C">
            <w:pPr>
              <w:spacing w:line="360" w:lineRule="auto"/>
              <w:rPr>
                <w:sz w:val="26"/>
                <w:szCs w:val="26"/>
                <w:lang w:val="vi-VN"/>
              </w:rPr>
            </w:pPr>
            <w:r w:rsidRPr="009C1881">
              <w:rPr>
                <w:sz w:val="26"/>
                <w:szCs w:val="26"/>
                <w:lang w:val="vi-VN"/>
              </w:rPr>
              <w:t xml:space="preserve">Xử lý vi phạm </w:t>
            </w:r>
          </w:p>
        </w:tc>
        <w:tc>
          <w:tcPr>
            <w:tcW w:w="3603" w:type="dxa"/>
            <w:vAlign w:val="center"/>
          </w:tcPr>
          <w:p w14:paraId="160BA77D" w14:textId="521B9B05" w:rsidR="008F3D8C" w:rsidRPr="009C1881" w:rsidRDefault="008F3D8C" w:rsidP="008F3D8C">
            <w:pPr>
              <w:spacing w:line="360" w:lineRule="auto"/>
              <w:jc w:val="both"/>
              <w:rPr>
                <w:sz w:val="26"/>
                <w:szCs w:val="26"/>
                <w:lang w:val="vi-VN"/>
              </w:rPr>
            </w:pPr>
            <w:r w:rsidRPr="009C1881">
              <w:rPr>
                <w:sz w:val="26"/>
                <w:szCs w:val="26"/>
                <w:lang w:val="vi-VN"/>
              </w:rPr>
              <w:t>Xử lý độc giả vi phạm các nội quy do hệ thống thư viện đặt ra.</w:t>
            </w:r>
          </w:p>
        </w:tc>
        <w:tc>
          <w:tcPr>
            <w:tcW w:w="2060" w:type="dxa"/>
            <w:vAlign w:val="center"/>
          </w:tcPr>
          <w:p w14:paraId="58252739" w14:textId="173E464E"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57D79AE8" w14:textId="77777777" w:rsidTr="00097006">
        <w:tc>
          <w:tcPr>
            <w:tcW w:w="878" w:type="dxa"/>
            <w:vAlign w:val="center"/>
          </w:tcPr>
          <w:p w14:paraId="5B6517A4" w14:textId="4D10D335" w:rsidR="008F3D8C" w:rsidRPr="009C1881" w:rsidRDefault="008F3D8C" w:rsidP="008F3D8C">
            <w:pPr>
              <w:spacing w:line="360" w:lineRule="auto"/>
              <w:rPr>
                <w:sz w:val="26"/>
                <w:szCs w:val="26"/>
                <w:lang w:val="vi-VN"/>
              </w:rPr>
            </w:pPr>
            <w:r w:rsidRPr="009C1881">
              <w:rPr>
                <w:sz w:val="26"/>
                <w:szCs w:val="26"/>
                <w:lang w:val="vi-VN"/>
              </w:rPr>
              <w:t>UC30</w:t>
            </w:r>
          </w:p>
        </w:tc>
        <w:tc>
          <w:tcPr>
            <w:tcW w:w="2236" w:type="dxa"/>
            <w:vAlign w:val="center"/>
          </w:tcPr>
          <w:p w14:paraId="5048D920" w14:textId="47C5E468" w:rsidR="008F3D8C" w:rsidRPr="009C1881" w:rsidRDefault="008F3D8C" w:rsidP="008F3D8C">
            <w:pPr>
              <w:spacing w:line="360" w:lineRule="auto"/>
              <w:rPr>
                <w:sz w:val="26"/>
                <w:szCs w:val="26"/>
                <w:lang w:val="vi-VN"/>
              </w:rPr>
            </w:pPr>
            <w:r w:rsidRPr="009C1881">
              <w:rPr>
                <w:sz w:val="26"/>
                <w:szCs w:val="26"/>
                <w:lang w:val="vi-VN"/>
              </w:rPr>
              <w:t xml:space="preserve">Tìm kiếm tài liệu </w:t>
            </w:r>
          </w:p>
        </w:tc>
        <w:tc>
          <w:tcPr>
            <w:tcW w:w="3603" w:type="dxa"/>
            <w:vAlign w:val="center"/>
          </w:tcPr>
          <w:p w14:paraId="15BE85B5" w14:textId="3C0182FD" w:rsidR="008F3D8C" w:rsidRPr="009C1881" w:rsidRDefault="00CD12C3" w:rsidP="008F3D8C">
            <w:pPr>
              <w:spacing w:line="360" w:lineRule="auto"/>
              <w:jc w:val="both"/>
              <w:rPr>
                <w:sz w:val="26"/>
                <w:szCs w:val="26"/>
                <w:lang w:val="vi-VN"/>
              </w:rPr>
            </w:pPr>
            <w:r w:rsidRPr="009C1881">
              <w:rPr>
                <w:sz w:val="26"/>
                <w:szCs w:val="26"/>
                <w:lang w:val="vi-VN"/>
              </w:rPr>
              <w:t>Tìm kiếm tài liệu thông qua việc nhập thông tin tài liệu vào hệ thống.</w:t>
            </w:r>
          </w:p>
        </w:tc>
        <w:tc>
          <w:tcPr>
            <w:tcW w:w="2060" w:type="dxa"/>
            <w:vAlign w:val="center"/>
          </w:tcPr>
          <w:p w14:paraId="491C2581" w14:textId="56F745FA"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5A031124" w14:textId="77777777" w:rsidTr="00097006">
        <w:tc>
          <w:tcPr>
            <w:tcW w:w="878" w:type="dxa"/>
            <w:vAlign w:val="center"/>
          </w:tcPr>
          <w:p w14:paraId="300A44A2" w14:textId="104E4BF4" w:rsidR="008F3D8C" w:rsidRPr="009C1881" w:rsidRDefault="008F3D8C" w:rsidP="008F3D8C">
            <w:pPr>
              <w:spacing w:line="360" w:lineRule="auto"/>
              <w:rPr>
                <w:sz w:val="26"/>
                <w:szCs w:val="26"/>
                <w:lang w:val="vi-VN"/>
              </w:rPr>
            </w:pPr>
            <w:r w:rsidRPr="009C1881">
              <w:rPr>
                <w:sz w:val="26"/>
                <w:szCs w:val="26"/>
                <w:lang w:val="vi-VN"/>
              </w:rPr>
              <w:t>UC31</w:t>
            </w:r>
          </w:p>
        </w:tc>
        <w:tc>
          <w:tcPr>
            <w:tcW w:w="2236" w:type="dxa"/>
            <w:vAlign w:val="center"/>
          </w:tcPr>
          <w:p w14:paraId="14F7D6F1" w14:textId="6A029D5F" w:rsidR="008F3D8C" w:rsidRPr="009C1881" w:rsidRDefault="008F3D8C" w:rsidP="008F3D8C">
            <w:pPr>
              <w:spacing w:line="360" w:lineRule="auto"/>
              <w:rPr>
                <w:sz w:val="26"/>
                <w:szCs w:val="26"/>
                <w:lang w:val="vi-VN"/>
              </w:rPr>
            </w:pPr>
            <w:r w:rsidRPr="009C1881">
              <w:rPr>
                <w:sz w:val="26"/>
                <w:szCs w:val="26"/>
                <w:lang w:val="vi-VN"/>
              </w:rPr>
              <w:t>Tìm kiếm độc giả</w:t>
            </w:r>
          </w:p>
        </w:tc>
        <w:tc>
          <w:tcPr>
            <w:tcW w:w="3603" w:type="dxa"/>
            <w:vAlign w:val="center"/>
          </w:tcPr>
          <w:p w14:paraId="02FD9819" w14:textId="46ECA370" w:rsidR="008F3D8C" w:rsidRPr="009C1881" w:rsidRDefault="00CD12C3" w:rsidP="008F3D8C">
            <w:pPr>
              <w:spacing w:line="360" w:lineRule="auto"/>
              <w:jc w:val="both"/>
              <w:rPr>
                <w:sz w:val="26"/>
                <w:szCs w:val="26"/>
                <w:lang w:val="vi-VN"/>
              </w:rPr>
            </w:pPr>
            <w:r w:rsidRPr="009C1881">
              <w:rPr>
                <w:sz w:val="26"/>
                <w:szCs w:val="26"/>
                <w:lang w:val="vi-VN"/>
              </w:rPr>
              <w:t>Tìm kiếm độc giả thông qua việc nhập thông tin của độc giả vào hệ thống.</w:t>
            </w:r>
          </w:p>
        </w:tc>
        <w:tc>
          <w:tcPr>
            <w:tcW w:w="2060" w:type="dxa"/>
            <w:vAlign w:val="center"/>
          </w:tcPr>
          <w:p w14:paraId="55C0A191" w14:textId="48E439B7"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67AB13F5" w14:textId="77777777" w:rsidTr="00097006">
        <w:tc>
          <w:tcPr>
            <w:tcW w:w="878" w:type="dxa"/>
            <w:vAlign w:val="center"/>
          </w:tcPr>
          <w:p w14:paraId="42B57E46" w14:textId="6A00D858" w:rsidR="008F3D8C" w:rsidRPr="009C1881" w:rsidRDefault="008F3D8C" w:rsidP="008F3D8C">
            <w:pPr>
              <w:spacing w:line="360" w:lineRule="auto"/>
              <w:rPr>
                <w:sz w:val="26"/>
                <w:szCs w:val="26"/>
                <w:lang w:val="vi-VN"/>
              </w:rPr>
            </w:pPr>
            <w:r w:rsidRPr="009C1881">
              <w:rPr>
                <w:sz w:val="26"/>
                <w:szCs w:val="26"/>
                <w:lang w:val="vi-VN"/>
              </w:rPr>
              <w:t>UC32</w:t>
            </w:r>
          </w:p>
        </w:tc>
        <w:tc>
          <w:tcPr>
            <w:tcW w:w="2236" w:type="dxa"/>
            <w:vAlign w:val="center"/>
          </w:tcPr>
          <w:p w14:paraId="47BA285C" w14:textId="3C32BD7F" w:rsidR="008F3D8C" w:rsidRPr="009C1881" w:rsidRDefault="008F3D8C" w:rsidP="008F3D8C">
            <w:pPr>
              <w:spacing w:line="360" w:lineRule="auto"/>
              <w:rPr>
                <w:sz w:val="26"/>
                <w:szCs w:val="26"/>
                <w:lang w:val="vi-VN"/>
              </w:rPr>
            </w:pPr>
            <w:r w:rsidRPr="009C1881">
              <w:rPr>
                <w:sz w:val="26"/>
                <w:szCs w:val="26"/>
                <w:lang w:val="vi-VN"/>
              </w:rPr>
              <w:t xml:space="preserve">Tìm kiếm thông tin mượn trả </w:t>
            </w:r>
          </w:p>
        </w:tc>
        <w:tc>
          <w:tcPr>
            <w:tcW w:w="3603" w:type="dxa"/>
            <w:vAlign w:val="center"/>
          </w:tcPr>
          <w:p w14:paraId="4BAB1E99" w14:textId="29D0CB84" w:rsidR="008F3D8C" w:rsidRPr="009C1881" w:rsidRDefault="00CD12C3" w:rsidP="008F3D8C">
            <w:pPr>
              <w:spacing w:line="360" w:lineRule="auto"/>
              <w:jc w:val="both"/>
              <w:rPr>
                <w:sz w:val="26"/>
                <w:szCs w:val="26"/>
                <w:lang w:val="vi-VN"/>
              </w:rPr>
            </w:pPr>
            <w:r w:rsidRPr="009C1881">
              <w:rPr>
                <w:sz w:val="26"/>
                <w:szCs w:val="26"/>
                <w:lang w:val="vi-VN"/>
              </w:rPr>
              <w:t>Tìm kiếm thông tin mượn trả sách thông qua việc nhập thông tin của phiếu mượn và trả vào hệ thống.</w:t>
            </w:r>
          </w:p>
        </w:tc>
        <w:tc>
          <w:tcPr>
            <w:tcW w:w="2060" w:type="dxa"/>
            <w:vAlign w:val="center"/>
          </w:tcPr>
          <w:p w14:paraId="7EC1B0DD" w14:textId="0C9AD1E1"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CD12C3" w:rsidRPr="009C1881" w14:paraId="307B3EE6" w14:textId="77777777" w:rsidTr="00097006">
        <w:tc>
          <w:tcPr>
            <w:tcW w:w="878" w:type="dxa"/>
            <w:vAlign w:val="center"/>
          </w:tcPr>
          <w:p w14:paraId="292979A5" w14:textId="6EA9BBF1" w:rsidR="00CD12C3" w:rsidRPr="009C1881" w:rsidRDefault="00CD12C3" w:rsidP="00CD12C3">
            <w:pPr>
              <w:spacing w:line="360" w:lineRule="auto"/>
              <w:rPr>
                <w:sz w:val="26"/>
                <w:szCs w:val="26"/>
                <w:lang w:val="vi-VN"/>
              </w:rPr>
            </w:pPr>
            <w:r w:rsidRPr="009C1881">
              <w:rPr>
                <w:sz w:val="26"/>
                <w:szCs w:val="26"/>
                <w:lang w:val="vi-VN"/>
              </w:rPr>
              <w:t>UC33</w:t>
            </w:r>
          </w:p>
        </w:tc>
        <w:tc>
          <w:tcPr>
            <w:tcW w:w="2236" w:type="dxa"/>
            <w:vAlign w:val="center"/>
          </w:tcPr>
          <w:p w14:paraId="372C680A" w14:textId="35D840BE" w:rsidR="00CD12C3" w:rsidRPr="009C1881" w:rsidRDefault="00CD12C3" w:rsidP="00CD12C3">
            <w:pPr>
              <w:spacing w:line="360" w:lineRule="auto"/>
              <w:rPr>
                <w:sz w:val="26"/>
                <w:szCs w:val="26"/>
                <w:lang w:val="vi-VN"/>
              </w:rPr>
            </w:pPr>
            <w:r w:rsidRPr="009C1881">
              <w:rPr>
                <w:sz w:val="26"/>
                <w:szCs w:val="26"/>
                <w:lang w:val="vi-VN"/>
              </w:rPr>
              <w:t>Tìm kiếm thông tin phòng chức năng</w:t>
            </w:r>
          </w:p>
        </w:tc>
        <w:tc>
          <w:tcPr>
            <w:tcW w:w="3603" w:type="dxa"/>
            <w:vAlign w:val="center"/>
          </w:tcPr>
          <w:p w14:paraId="3DA00AD8" w14:textId="1A2FC93B" w:rsidR="00CD12C3" w:rsidRPr="009C1881" w:rsidRDefault="00CD12C3" w:rsidP="00CD12C3">
            <w:pPr>
              <w:spacing w:line="360" w:lineRule="auto"/>
              <w:jc w:val="both"/>
              <w:rPr>
                <w:sz w:val="26"/>
                <w:szCs w:val="26"/>
                <w:lang w:val="vi-VN"/>
              </w:rPr>
            </w:pPr>
            <w:r w:rsidRPr="009C1881">
              <w:rPr>
                <w:sz w:val="26"/>
                <w:szCs w:val="26"/>
                <w:lang w:val="vi-VN"/>
              </w:rPr>
              <w:t>Tìm kiếm thông tin phòng chức năng thông quan những yêu cầu của người sử dụng.</w:t>
            </w:r>
          </w:p>
        </w:tc>
        <w:tc>
          <w:tcPr>
            <w:tcW w:w="2060" w:type="dxa"/>
            <w:vAlign w:val="center"/>
          </w:tcPr>
          <w:p w14:paraId="3FCCD7B0" w14:textId="3A46A7EF" w:rsidR="00CD12C3" w:rsidRPr="009C1881" w:rsidRDefault="00CD12C3" w:rsidP="00CD12C3">
            <w:pPr>
              <w:spacing w:line="360" w:lineRule="auto"/>
              <w:rPr>
                <w:sz w:val="26"/>
                <w:szCs w:val="26"/>
                <w:lang w:val="vi-VN"/>
              </w:rPr>
            </w:pPr>
            <w:r w:rsidRPr="009C1881">
              <w:rPr>
                <w:sz w:val="26"/>
                <w:szCs w:val="26"/>
                <w:lang w:val="vi-VN"/>
              </w:rPr>
              <w:t>Admin, Ban thủ thư, Kỹ thuật viên, Độc giả</w:t>
            </w:r>
          </w:p>
        </w:tc>
      </w:tr>
      <w:tr w:rsidR="00CD12C3" w:rsidRPr="009C1881" w14:paraId="66DBBCD9" w14:textId="77777777" w:rsidTr="00097006">
        <w:tc>
          <w:tcPr>
            <w:tcW w:w="878" w:type="dxa"/>
            <w:vAlign w:val="center"/>
          </w:tcPr>
          <w:p w14:paraId="0328CDBB" w14:textId="67084414" w:rsidR="00CD12C3" w:rsidRPr="009C1881" w:rsidRDefault="00CD12C3" w:rsidP="00CD12C3">
            <w:pPr>
              <w:spacing w:line="360" w:lineRule="auto"/>
              <w:rPr>
                <w:sz w:val="26"/>
                <w:szCs w:val="26"/>
                <w:lang w:val="vi-VN"/>
              </w:rPr>
            </w:pPr>
            <w:r w:rsidRPr="009C1881">
              <w:rPr>
                <w:sz w:val="26"/>
                <w:szCs w:val="26"/>
                <w:lang w:val="vi-VN"/>
              </w:rPr>
              <w:t>UC34</w:t>
            </w:r>
          </w:p>
        </w:tc>
        <w:tc>
          <w:tcPr>
            <w:tcW w:w="2236" w:type="dxa"/>
            <w:vAlign w:val="center"/>
          </w:tcPr>
          <w:p w14:paraId="4F69400C" w14:textId="46246EDE" w:rsidR="00CD12C3" w:rsidRPr="009C1881" w:rsidRDefault="00CD12C3" w:rsidP="00CD12C3">
            <w:pPr>
              <w:spacing w:line="360" w:lineRule="auto"/>
              <w:rPr>
                <w:sz w:val="26"/>
                <w:szCs w:val="26"/>
                <w:lang w:val="vi-VN"/>
              </w:rPr>
            </w:pPr>
            <w:r w:rsidRPr="009C1881">
              <w:rPr>
                <w:sz w:val="26"/>
                <w:szCs w:val="26"/>
                <w:lang w:val="vi-VN"/>
              </w:rPr>
              <w:t xml:space="preserve">Tìm kiếm thông tin </w:t>
            </w:r>
            <w:r w:rsidRPr="009C1881">
              <w:rPr>
                <w:sz w:val="26"/>
                <w:szCs w:val="26"/>
                <w:lang w:val="vi-VN"/>
              </w:rPr>
              <w:lastRenderedPageBreak/>
              <w:t>máy tính</w:t>
            </w:r>
          </w:p>
        </w:tc>
        <w:tc>
          <w:tcPr>
            <w:tcW w:w="3603" w:type="dxa"/>
            <w:vAlign w:val="center"/>
          </w:tcPr>
          <w:p w14:paraId="13CAE049" w14:textId="5A03A1CF" w:rsidR="00CD12C3" w:rsidRPr="009C1881" w:rsidRDefault="00CD12C3" w:rsidP="00CD12C3">
            <w:pPr>
              <w:spacing w:line="360" w:lineRule="auto"/>
              <w:jc w:val="both"/>
              <w:rPr>
                <w:sz w:val="26"/>
                <w:szCs w:val="26"/>
                <w:lang w:val="vi-VN"/>
              </w:rPr>
            </w:pPr>
            <w:r w:rsidRPr="009C1881">
              <w:rPr>
                <w:sz w:val="26"/>
                <w:szCs w:val="26"/>
                <w:lang w:val="vi-VN"/>
              </w:rPr>
              <w:lastRenderedPageBreak/>
              <w:t xml:space="preserve">Tìm kiếm thông tin của máy </w:t>
            </w:r>
            <w:r w:rsidRPr="009C1881">
              <w:rPr>
                <w:sz w:val="26"/>
                <w:szCs w:val="26"/>
                <w:lang w:val="vi-VN"/>
              </w:rPr>
              <w:lastRenderedPageBreak/>
              <w:t>tính như: máy có người sử dụng chưa, có tốn phí sử dụng không...</w:t>
            </w:r>
          </w:p>
        </w:tc>
        <w:tc>
          <w:tcPr>
            <w:tcW w:w="2060" w:type="dxa"/>
            <w:vAlign w:val="center"/>
          </w:tcPr>
          <w:p w14:paraId="690B056B" w14:textId="250D06D7" w:rsidR="00CD12C3" w:rsidRPr="009C1881" w:rsidRDefault="00CD12C3" w:rsidP="00CD12C3">
            <w:pPr>
              <w:spacing w:line="360" w:lineRule="auto"/>
              <w:rPr>
                <w:sz w:val="26"/>
                <w:szCs w:val="26"/>
                <w:lang w:val="vi-VN"/>
              </w:rPr>
            </w:pPr>
            <w:r w:rsidRPr="009C1881">
              <w:rPr>
                <w:sz w:val="26"/>
                <w:szCs w:val="26"/>
                <w:lang w:val="vi-VN"/>
              </w:rPr>
              <w:lastRenderedPageBreak/>
              <w:t xml:space="preserve">Admin, Ban thủ </w:t>
            </w:r>
            <w:r w:rsidRPr="009C1881">
              <w:rPr>
                <w:sz w:val="26"/>
                <w:szCs w:val="26"/>
                <w:lang w:val="vi-VN"/>
              </w:rPr>
              <w:lastRenderedPageBreak/>
              <w:t>thư, Kỹ thuật viên, Độc giả</w:t>
            </w:r>
          </w:p>
        </w:tc>
      </w:tr>
      <w:tr w:rsidR="00CD12C3" w:rsidRPr="009C1881" w14:paraId="08F71C5C" w14:textId="77777777" w:rsidTr="00097006">
        <w:tc>
          <w:tcPr>
            <w:tcW w:w="878" w:type="dxa"/>
            <w:vAlign w:val="center"/>
          </w:tcPr>
          <w:p w14:paraId="4B309ED3" w14:textId="14177737" w:rsidR="00CD12C3" w:rsidRPr="009C1881" w:rsidRDefault="00CD12C3" w:rsidP="00CD12C3">
            <w:pPr>
              <w:spacing w:line="360" w:lineRule="auto"/>
              <w:rPr>
                <w:sz w:val="26"/>
                <w:szCs w:val="26"/>
                <w:lang w:val="vi-VN"/>
              </w:rPr>
            </w:pPr>
            <w:r w:rsidRPr="009C1881">
              <w:rPr>
                <w:sz w:val="26"/>
                <w:szCs w:val="26"/>
                <w:lang w:val="vi-VN"/>
              </w:rPr>
              <w:lastRenderedPageBreak/>
              <w:t>UC35</w:t>
            </w:r>
          </w:p>
        </w:tc>
        <w:tc>
          <w:tcPr>
            <w:tcW w:w="2236" w:type="dxa"/>
            <w:vAlign w:val="center"/>
          </w:tcPr>
          <w:p w14:paraId="2349DBA5" w14:textId="6C48F4C8" w:rsidR="00CD12C3" w:rsidRPr="009C1881" w:rsidRDefault="00CD12C3" w:rsidP="00CD12C3">
            <w:pPr>
              <w:spacing w:line="360" w:lineRule="auto"/>
              <w:rPr>
                <w:sz w:val="26"/>
                <w:szCs w:val="26"/>
                <w:lang w:val="vi-VN"/>
              </w:rPr>
            </w:pPr>
            <w:r w:rsidRPr="009C1881">
              <w:rPr>
                <w:sz w:val="26"/>
                <w:szCs w:val="26"/>
                <w:lang w:val="vi-VN"/>
              </w:rPr>
              <w:t>Thống kê, báo cáo tài liệu</w:t>
            </w:r>
          </w:p>
        </w:tc>
        <w:tc>
          <w:tcPr>
            <w:tcW w:w="3603" w:type="dxa"/>
            <w:vAlign w:val="center"/>
          </w:tcPr>
          <w:p w14:paraId="637C1E5C" w14:textId="692D5343" w:rsidR="00CD12C3" w:rsidRPr="009C1881" w:rsidRDefault="00CD12C3" w:rsidP="00CD12C3">
            <w:pPr>
              <w:spacing w:line="360" w:lineRule="auto"/>
              <w:jc w:val="both"/>
              <w:rPr>
                <w:sz w:val="26"/>
                <w:szCs w:val="26"/>
                <w:lang w:val="vi-VN"/>
              </w:rPr>
            </w:pPr>
            <w:r w:rsidRPr="009C1881">
              <w:rPr>
                <w:sz w:val="26"/>
                <w:szCs w:val="26"/>
                <w:lang w:val="vi-VN"/>
              </w:rPr>
              <w:t>Thống kê, báo cáo các tài liệu để dễ dàng truy xuất thông tin.</w:t>
            </w:r>
          </w:p>
        </w:tc>
        <w:tc>
          <w:tcPr>
            <w:tcW w:w="2060" w:type="dxa"/>
            <w:vAlign w:val="center"/>
          </w:tcPr>
          <w:p w14:paraId="2BA58BF6" w14:textId="23A2312A"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13DE559" w14:textId="77777777" w:rsidTr="00097006">
        <w:tc>
          <w:tcPr>
            <w:tcW w:w="878" w:type="dxa"/>
            <w:vAlign w:val="center"/>
          </w:tcPr>
          <w:p w14:paraId="0B07AD8C" w14:textId="2A390772" w:rsidR="00CD12C3" w:rsidRPr="009C1881" w:rsidRDefault="00CD12C3" w:rsidP="00CD12C3">
            <w:pPr>
              <w:spacing w:line="360" w:lineRule="auto"/>
              <w:rPr>
                <w:sz w:val="26"/>
                <w:szCs w:val="26"/>
                <w:lang w:val="vi-VN"/>
              </w:rPr>
            </w:pPr>
            <w:r w:rsidRPr="009C1881">
              <w:rPr>
                <w:sz w:val="26"/>
                <w:szCs w:val="26"/>
                <w:lang w:val="vi-VN"/>
              </w:rPr>
              <w:t>UC36</w:t>
            </w:r>
          </w:p>
        </w:tc>
        <w:tc>
          <w:tcPr>
            <w:tcW w:w="2236" w:type="dxa"/>
            <w:vAlign w:val="center"/>
          </w:tcPr>
          <w:p w14:paraId="40998935" w14:textId="047E3C7C" w:rsidR="00CD12C3" w:rsidRPr="009C1881" w:rsidRDefault="00CD12C3" w:rsidP="00CD12C3">
            <w:pPr>
              <w:spacing w:line="360" w:lineRule="auto"/>
              <w:rPr>
                <w:sz w:val="26"/>
                <w:szCs w:val="26"/>
                <w:lang w:val="vi-VN"/>
              </w:rPr>
            </w:pPr>
            <w:r w:rsidRPr="009C1881">
              <w:rPr>
                <w:sz w:val="26"/>
                <w:szCs w:val="26"/>
                <w:lang w:val="vi-VN"/>
              </w:rPr>
              <w:t>Thống kê các thông tin thuộc về độc giả</w:t>
            </w:r>
          </w:p>
        </w:tc>
        <w:tc>
          <w:tcPr>
            <w:tcW w:w="3603" w:type="dxa"/>
            <w:vAlign w:val="center"/>
          </w:tcPr>
          <w:p w14:paraId="5D319CAE" w14:textId="259B0F9E" w:rsidR="00CD12C3" w:rsidRPr="009C1881" w:rsidRDefault="00CD12C3" w:rsidP="00CD12C3">
            <w:pPr>
              <w:spacing w:line="360" w:lineRule="auto"/>
              <w:jc w:val="both"/>
              <w:rPr>
                <w:sz w:val="26"/>
                <w:szCs w:val="26"/>
                <w:lang w:val="vi-VN"/>
              </w:rPr>
            </w:pPr>
            <w:r w:rsidRPr="009C1881">
              <w:rPr>
                <w:sz w:val="26"/>
                <w:szCs w:val="26"/>
                <w:lang w:val="vi-VN"/>
              </w:rPr>
              <w:t>Thống kê, báo cáo các thông tin liên quan đến độc giả để dễ dàng truy xuất, tìm kiếm thông tin.</w:t>
            </w:r>
          </w:p>
        </w:tc>
        <w:tc>
          <w:tcPr>
            <w:tcW w:w="2060" w:type="dxa"/>
            <w:vAlign w:val="center"/>
          </w:tcPr>
          <w:p w14:paraId="5354A4AA" w14:textId="639CFB3F"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5F084C58" w14:textId="77777777" w:rsidTr="00097006">
        <w:tc>
          <w:tcPr>
            <w:tcW w:w="878" w:type="dxa"/>
            <w:vAlign w:val="center"/>
          </w:tcPr>
          <w:p w14:paraId="6E946E22" w14:textId="5EF4D1B5" w:rsidR="00CD12C3" w:rsidRPr="009C1881" w:rsidRDefault="00CD12C3" w:rsidP="00CD12C3">
            <w:pPr>
              <w:spacing w:line="360" w:lineRule="auto"/>
              <w:rPr>
                <w:sz w:val="26"/>
                <w:szCs w:val="26"/>
                <w:lang w:val="vi-VN"/>
              </w:rPr>
            </w:pPr>
            <w:r w:rsidRPr="009C1881">
              <w:rPr>
                <w:sz w:val="26"/>
                <w:szCs w:val="26"/>
                <w:lang w:val="vi-VN"/>
              </w:rPr>
              <w:t>UC37</w:t>
            </w:r>
          </w:p>
        </w:tc>
        <w:tc>
          <w:tcPr>
            <w:tcW w:w="2236" w:type="dxa"/>
            <w:vAlign w:val="center"/>
          </w:tcPr>
          <w:p w14:paraId="4F51F048" w14:textId="52FFA47A" w:rsidR="00CD12C3" w:rsidRPr="009C1881" w:rsidRDefault="00CD12C3" w:rsidP="00CD12C3">
            <w:pPr>
              <w:spacing w:line="360" w:lineRule="auto"/>
              <w:rPr>
                <w:sz w:val="26"/>
                <w:szCs w:val="26"/>
                <w:lang w:val="vi-VN"/>
              </w:rPr>
            </w:pPr>
            <w:r w:rsidRPr="009C1881">
              <w:rPr>
                <w:sz w:val="26"/>
                <w:szCs w:val="26"/>
                <w:lang w:val="vi-VN"/>
              </w:rPr>
              <w:t>Thống kê cơ sở vật chất cần được bảo trì, sửa chữa</w:t>
            </w:r>
          </w:p>
        </w:tc>
        <w:tc>
          <w:tcPr>
            <w:tcW w:w="3603" w:type="dxa"/>
            <w:vAlign w:val="center"/>
          </w:tcPr>
          <w:p w14:paraId="157BE395" w14:textId="1B04F164" w:rsidR="00CD12C3" w:rsidRPr="009C1881" w:rsidRDefault="00CD12C3" w:rsidP="00CD12C3">
            <w:pPr>
              <w:spacing w:line="360" w:lineRule="auto"/>
              <w:jc w:val="both"/>
              <w:rPr>
                <w:sz w:val="26"/>
                <w:szCs w:val="26"/>
                <w:lang w:val="vi-VN"/>
              </w:rPr>
            </w:pPr>
            <w:r w:rsidRPr="009C1881">
              <w:rPr>
                <w:sz w:val="26"/>
                <w:szCs w:val="26"/>
                <w:lang w:val="vi-VN"/>
              </w:rPr>
              <w:t xml:space="preserve">Thống kê xem hệ thống đang hư hỏng cơ sơ vật chất để tiện </w:t>
            </w:r>
            <w:r w:rsidR="0080362A" w:rsidRPr="009C1881">
              <w:rPr>
                <w:sz w:val="26"/>
                <w:szCs w:val="26"/>
                <w:lang w:val="vi-VN"/>
              </w:rPr>
              <w:t>sửa chữa</w:t>
            </w:r>
            <w:r w:rsidRPr="009C1881">
              <w:rPr>
                <w:sz w:val="26"/>
                <w:szCs w:val="26"/>
                <w:lang w:val="vi-VN"/>
              </w:rPr>
              <w:t xml:space="preserve"> và hỗ trợ kịp thời.</w:t>
            </w:r>
          </w:p>
        </w:tc>
        <w:tc>
          <w:tcPr>
            <w:tcW w:w="2060" w:type="dxa"/>
            <w:vAlign w:val="center"/>
          </w:tcPr>
          <w:p w14:paraId="4CD69469" w14:textId="1448724C" w:rsidR="00CD12C3" w:rsidRPr="009C1881" w:rsidRDefault="00CD12C3" w:rsidP="00CD12C3">
            <w:pPr>
              <w:spacing w:line="360" w:lineRule="auto"/>
              <w:rPr>
                <w:sz w:val="26"/>
                <w:szCs w:val="26"/>
                <w:lang w:val="vi-VN"/>
              </w:rPr>
            </w:pPr>
            <w:r w:rsidRPr="009C1881">
              <w:rPr>
                <w:sz w:val="26"/>
                <w:szCs w:val="26"/>
                <w:lang w:val="vi-VN"/>
              </w:rPr>
              <w:t>Admin, Ban thủ thư, Kỹ thuật viên</w:t>
            </w:r>
          </w:p>
        </w:tc>
      </w:tr>
      <w:tr w:rsidR="00CD12C3" w:rsidRPr="009C1881" w14:paraId="26C0C255" w14:textId="77777777" w:rsidTr="00097006">
        <w:tc>
          <w:tcPr>
            <w:tcW w:w="878" w:type="dxa"/>
            <w:vAlign w:val="center"/>
          </w:tcPr>
          <w:p w14:paraId="5C65C1C1" w14:textId="26C49D1F" w:rsidR="00CD12C3" w:rsidRPr="009C1881" w:rsidRDefault="00CD12C3" w:rsidP="00CD12C3">
            <w:pPr>
              <w:spacing w:line="360" w:lineRule="auto"/>
              <w:rPr>
                <w:sz w:val="26"/>
                <w:szCs w:val="26"/>
                <w:lang w:val="vi-VN"/>
              </w:rPr>
            </w:pPr>
            <w:r w:rsidRPr="009C1881">
              <w:rPr>
                <w:sz w:val="26"/>
                <w:szCs w:val="26"/>
                <w:lang w:val="vi-VN"/>
              </w:rPr>
              <w:t>UC38</w:t>
            </w:r>
          </w:p>
        </w:tc>
        <w:tc>
          <w:tcPr>
            <w:tcW w:w="2236" w:type="dxa"/>
            <w:vAlign w:val="center"/>
          </w:tcPr>
          <w:p w14:paraId="46C6F7A2" w14:textId="3BA92F4A" w:rsidR="00CD12C3" w:rsidRPr="009C1881" w:rsidRDefault="00CD12C3" w:rsidP="00CD12C3">
            <w:pPr>
              <w:spacing w:line="360" w:lineRule="auto"/>
              <w:rPr>
                <w:sz w:val="26"/>
                <w:szCs w:val="26"/>
                <w:lang w:val="vi-VN"/>
              </w:rPr>
            </w:pPr>
            <w:r w:rsidRPr="009C1881">
              <w:rPr>
                <w:sz w:val="26"/>
                <w:szCs w:val="26"/>
                <w:lang w:val="vi-VN"/>
              </w:rPr>
              <w:t>In ấn của ban thủ thư</w:t>
            </w:r>
          </w:p>
        </w:tc>
        <w:tc>
          <w:tcPr>
            <w:tcW w:w="3603" w:type="dxa"/>
            <w:vAlign w:val="center"/>
          </w:tcPr>
          <w:p w14:paraId="5A16D89E" w14:textId="5225B7F9" w:rsidR="00CD12C3" w:rsidRPr="009C1881" w:rsidRDefault="0080362A" w:rsidP="00CD12C3">
            <w:pPr>
              <w:spacing w:line="360" w:lineRule="auto"/>
              <w:jc w:val="both"/>
              <w:rPr>
                <w:sz w:val="26"/>
                <w:szCs w:val="26"/>
                <w:lang w:val="vi-VN"/>
              </w:rPr>
            </w:pPr>
            <w:r w:rsidRPr="009C1881">
              <w:rPr>
                <w:sz w:val="26"/>
                <w:szCs w:val="26"/>
                <w:lang w:val="vi-VN"/>
              </w:rPr>
              <w:t>Dùng để in các báo cáo, số liệu thống kê cho thư viện hoặc cho người dùng khi có yêu cầu.</w:t>
            </w:r>
          </w:p>
        </w:tc>
        <w:tc>
          <w:tcPr>
            <w:tcW w:w="2060" w:type="dxa"/>
            <w:vAlign w:val="center"/>
          </w:tcPr>
          <w:p w14:paraId="39810C47" w14:textId="3391A171"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7992013" w14:textId="77777777" w:rsidTr="00097006">
        <w:tc>
          <w:tcPr>
            <w:tcW w:w="878" w:type="dxa"/>
            <w:vAlign w:val="center"/>
          </w:tcPr>
          <w:p w14:paraId="4BEBF5BE" w14:textId="407D8DEF" w:rsidR="00CD12C3" w:rsidRPr="009C1881" w:rsidRDefault="00CD12C3" w:rsidP="00CD12C3">
            <w:pPr>
              <w:spacing w:line="360" w:lineRule="auto"/>
              <w:rPr>
                <w:sz w:val="26"/>
                <w:szCs w:val="26"/>
                <w:lang w:val="vi-VN"/>
              </w:rPr>
            </w:pPr>
            <w:r w:rsidRPr="009C1881">
              <w:rPr>
                <w:sz w:val="26"/>
                <w:szCs w:val="26"/>
                <w:lang w:val="vi-VN"/>
              </w:rPr>
              <w:t>UC39</w:t>
            </w:r>
          </w:p>
        </w:tc>
        <w:tc>
          <w:tcPr>
            <w:tcW w:w="2236" w:type="dxa"/>
            <w:vAlign w:val="center"/>
          </w:tcPr>
          <w:p w14:paraId="363F6313" w14:textId="5EF633FD" w:rsidR="00CD12C3" w:rsidRPr="009C1881" w:rsidRDefault="00CD12C3" w:rsidP="00CD12C3">
            <w:pPr>
              <w:spacing w:line="360" w:lineRule="auto"/>
              <w:rPr>
                <w:sz w:val="26"/>
                <w:szCs w:val="26"/>
                <w:lang w:val="vi-VN"/>
              </w:rPr>
            </w:pPr>
            <w:r w:rsidRPr="009C1881">
              <w:rPr>
                <w:sz w:val="26"/>
                <w:szCs w:val="26"/>
                <w:lang w:val="vi-VN"/>
              </w:rPr>
              <w:t>In tài liệu của người dùng</w:t>
            </w:r>
          </w:p>
        </w:tc>
        <w:tc>
          <w:tcPr>
            <w:tcW w:w="3603" w:type="dxa"/>
            <w:vAlign w:val="center"/>
          </w:tcPr>
          <w:p w14:paraId="38C89CB4" w14:textId="0BC6D192" w:rsidR="00CD12C3" w:rsidRPr="009C1881" w:rsidRDefault="0080362A" w:rsidP="00CD12C3">
            <w:pPr>
              <w:spacing w:line="360" w:lineRule="auto"/>
              <w:jc w:val="both"/>
              <w:rPr>
                <w:sz w:val="26"/>
                <w:szCs w:val="26"/>
                <w:lang w:val="vi-VN"/>
              </w:rPr>
            </w:pPr>
            <w:r w:rsidRPr="009C1881">
              <w:rPr>
                <w:sz w:val="26"/>
                <w:szCs w:val="26"/>
                <w:lang w:val="vi-VN"/>
              </w:rPr>
              <w:t>In tài liệu học tập và những tài liệu thường dùng của độc giả.</w:t>
            </w:r>
          </w:p>
        </w:tc>
        <w:tc>
          <w:tcPr>
            <w:tcW w:w="2060" w:type="dxa"/>
            <w:vAlign w:val="center"/>
          </w:tcPr>
          <w:p w14:paraId="03308634" w14:textId="361BEB2A" w:rsidR="00CD12C3" w:rsidRPr="009C1881" w:rsidRDefault="00CD12C3" w:rsidP="00CD12C3">
            <w:pPr>
              <w:spacing w:line="360" w:lineRule="auto"/>
              <w:rPr>
                <w:sz w:val="26"/>
                <w:szCs w:val="26"/>
                <w:lang w:val="vi-VN"/>
              </w:rPr>
            </w:pPr>
            <w:r w:rsidRPr="009C1881">
              <w:rPr>
                <w:sz w:val="26"/>
                <w:szCs w:val="26"/>
                <w:lang w:val="vi-VN"/>
              </w:rPr>
              <w:t>Admin, Ban thủ thư, Độc giả</w:t>
            </w:r>
          </w:p>
        </w:tc>
      </w:tr>
      <w:tr w:rsidR="00330ABB" w:rsidRPr="009C1881" w14:paraId="50749955" w14:textId="77777777" w:rsidTr="00097006">
        <w:tc>
          <w:tcPr>
            <w:tcW w:w="878" w:type="dxa"/>
            <w:vAlign w:val="center"/>
          </w:tcPr>
          <w:p w14:paraId="7CEA7639" w14:textId="60AA262E" w:rsidR="00330ABB" w:rsidRPr="009C1881" w:rsidRDefault="00034F4E" w:rsidP="00CD12C3">
            <w:pPr>
              <w:spacing w:line="360" w:lineRule="auto"/>
              <w:rPr>
                <w:sz w:val="26"/>
                <w:szCs w:val="26"/>
                <w:lang w:val="vi-VN"/>
              </w:rPr>
            </w:pPr>
            <w:r w:rsidRPr="009C1881">
              <w:rPr>
                <w:sz w:val="26"/>
                <w:szCs w:val="26"/>
                <w:lang w:val="vi-VN"/>
              </w:rPr>
              <w:t>UC40</w:t>
            </w:r>
          </w:p>
        </w:tc>
        <w:tc>
          <w:tcPr>
            <w:tcW w:w="2236" w:type="dxa"/>
            <w:vAlign w:val="center"/>
          </w:tcPr>
          <w:p w14:paraId="49C65341" w14:textId="0C8B2915" w:rsidR="00330ABB" w:rsidRPr="009C1881" w:rsidRDefault="00034F4E" w:rsidP="00CD12C3">
            <w:pPr>
              <w:spacing w:line="360" w:lineRule="auto"/>
              <w:rPr>
                <w:sz w:val="26"/>
                <w:szCs w:val="26"/>
                <w:lang w:val="vi-VN"/>
              </w:rPr>
            </w:pPr>
            <w:r w:rsidRPr="009C1881">
              <w:rPr>
                <w:sz w:val="26"/>
                <w:szCs w:val="26"/>
                <w:lang w:val="vi-VN"/>
              </w:rPr>
              <w:t>Thanh toán</w:t>
            </w:r>
          </w:p>
        </w:tc>
        <w:tc>
          <w:tcPr>
            <w:tcW w:w="3603" w:type="dxa"/>
            <w:vAlign w:val="center"/>
          </w:tcPr>
          <w:p w14:paraId="5874C9D7" w14:textId="0826068C" w:rsidR="00330ABB" w:rsidRPr="009C1881" w:rsidRDefault="00034F4E" w:rsidP="00CD12C3">
            <w:pPr>
              <w:spacing w:line="360" w:lineRule="auto"/>
              <w:jc w:val="both"/>
              <w:rPr>
                <w:sz w:val="26"/>
                <w:szCs w:val="26"/>
                <w:lang w:val="vi-VN"/>
              </w:rPr>
            </w:pPr>
            <w:r w:rsidRPr="009C1881">
              <w:rPr>
                <w:sz w:val="26"/>
                <w:szCs w:val="26"/>
                <w:lang w:val="vi-VN"/>
              </w:rPr>
              <w:t>Dùng để thanh toán cho những hạng mục như: thuê phòng chức năng, vi phạm đóng phạt…</w:t>
            </w:r>
          </w:p>
        </w:tc>
        <w:tc>
          <w:tcPr>
            <w:tcW w:w="2060" w:type="dxa"/>
            <w:vAlign w:val="center"/>
          </w:tcPr>
          <w:p w14:paraId="13702628" w14:textId="51A70011" w:rsidR="00330ABB" w:rsidRPr="009C1881" w:rsidRDefault="00034F4E" w:rsidP="00CD12C3">
            <w:pPr>
              <w:spacing w:line="360" w:lineRule="auto"/>
              <w:rPr>
                <w:sz w:val="26"/>
                <w:szCs w:val="26"/>
                <w:lang w:val="vi-VN"/>
              </w:rPr>
            </w:pPr>
            <w:r w:rsidRPr="009C1881">
              <w:rPr>
                <w:sz w:val="26"/>
                <w:szCs w:val="26"/>
                <w:lang w:val="vi-VN"/>
              </w:rPr>
              <w:t>Ban thủ thư, Độc giả</w:t>
            </w:r>
          </w:p>
        </w:tc>
      </w:tr>
      <w:tr w:rsidR="00CD12C3" w:rsidRPr="009C1881" w14:paraId="2EF0B1D3" w14:textId="77777777" w:rsidTr="00097006">
        <w:tc>
          <w:tcPr>
            <w:tcW w:w="878" w:type="dxa"/>
            <w:vAlign w:val="center"/>
          </w:tcPr>
          <w:p w14:paraId="48707908" w14:textId="2844577D"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1</w:t>
            </w:r>
          </w:p>
        </w:tc>
        <w:tc>
          <w:tcPr>
            <w:tcW w:w="2236" w:type="dxa"/>
            <w:vAlign w:val="center"/>
          </w:tcPr>
          <w:p w14:paraId="1DE009B1" w14:textId="0047F91B" w:rsidR="00CD12C3" w:rsidRPr="009C1881" w:rsidRDefault="00CD12C3" w:rsidP="00CD12C3">
            <w:pPr>
              <w:spacing w:line="360" w:lineRule="auto"/>
              <w:rPr>
                <w:sz w:val="26"/>
                <w:szCs w:val="26"/>
                <w:lang w:val="vi-VN"/>
              </w:rPr>
            </w:pPr>
            <w:r w:rsidRPr="009C1881">
              <w:rPr>
                <w:sz w:val="26"/>
                <w:szCs w:val="26"/>
                <w:lang w:val="vi-VN"/>
              </w:rPr>
              <w:t>Kiểm tra thông tin hệ thống</w:t>
            </w:r>
          </w:p>
        </w:tc>
        <w:tc>
          <w:tcPr>
            <w:tcW w:w="3603" w:type="dxa"/>
            <w:vAlign w:val="center"/>
          </w:tcPr>
          <w:p w14:paraId="36E0805A" w14:textId="666D3831" w:rsidR="00CD12C3" w:rsidRPr="009C1881" w:rsidRDefault="00CD12C3" w:rsidP="00CD12C3">
            <w:pPr>
              <w:spacing w:line="360" w:lineRule="auto"/>
              <w:jc w:val="both"/>
              <w:rPr>
                <w:sz w:val="26"/>
                <w:szCs w:val="26"/>
                <w:lang w:val="vi-VN"/>
              </w:rPr>
            </w:pPr>
            <w:r w:rsidRPr="009C1881">
              <w:rPr>
                <w:sz w:val="26"/>
                <w:szCs w:val="26"/>
                <w:lang w:val="vi-VN"/>
              </w:rPr>
              <w:t>Kiểm tra thông tin giúp nắm rõ tình trạng của hệ thống và có biện pháp xử lý kịp thời</w:t>
            </w:r>
            <w:r w:rsidR="00034F4E" w:rsidRPr="009C1881">
              <w:rPr>
                <w:sz w:val="26"/>
                <w:szCs w:val="26"/>
                <w:lang w:val="vi-VN"/>
              </w:rPr>
              <w:t>.</w:t>
            </w:r>
          </w:p>
        </w:tc>
        <w:tc>
          <w:tcPr>
            <w:tcW w:w="2060" w:type="dxa"/>
            <w:vAlign w:val="center"/>
          </w:tcPr>
          <w:p w14:paraId="5DA8C73F" w14:textId="44874DAB"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0C432C1E" w14:textId="77777777" w:rsidTr="00097006">
        <w:tc>
          <w:tcPr>
            <w:tcW w:w="878" w:type="dxa"/>
            <w:vAlign w:val="center"/>
          </w:tcPr>
          <w:p w14:paraId="62E2C1BE" w14:textId="208DF90E"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2</w:t>
            </w:r>
          </w:p>
        </w:tc>
        <w:tc>
          <w:tcPr>
            <w:tcW w:w="2236" w:type="dxa"/>
            <w:vAlign w:val="center"/>
          </w:tcPr>
          <w:p w14:paraId="302F8AEA" w14:textId="730CADB2" w:rsidR="00CD12C3" w:rsidRPr="009C1881" w:rsidRDefault="00CD12C3" w:rsidP="00CD12C3">
            <w:pPr>
              <w:spacing w:line="360" w:lineRule="auto"/>
              <w:rPr>
                <w:sz w:val="26"/>
                <w:szCs w:val="26"/>
                <w:lang w:val="vi-VN"/>
              </w:rPr>
            </w:pPr>
            <w:r w:rsidRPr="009C1881">
              <w:rPr>
                <w:sz w:val="26"/>
                <w:szCs w:val="26"/>
                <w:lang w:val="vi-VN"/>
              </w:rPr>
              <w:t>Sửa chữa hệ thống</w:t>
            </w:r>
          </w:p>
        </w:tc>
        <w:tc>
          <w:tcPr>
            <w:tcW w:w="3603" w:type="dxa"/>
            <w:vAlign w:val="center"/>
          </w:tcPr>
          <w:p w14:paraId="2AF0F446" w14:textId="48F133E7" w:rsidR="00CD12C3" w:rsidRPr="009C1881" w:rsidRDefault="0080362A" w:rsidP="00CD12C3">
            <w:pPr>
              <w:spacing w:line="360" w:lineRule="auto"/>
              <w:jc w:val="both"/>
              <w:rPr>
                <w:sz w:val="26"/>
                <w:szCs w:val="26"/>
                <w:lang w:val="vi-VN"/>
              </w:rPr>
            </w:pPr>
            <w:r w:rsidRPr="009C1881">
              <w:rPr>
                <w:sz w:val="26"/>
                <w:szCs w:val="26"/>
                <w:lang w:val="vi-VN"/>
              </w:rPr>
              <w:t>Dùng để sửa chữa hệ thống khi gặp vấn đề phát sinh và cần phục hồi gấp.</w:t>
            </w:r>
          </w:p>
        </w:tc>
        <w:tc>
          <w:tcPr>
            <w:tcW w:w="2060" w:type="dxa"/>
            <w:vAlign w:val="center"/>
          </w:tcPr>
          <w:p w14:paraId="78D7DCEB" w14:textId="3B012FE4"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4AB87ACC" w14:textId="77777777" w:rsidTr="00097006">
        <w:tc>
          <w:tcPr>
            <w:tcW w:w="878" w:type="dxa"/>
            <w:vAlign w:val="center"/>
          </w:tcPr>
          <w:p w14:paraId="08004169" w14:textId="49A4DCA6"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3</w:t>
            </w:r>
          </w:p>
        </w:tc>
        <w:tc>
          <w:tcPr>
            <w:tcW w:w="2236" w:type="dxa"/>
            <w:vAlign w:val="center"/>
          </w:tcPr>
          <w:p w14:paraId="0CDA09B4" w14:textId="59ACA91A" w:rsidR="00CD12C3" w:rsidRPr="009C1881" w:rsidRDefault="00CD12C3" w:rsidP="00CD12C3">
            <w:pPr>
              <w:spacing w:line="360" w:lineRule="auto"/>
              <w:rPr>
                <w:sz w:val="26"/>
                <w:szCs w:val="26"/>
                <w:lang w:val="vi-VN"/>
              </w:rPr>
            </w:pPr>
            <w:r w:rsidRPr="009C1881">
              <w:rPr>
                <w:sz w:val="26"/>
                <w:szCs w:val="26"/>
                <w:lang w:val="vi-VN"/>
              </w:rPr>
              <w:t>Nâng cấp hệ thống</w:t>
            </w:r>
          </w:p>
        </w:tc>
        <w:tc>
          <w:tcPr>
            <w:tcW w:w="3603" w:type="dxa"/>
            <w:vAlign w:val="center"/>
          </w:tcPr>
          <w:p w14:paraId="23B2E67B" w14:textId="521389BC" w:rsidR="00CD12C3" w:rsidRPr="009C1881" w:rsidRDefault="0080362A" w:rsidP="00CD12C3">
            <w:pPr>
              <w:spacing w:line="360" w:lineRule="auto"/>
              <w:jc w:val="both"/>
              <w:rPr>
                <w:sz w:val="26"/>
                <w:szCs w:val="26"/>
                <w:lang w:val="vi-VN"/>
              </w:rPr>
            </w:pPr>
            <w:r w:rsidRPr="009C1881">
              <w:rPr>
                <w:sz w:val="26"/>
                <w:szCs w:val="26"/>
                <w:lang w:val="vi-VN"/>
              </w:rPr>
              <w:t xml:space="preserve">Nâng cấp hệ thống để phù hợp với version </w:t>
            </w:r>
            <w:r w:rsidR="00440407" w:rsidRPr="009C1881">
              <w:rPr>
                <w:sz w:val="26"/>
                <w:szCs w:val="26"/>
                <w:lang w:val="vi-VN"/>
              </w:rPr>
              <w:t>các thiết bị truy cập.</w:t>
            </w:r>
          </w:p>
        </w:tc>
        <w:tc>
          <w:tcPr>
            <w:tcW w:w="2060" w:type="dxa"/>
            <w:vAlign w:val="center"/>
          </w:tcPr>
          <w:p w14:paraId="2140B6FB" w14:textId="472B9212" w:rsidR="00CD12C3" w:rsidRPr="009C1881" w:rsidRDefault="00CD12C3" w:rsidP="00CD12C3">
            <w:pPr>
              <w:spacing w:line="360" w:lineRule="auto"/>
              <w:rPr>
                <w:sz w:val="26"/>
                <w:szCs w:val="26"/>
                <w:lang w:val="vi-VN"/>
              </w:rPr>
            </w:pPr>
            <w:r w:rsidRPr="009C1881">
              <w:rPr>
                <w:sz w:val="26"/>
                <w:szCs w:val="26"/>
                <w:lang w:val="vi-VN"/>
              </w:rPr>
              <w:t>Admin, Kỹ thuật viên</w:t>
            </w:r>
          </w:p>
        </w:tc>
      </w:tr>
      <w:tr w:rsidR="00CD12C3" w:rsidRPr="009C1881" w14:paraId="62FCABF8" w14:textId="77777777" w:rsidTr="00097006">
        <w:tc>
          <w:tcPr>
            <w:tcW w:w="878" w:type="dxa"/>
            <w:vAlign w:val="center"/>
          </w:tcPr>
          <w:p w14:paraId="3F4531DE" w14:textId="3CAA68D0"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4</w:t>
            </w:r>
          </w:p>
        </w:tc>
        <w:tc>
          <w:tcPr>
            <w:tcW w:w="2236" w:type="dxa"/>
            <w:vAlign w:val="center"/>
          </w:tcPr>
          <w:p w14:paraId="5C96D95A" w14:textId="58BBB6FA" w:rsidR="00CD12C3" w:rsidRPr="009C1881" w:rsidRDefault="00CD12C3" w:rsidP="00CD12C3">
            <w:pPr>
              <w:spacing w:line="360" w:lineRule="auto"/>
              <w:rPr>
                <w:sz w:val="26"/>
                <w:szCs w:val="26"/>
                <w:lang w:val="vi-VN"/>
              </w:rPr>
            </w:pPr>
            <w:r w:rsidRPr="009C1881">
              <w:rPr>
                <w:sz w:val="26"/>
                <w:szCs w:val="26"/>
                <w:lang w:val="vi-VN"/>
              </w:rPr>
              <w:t xml:space="preserve">Kiểm tra bảo mật </w:t>
            </w:r>
            <w:r w:rsidRPr="009C1881">
              <w:rPr>
                <w:sz w:val="26"/>
                <w:szCs w:val="26"/>
                <w:lang w:val="vi-VN"/>
              </w:rPr>
              <w:lastRenderedPageBreak/>
              <w:t>của hệ thống</w:t>
            </w:r>
          </w:p>
        </w:tc>
        <w:tc>
          <w:tcPr>
            <w:tcW w:w="3603" w:type="dxa"/>
            <w:vAlign w:val="center"/>
          </w:tcPr>
          <w:p w14:paraId="221D4B62" w14:textId="57AFF95F" w:rsidR="00CD12C3" w:rsidRPr="009C1881" w:rsidRDefault="00440407" w:rsidP="00CD12C3">
            <w:pPr>
              <w:spacing w:line="360" w:lineRule="auto"/>
              <w:jc w:val="both"/>
              <w:rPr>
                <w:sz w:val="26"/>
                <w:szCs w:val="26"/>
                <w:lang w:val="vi-VN"/>
              </w:rPr>
            </w:pPr>
            <w:r w:rsidRPr="009C1881">
              <w:rPr>
                <w:sz w:val="26"/>
                <w:szCs w:val="26"/>
                <w:lang w:val="vi-VN"/>
              </w:rPr>
              <w:lastRenderedPageBreak/>
              <w:t xml:space="preserve">Bảo mật hệ thống rất quan trọng </w:t>
            </w:r>
            <w:r w:rsidRPr="009C1881">
              <w:rPr>
                <w:sz w:val="26"/>
                <w:szCs w:val="26"/>
                <w:lang w:val="vi-VN"/>
              </w:rPr>
              <w:lastRenderedPageBreak/>
              <w:t>nên phải thường xuyên kiểm tra.</w:t>
            </w:r>
          </w:p>
        </w:tc>
        <w:tc>
          <w:tcPr>
            <w:tcW w:w="2060" w:type="dxa"/>
            <w:vAlign w:val="center"/>
          </w:tcPr>
          <w:p w14:paraId="58E1A17A" w14:textId="688CB1DE" w:rsidR="00CD12C3" w:rsidRPr="009C1881" w:rsidRDefault="00CD12C3" w:rsidP="00CD12C3">
            <w:pPr>
              <w:spacing w:line="360" w:lineRule="auto"/>
              <w:rPr>
                <w:sz w:val="26"/>
                <w:szCs w:val="26"/>
                <w:lang w:val="vi-VN"/>
              </w:rPr>
            </w:pPr>
            <w:r w:rsidRPr="009C1881">
              <w:rPr>
                <w:sz w:val="26"/>
                <w:szCs w:val="26"/>
                <w:lang w:val="vi-VN"/>
              </w:rPr>
              <w:lastRenderedPageBreak/>
              <w:t>Kỹ thuật viên</w:t>
            </w:r>
          </w:p>
        </w:tc>
      </w:tr>
      <w:tr w:rsidR="00CD12C3" w:rsidRPr="009C1881" w14:paraId="794A1B1C" w14:textId="77777777" w:rsidTr="00034F4E">
        <w:trPr>
          <w:trHeight w:val="983"/>
        </w:trPr>
        <w:tc>
          <w:tcPr>
            <w:tcW w:w="878" w:type="dxa"/>
            <w:vAlign w:val="center"/>
          </w:tcPr>
          <w:p w14:paraId="125E4374" w14:textId="0AFE7F02"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5</w:t>
            </w:r>
          </w:p>
        </w:tc>
        <w:tc>
          <w:tcPr>
            <w:tcW w:w="2236" w:type="dxa"/>
            <w:vAlign w:val="center"/>
          </w:tcPr>
          <w:p w14:paraId="454E845E" w14:textId="45564BF4" w:rsidR="00CD12C3" w:rsidRPr="009C1881" w:rsidRDefault="00CD12C3" w:rsidP="00CD12C3">
            <w:pPr>
              <w:spacing w:line="360" w:lineRule="auto"/>
              <w:rPr>
                <w:sz w:val="26"/>
                <w:szCs w:val="26"/>
                <w:lang w:val="vi-VN"/>
              </w:rPr>
            </w:pPr>
            <w:r w:rsidRPr="009C1881">
              <w:rPr>
                <w:sz w:val="26"/>
                <w:szCs w:val="26"/>
                <w:lang w:val="vi-VN"/>
              </w:rPr>
              <w:t>Đánh giá hiệu suất hệ thống</w:t>
            </w:r>
          </w:p>
        </w:tc>
        <w:tc>
          <w:tcPr>
            <w:tcW w:w="3603" w:type="dxa"/>
            <w:vAlign w:val="center"/>
          </w:tcPr>
          <w:p w14:paraId="7038F212" w14:textId="08F13BE5" w:rsidR="00CD12C3" w:rsidRPr="009C1881" w:rsidRDefault="003F612D" w:rsidP="00CD12C3">
            <w:pPr>
              <w:spacing w:line="360" w:lineRule="auto"/>
              <w:rPr>
                <w:sz w:val="26"/>
                <w:szCs w:val="26"/>
                <w:lang w:val="vi-VN"/>
              </w:rPr>
            </w:pPr>
            <w:r w:rsidRPr="009C1881">
              <w:rPr>
                <w:sz w:val="26"/>
                <w:szCs w:val="26"/>
                <w:lang w:val="vi-VN"/>
              </w:rPr>
              <w:t>Đánh giá hiệu suất hệ thống để công chỉnh cho phù hợp và để dễ dàng trong công tác quản lý.</w:t>
            </w:r>
          </w:p>
        </w:tc>
        <w:tc>
          <w:tcPr>
            <w:tcW w:w="2060" w:type="dxa"/>
            <w:vAlign w:val="center"/>
          </w:tcPr>
          <w:p w14:paraId="53AB9A45" w14:textId="5D87F9CE" w:rsidR="00CD12C3" w:rsidRPr="009C1881" w:rsidRDefault="00CD12C3" w:rsidP="00CD12C3">
            <w:pPr>
              <w:spacing w:line="360" w:lineRule="auto"/>
              <w:rPr>
                <w:sz w:val="26"/>
                <w:szCs w:val="26"/>
                <w:lang w:val="vi-VN"/>
              </w:rPr>
            </w:pPr>
            <w:r w:rsidRPr="009C1881">
              <w:rPr>
                <w:sz w:val="26"/>
                <w:szCs w:val="26"/>
                <w:lang w:val="vi-VN"/>
              </w:rPr>
              <w:t>Admin, Kỹ thuật viên</w:t>
            </w:r>
          </w:p>
        </w:tc>
      </w:tr>
      <w:bookmarkEnd w:id="69"/>
    </w:tbl>
    <w:p w14:paraId="7E88D5D3" w14:textId="057E1743" w:rsidR="00880A07" w:rsidRPr="009C1881" w:rsidRDefault="00880A07" w:rsidP="00880A07">
      <w:pPr>
        <w:rPr>
          <w:sz w:val="26"/>
          <w:szCs w:val="26"/>
          <w:lang w:val="vi-VN"/>
        </w:rPr>
      </w:pPr>
    </w:p>
    <w:p w14:paraId="514F25A1" w14:textId="77467E32" w:rsidR="00AB2FCF" w:rsidRPr="009C1881" w:rsidRDefault="00AB2FCF" w:rsidP="00AB2FCF">
      <w:pPr>
        <w:pStyle w:val="bng"/>
        <w:rPr>
          <w:lang w:val="vi-VN"/>
        </w:rPr>
      </w:pPr>
      <w:bookmarkStart w:id="70" w:name="_Toc135253606"/>
      <w:r w:rsidRPr="009C1881">
        <w:rPr>
          <w:lang w:val="vi-VN"/>
        </w:rPr>
        <w:t>Bảng 2.4 Danh sách các use case cụ thể của hệ thống</w:t>
      </w:r>
      <w:bookmarkEnd w:id="70"/>
    </w:p>
    <w:p w14:paraId="4C43134E" w14:textId="77777777" w:rsidR="00BA5322" w:rsidRPr="009C1881" w:rsidRDefault="00BA5322" w:rsidP="00BA5322">
      <w:pPr>
        <w:pStyle w:val="Tiucctrangmu"/>
        <w:jc w:val="left"/>
        <w:rPr>
          <w:lang w:val="vi-VN"/>
        </w:rPr>
      </w:pPr>
      <w:bookmarkStart w:id="71" w:name="_Toc130805814"/>
    </w:p>
    <w:p w14:paraId="438316AB" w14:textId="3D5404DE" w:rsidR="009A5867" w:rsidRPr="009C1881" w:rsidRDefault="009A5867" w:rsidP="00AB2FCF">
      <w:pPr>
        <w:pStyle w:val="Tiucctrangmu"/>
        <w:rPr>
          <w:lang w:val="vi-VN"/>
        </w:rPr>
      </w:pPr>
      <w:bookmarkStart w:id="72" w:name="_Toc135253425"/>
      <w:r w:rsidRPr="009C1881">
        <w:rPr>
          <w:lang w:val="vi-VN"/>
        </w:rPr>
        <w:t>CHƯƠNG 3</w:t>
      </w:r>
      <w:r w:rsidR="00AB2FCF" w:rsidRPr="009C1881">
        <w:rPr>
          <w:lang w:val="vi-VN"/>
        </w:rPr>
        <w:t>:</w:t>
      </w:r>
      <w:r w:rsidRPr="009C1881">
        <w:rPr>
          <w:lang w:val="vi-VN"/>
        </w:rPr>
        <w:t xml:space="preserve"> PHÂN TÍCH HỆ THỐNG</w:t>
      </w:r>
      <w:bookmarkEnd w:id="71"/>
      <w:bookmarkEnd w:id="72"/>
    </w:p>
    <w:p w14:paraId="0E34DA94" w14:textId="77777777" w:rsidR="00AB2FCF" w:rsidRPr="009C1881" w:rsidRDefault="009A5867" w:rsidP="00845BAC">
      <w:pPr>
        <w:pStyle w:val="Tiumccp1"/>
        <w:ind w:firstLine="0"/>
        <w:rPr>
          <w:lang w:val="vi-VN"/>
        </w:rPr>
      </w:pPr>
      <w:bookmarkStart w:id="73" w:name="_Toc130805815"/>
      <w:bookmarkStart w:id="74" w:name="_Toc135253426"/>
      <w:r w:rsidRPr="009C1881">
        <w:rPr>
          <w:lang w:val="vi-VN"/>
        </w:rPr>
        <w:t xml:space="preserve">3.1 </w:t>
      </w:r>
      <w:bookmarkEnd w:id="73"/>
      <w:r w:rsidR="00AB2FCF" w:rsidRPr="009C1881">
        <w:rPr>
          <w:lang w:val="vi-VN"/>
        </w:rPr>
        <w:t>Sơ đồ use case tổng quát của hệ thống</w:t>
      </w:r>
      <w:bookmarkEnd w:id="74"/>
    </w:p>
    <w:p w14:paraId="618E2E5E" w14:textId="4086BA04" w:rsidR="00AB2FCF" w:rsidRPr="009C1881" w:rsidRDefault="00AB2FCF" w:rsidP="00AB2FCF">
      <w:pPr>
        <w:rPr>
          <w:lang w:val="vi-VN"/>
        </w:rPr>
      </w:pPr>
      <w:r w:rsidRPr="009C1881">
        <w:rPr>
          <w:noProof/>
          <w:lang w:val="vi-VN"/>
        </w:rPr>
        <w:lastRenderedPageBreak/>
        <w:drawing>
          <wp:inline distT="0" distB="0" distL="0" distR="0" wp14:anchorId="2677D0F7" wp14:editId="52798C7F">
            <wp:extent cx="5579745" cy="70256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7025640"/>
                    </a:xfrm>
                    <a:prstGeom prst="rect">
                      <a:avLst/>
                    </a:prstGeom>
                    <a:noFill/>
                    <a:ln>
                      <a:noFill/>
                    </a:ln>
                  </pic:spPr>
                </pic:pic>
              </a:graphicData>
            </a:graphic>
          </wp:inline>
        </w:drawing>
      </w:r>
    </w:p>
    <w:p w14:paraId="3DA285C9" w14:textId="77777777" w:rsidR="00B654E7" w:rsidRPr="009C1881" w:rsidRDefault="00AB2FCF" w:rsidP="00B654E7">
      <w:pPr>
        <w:pStyle w:val="image"/>
        <w:rPr>
          <w:lang w:val="vi-VN"/>
        </w:rPr>
      </w:pPr>
      <w:bookmarkStart w:id="75" w:name="_Toc135253552"/>
      <w:r w:rsidRPr="009C1881">
        <w:rPr>
          <w:lang w:val="vi-VN"/>
        </w:rPr>
        <w:t>Hình 3.1: Sơ đồ use case tổng quát của hệ thống</w:t>
      </w:r>
      <w:bookmarkEnd w:id="75"/>
    </w:p>
    <w:p w14:paraId="34FF4495" w14:textId="515F8004" w:rsidR="00AB2FCF" w:rsidRPr="009C1881" w:rsidRDefault="00AB2FCF" w:rsidP="00732B21">
      <w:pPr>
        <w:pStyle w:val="Tiumccp1"/>
        <w:ind w:firstLine="0"/>
        <w:rPr>
          <w:sz w:val="26"/>
          <w:szCs w:val="26"/>
          <w:lang w:val="vi-VN"/>
        </w:rPr>
      </w:pPr>
      <w:bookmarkStart w:id="76" w:name="_Toc135253427"/>
      <w:r w:rsidRPr="009C1881">
        <w:rPr>
          <w:lang w:val="vi-VN"/>
        </w:rPr>
        <w:t>3.2 Sơ đồ use case cụ thể của hệ thống</w:t>
      </w:r>
      <w:bookmarkEnd w:id="76"/>
    </w:p>
    <w:p w14:paraId="6FB60C82" w14:textId="231722C8" w:rsidR="00AB2FCF" w:rsidRPr="009C1881" w:rsidRDefault="00AB2FCF" w:rsidP="00AB2FCF">
      <w:pPr>
        <w:pStyle w:val="Tiumccp2"/>
        <w:ind w:firstLine="0"/>
        <w:rPr>
          <w:lang w:val="vi-VN"/>
        </w:rPr>
      </w:pPr>
      <w:bookmarkStart w:id="77" w:name="_Toc135253428"/>
      <w:r w:rsidRPr="009C1881">
        <w:rPr>
          <w:lang w:val="vi-VN"/>
        </w:rPr>
        <w:t>3.2.1 Sơ đồ use case “Quản trị hệ thống”</w:t>
      </w:r>
      <w:bookmarkEnd w:id="77"/>
    </w:p>
    <w:p w14:paraId="499E211B" w14:textId="290E23D4" w:rsidR="00AB2FCF" w:rsidRPr="009C1881" w:rsidRDefault="00AB2FCF" w:rsidP="00AB2FCF">
      <w:pPr>
        <w:pStyle w:val="Nidungvnbn"/>
        <w:ind w:firstLine="0"/>
        <w:rPr>
          <w:lang w:val="vi-VN"/>
        </w:rPr>
      </w:pPr>
      <w:r w:rsidRPr="009C1881">
        <w:rPr>
          <w:lang w:val="vi-VN"/>
        </w:rPr>
        <w:t>Users của hệ thống gồm: độc giả, kỹ thuật viên, ban thủ thư.</w:t>
      </w:r>
    </w:p>
    <w:p w14:paraId="1E8132CA" w14:textId="77777777" w:rsidR="00BA2843" w:rsidRPr="009C1881" w:rsidRDefault="00BA2843" w:rsidP="00AB2FCF">
      <w:pPr>
        <w:pStyle w:val="Nidungvnbn"/>
        <w:ind w:firstLine="0"/>
        <w:rPr>
          <w:lang w:val="vi-VN"/>
        </w:rPr>
      </w:pPr>
    </w:p>
    <w:p w14:paraId="5D0D2E41" w14:textId="64B80603" w:rsidR="00AB2FCF" w:rsidRPr="009C1881" w:rsidRDefault="00732B21" w:rsidP="00AB2FCF">
      <w:pPr>
        <w:pStyle w:val="Nidungvnbn"/>
        <w:ind w:firstLine="0"/>
        <w:rPr>
          <w:lang w:val="vi-VN"/>
        </w:rPr>
      </w:pPr>
      <w:r w:rsidRPr="009C1881">
        <w:rPr>
          <w:noProof/>
          <w:lang w:val="vi-VN"/>
        </w:rPr>
        <w:drawing>
          <wp:inline distT="0" distB="0" distL="0" distR="0" wp14:anchorId="7BF9C856" wp14:editId="12CFDD10">
            <wp:extent cx="5579745" cy="65379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6537960"/>
                    </a:xfrm>
                    <a:prstGeom prst="rect">
                      <a:avLst/>
                    </a:prstGeom>
                    <a:noFill/>
                    <a:ln>
                      <a:noFill/>
                    </a:ln>
                  </pic:spPr>
                </pic:pic>
              </a:graphicData>
            </a:graphic>
          </wp:inline>
        </w:drawing>
      </w:r>
    </w:p>
    <w:p w14:paraId="42CCD881" w14:textId="6C1D7BA6" w:rsidR="00AB2FCF" w:rsidRPr="009C1881" w:rsidRDefault="00AB2FCF" w:rsidP="00AB2FCF">
      <w:pPr>
        <w:pStyle w:val="image"/>
        <w:rPr>
          <w:lang w:val="vi-VN"/>
        </w:rPr>
      </w:pPr>
      <w:bookmarkStart w:id="78" w:name="_Toc135253553"/>
      <w:r w:rsidRPr="009C1881">
        <w:rPr>
          <w:lang w:val="vi-VN"/>
        </w:rPr>
        <w:t>Hình 3.2.1: Sơ đồ use case “Quản trị hệ thống”</w:t>
      </w:r>
      <w:bookmarkEnd w:id="78"/>
    </w:p>
    <w:p w14:paraId="42A75900" w14:textId="1352CE4D" w:rsidR="00BA2843" w:rsidRPr="009C1881" w:rsidRDefault="00AB2FCF" w:rsidP="00AB2FCF">
      <w:pPr>
        <w:pStyle w:val="Tiumccp2"/>
        <w:ind w:firstLine="0"/>
        <w:rPr>
          <w:lang w:val="vi-VN"/>
        </w:rPr>
      </w:pPr>
      <w:bookmarkStart w:id="79" w:name="_Toc135253429"/>
      <w:r w:rsidRPr="009C1881">
        <w:rPr>
          <w:lang w:val="vi-VN"/>
        </w:rPr>
        <w:t>3.2.2 Sơ đồ use case “Quản l</w:t>
      </w:r>
      <w:r w:rsidR="00107087" w:rsidRPr="009C1881">
        <w:rPr>
          <w:lang w:val="vi-VN"/>
        </w:rPr>
        <w:t>ý</w:t>
      </w:r>
      <w:r w:rsidRPr="009C1881">
        <w:rPr>
          <w:lang w:val="vi-VN"/>
        </w:rPr>
        <w:t xml:space="preserve"> tài liệu”</w:t>
      </w:r>
      <w:bookmarkEnd w:id="79"/>
    </w:p>
    <w:p w14:paraId="20BD46E9" w14:textId="6EA8F7F0" w:rsidR="00AB2FCF" w:rsidRPr="009C1881" w:rsidRDefault="00AB2FCF" w:rsidP="00AB2FCF">
      <w:pPr>
        <w:pStyle w:val="Nidungvnbn"/>
        <w:ind w:firstLine="0"/>
        <w:rPr>
          <w:lang w:val="vi-VN"/>
        </w:rPr>
      </w:pPr>
      <w:r w:rsidRPr="009C1881">
        <w:rPr>
          <w:lang w:val="vi-VN"/>
        </w:rPr>
        <w:t>Users của hệ thống gồm admin và ban thủ thư.</w:t>
      </w:r>
    </w:p>
    <w:p w14:paraId="633CA9B2" w14:textId="77777777" w:rsidR="00BA2843" w:rsidRPr="009C1881" w:rsidRDefault="00BA2843" w:rsidP="00AB2FCF">
      <w:pPr>
        <w:pStyle w:val="Nidungvnbn"/>
        <w:ind w:firstLine="0"/>
        <w:rPr>
          <w:lang w:val="vi-VN"/>
        </w:rPr>
      </w:pPr>
    </w:p>
    <w:p w14:paraId="440283E1" w14:textId="7620D270" w:rsidR="00AB2FCF" w:rsidRPr="009C1881" w:rsidRDefault="00AB2FCF" w:rsidP="00AB2FCF">
      <w:pPr>
        <w:pStyle w:val="Nidungvnbn"/>
        <w:ind w:firstLine="0"/>
        <w:rPr>
          <w:lang w:val="vi-VN"/>
        </w:rPr>
      </w:pPr>
      <w:r w:rsidRPr="009C1881">
        <w:rPr>
          <w:noProof/>
          <w:lang w:val="vi-VN"/>
        </w:rPr>
        <w:lastRenderedPageBreak/>
        <w:drawing>
          <wp:inline distT="0" distB="0" distL="0" distR="0" wp14:anchorId="277DBDA0" wp14:editId="0BB7A509">
            <wp:extent cx="5579745" cy="560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5608320"/>
                    </a:xfrm>
                    <a:prstGeom prst="rect">
                      <a:avLst/>
                    </a:prstGeom>
                    <a:noFill/>
                    <a:ln>
                      <a:noFill/>
                    </a:ln>
                  </pic:spPr>
                </pic:pic>
              </a:graphicData>
            </a:graphic>
          </wp:inline>
        </w:drawing>
      </w:r>
    </w:p>
    <w:p w14:paraId="41396F3D" w14:textId="1F272791" w:rsidR="00AB2FCF" w:rsidRPr="009C1881" w:rsidRDefault="00AB2FCF" w:rsidP="00AB2FCF">
      <w:pPr>
        <w:pStyle w:val="image"/>
        <w:rPr>
          <w:lang w:val="vi-VN"/>
        </w:rPr>
      </w:pPr>
      <w:bookmarkStart w:id="80" w:name="_Toc135253554"/>
      <w:r w:rsidRPr="009C1881">
        <w:rPr>
          <w:lang w:val="vi-VN"/>
        </w:rPr>
        <w:t>Hình 3.2.2: Sơ đồ use case “Quản l</w:t>
      </w:r>
      <w:r w:rsidR="00107087" w:rsidRPr="009C1881">
        <w:rPr>
          <w:lang w:val="vi-VN"/>
        </w:rPr>
        <w:t>ý</w:t>
      </w:r>
      <w:r w:rsidRPr="009C1881">
        <w:rPr>
          <w:lang w:val="vi-VN"/>
        </w:rPr>
        <w:t xml:space="preserve"> tài liệu”</w:t>
      </w:r>
      <w:bookmarkEnd w:id="80"/>
    </w:p>
    <w:p w14:paraId="456C475E" w14:textId="77777777" w:rsidR="00BA2843" w:rsidRPr="009C1881" w:rsidRDefault="00BA2843" w:rsidP="00AB2FCF">
      <w:pPr>
        <w:pStyle w:val="Tiumccp2"/>
        <w:ind w:firstLine="0"/>
        <w:rPr>
          <w:lang w:val="vi-VN"/>
        </w:rPr>
      </w:pPr>
    </w:p>
    <w:p w14:paraId="6059FCC5" w14:textId="77777777" w:rsidR="00BA2843" w:rsidRPr="009C1881" w:rsidRDefault="00BA2843" w:rsidP="00AB2FCF">
      <w:pPr>
        <w:pStyle w:val="Tiumccp2"/>
        <w:ind w:firstLine="0"/>
        <w:rPr>
          <w:lang w:val="vi-VN"/>
        </w:rPr>
      </w:pPr>
    </w:p>
    <w:p w14:paraId="5D7044E6" w14:textId="77777777" w:rsidR="00BA2843" w:rsidRPr="009C1881" w:rsidRDefault="00BA2843" w:rsidP="00AB2FCF">
      <w:pPr>
        <w:pStyle w:val="Tiumccp2"/>
        <w:ind w:firstLine="0"/>
        <w:rPr>
          <w:lang w:val="vi-VN"/>
        </w:rPr>
      </w:pPr>
    </w:p>
    <w:p w14:paraId="3F440792" w14:textId="77777777" w:rsidR="00BA2843" w:rsidRPr="009C1881" w:rsidRDefault="00BA2843" w:rsidP="00AB2FCF">
      <w:pPr>
        <w:pStyle w:val="Tiumccp2"/>
        <w:ind w:firstLine="0"/>
        <w:rPr>
          <w:lang w:val="vi-VN"/>
        </w:rPr>
      </w:pPr>
    </w:p>
    <w:p w14:paraId="618A471A" w14:textId="55464F5A" w:rsidR="00AB2FCF" w:rsidRPr="009C1881" w:rsidRDefault="00AB2FCF" w:rsidP="00AB2FCF">
      <w:pPr>
        <w:pStyle w:val="Tiumccp2"/>
        <w:ind w:firstLine="0"/>
        <w:rPr>
          <w:lang w:val="vi-VN"/>
        </w:rPr>
      </w:pPr>
      <w:bookmarkStart w:id="81" w:name="_Toc135253430"/>
      <w:r w:rsidRPr="009C1881">
        <w:rPr>
          <w:lang w:val="vi-VN"/>
        </w:rPr>
        <w:t>3.2.3 Sơ đồ use case “Quản l</w:t>
      </w:r>
      <w:r w:rsidR="00107087" w:rsidRPr="009C1881">
        <w:rPr>
          <w:lang w:val="vi-VN"/>
        </w:rPr>
        <w:t>ý</w:t>
      </w:r>
      <w:r w:rsidRPr="009C1881">
        <w:rPr>
          <w:lang w:val="vi-VN"/>
        </w:rPr>
        <w:t xml:space="preserve"> độc giả”</w:t>
      </w:r>
      <w:bookmarkEnd w:id="81"/>
    </w:p>
    <w:p w14:paraId="10D68EB5" w14:textId="6AC7688A" w:rsidR="00AB2FCF" w:rsidRPr="009C1881" w:rsidRDefault="00AB2FCF" w:rsidP="00AB2FCF">
      <w:pPr>
        <w:pStyle w:val="Nidungvnbn"/>
        <w:ind w:firstLine="0"/>
        <w:rPr>
          <w:lang w:val="vi-VN"/>
        </w:rPr>
      </w:pPr>
      <w:r w:rsidRPr="009C1881">
        <w:rPr>
          <w:lang w:val="vi-VN"/>
        </w:rPr>
        <w:t>Users của hệ thống gồm admin và ban thủ thư.</w:t>
      </w:r>
    </w:p>
    <w:p w14:paraId="7F0275E2" w14:textId="77777777" w:rsidR="00BA2843" w:rsidRPr="009C1881" w:rsidRDefault="00BA2843" w:rsidP="00AB2FCF">
      <w:pPr>
        <w:pStyle w:val="Nidungvnbn"/>
        <w:ind w:firstLine="0"/>
        <w:rPr>
          <w:lang w:val="vi-VN"/>
        </w:rPr>
      </w:pPr>
    </w:p>
    <w:p w14:paraId="1230E2C6" w14:textId="7A1EE242" w:rsidR="00AB2FCF" w:rsidRPr="009C1881" w:rsidRDefault="00AB2FCF" w:rsidP="00AB2FCF">
      <w:pPr>
        <w:pStyle w:val="Nidungvnbn"/>
        <w:ind w:firstLine="0"/>
        <w:rPr>
          <w:lang w:val="vi-VN"/>
        </w:rPr>
      </w:pPr>
      <w:r w:rsidRPr="009C1881">
        <w:rPr>
          <w:noProof/>
          <w:lang w:val="vi-VN"/>
        </w:rPr>
        <w:lastRenderedPageBreak/>
        <w:drawing>
          <wp:inline distT="0" distB="0" distL="0" distR="0" wp14:anchorId="77BB6950" wp14:editId="4CF8A6AC">
            <wp:extent cx="5579745" cy="59131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5913120"/>
                    </a:xfrm>
                    <a:prstGeom prst="rect">
                      <a:avLst/>
                    </a:prstGeom>
                    <a:noFill/>
                    <a:ln>
                      <a:noFill/>
                    </a:ln>
                  </pic:spPr>
                </pic:pic>
              </a:graphicData>
            </a:graphic>
          </wp:inline>
        </w:drawing>
      </w:r>
    </w:p>
    <w:p w14:paraId="0DDAECA6" w14:textId="2A946186" w:rsidR="00AB2FCF" w:rsidRPr="009C1881" w:rsidRDefault="00AB2FCF" w:rsidP="00AB2FCF">
      <w:pPr>
        <w:pStyle w:val="image"/>
        <w:rPr>
          <w:lang w:val="vi-VN"/>
        </w:rPr>
      </w:pPr>
      <w:bookmarkStart w:id="82" w:name="_Toc135253555"/>
      <w:r w:rsidRPr="009C1881">
        <w:rPr>
          <w:lang w:val="vi-VN"/>
        </w:rPr>
        <w:t>Hình 3.2.3: Sơ đồ use case “Quản l</w:t>
      </w:r>
      <w:r w:rsidR="00107087" w:rsidRPr="009C1881">
        <w:rPr>
          <w:lang w:val="vi-VN"/>
        </w:rPr>
        <w:t xml:space="preserve">ý </w:t>
      </w:r>
      <w:r w:rsidRPr="009C1881">
        <w:rPr>
          <w:lang w:val="vi-VN"/>
        </w:rPr>
        <w:t>độc giả”</w:t>
      </w:r>
      <w:bookmarkEnd w:id="82"/>
    </w:p>
    <w:p w14:paraId="3C55E1E9" w14:textId="77777777" w:rsidR="00BA2843" w:rsidRPr="009C1881" w:rsidRDefault="00BA2843" w:rsidP="00AB2FCF">
      <w:pPr>
        <w:pStyle w:val="Tiumccp2"/>
        <w:ind w:firstLine="0"/>
        <w:rPr>
          <w:lang w:val="vi-VN"/>
        </w:rPr>
      </w:pPr>
    </w:p>
    <w:p w14:paraId="395E353C" w14:textId="77777777" w:rsidR="00BA2843" w:rsidRPr="009C1881" w:rsidRDefault="00BA2843" w:rsidP="00AB2FCF">
      <w:pPr>
        <w:pStyle w:val="Tiumccp2"/>
        <w:ind w:firstLine="0"/>
        <w:rPr>
          <w:lang w:val="vi-VN"/>
        </w:rPr>
      </w:pPr>
    </w:p>
    <w:p w14:paraId="24E755F2" w14:textId="77777777" w:rsidR="00BA2843" w:rsidRPr="009C1881" w:rsidRDefault="00BA2843" w:rsidP="00AB2FCF">
      <w:pPr>
        <w:pStyle w:val="Tiumccp2"/>
        <w:ind w:firstLine="0"/>
        <w:rPr>
          <w:lang w:val="vi-VN"/>
        </w:rPr>
      </w:pPr>
    </w:p>
    <w:p w14:paraId="7D301130" w14:textId="585F6D39" w:rsidR="00AB2FCF" w:rsidRPr="009C1881" w:rsidRDefault="00AB2FCF" w:rsidP="00AB2FCF">
      <w:pPr>
        <w:pStyle w:val="Tiumccp2"/>
        <w:ind w:firstLine="0"/>
        <w:rPr>
          <w:lang w:val="vi-VN"/>
        </w:rPr>
      </w:pPr>
      <w:bookmarkStart w:id="83" w:name="_Toc135253431"/>
      <w:r w:rsidRPr="009C1881">
        <w:rPr>
          <w:lang w:val="vi-VN"/>
        </w:rPr>
        <w:t>3.2.4 Sơ đồ use case “Quản</w:t>
      </w:r>
      <w:r w:rsidR="00107087" w:rsidRPr="009C1881">
        <w:rPr>
          <w:lang w:val="vi-VN"/>
        </w:rPr>
        <w:t xml:space="preserve"> lý</w:t>
      </w:r>
      <w:r w:rsidRPr="009C1881">
        <w:rPr>
          <w:lang w:val="vi-VN"/>
        </w:rPr>
        <w:t xml:space="preserve"> </w:t>
      </w:r>
      <w:r w:rsidR="00AD3F23" w:rsidRPr="009C1881">
        <w:rPr>
          <w:lang w:val="vi-VN"/>
        </w:rPr>
        <w:t>mượn trả tài liệu</w:t>
      </w:r>
      <w:r w:rsidRPr="009C1881">
        <w:rPr>
          <w:lang w:val="vi-VN"/>
        </w:rPr>
        <w:t>”</w:t>
      </w:r>
      <w:bookmarkEnd w:id="83"/>
    </w:p>
    <w:p w14:paraId="38106875" w14:textId="379ACDA4" w:rsidR="00AB2FCF" w:rsidRPr="009C1881" w:rsidRDefault="00AB2FCF" w:rsidP="00AB2FCF">
      <w:pPr>
        <w:pStyle w:val="Nidungvnbn"/>
        <w:ind w:firstLine="0"/>
        <w:rPr>
          <w:lang w:val="vi-VN"/>
        </w:rPr>
      </w:pPr>
      <w:r w:rsidRPr="009C1881">
        <w:rPr>
          <w:lang w:val="vi-VN"/>
        </w:rPr>
        <w:t>Users của hệ thống gồm admin và ban thủ thư.</w:t>
      </w:r>
    </w:p>
    <w:p w14:paraId="48CFE66B" w14:textId="77777777" w:rsidR="00BA2843" w:rsidRPr="009C1881" w:rsidRDefault="00BA2843" w:rsidP="00AB2FCF">
      <w:pPr>
        <w:pStyle w:val="Nidungvnbn"/>
        <w:ind w:firstLine="0"/>
        <w:rPr>
          <w:lang w:val="vi-VN"/>
        </w:rPr>
      </w:pPr>
    </w:p>
    <w:p w14:paraId="44963539" w14:textId="315B0CFB" w:rsidR="00AD3F23" w:rsidRPr="009C1881" w:rsidRDefault="00AD3F23" w:rsidP="00AB2FCF">
      <w:pPr>
        <w:pStyle w:val="Nidungvnbn"/>
        <w:ind w:firstLine="0"/>
        <w:rPr>
          <w:lang w:val="vi-VN"/>
        </w:rPr>
      </w:pPr>
      <w:r w:rsidRPr="009C1881">
        <w:rPr>
          <w:noProof/>
          <w:lang w:val="vi-VN"/>
        </w:rPr>
        <w:lastRenderedPageBreak/>
        <w:drawing>
          <wp:inline distT="0" distB="0" distL="0" distR="0" wp14:anchorId="53191B36" wp14:editId="7330F102">
            <wp:extent cx="5579745" cy="62484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6248400"/>
                    </a:xfrm>
                    <a:prstGeom prst="rect">
                      <a:avLst/>
                    </a:prstGeom>
                    <a:noFill/>
                    <a:ln>
                      <a:noFill/>
                    </a:ln>
                  </pic:spPr>
                </pic:pic>
              </a:graphicData>
            </a:graphic>
          </wp:inline>
        </w:drawing>
      </w:r>
    </w:p>
    <w:p w14:paraId="11C584F4" w14:textId="19D1AF72" w:rsidR="00AB2FCF" w:rsidRPr="009C1881" w:rsidRDefault="00AD3F23" w:rsidP="00AD3F23">
      <w:pPr>
        <w:pStyle w:val="image"/>
        <w:rPr>
          <w:lang w:val="vi-VN"/>
        </w:rPr>
      </w:pPr>
      <w:bookmarkStart w:id="84" w:name="_Toc135253556"/>
      <w:r w:rsidRPr="009C1881">
        <w:rPr>
          <w:lang w:val="vi-VN"/>
        </w:rPr>
        <w:t xml:space="preserve">Hình 3.2.4: Sơ đồ use case “Quản </w:t>
      </w:r>
      <w:r w:rsidR="00107087" w:rsidRPr="009C1881">
        <w:rPr>
          <w:lang w:val="vi-VN"/>
        </w:rPr>
        <w:t xml:space="preserve">lý </w:t>
      </w:r>
      <w:r w:rsidRPr="009C1881">
        <w:rPr>
          <w:lang w:val="vi-VN"/>
        </w:rPr>
        <w:t>mượn trả tài liệu”</w:t>
      </w:r>
      <w:bookmarkEnd w:id="84"/>
    </w:p>
    <w:p w14:paraId="7192E7BC" w14:textId="2BD111CE" w:rsidR="00BA2843" w:rsidRPr="009C1881" w:rsidRDefault="00BA2843" w:rsidP="00AD3F23">
      <w:pPr>
        <w:pStyle w:val="image"/>
        <w:rPr>
          <w:lang w:val="vi-VN"/>
        </w:rPr>
      </w:pPr>
    </w:p>
    <w:p w14:paraId="0EA4E514" w14:textId="77777777" w:rsidR="00BA2843" w:rsidRPr="009C1881" w:rsidRDefault="00BA2843" w:rsidP="00AD3F23">
      <w:pPr>
        <w:pStyle w:val="image"/>
        <w:rPr>
          <w:lang w:val="vi-VN"/>
        </w:rPr>
      </w:pPr>
    </w:p>
    <w:p w14:paraId="36949CEC" w14:textId="047DA6A5" w:rsidR="00AD3F23" w:rsidRPr="009C1881" w:rsidRDefault="00AD3F23" w:rsidP="00AD3F23">
      <w:pPr>
        <w:pStyle w:val="Tiumccp2"/>
        <w:ind w:firstLine="0"/>
        <w:rPr>
          <w:lang w:val="vi-VN"/>
        </w:rPr>
      </w:pPr>
      <w:bookmarkStart w:id="85" w:name="_Toc135253432"/>
      <w:r w:rsidRPr="009C1881">
        <w:rPr>
          <w:lang w:val="vi-VN"/>
        </w:rPr>
        <w:t xml:space="preserve">3.2.5 Sơ đồ use case “Quản </w:t>
      </w:r>
      <w:r w:rsidR="00107087" w:rsidRPr="009C1881">
        <w:rPr>
          <w:lang w:val="vi-VN"/>
        </w:rPr>
        <w:t xml:space="preserve">lý </w:t>
      </w:r>
      <w:r w:rsidRPr="009C1881">
        <w:rPr>
          <w:lang w:val="vi-VN"/>
        </w:rPr>
        <w:t>mượn trả phòng chức năng”</w:t>
      </w:r>
      <w:bookmarkEnd w:id="85"/>
    </w:p>
    <w:p w14:paraId="4A138AEA" w14:textId="1E347044" w:rsidR="00BA2843" w:rsidRPr="009C1881" w:rsidRDefault="00AD3F23" w:rsidP="00AD3F23">
      <w:pPr>
        <w:pStyle w:val="Nidungvnbn"/>
        <w:ind w:firstLine="0"/>
        <w:rPr>
          <w:lang w:val="vi-VN"/>
        </w:rPr>
      </w:pPr>
      <w:r w:rsidRPr="009C1881">
        <w:rPr>
          <w:lang w:val="vi-VN"/>
        </w:rPr>
        <w:t>Users của hệ thống gồm admin và ban thủ thư.</w:t>
      </w:r>
    </w:p>
    <w:p w14:paraId="5CC3A809" w14:textId="77777777" w:rsidR="00BA2843" w:rsidRPr="009C1881" w:rsidRDefault="00BA2843" w:rsidP="00AD3F23">
      <w:pPr>
        <w:pStyle w:val="Nidungvnbn"/>
        <w:ind w:firstLine="0"/>
        <w:rPr>
          <w:lang w:val="vi-VN"/>
        </w:rPr>
      </w:pPr>
    </w:p>
    <w:p w14:paraId="706F6F6A" w14:textId="08D58132" w:rsidR="00AD3F23" w:rsidRPr="009C1881" w:rsidRDefault="002B62BE" w:rsidP="00AD3F23">
      <w:pPr>
        <w:pStyle w:val="Nidungvnbn"/>
        <w:ind w:firstLine="0"/>
        <w:rPr>
          <w:lang w:val="vi-VN"/>
        </w:rPr>
      </w:pPr>
      <w:r w:rsidRPr="009C1881">
        <w:rPr>
          <w:noProof/>
          <w:lang w:val="vi-VN"/>
        </w:rPr>
        <w:lastRenderedPageBreak/>
        <w:drawing>
          <wp:inline distT="0" distB="0" distL="0" distR="0" wp14:anchorId="73841C37" wp14:editId="6F6F9DFA">
            <wp:extent cx="5579745" cy="62801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6280150"/>
                    </a:xfrm>
                    <a:prstGeom prst="rect">
                      <a:avLst/>
                    </a:prstGeom>
                    <a:noFill/>
                    <a:ln>
                      <a:noFill/>
                    </a:ln>
                  </pic:spPr>
                </pic:pic>
              </a:graphicData>
            </a:graphic>
          </wp:inline>
        </w:drawing>
      </w:r>
    </w:p>
    <w:p w14:paraId="2A81F4CD" w14:textId="73733A26" w:rsidR="00AD3F23" w:rsidRPr="009C1881" w:rsidRDefault="00AD3F23" w:rsidP="00AD3F23">
      <w:pPr>
        <w:pStyle w:val="image"/>
        <w:rPr>
          <w:lang w:val="vi-VN"/>
        </w:rPr>
      </w:pPr>
      <w:bookmarkStart w:id="86" w:name="_Toc135253557"/>
      <w:r w:rsidRPr="009C1881">
        <w:rPr>
          <w:lang w:val="vi-VN"/>
        </w:rPr>
        <w:t xml:space="preserve">Hình 3.2.5: Sơ đồ use case “Quản </w:t>
      </w:r>
      <w:r w:rsidR="00107087" w:rsidRPr="009C1881">
        <w:rPr>
          <w:lang w:val="vi-VN"/>
        </w:rPr>
        <w:t xml:space="preserve">lý </w:t>
      </w:r>
      <w:r w:rsidRPr="009C1881">
        <w:rPr>
          <w:lang w:val="vi-VN"/>
        </w:rPr>
        <w:t>mượn trả phòng chức năng”</w:t>
      </w:r>
      <w:bookmarkEnd w:id="86"/>
    </w:p>
    <w:p w14:paraId="5189C139" w14:textId="77777777" w:rsidR="00BA2843" w:rsidRPr="009C1881" w:rsidRDefault="00BA2843" w:rsidP="002B62BE">
      <w:pPr>
        <w:pStyle w:val="image"/>
        <w:jc w:val="left"/>
        <w:rPr>
          <w:lang w:val="vi-VN"/>
        </w:rPr>
      </w:pPr>
    </w:p>
    <w:p w14:paraId="00D72179" w14:textId="3CF8D573" w:rsidR="00123AF4" w:rsidRPr="009C1881" w:rsidRDefault="00123AF4" w:rsidP="00123AF4">
      <w:pPr>
        <w:pStyle w:val="Tiumccp2"/>
        <w:ind w:firstLine="0"/>
        <w:rPr>
          <w:lang w:val="vi-VN"/>
        </w:rPr>
      </w:pPr>
      <w:bookmarkStart w:id="87" w:name="_Toc135253433"/>
      <w:r w:rsidRPr="009C1881">
        <w:rPr>
          <w:lang w:val="vi-VN"/>
        </w:rPr>
        <w:t xml:space="preserve">3.2.6 Sơ đồ use case “Quản </w:t>
      </w:r>
      <w:r w:rsidR="00107087" w:rsidRPr="009C1881">
        <w:rPr>
          <w:lang w:val="vi-VN"/>
        </w:rPr>
        <w:t xml:space="preserve">lý </w:t>
      </w:r>
      <w:r w:rsidRPr="009C1881">
        <w:rPr>
          <w:lang w:val="vi-VN"/>
        </w:rPr>
        <w:t xml:space="preserve">mượn </w:t>
      </w:r>
      <w:r w:rsidR="00107087" w:rsidRPr="009C1881">
        <w:rPr>
          <w:lang w:val="vi-VN"/>
        </w:rPr>
        <w:t xml:space="preserve">trả </w:t>
      </w:r>
      <w:r w:rsidRPr="009C1881">
        <w:rPr>
          <w:lang w:val="vi-VN"/>
        </w:rPr>
        <w:t>máy tính”</w:t>
      </w:r>
      <w:bookmarkEnd w:id="87"/>
    </w:p>
    <w:p w14:paraId="582BD26E" w14:textId="77777777" w:rsidR="00123AF4" w:rsidRPr="009C1881" w:rsidRDefault="00123AF4" w:rsidP="00123AF4">
      <w:pPr>
        <w:pStyle w:val="Nidungvnbn"/>
        <w:ind w:firstLine="0"/>
        <w:rPr>
          <w:lang w:val="vi-VN"/>
        </w:rPr>
      </w:pPr>
      <w:r w:rsidRPr="009C1881">
        <w:rPr>
          <w:lang w:val="vi-VN"/>
        </w:rPr>
        <w:t>Users của hệ thống gồm admin và ban thủ thư.</w:t>
      </w:r>
    </w:p>
    <w:p w14:paraId="626BC5A0" w14:textId="5B89778B" w:rsidR="00AB2FCF" w:rsidRPr="009C1881" w:rsidRDefault="00AB2FCF" w:rsidP="00123AF4">
      <w:pPr>
        <w:pStyle w:val="Nidungvnbn"/>
        <w:ind w:firstLine="0"/>
        <w:rPr>
          <w:lang w:val="vi-VN"/>
        </w:rPr>
      </w:pPr>
    </w:p>
    <w:p w14:paraId="43BC0954" w14:textId="196DE83B" w:rsidR="00AB2FCF" w:rsidRPr="009C1881" w:rsidRDefault="00123AF4" w:rsidP="00123AF4">
      <w:pPr>
        <w:pStyle w:val="Nidungvnbn"/>
        <w:ind w:firstLine="0"/>
        <w:rPr>
          <w:lang w:val="vi-VN"/>
        </w:rPr>
      </w:pPr>
      <w:r w:rsidRPr="009C1881">
        <w:rPr>
          <w:noProof/>
          <w:lang w:val="vi-VN"/>
        </w:rPr>
        <w:lastRenderedPageBreak/>
        <w:drawing>
          <wp:inline distT="0" distB="0" distL="0" distR="0" wp14:anchorId="4B2FC124" wp14:editId="65737523">
            <wp:extent cx="5579745" cy="5806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9" t="355" r="-819" b="8510"/>
                    <a:stretch/>
                  </pic:blipFill>
                  <pic:spPr bwMode="auto">
                    <a:xfrm>
                      <a:off x="0" y="0"/>
                      <a:ext cx="557974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2872D8FB" w14:textId="312171AC" w:rsidR="00123AF4" w:rsidRPr="009C1881" w:rsidRDefault="00123AF4" w:rsidP="00123AF4">
      <w:pPr>
        <w:pStyle w:val="image"/>
        <w:rPr>
          <w:lang w:val="vi-VN"/>
        </w:rPr>
      </w:pPr>
      <w:bookmarkStart w:id="88" w:name="_Toc135253558"/>
      <w:r w:rsidRPr="009C1881">
        <w:rPr>
          <w:lang w:val="vi-VN"/>
        </w:rPr>
        <w:t xml:space="preserve">Hình 3.2.6: Sơ đồ use case “Quản </w:t>
      </w:r>
      <w:r w:rsidR="00107087" w:rsidRPr="009C1881">
        <w:rPr>
          <w:lang w:val="vi-VN"/>
        </w:rPr>
        <w:t xml:space="preserve">lý </w:t>
      </w:r>
      <w:r w:rsidRPr="009C1881">
        <w:rPr>
          <w:lang w:val="vi-VN"/>
        </w:rPr>
        <w:t>mượn trả máy tính”</w:t>
      </w:r>
      <w:bookmarkEnd w:id="88"/>
    </w:p>
    <w:p w14:paraId="53CAA609" w14:textId="2050975D" w:rsidR="00BA2843" w:rsidRPr="009C1881" w:rsidRDefault="00BA2843" w:rsidP="00123AF4">
      <w:pPr>
        <w:pStyle w:val="image"/>
        <w:rPr>
          <w:lang w:val="vi-VN"/>
        </w:rPr>
      </w:pPr>
    </w:p>
    <w:p w14:paraId="4ECB9A6F" w14:textId="73F07162" w:rsidR="00BA2843" w:rsidRPr="009C1881" w:rsidRDefault="00BA2843" w:rsidP="00123AF4">
      <w:pPr>
        <w:pStyle w:val="image"/>
        <w:rPr>
          <w:lang w:val="vi-VN"/>
        </w:rPr>
      </w:pPr>
    </w:p>
    <w:p w14:paraId="6A3AAD5E" w14:textId="77777777" w:rsidR="00BA2843" w:rsidRPr="009C1881" w:rsidRDefault="00BA2843" w:rsidP="00123AF4">
      <w:pPr>
        <w:pStyle w:val="image"/>
        <w:rPr>
          <w:lang w:val="vi-VN"/>
        </w:rPr>
      </w:pPr>
    </w:p>
    <w:p w14:paraId="7A2B82AA" w14:textId="2F72A18A" w:rsidR="00123AF4" w:rsidRPr="009C1881" w:rsidRDefault="00123AF4" w:rsidP="00123AF4">
      <w:pPr>
        <w:pStyle w:val="Tiumccp2"/>
        <w:ind w:firstLine="0"/>
        <w:rPr>
          <w:lang w:val="vi-VN"/>
        </w:rPr>
      </w:pPr>
      <w:bookmarkStart w:id="89" w:name="_Toc135253434"/>
      <w:r w:rsidRPr="009C1881">
        <w:rPr>
          <w:lang w:val="vi-VN"/>
        </w:rPr>
        <w:t>3.2.7 Sơ đồ use case “Tìm kiếm thông tin”</w:t>
      </w:r>
      <w:bookmarkEnd w:id="89"/>
    </w:p>
    <w:p w14:paraId="7240B84E" w14:textId="3641D6DF" w:rsidR="00123AF4" w:rsidRPr="009C1881" w:rsidRDefault="00123AF4" w:rsidP="00123AF4">
      <w:pPr>
        <w:pStyle w:val="Nidungvnbn"/>
        <w:ind w:firstLine="0"/>
        <w:rPr>
          <w:lang w:val="vi-VN"/>
        </w:rPr>
      </w:pPr>
      <w:r w:rsidRPr="009C1881">
        <w:rPr>
          <w:lang w:val="vi-VN"/>
        </w:rPr>
        <w:t>Users của hệ thống gồm admin và ban thủ thư, độc giả, kỹ thuật viên.</w:t>
      </w:r>
    </w:p>
    <w:p w14:paraId="16DCFDE9" w14:textId="77777777" w:rsidR="00BA2843" w:rsidRPr="009C1881" w:rsidRDefault="00BA2843" w:rsidP="00123AF4">
      <w:pPr>
        <w:pStyle w:val="Nidungvnbn"/>
        <w:ind w:firstLine="0"/>
        <w:rPr>
          <w:lang w:val="vi-VN"/>
        </w:rPr>
      </w:pPr>
    </w:p>
    <w:p w14:paraId="33D9E13B" w14:textId="19999CA5" w:rsidR="00123AF4" w:rsidRPr="009C1881" w:rsidRDefault="00123AF4" w:rsidP="00123AF4">
      <w:pPr>
        <w:pStyle w:val="Nidungvnbn"/>
        <w:ind w:firstLine="0"/>
        <w:rPr>
          <w:lang w:val="vi-VN"/>
        </w:rPr>
      </w:pPr>
      <w:r w:rsidRPr="009C1881">
        <w:rPr>
          <w:noProof/>
          <w:lang w:val="vi-VN"/>
        </w:rPr>
        <w:lastRenderedPageBreak/>
        <w:drawing>
          <wp:inline distT="0" distB="0" distL="0" distR="0" wp14:anchorId="2D53722E" wp14:editId="40F7076F">
            <wp:extent cx="5579745" cy="58293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5829300"/>
                    </a:xfrm>
                    <a:prstGeom prst="rect">
                      <a:avLst/>
                    </a:prstGeom>
                    <a:noFill/>
                    <a:ln>
                      <a:noFill/>
                    </a:ln>
                  </pic:spPr>
                </pic:pic>
              </a:graphicData>
            </a:graphic>
          </wp:inline>
        </w:drawing>
      </w:r>
    </w:p>
    <w:p w14:paraId="351B2BDA" w14:textId="5FE511F4" w:rsidR="00123AF4" w:rsidRPr="009C1881" w:rsidRDefault="00123AF4" w:rsidP="00123AF4">
      <w:pPr>
        <w:pStyle w:val="image"/>
        <w:rPr>
          <w:lang w:val="vi-VN"/>
        </w:rPr>
      </w:pPr>
      <w:bookmarkStart w:id="90" w:name="_Toc135253559"/>
      <w:r w:rsidRPr="009C1881">
        <w:rPr>
          <w:lang w:val="vi-VN"/>
        </w:rPr>
        <w:t>Hình 3.2.7: Sơ đồ use case “Tìm kiếm thông tin”</w:t>
      </w:r>
      <w:bookmarkEnd w:id="90"/>
    </w:p>
    <w:p w14:paraId="71EE954E" w14:textId="68E2BF1B" w:rsidR="00BA2843" w:rsidRPr="009C1881" w:rsidRDefault="00BA2843" w:rsidP="00123AF4">
      <w:pPr>
        <w:pStyle w:val="image"/>
        <w:rPr>
          <w:lang w:val="vi-VN"/>
        </w:rPr>
      </w:pPr>
    </w:p>
    <w:p w14:paraId="5DCA4CB1" w14:textId="34ED12FE" w:rsidR="00BA2843" w:rsidRPr="009C1881" w:rsidRDefault="00BA2843" w:rsidP="00123AF4">
      <w:pPr>
        <w:pStyle w:val="image"/>
        <w:rPr>
          <w:lang w:val="vi-VN"/>
        </w:rPr>
      </w:pPr>
    </w:p>
    <w:p w14:paraId="7361D625" w14:textId="2957EFF5" w:rsidR="00BA2843" w:rsidRPr="009C1881" w:rsidRDefault="00BA2843" w:rsidP="002F1855">
      <w:pPr>
        <w:pStyle w:val="image"/>
        <w:jc w:val="left"/>
        <w:rPr>
          <w:lang w:val="vi-VN"/>
        </w:rPr>
      </w:pPr>
    </w:p>
    <w:p w14:paraId="05775BE9" w14:textId="0E80DC7E" w:rsidR="002F1855" w:rsidRPr="009C1881" w:rsidRDefault="002F1855" w:rsidP="002F1855">
      <w:pPr>
        <w:pStyle w:val="Tiumccp2"/>
        <w:ind w:firstLine="0"/>
        <w:rPr>
          <w:lang w:val="vi-VN"/>
        </w:rPr>
      </w:pPr>
      <w:bookmarkStart w:id="91" w:name="_Toc135253435"/>
      <w:r w:rsidRPr="009C1881">
        <w:rPr>
          <w:lang w:val="vi-VN"/>
        </w:rPr>
        <w:t>3.2.8 Sơ đồ use case “Báo cáo thống kê”</w:t>
      </w:r>
      <w:bookmarkEnd w:id="91"/>
    </w:p>
    <w:p w14:paraId="1AEFADA3"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630258BF" w14:textId="77777777" w:rsidR="002F1855" w:rsidRPr="009C1881" w:rsidRDefault="002F1855" w:rsidP="002F1855">
      <w:pPr>
        <w:pStyle w:val="Nidungvnbn"/>
        <w:ind w:firstLine="0"/>
        <w:rPr>
          <w:lang w:val="vi-VN"/>
        </w:rPr>
      </w:pPr>
    </w:p>
    <w:p w14:paraId="4E4C312C" w14:textId="06C6FE6E" w:rsidR="002F1855" w:rsidRPr="009C1881" w:rsidRDefault="002F1855" w:rsidP="002F1855">
      <w:pPr>
        <w:pStyle w:val="Nidungvnbn"/>
        <w:ind w:firstLine="0"/>
        <w:rPr>
          <w:lang w:val="vi-VN"/>
        </w:rPr>
      </w:pPr>
      <w:r w:rsidRPr="009C1881">
        <w:rPr>
          <w:noProof/>
          <w:lang w:val="vi-VN"/>
        </w:rPr>
        <w:lastRenderedPageBreak/>
        <w:drawing>
          <wp:inline distT="0" distB="0" distL="0" distR="0" wp14:anchorId="3E7BC50D" wp14:editId="129DDACE">
            <wp:extent cx="5579745" cy="52197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5219700"/>
                    </a:xfrm>
                    <a:prstGeom prst="rect">
                      <a:avLst/>
                    </a:prstGeom>
                    <a:noFill/>
                    <a:ln>
                      <a:noFill/>
                    </a:ln>
                  </pic:spPr>
                </pic:pic>
              </a:graphicData>
            </a:graphic>
          </wp:inline>
        </w:drawing>
      </w:r>
    </w:p>
    <w:p w14:paraId="2D9D4546" w14:textId="01DC5885" w:rsidR="002F1855" w:rsidRPr="009C1881" w:rsidRDefault="002F1855" w:rsidP="002F1855">
      <w:pPr>
        <w:pStyle w:val="image"/>
        <w:rPr>
          <w:lang w:val="vi-VN"/>
        </w:rPr>
      </w:pPr>
      <w:bookmarkStart w:id="92" w:name="_Toc135253560"/>
      <w:r w:rsidRPr="009C1881">
        <w:rPr>
          <w:lang w:val="vi-VN"/>
        </w:rPr>
        <w:t>Hình 3.2.8: Sơ đồ use case “Báo cáo thống kê”</w:t>
      </w:r>
      <w:bookmarkEnd w:id="92"/>
    </w:p>
    <w:p w14:paraId="7D3CA4F4" w14:textId="1A911F27" w:rsidR="002F1855" w:rsidRPr="009C1881" w:rsidRDefault="002F1855" w:rsidP="002F1855">
      <w:pPr>
        <w:pStyle w:val="image"/>
        <w:rPr>
          <w:lang w:val="vi-VN"/>
        </w:rPr>
      </w:pPr>
    </w:p>
    <w:p w14:paraId="4C64E4F9" w14:textId="7A6A893E" w:rsidR="002F1855" w:rsidRPr="009C1881" w:rsidRDefault="002F1855" w:rsidP="002F1855">
      <w:pPr>
        <w:pStyle w:val="image"/>
        <w:rPr>
          <w:lang w:val="vi-VN"/>
        </w:rPr>
      </w:pPr>
    </w:p>
    <w:p w14:paraId="64201A5D" w14:textId="3EA05D7E" w:rsidR="002F1855" w:rsidRPr="009C1881" w:rsidRDefault="002F1855" w:rsidP="002F1855">
      <w:pPr>
        <w:pStyle w:val="image"/>
        <w:rPr>
          <w:lang w:val="vi-VN"/>
        </w:rPr>
      </w:pPr>
    </w:p>
    <w:p w14:paraId="292F8058" w14:textId="3878B376" w:rsidR="002F1855" w:rsidRPr="009C1881" w:rsidRDefault="002F1855" w:rsidP="002F1855">
      <w:pPr>
        <w:pStyle w:val="image"/>
        <w:rPr>
          <w:lang w:val="vi-VN"/>
        </w:rPr>
      </w:pPr>
    </w:p>
    <w:p w14:paraId="6728C2D9" w14:textId="21C7E08A" w:rsidR="002F1855" w:rsidRPr="009C1881" w:rsidRDefault="002F1855" w:rsidP="002F1855">
      <w:pPr>
        <w:pStyle w:val="image"/>
        <w:rPr>
          <w:lang w:val="vi-VN"/>
        </w:rPr>
      </w:pPr>
    </w:p>
    <w:p w14:paraId="25EA1671" w14:textId="2889BC37" w:rsidR="002F1855" w:rsidRPr="009C1881" w:rsidRDefault="002F1855" w:rsidP="002F1855">
      <w:pPr>
        <w:pStyle w:val="Tiumccp2"/>
        <w:ind w:firstLine="0"/>
        <w:rPr>
          <w:lang w:val="vi-VN"/>
        </w:rPr>
      </w:pPr>
      <w:bookmarkStart w:id="93" w:name="_Toc135253436"/>
      <w:r w:rsidRPr="009C1881">
        <w:rPr>
          <w:lang w:val="vi-VN"/>
        </w:rPr>
        <w:t>3.2.9 Sơ đồ use case “In ấn”</w:t>
      </w:r>
      <w:bookmarkEnd w:id="93"/>
    </w:p>
    <w:p w14:paraId="206BBC41"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0BFDE295" w14:textId="77777777" w:rsidR="002F1855" w:rsidRPr="009C1881" w:rsidRDefault="002F1855" w:rsidP="002F1855">
      <w:pPr>
        <w:pStyle w:val="Nidungvnbn"/>
        <w:rPr>
          <w:lang w:val="vi-VN"/>
        </w:rPr>
      </w:pPr>
    </w:p>
    <w:p w14:paraId="2C3988CC" w14:textId="60AA72DF" w:rsidR="00BA2843" w:rsidRPr="009C1881" w:rsidRDefault="00330ABB" w:rsidP="002F1855">
      <w:pPr>
        <w:pStyle w:val="Nidungvnbn"/>
        <w:ind w:firstLine="0"/>
        <w:rPr>
          <w:lang w:val="vi-VN"/>
        </w:rPr>
      </w:pPr>
      <w:r w:rsidRPr="009C1881">
        <w:rPr>
          <w:noProof/>
          <w:lang w:val="vi-VN"/>
        </w:rPr>
        <w:lastRenderedPageBreak/>
        <w:drawing>
          <wp:inline distT="0" distB="0" distL="0" distR="0" wp14:anchorId="0312300F" wp14:editId="5FB101D1">
            <wp:extent cx="5579417" cy="5472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484" cy="5483400"/>
                    </a:xfrm>
                    <a:prstGeom prst="rect">
                      <a:avLst/>
                    </a:prstGeom>
                    <a:noFill/>
                    <a:ln>
                      <a:noFill/>
                    </a:ln>
                  </pic:spPr>
                </pic:pic>
              </a:graphicData>
            </a:graphic>
          </wp:inline>
        </w:drawing>
      </w:r>
    </w:p>
    <w:p w14:paraId="743FDEB5" w14:textId="7FFC4713" w:rsidR="00AB2FCF" w:rsidRPr="009C1881" w:rsidRDefault="002F1855" w:rsidP="002F1855">
      <w:pPr>
        <w:pStyle w:val="image"/>
        <w:rPr>
          <w:lang w:val="vi-VN"/>
        </w:rPr>
      </w:pPr>
      <w:bookmarkStart w:id="94" w:name="_Toc135253561"/>
      <w:r w:rsidRPr="009C1881">
        <w:rPr>
          <w:lang w:val="vi-VN"/>
        </w:rPr>
        <w:t>Hình 3.2.9: Sơ đồ use case “In ấn”</w:t>
      </w:r>
      <w:bookmarkEnd w:id="94"/>
    </w:p>
    <w:p w14:paraId="0C3F974C" w14:textId="7E9BE797" w:rsidR="002F1855" w:rsidRPr="009C1881" w:rsidRDefault="002F1855" w:rsidP="002F1855">
      <w:pPr>
        <w:pStyle w:val="image"/>
        <w:rPr>
          <w:lang w:val="vi-VN"/>
        </w:rPr>
      </w:pPr>
    </w:p>
    <w:p w14:paraId="3E1099C5" w14:textId="1DE7F59B" w:rsidR="002F1855" w:rsidRPr="009C1881" w:rsidRDefault="002F1855" w:rsidP="002F1855">
      <w:pPr>
        <w:pStyle w:val="image"/>
        <w:rPr>
          <w:lang w:val="vi-VN"/>
        </w:rPr>
      </w:pPr>
    </w:p>
    <w:p w14:paraId="66C60962" w14:textId="5662D8C8" w:rsidR="002F1855" w:rsidRPr="009C1881" w:rsidRDefault="002F1855" w:rsidP="002F1855">
      <w:pPr>
        <w:pStyle w:val="image"/>
        <w:rPr>
          <w:lang w:val="vi-VN"/>
        </w:rPr>
      </w:pPr>
    </w:p>
    <w:p w14:paraId="292344E1" w14:textId="49162582" w:rsidR="002F1855" w:rsidRPr="009C1881" w:rsidRDefault="002F1855" w:rsidP="002F1855">
      <w:pPr>
        <w:pStyle w:val="image"/>
        <w:rPr>
          <w:lang w:val="vi-VN"/>
        </w:rPr>
      </w:pPr>
    </w:p>
    <w:p w14:paraId="3445CAED" w14:textId="391928D1" w:rsidR="002F1855" w:rsidRPr="009C1881" w:rsidRDefault="002F1855" w:rsidP="002F1855">
      <w:pPr>
        <w:pStyle w:val="Tiumccp2"/>
        <w:ind w:firstLine="0"/>
        <w:rPr>
          <w:lang w:val="vi-VN"/>
        </w:rPr>
      </w:pPr>
      <w:bookmarkStart w:id="95" w:name="_Toc135253437"/>
      <w:r w:rsidRPr="009C1881">
        <w:rPr>
          <w:lang w:val="vi-VN"/>
        </w:rPr>
        <w:t>3.2.</w:t>
      </w:r>
      <w:r w:rsidR="0032375F" w:rsidRPr="009C1881">
        <w:rPr>
          <w:lang w:val="vi-VN"/>
        </w:rPr>
        <w:t>10</w:t>
      </w:r>
      <w:r w:rsidRPr="009C1881">
        <w:rPr>
          <w:lang w:val="vi-VN"/>
        </w:rPr>
        <w:t xml:space="preserve"> Sơ đồ use case “Bảo trì hệ thống”</w:t>
      </w:r>
      <w:bookmarkEnd w:id="95"/>
    </w:p>
    <w:p w14:paraId="4C8D7203" w14:textId="744F31D0" w:rsidR="002F1855" w:rsidRPr="009C1881" w:rsidRDefault="002F1855" w:rsidP="002F1855">
      <w:pPr>
        <w:pStyle w:val="Nidungvnbn"/>
        <w:ind w:firstLine="0"/>
        <w:rPr>
          <w:lang w:val="vi-VN"/>
        </w:rPr>
      </w:pPr>
      <w:r w:rsidRPr="009C1881">
        <w:rPr>
          <w:noProof/>
          <w:lang w:val="vi-VN"/>
        </w:rPr>
        <w:lastRenderedPageBreak/>
        <w:drawing>
          <wp:inline distT="0" distB="0" distL="0" distR="0" wp14:anchorId="1888585D" wp14:editId="01174218">
            <wp:extent cx="5579745" cy="6682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6682740"/>
                    </a:xfrm>
                    <a:prstGeom prst="rect">
                      <a:avLst/>
                    </a:prstGeom>
                    <a:noFill/>
                    <a:ln>
                      <a:noFill/>
                    </a:ln>
                  </pic:spPr>
                </pic:pic>
              </a:graphicData>
            </a:graphic>
          </wp:inline>
        </w:drawing>
      </w:r>
    </w:p>
    <w:p w14:paraId="1D36E104" w14:textId="60E773F4" w:rsidR="002F1855" w:rsidRPr="009C1881" w:rsidRDefault="0032375F" w:rsidP="002F1855">
      <w:pPr>
        <w:pStyle w:val="image"/>
        <w:rPr>
          <w:lang w:val="vi-VN"/>
        </w:rPr>
      </w:pPr>
      <w:bookmarkStart w:id="96" w:name="_Toc135253562"/>
      <w:r w:rsidRPr="009C1881">
        <w:rPr>
          <w:lang w:val="vi-VN"/>
        </w:rPr>
        <w:t>Hình 3.2.10: Sơ đồ use case “Bảo trì hệ thống”</w:t>
      </w:r>
      <w:bookmarkEnd w:id="96"/>
    </w:p>
    <w:p w14:paraId="2A58408B" w14:textId="1BEF8D08" w:rsidR="00913E28" w:rsidRPr="009C1881" w:rsidRDefault="00913E28" w:rsidP="002F1855">
      <w:pPr>
        <w:pStyle w:val="image"/>
        <w:rPr>
          <w:lang w:val="vi-VN"/>
        </w:rPr>
      </w:pPr>
    </w:p>
    <w:p w14:paraId="2E04B069" w14:textId="77777777" w:rsidR="0004608F" w:rsidRPr="009C1881" w:rsidRDefault="0004608F" w:rsidP="00913E28">
      <w:pPr>
        <w:pStyle w:val="Tiumccp1"/>
        <w:ind w:firstLine="0"/>
        <w:rPr>
          <w:lang w:val="vi-VN"/>
        </w:rPr>
      </w:pPr>
    </w:p>
    <w:p w14:paraId="17F3A8FE" w14:textId="1B44808F" w:rsidR="00913E28" w:rsidRPr="009C1881" w:rsidRDefault="00913E28" w:rsidP="00913E28">
      <w:pPr>
        <w:pStyle w:val="Tiumccp1"/>
        <w:ind w:firstLine="0"/>
        <w:rPr>
          <w:lang w:val="vi-VN"/>
        </w:rPr>
      </w:pPr>
      <w:bookmarkStart w:id="97" w:name="_Toc135253438"/>
      <w:r w:rsidRPr="009C1881">
        <w:rPr>
          <w:lang w:val="vi-VN"/>
        </w:rPr>
        <w:t>3.3 Đặc tả use case</w:t>
      </w:r>
      <w:bookmarkEnd w:id="97"/>
    </w:p>
    <w:p w14:paraId="69F75527" w14:textId="7F1D8E89" w:rsidR="0047402A" w:rsidRPr="009C1881" w:rsidRDefault="0047402A" w:rsidP="0047402A">
      <w:pPr>
        <w:pStyle w:val="Tiumccp2"/>
        <w:ind w:firstLine="0"/>
        <w:rPr>
          <w:lang w:val="vi-VN"/>
        </w:rPr>
      </w:pPr>
      <w:bookmarkStart w:id="98" w:name="_Toc135253439"/>
      <w:r w:rsidRPr="009C1881">
        <w:rPr>
          <w:lang w:val="vi-VN"/>
        </w:rPr>
        <w:lastRenderedPageBreak/>
        <w:t xml:space="preserve">3.3.1 Use case </w:t>
      </w:r>
      <w:r w:rsidR="005E35F0" w:rsidRPr="009C1881">
        <w:rPr>
          <w:lang w:val="vi-VN"/>
        </w:rPr>
        <w:t>Đ</w:t>
      </w:r>
      <w:r w:rsidRPr="009C1881">
        <w:rPr>
          <w:lang w:val="vi-VN"/>
        </w:rPr>
        <w:t>ăng ký</w:t>
      </w:r>
      <w:r w:rsidR="00F61724" w:rsidRPr="009C1881">
        <w:rPr>
          <w:lang w:val="vi-VN"/>
        </w:rPr>
        <w:t xml:space="preserve"> tài khoản</w:t>
      </w:r>
      <w:bookmarkEnd w:id="98"/>
    </w:p>
    <w:p w14:paraId="21BC3178" w14:textId="77777777" w:rsidR="008F2C66" w:rsidRPr="009C1881" w:rsidRDefault="008F2C66" w:rsidP="008F2C66">
      <w:pPr>
        <w:pStyle w:val="Nidungvnbn"/>
        <w:ind w:firstLine="0"/>
        <w:rPr>
          <w:b/>
          <w:bCs/>
          <w:lang w:val="vi-VN"/>
        </w:rPr>
      </w:pPr>
      <w:r w:rsidRPr="009C1881">
        <w:rPr>
          <w:b/>
          <w:bCs/>
          <w:lang w:val="vi-VN"/>
        </w:rPr>
        <w:t>Đầu vào:</w:t>
      </w:r>
    </w:p>
    <w:p w14:paraId="1182BB46" w14:textId="7DFDDB78" w:rsidR="008F2C66" w:rsidRPr="009C1881" w:rsidRDefault="008F2C66" w:rsidP="00E63878">
      <w:pPr>
        <w:pStyle w:val="Nidungvnbn"/>
        <w:rPr>
          <w:lang w:val="vi-VN"/>
        </w:rPr>
      </w:pPr>
      <w:r w:rsidRPr="009C1881">
        <w:rPr>
          <w:lang w:val="vi-VN"/>
        </w:rPr>
        <w:t>Họ tên người d</w:t>
      </w:r>
      <w:r w:rsidR="00F9786B" w:rsidRPr="009C1881">
        <w:rPr>
          <w:lang w:val="vi-VN"/>
        </w:rPr>
        <w:t>ùng, đ</w:t>
      </w:r>
      <w:r w:rsidRPr="009C1881">
        <w:rPr>
          <w:lang w:val="vi-VN"/>
        </w:rPr>
        <w:t>ịa chỉ email</w:t>
      </w:r>
      <w:r w:rsidR="00F9786B" w:rsidRPr="009C1881">
        <w:rPr>
          <w:lang w:val="vi-VN"/>
        </w:rPr>
        <w:t>, t</w:t>
      </w:r>
      <w:r w:rsidRPr="009C1881">
        <w:rPr>
          <w:lang w:val="vi-VN"/>
        </w:rPr>
        <w:t>ên đăng nhập</w:t>
      </w:r>
    </w:p>
    <w:p w14:paraId="2E6CA210" w14:textId="1D845C6A" w:rsidR="008F2C66" w:rsidRPr="009C1881" w:rsidRDefault="008F2C66" w:rsidP="00E63878">
      <w:pPr>
        <w:pStyle w:val="Nidungvnbn"/>
        <w:rPr>
          <w:lang w:val="vi-VN"/>
        </w:rPr>
      </w:pPr>
      <w:r w:rsidRPr="009C1881">
        <w:rPr>
          <w:lang w:val="vi-VN"/>
        </w:rPr>
        <w:t>Mật khẩu</w:t>
      </w:r>
      <w:r w:rsidR="00F9786B" w:rsidRPr="009C1881">
        <w:rPr>
          <w:lang w:val="vi-VN"/>
        </w:rPr>
        <w:t>, x</w:t>
      </w:r>
      <w:r w:rsidRPr="009C1881">
        <w:rPr>
          <w:lang w:val="vi-VN"/>
        </w:rPr>
        <w:t>ác nhận lại mật khẩu</w:t>
      </w:r>
    </w:p>
    <w:p w14:paraId="37C98F06" w14:textId="4FE3AADB" w:rsidR="008F2C66" w:rsidRPr="009C1881" w:rsidRDefault="008F2C66" w:rsidP="008F2C66">
      <w:pPr>
        <w:pStyle w:val="Nidungvnbn"/>
        <w:ind w:firstLine="0"/>
        <w:rPr>
          <w:b/>
          <w:bCs/>
          <w:lang w:val="vi-VN"/>
        </w:rPr>
      </w:pPr>
      <w:r w:rsidRPr="009C1881">
        <w:rPr>
          <w:b/>
          <w:bCs/>
          <w:lang w:val="vi-VN"/>
        </w:rPr>
        <w:t>Quá trình thực hiện:</w:t>
      </w:r>
    </w:p>
    <w:p w14:paraId="4A809B6A" w14:textId="77777777" w:rsidR="008F2C66" w:rsidRPr="009C1881" w:rsidRDefault="008F2C66">
      <w:pPr>
        <w:pStyle w:val="Nidungvnbn"/>
        <w:numPr>
          <w:ilvl w:val="0"/>
          <w:numId w:val="10"/>
        </w:numPr>
        <w:rPr>
          <w:lang w:val="vi-VN"/>
        </w:rPr>
      </w:pPr>
      <w:r w:rsidRPr="009C1881">
        <w:rPr>
          <w:lang w:val="vi-VN"/>
        </w:rPr>
        <w:t>Người dùng truy cập vào giao diện đăng ký tài khoản.</w:t>
      </w:r>
    </w:p>
    <w:p w14:paraId="42D7213A" w14:textId="77777777" w:rsidR="008F2C66" w:rsidRPr="009C1881" w:rsidRDefault="008F2C66">
      <w:pPr>
        <w:pStyle w:val="Nidungvnbn"/>
        <w:numPr>
          <w:ilvl w:val="0"/>
          <w:numId w:val="10"/>
        </w:numPr>
        <w:rPr>
          <w:lang w:val="vi-VN"/>
        </w:rPr>
      </w:pPr>
      <w:r w:rsidRPr="009C1881">
        <w:rPr>
          <w:lang w:val="vi-VN"/>
        </w:rPr>
        <w:t>Hệ thống yêu cầu người dùng nhập các thông tin cần thiết: họ tên, địa chỉ email, tên đăng nhập, mật khẩu và xác nhận lại mật khẩu.</w:t>
      </w:r>
    </w:p>
    <w:p w14:paraId="5222813D" w14:textId="77777777" w:rsidR="008F2C66" w:rsidRPr="009C1881" w:rsidRDefault="008F2C66">
      <w:pPr>
        <w:pStyle w:val="Nidungvnbn"/>
        <w:numPr>
          <w:ilvl w:val="0"/>
          <w:numId w:val="10"/>
        </w:numPr>
        <w:rPr>
          <w:lang w:val="vi-VN"/>
        </w:rPr>
      </w:pPr>
      <w:r w:rsidRPr="009C1881">
        <w:rPr>
          <w:lang w:val="vi-VN"/>
        </w:rPr>
        <w:t>Người dùng nhập đầy đủ thông tin cần thiết.</w:t>
      </w:r>
    </w:p>
    <w:p w14:paraId="10C4F2D4" w14:textId="77777777" w:rsidR="008F2C66" w:rsidRPr="009C1881" w:rsidRDefault="008F2C66">
      <w:pPr>
        <w:pStyle w:val="Nidungvnbn"/>
        <w:numPr>
          <w:ilvl w:val="0"/>
          <w:numId w:val="10"/>
        </w:numPr>
        <w:rPr>
          <w:lang w:val="vi-VN"/>
        </w:rPr>
      </w:pPr>
      <w:r w:rsidRPr="009C1881">
        <w:rPr>
          <w:lang w:val="vi-VN"/>
        </w:rPr>
        <w:t>Hệ thống kiểm tra tính hợp lệ của thông tin đăng ký, bao gồm kiểm tra tính duy nhất của tên đăng nhập và địa chỉ email chưa được đăng ký trên hệ thống.</w:t>
      </w:r>
    </w:p>
    <w:p w14:paraId="6EA4778B" w14:textId="77777777" w:rsidR="008F2C66" w:rsidRPr="009C1881" w:rsidRDefault="008F2C66">
      <w:pPr>
        <w:pStyle w:val="Nidungvnbn"/>
        <w:numPr>
          <w:ilvl w:val="0"/>
          <w:numId w:val="10"/>
        </w:numPr>
        <w:rPr>
          <w:lang w:val="vi-VN"/>
        </w:rPr>
      </w:pPr>
      <w:r w:rsidRPr="009C1881">
        <w:rPr>
          <w:lang w:val="vi-VN"/>
        </w:rPr>
        <w:t>Nếu thông tin đăng ký hợp lệ, hệ thống tạo tài khoản mới cho người dùng và lưu trữ các thông tin liên quan (họ tên, địa chỉ email, tên đăng nhập và mật khẩu) vào cơ sở dữ liệu.</w:t>
      </w:r>
    </w:p>
    <w:p w14:paraId="368B091B" w14:textId="77777777" w:rsidR="008F2C66" w:rsidRPr="009C1881" w:rsidRDefault="008F2C66">
      <w:pPr>
        <w:pStyle w:val="Nidungvnbn"/>
        <w:numPr>
          <w:ilvl w:val="0"/>
          <w:numId w:val="10"/>
        </w:numPr>
        <w:rPr>
          <w:lang w:val="vi-VN"/>
        </w:rPr>
      </w:pPr>
      <w:r w:rsidRPr="009C1881">
        <w:rPr>
          <w:lang w:val="vi-VN"/>
        </w:rPr>
        <w:t>Hệ thống hiển thị thông báo đăng ký thành công và yêu cầu người dùng đăng nhập để sử dụng các chức năng của hệ thống.</w:t>
      </w:r>
    </w:p>
    <w:p w14:paraId="20F680E9" w14:textId="6C1E75CA" w:rsidR="008F2C66" w:rsidRPr="009C1881" w:rsidRDefault="008F2C66" w:rsidP="008F2C66">
      <w:pPr>
        <w:pStyle w:val="Nidungvnbn"/>
        <w:ind w:firstLine="0"/>
        <w:rPr>
          <w:b/>
          <w:bCs/>
          <w:lang w:val="vi-VN"/>
        </w:rPr>
      </w:pPr>
      <w:r w:rsidRPr="009C1881">
        <w:rPr>
          <w:b/>
          <w:bCs/>
          <w:lang w:val="vi-VN"/>
        </w:rPr>
        <w:t>Đầu ra:</w:t>
      </w:r>
    </w:p>
    <w:p w14:paraId="0C6513DE" w14:textId="6DD4084A" w:rsidR="008F2C66" w:rsidRPr="009C1881" w:rsidRDefault="008F2C66" w:rsidP="00E63878">
      <w:pPr>
        <w:pStyle w:val="Nidungvnbn"/>
        <w:rPr>
          <w:lang w:val="vi-VN"/>
        </w:rPr>
      </w:pPr>
      <w:r w:rsidRPr="009C1881">
        <w:rPr>
          <w:lang w:val="vi-VN"/>
        </w:rP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F61724" w:rsidRPr="009C1881" w14:paraId="66A4723E" w14:textId="77777777" w:rsidTr="00F307E0">
        <w:tc>
          <w:tcPr>
            <w:tcW w:w="2405" w:type="dxa"/>
            <w:vAlign w:val="center"/>
          </w:tcPr>
          <w:p w14:paraId="00A4641B" w14:textId="77777777" w:rsidR="00F61724" w:rsidRPr="009C1881" w:rsidRDefault="00F61724" w:rsidP="00F307E0">
            <w:pPr>
              <w:rPr>
                <w:lang w:val="vi-VN"/>
              </w:rPr>
            </w:pPr>
            <w:r w:rsidRPr="009C1881">
              <w:rPr>
                <w:b/>
                <w:bCs/>
                <w:color w:val="000000"/>
                <w:sz w:val="26"/>
                <w:szCs w:val="26"/>
                <w:lang w:val="vi-VN"/>
              </w:rPr>
              <w:t>Use Case ID</w:t>
            </w:r>
          </w:p>
        </w:tc>
        <w:tc>
          <w:tcPr>
            <w:tcW w:w="6372" w:type="dxa"/>
            <w:gridSpan w:val="2"/>
            <w:vAlign w:val="center"/>
          </w:tcPr>
          <w:p w14:paraId="3DA10E0A" w14:textId="77777777" w:rsidR="00F61724" w:rsidRPr="009C1881" w:rsidRDefault="00F61724" w:rsidP="00AD0173">
            <w:pPr>
              <w:jc w:val="both"/>
              <w:rPr>
                <w:sz w:val="26"/>
                <w:szCs w:val="26"/>
                <w:lang w:val="vi-VN"/>
              </w:rPr>
            </w:pPr>
            <w:r w:rsidRPr="009C1881">
              <w:rPr>
                <w:sz w:val="26"/>
                <w:szCs w:val="26"/>
                <w:lang w:val="vi-VN"/>
              </w:rPr>
              <w:t>UC01</w:t>
            </w:r>
          </w:p>
        </w:tc>
      </w:tr>
      <w:tr w:rsidR="00F61724" w:rsidRPr="009C1881" w14:paraId="3D51D1BD" w14:textId="77777777" w:rsidTr="00F307E0">
        <w:tc>
          <w:tcPr>
            <w:tcW w:w="2405" w:type="dxa"/>
            <w:vAlign w:val="center"/>
          </w:tcPr>
          <w:p w14:paraId="4DBFAD4F" w14:textId="77777777" w:rsidR="00F61724" w:rsidRPr="009C1881" w:rsidRDefault="00F61724" w:rsidP="00AF26EB">
            <w:pPr>
              <w:spacing w:line="360" w:lineRule="auto"/>
              <w:rPr>
                <w:lang w:val="vi-VN"/>
              </w:rPr>
            </w:pPr>
            <w:r w:rsidRPr="009C1881">
              <w:rPr>
                <w:b/>
                <w:bCs/>
                <w:color w:val="000000"/>
                <w:sz w:val="26"/>
                <w:szCs w:val="26"/>
                <w:lang w:val="vi-VN"/>
              </w:rPr>
              <w:t>Use Case</w:t>
            </w:r>
          </w:p>
        </w:tc>
        <w:tc>
          <w:tcPr>
            <w:tcW w:w="6372" w:type="dxa"/>
            <w:gridSpan w:val="2"/>
            <w:vAlign w:val="center"/>
          </w:tcPr>
          <w:p w14:paraId="4D68820B" w14:textId="77777777" w:rsidR="00F61724" w:rsidRPr="009C1881" w:rsidRDefault="00F61724" w:rsidP="00AD0173">
            <w:pPr>
              <w:spacing w:line="360" w:lineRule="auto"/>
              <w:jc w:val="both"/>
              <w:rPr>
                <w:sz w:val="26"/>
                <w:szCs w:val="26"/>
                <w:lang w:val="vi-VN"/>
              </w:rPr>
            </w:pPr>
            <w:r w:rsidRPr="009C1881">
              <w:rPr>
                <w:sz w:val="26"/>
                <w:szCs w:val="26"/>
                <w:lang w:val="vi-VN"/>
              </w:rPr>
              <w:t>Đăng ký tài khoản</w:t>
            </w:r>
          </w:p>
        </w:tc>
      </w:tr>
      <w:tr w:rsidR="00F61724" w:rsidRPr="004F30E7" w14:paraId="316EFD77" w14:textId="77777777" w:rsidTr="00F307E0">
        <w:tc>
          <w:tcPr>
            <w:tcW w:w="2405" w:type="dxa"/>
            <w:vAlign w:val="center"/>
          </w:tcPr>
          <w:p w14:paraId="06E80F2A" w14:textId="77777777" w:rsidR="00F61724" w:rsidRPr="009C1881" w:rsidRDefault="00F61724" w:rsidP="00AF26EB">
            <w:pPr>
              <w:spacing w:line="360" w:lineRule="auto"/>
              <w:rPr>
                <w:lang w:val="vi-VN"/>
              </w:rPr>
            </w:pPr>
            <w:r w:rsidRPr="009C1881">
              <w:rPr>
                <w:b/>
                <w:bCs/>
                <w:color w:val="000000"/>
                <w:sz w:val="26"/>
                <w:szCs w:val="26"/>
                <w:lang w:val="vi-VN"/>
              </w:rPr>
              <w:t>Scenario</w:t>
            </w:r>
          </w:p>
        </w:tc>
        <w:tc>
          <w:tcPr>
            <w:tcW w:w="6372" w:type="dxa"/>
            <w:gridSpan w:val="2"/>
            <w:vAlign w:val="center"/>
          </w:tcPr>
          <w:p w14:paraId="0F9A6706" w14:textId="00810AA3" w:rsidR="00F61724" w:rsidRPr="009C1881" w:rsidRDefault="00F61724" w:rsidP="00AD0173">
            <w:pPr>
              <w:spacing w:line="360" w:lineRule="auto"/>
              <w:jc w:val="both"/>
              <w:rPr>
                <w:sz w:val="26"/>
                <w:szCs w:val="26"/>
                <w:lang w:val="vi-VN"/>
              </w:rPr>
            </w:pPr>
            <w:r w:rsidRPr="009C1881">
              <w:rPr>
                <w:sz w:val="26"/>
                <w:szCs w:val="26"/>
                <w:lang w:val="vi-VN"/>
              </w:rPr>
              <w:t>Người dùng đăng ký tài khoản để có thể sử dụng các dịch vụ của hệ thống thư viện.</w:t>
            </w:r>
          </w:p>
        </w:tc>
      </w:tr>
      <w:tr w:rsidR="00F61724" w:rsidRPr="004F30E7" w14:paraId="02D57F6B" w14:textId="77777777" w:rsidTr="00F307E0">
        <w:tc>
          <w:tcPr>
            <w:tcW w:w="2405" w:type="dxa"/>
            <w:vAlign w:val="center"/>
          </w:tcPr>
          <w:p w14:paraId="09FE7F1F" w14:textId="77777777" w:rsidR="00F61724" w:rsidRPr="009C1881" w:rsidRDefault="00F61724" w:rsidP="00AF26EB">
            <w:pPr>
              <w:spacing w:line="360" w:lineRule="auto"/>
              <w:rPr>
                <w:lang w:val="vi-VN"/>
              </w:rPr>
            </w:pPr>
            <w:r w:rsidRPr="009C1881">
              <w:rPr>
                <w:b/>
                <w:bCs/>
                <w:color w:val="000000"/>
                <w:sz w:val="26"/>
                <w:szCs w:val="26"/>
                <w:lang w:val="vi-VN"/>
              </w:rPr>
              <w:t>Triggering Event</w:t>
            </w:r>
          </w:p>
        </w:tc>
        <w:tc>
          <w:tcPr>
            <w:tcW w:w="6372" w:type="dxa"/>
            <w:gridSpan w:val="2"/>
            <w:vAlign w:val="center"/>
          </w:tcPr>
          <w:p w14:paraId="035F8748" w14:textId="4658D42A" w:rsidR="00F61724" w:rsidRPr="009C1881" w:rsidRDefault="00F61724" w:rsidP="00AD0173">
            <w:pPr>
              <w:spacing w:line="360" w:lineRule="auto"/>
              <w:jc w:val="both"/>
              <w:rPr>
                <w:sz w:val="26"/>
                <w:szCs w:val="26"/>
                <w:lang w:val="vi-VN"/>
              </w:rPr>
            </w:pPr>
            <w:r w:rsidRPr="009C1881">
              <w:rPr>
                <w:sz w:val="26"/>
                <w:szCs w:val="26"/>
                <w:lang w:val="vi-VN"/>
              </w:rPr>
              <w:t>Người dùng truy cập vào trang đăng ký hoặc nhấn vào nút đăng ký trên thanh điều hướng.</w:t>
            </w:r>
          </w:p>
        </w:tc>
      </w:tr>
      <w:tr w:rsidR="00F61724" w:rsidRPr="004F30E7" w14:paraId="56F304D3" w14:textId="77777777" w:rsidTr="00F307E0">
        <w:tc>
          <w:tcPr>
            <w:tcW w:w="2405" w:type="dxa"/>
            <w:vAlign w:val="center"/>
          </w:tcPr>
          <w:p w14:paraId="5385F06E" w14:textId="77777777" w:rsidR="00F61724" w:rsidRPr="009C1881" w:rsidRDefault="00F61724" w:rsidP="00AF26EB">
            <w:pPr>
              <w:spacing w:line="360" w:lineRule="auto"/>
              <w:rPr>
                <w:lang w:val="vi-VN"/>
              </w:rPr>
            </w:pPr>
            <w:r w:rsidRPr="009C1881">
              <w:rPr>
                <w:b/>
                <w:bCs/>
                <w:color w:val="000000"/>
                <w:sz w:val="26"/>
                <w:szCs w:val="26"/>
                <w:lang w:val="vi-VN"/>
              </w:rPr>
              <w:t>Description</w:t>
            </w:r>
          </w:p>
        </w:tc>
        <w:tc>
          <w:tcPr>
            <w:tcW w:w="6372" w:type="dxa"/>
            <w:gridSpan w:val="2"/>
            <w:vAlign w:val="center"/>
          </w:tcPr>
          <w:p w14:paraId="54658D85" w14:textId="3560E5A5" w:rsidR="00F61724" w:rsidRPr="009C1881" w:rsidRDefault="00F61724" w:rsidP="00AD0173">
            <w:pPr>
              <w:spacing w:line="360" w:lineRule="auto"/>
              <w:jc w:val="both"/>
              <w:rPr>
                <w:sz w:val="26"/>
                <w:szCs w:val="26"/>
                <w:lang w:val="vi-VN"/>
              </w:rPr>
            </w:pPr>
            <w:r w:rsidRPr="009C1881">
              <w:rPr>
                <w:sz w:val="26"/>
                <w:szCs w:val="26"/>
                <w:lang w:val="vi-VN"/>
              </w:rPr>
              <w:t>Người dùng cung cấp thông tin cá nhân và tạo một tài khoản để có thể sử dụng các dịch vụ của hệ thống thư viện.</w:t>
            </w:r>
          </w:p>
        </w:tc>
      </w:tr>
      <w:tr w:rsidR="00F61724" w:rsidRPr="009C1881" w14:paraId="5766DB51" w14:textId="77777777" w:rsidTr="00F307E0">
        <w:tc>
          <w:tcPr>
            <w:tcW w:w="2405" w:type="dxa"/>
            <w:vAlign w:val="center"/>
          </w:tcPr>
          <w:p w14:paraId="440D06DE" w14:textId="77777777" w:rsidR="00F61724" w:rsidRPr="009C1881" w:rsidRDefault="00F61724" w:rsidP="00AF26EB">
            <w:pPr>
              <w:spacing w:line="360" w:lineRule="auto"/>
              <w:rPr>
                <w:lang w:val="vi-VN"/>
              </w:rPr>
            </w:pPr>
            <w:r w:rsidRPr="009C1881">
              <w:rPr>
                <w:b/>
                <w:bCs/>
                <w:color w:val="000000"/>
                <w:sz w:val="26"/>
                <w:szCs w:val="26"/>
                <w:lang w:val="vi-VN"/>
              </w:rPr>
              <w:lastRenderedPageBreak/>
              <w:t>Actor(s)</w:t>
            </w:r>
          </w:p>
        </w:tc>
        <w:tc>
          <w:tcPr>
            <w:tcW w:w="6372" w:type="dxa"/>
            <w:gridSpan w:val="2"/>
            <w:vAlign w:val="center"/>
          </w:tcPr>
          <w:p w14:paraId="42CD41EC" w14:textId="77777777" w:rsidR="00F61724" w:rsidRPr="009C1881" w:rsidRDefault="00F61724" w:rsidP="00AD0173">
            <w:pPr>
              <w:spacing w:line="360" w:lineRule="auto"/>
              <w:jc w:val="both"/>
              <w:rPr>
                <w:sz w:val="26"/>
                <w:szCs w:val="26"/>
                <w:lang w:val="vi-VN"/>
              </w:rPr>
            </w:pPr>
            <w:r w:rsidRPr="009C1881">
              <w:rPr>
                <w:sz w:val="26"/>
                <w:szCs w:val="26"/>
                <w:lang w:val="vi-VN"/>
              </w:rPr>
              <w:t>Độc giả</w:t>
            </w:r>
          </w:p>
        </w:tc>
      </w:tr>
      <w:tr w:rsidR="00F61724" w:rsidRPr="004F30E7" w14:paraId="233F6CB9" w14:textId="77777777" w:rsidTr="00F307E0">
        <w:tc>
          <w:tcPr>
            <w:tcW w:w="2405" w:type="dxa"/>
            <w:vAlign w:val="center"/>
          </w:tcPr>
          <w:p w14:paraId="1FF89170" w14:textId="77777777" w:rsidR="00F61724" w:rsidRPr="009C1881" w:rsidRDefault="00F61724" w:rsidP="00AF26EB">
            <w:pPr>
              <w:spacing w:line="360" w:lineRule="auto"/>
              <w:rPr>
                <w:lang w:val="vi-VN"/>
              </w:rPr>
            </w:pPr>
            <w:r w:rsidRPr="009C1881">
              <w:rPr>
                <w:b/>
                <w:bCs/>
                <w:color w:val="000000"/>
                <w:sz w:val="26"/>
                <w:szCs w:val="26"/>
                <w:lang w:val="vi-VN"/>
              </w:rPr>
              <w:t>Pre-Condition(s):</w:t>
            </w:r>
          </w:p>
        </w:tc>
        <w:tc>
          <w:tcPr>
            <w:tcW w:w="6372" w:type="dxa"/>
            <w:gridSpan w:val="2"/>
            <w:vAlign w:val="center"/>
          </w:tcPr>
          <w:p w14:paraId="5DDE90E7" w14:textId="77777777" w:rsidR="00F61724" w:rsidRPr="009C1881" w:rsidRDefault="00F61724" w:rsidP="00AD0173">
            <w:pPr>
              <w:spacing w:line="360" w:lineRule="auto"/>
              <w:jc w:val="both"/>
              <w:rPr>
                <w:sz w:val="26"/>
                <w:szCs w:val="26"/>
                <w:lang w:val="vi-VN"/>
              </w:rPr>
            </w:pPr>
            <w:r w:rsidRPr="009C1881">
              <w:rPr>
                <w:sz w:val="26"/>
                <w:szCs w:val="26"/>
                <w:lang w:val="vi-VN"/>
              </w:rPr>
              <w:t>Người dùng cần truy cập được vào trang đăng ký.</w:t>
            </w:r>
          </w:p>
          <w:p w14:paraId="1DF03574" w14:textId="3E69E834" w:rsidR="00F61724" w:rsidRPr="009C1881" w:rsidRDefault="00F61724" w:rsidP="00AD0173">
            <w:pPr>
              <w:spacing w:line="360" w:lineRule="auto"/>
              <w:jc w:val="both"/>
              <w:rPr>
                <w:sz w:val="26"/>
                <w:szCs w:val="26"/>
                <w:lang w:val="vi-VN"/>
              </w:rPr>
            </w:pPr>
            <w:r w:rsidRPr="009C1881">
              <w:rPr>
                <w:sz w:val="26"/>
                <w:szCs w:val="26"/>
                <w:lang w:val="vi-VN"/>
              </w:rPr>
              <w:t>Người dùng cần có địa chỉ email hợp lệ để xác thực tài khoản.</w:t>
            </w:r>
          </w:p>
        </w:tc>
      </w:tr>
      <w:tr w:rsidR="00F61724" w:rsidRPr="004F30E7" w14:paraId="1B3FC881" w14:textId="77777777" w:rsidTr="00F307E0">
        <w:tc>
          <w:tcPr>
            <w:tcW w:w="2405" w:type="dxa"/>
            <w:vAlign w:val="center"/>
          </w:tcPr>
          <w:p w14:paraId="533AB6EB" w14:textId="77777777" w:rsidR="00F61724" w:rsidRPr="009C1881" w:rsidRDefault="00F61724" w:rsidP="00AF26EB">
            <w:pPr>
              <w:spacing w:line="360" w:lineRule="auto"/>
              <w:rPr>
                <w:lang w:val="vi-VN"/>
              </w:rPr>
            </w:pPr>
            <w:r w:rsidRPr="009C1881">
              <w:rPr>
                <w:b/>
                <w:bCs/>
                <w:color w:val="000000"/>
                <w:sz w:val="26"/>
                <w:szCs w:val="26"/>
                <w:lang w:val="vi-VN"/>
              </w:rPr>
              <w:t>Post-Condition(s):</w:t>
            </w:r>
          </w:p>
        </w:tc>
        <w:tc>
          <w:tcPr>
            <w:tcW w:w="6372" w:type="dxa"/>
            <w:gridSpan w:val="2"/>
            <w:vAlign w:val="center"/>
          </w:tcPr>
          <w:p w14:paraId="5EA816CC" w14:textId="77777777" w:rsidR="00F61724" w:rsidRPr="009C1881" w:rsidRDefault="00F61724" w:rsidP="00AD0173">
            <w:pPr>
              <w:spacing w:line="360" w:lineRule="auto"/>
              <w:jc w:val="both"/>
              <w:rPr>
                <w:sz w:val="26"/>
                <w:szCs w:val="26"/>
                <w:lang w:val="vi-VN"/>
              </w:rPr>
            </w:pPr>
            <w:r w:rsidRPr="009C1881">
              <w:rPr>
                <w:sz w:val="26"/>
                <w:szCs w:val="26"/>
                <w:lang w:val="vi-VN"/>
              </w:rPr>
              <w:t>Tài khoản độc giả mới được tạo thành công trong hệ thống thư viện.</w:t>
            </w:r>
          </w:p>
          <w:p w14:paraId="0E883AAD" w14:textId="686D2364" w:rsidR="00F61724" w:rsidRPr="009C1881" w:rsidRDefault="00F61724" w:rsidP="00AD0173">
            <w:pPr>
              <w:spacing w:line="360" w:lineRule="auto"/>
              <w:jc w:val="both"/>
              <w:rPr>
                <w:sz w:val="26"/>
                <w:szCs w:val="26"/>
                <w:lang w:val="vi-VN"/>
              </w:rPr>
            </w:pPr>
            <w:r w:rsidRPr="009C1881">
              <w:rPr>
                <w:sz w:val="26"/>
                <w:szCs w:val="26"/>
                <w:lang w:val="vi-VN"/>
              </w:rPr>
              <w:t>Tài khoản độc giả mới đăng nhập thành công trong hệ thống thư viện.</w:t>
            </w:r>
          </w:p>
        </w:tc>
      </w:tr>
      <w:tr w:rsidR="00F61724" w:rsidRPr="009C1881" w14:paraId="65F02EA0" w14:textId="77777777" w:rsidTr="00F307E0">
        <w:tc>
          <w:tcPr>
            <w:tcW w:w="2405" w:type="dxa"/>
            <w:vMerge w:val="restart"/>
            <w:vAlign w:val="center"/>
          </w:tcPr>
          <w:p w14:paraId="78FBC58A" w14:textId="77777777" w:rsidR="00F61724" w:rsidRPr="009C1881" w:rsidRDefault="00F61724" w:rsidP="00F307E0">
            <w:pPr>
              <w:rPr>
                <w:lang w:val="vi-VN"/>
              </w:rPr>
            </w:pPr>
            <w:r w:rsidRPr="009C1881">
              <w:rPr>
                <w:b/>
                <w:bCs/>
                <w:color w:val="000000"/>
                <w:sz w:val="26"/>
                <w:szCs w:val="26"/>
                <w:lang w:val="vi-VN"/>
              </w:rPr>
              <w:t>Flow of Event</w:t>
            </w:r>
          </w:p>
        </w:tc>
        <w:tc>
          <w:tcPr>
            <w:tcW w:w="3119" w:type="dxa"/>
            <w:vAlign w:val="center"/>
          </w:tcPr>
          <w:p w14:paraId="6DD646AD" w14:textId="77777777" w:rsidR="00F61724" w:rsidRPr="009C1881" w:rsidRDefault="00F61724" w:rsidP="00F307E0">
            <w:pPr>
              <w:jc w:val="center"/>
              <w:rPr>
                <w:lang w:val="vi-VN"/>
              </w:rPr>
            </w:pPr>
            <w:r w:rsidRPr="009C1881">
              <w:rPr>
                <w:b/>
                <w:bCs/>
                <w:color w:val="000000"/>
                <w:sz w:val="26"/>
                <w:szCs w:val="26"/>
                <w:lang w:val="vi-VN"/>
              </w:rPr>
              <w:t>Actor</w:t>
            </w:r>
          </w:p>
        </w:tc>
        <w:tc>
          <w:tcPr>
            <w:tcW w:w="3253" w:type="dxa"/>
            <w:vAlign w:val="center"/>
          </w:tcPr>
          <w:p w14:paraId="50624B50" w14:textId="77777777" w:rsidR="00F61724" w:rsidRPr="009C1881" w:rsidRDefault="00F61724" w:rsidP="00F307E0">
            <w:pPr>
              <w:jc w:val="center"/>
              <w:rPr>
                <w:lang w:val="vi-VN"/>
              </w:rPr>
            </w:pPr>
            <w:r w:rsidRPr="009C1881">
              <w:rPr>
                <w:b/>
                <w:bCs/>
                <w:color w:val="000000"/>
                <w:sz w:val="26"/>
                <w:szCs w:val="26"/>
                <w:lang w:val="vi-VN"/>
              </w:rPr>
              <w:t>System</w:t>
            </w:r>
          </w:p>
        </w:tc>
      </w:tr>
      <w:tr w:rsidR="00F61724" w:rsidRPr="004F30E7" w14:paraId="55DBC10E" w14:textId="77777777" w:rsidTr="00F307E0">
        <w:tc>
          <w:tcPr>
            <w:tcW w:w="2405" w:type="dxa"/>
            <w:vMerge/>
            <w:vAlign w:val="center"/>
          </w:tcPr>
          <w:p w14:paraId="4A39A5E9" w14:textId="77777777" w:rsidR="00F61724" w:rsidRPr="009C1881" w:rsidRDefault="00F61724" w:rsidP="00F307E0">
            <w:pPr>
              <w:rPr>
                <w:lang w:val="vi-VN"/>
              </w:rPr>
            </w:pPr>
          </w:p>
        </w:tc>
        <w:tc>
          <w:tcPr>
            <w:tcW w:w="3119" w:type="dxa"/>
            <w:vAlign w:val="center"/>
          </w:tcPr>
          <w:p w14:paraId="2B6A92C5" w14:textId="77777777" w:rsidR="00F61724"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truy cập vào hệ thống đăng ký tài khoản mới.</w:t>
            </w:r>
          </w:p>
          <w:p w14:paraId="209ECA2A" w14:textId="2EFA4E26" w:rsidR="00AF26EB"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nhập thông tin cá nhân và nhấn nút đăng ký.</w:t>
            </w:r>
          </w:p>
        </w:tc>
        <w:tc>
          <w:tcPr>
            <w:tcW w:w="3253" w:type="dxa"/>
            <w:vAlign w:val="center"/>
          </w:tcPr>
          <w:p w14:paraId="3BE338D2" w14:textId="77777777" w:rsidR="00AF26EB"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Hệ thống hiển thị giao diện </w:t>
            </w:r>
          </w:p>
          <w:p w14:paraId="6ACC8E6A" w14:textId="77777777" w:rsidR="00F61724"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Hệ thống yêu cầu nhập thông tin cá nhân của độc giả, bao gồm tên đăng nhập, mật khẩu, họ tên, email, số điện thoại, địa chỉ</w:t>
            </w:r>
          </w:p>
          <w:p w14:paraId="06BE8407" w14:textId="052418FB" w:rsidR="00AF26EB" w:rsidRPr="009C1881" w:rsidRDefault="00AF26EB">
            <w:pPr>
              <w:pStyle w:val="ListParagraph"/>
              <w:numPr>
                <w:ilvl w:val="0"/>
                <w:numId w:val="9"/>
              </w:numPr>
              <w:tabs>
                <w:tab w:val="left" w:pos="284"/>
              </w:tabs>
              <w:spacing w:line="360" w:lineRule="auto"/>
              <w:jc w:val="both"/>
              <w:rPr>
                <w:sz w:val="26"/>
                <w:szCs w:val="26"/>
                <w:lang w:val="vi-VN"/>
              </w:rPr>
            </w:pPr>
            <w:r w:rsidRPr="009C1881">
              <w:rPr>
                <w:sz w:val="26"/>
                <w:szCs w:val="26"/>
                <w:lang w:val="vi-VN"/>
              </w:rPr>
              <w:t>Hệ thống kiểm tra tính hợp lệ của thông tin đăng ký</w:t>
            </w:r>
            <w:r w:rsidR="00090153" w:rsidRPr="009C1881">
              <w:rPr>
                <w:sz w:val="26"/>
                <w:szCs w:val="26"/>
                <w:lang w:val="vi-VN"/>
              </w:rPr>
              <w:t>.</w:t>
            </w:r>
          </w:p>
        </w:tc>
      </w:tr>
      <w:tr w:rsidR="00F61724" w:rsidRPr="004F30E7" w14:paraId="02192AFC" w14:textId="77777777" w:rsidTr="00F307E0">
        <w:tc>
          <w:tcPr>
            <w:tcW w:w="2405" w:type="dxa"/>
            <w:vAlign w:val="center"/>
          </w:tcPr>
          <w:p w14:paraId="6A8A1EFC" w14:textId="77777777" w:rsidR="00F61724" w:rsidRPr="009C1881" w:rsidRDefault="00F61724" w:rsidP="00F307E0">
            <w:pPr>
              <w:rPr>
                <w:lang w:val="vi-VN"/>
              </w:rPr>
            </w:pPr>
            <w:r w:rsidRPr="009C1881">
              <w:rPr>
                <w:b/>
                <w:bCs/>
                <w:color w:val="000000"/>
                <w:sz w:val="26"/>
                <w:szCs w:val="26"/>
                <w:lang w:val="vi-VN"/>
              </w:rPr>
              <w:t>Exception</w:t>
            </w:r>
          </w:p>
        </w:tc>
        <w:tc>
          <w:tcPr>
            <w:tcW w:w="6372" w:type="dxa"/>
            <w:gridSpan w:val="2"/>
            <w:vAlign w:val="center"/>
          </w:tcPr>
          <w:p w14:paraId="68079FA6" w14:textId="77777777" w:rsidR="00AF26EB" w:rsidRPr="009C1881" w:rsidRDefault="00AF26EB" w:rsidP="00AD0173">
            <w:pPr>
              <w:spacing w:line="360" w:lineRule="auto"/>
              <w:jc w:val="both"/>
              <w:rPr>
                <w:sz w:val="26"/>
                <w:szCs w:val="26"/>
                <w:lang w:val="vi-VN"/>
              </w:rPr>
            </w:pPr>
            <w:r w:rsidRPr="009C1881">
              <w:rPr>
                <w:sz w:val="26"/>
                <w:szCs w:val="26"/>
                <w:lang w:val="vi-VN"/>
              </w:rPr>
              <w:t>Nếu thông tin đăng ký không hợp lệ, hệ thống sẽ yêu cầu người dùng nhập lại thông tin.</w:t>
            </w:r>
          </w:p>
          <w:p w14:paraId="4FD38EC6" w14:textId="0784853D" w:rsidR="00F61724" w:rsidRPr="009C1881" w:rsidRDefault="00AF26EB" w:rsidP="00AD0173">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36220C78" w14:textId="4D076082" w:rsidR="00F9786B" w:rsidRPr="009C1881" w:rsidRDefault="00F9786B" w:rsidP="00B97A59">
      <w:pPr>
        <w:pStyle w:val="bng"/>
        <w:ind w:firstLine="0"/>
        <w:rPr>
          <w:lang w:val="vi-VN"/>
        </w:rPr>
      </w:pPr>
      <w:bookmarkStart w:id="99" w:name="_Toc135253607"/>
      <w:r w:rsidRPr="009C1881">
        <w:rPr>
          <w:lang w:val="vi-VN"/>
        </w:rPr>
        <w:t>Bảng 3.3.1: Use case Đăng ký tài khoản</w:t>
      </w:r>
      <w:bookmarkEnd w:id="99"/>
    </w:p>
    <w:p w14:paraId="508AA091" w14:textId="0D62AF77" w:rsidR="0047402A" w:rsidRPr="009C1881" w:rsidRDefault="0047402A" w:rsidP="0047402A">
      <w:pPr>
        <w:pStyle w:val="Tiumccp2"/>
        <w:ind w:firstLine="0"/>
        <w:rPr>
          <w:lang w:val="vi-VN"/>
        </w:rPr>
      </w:pPr>
      <w:bookmarkStart w:id="100" w:name="_Toc135253440"/>
      <w:r w:rsidRPr="009C1881">
        <w:rPr>
          <w:lang w:val="vi-VN"/>
        </w:rPr>
        <w:t xml:space="preserve">3.3.2 Use case </w:t>
      </w:r>
      <w:r w:rsidR="005E35F0" w:rsidRPr="009C1881">
        <w:rPr>
          <w:lang w:val="vi-VN"/>
        </w:rPr>
        <w:t>Đ</w:t>
      </w:r>
      <w:r w:rsidRPr="009C1881">
        <w:rPr>
          <w:lang w:val="vi-VN"/>
        </w:rPr>
        <w:t>ăng nhập</w:t>
      </w:r>
      <w:r w:rsidR="00F61724" w:rsidRPr="009C1881">
        <w:rPr>
          <w:lang w:val="vi-VN"/>
        </w:rPr>
        <w:t xml:space="preserve"> tài khoản</w:t>
      </w:r>
      <w:bookmarkEnd w:id="100"/>
    </w:p>
    <w:p w14:paraId="463B4D19" w14:textId="15CD35DD" w:rsidR="00181AD9" w:rsidRPr="009C1881" w:rsidRDefault="00181AD9" w:rsidP="00181AD9">
      <w:pPr>
        <w:pStyle w:val="Nidungvnbn"/>
        <w:ind w:firstLine="0"/>
        <w:rPr>
          <w:b/>
          <w:bCs/>
          <w:lang w:val="vi-VN"/>
        </w:rPr>
      </w:pPr>
      <w:r w:rsidRPr="009C1881">
        <w:rPr>
          <w:b/>
          <w:bCs/>
          <w:lang w:val="vi-VN"/>
        </w:rPr>
        <w:t>Đầu vào:</w:t>
      </w:r>
    </w:p>
    <w:p w14:paraId="1AC122C9" w14:textId="014A87A7" w:rsidR="00E63878" w:rsidRPr="009C1881" w:rsidRDefault="00E63878" w:rsidP="00E63878">
      <w:pPr>
        <w:pStyle w:val="Nidungvnbn"/>
        <w:rPr>
          <w:lang w:val="vi-VN"/>
        </w:rPr>
      </w:pPr>
      <w:r w:rsidRPr="009C1881">
        <w:rPr>
          <w:lang w:val="vi-VN"/>
        </w:rPr>
        <w:t>Tên tài khoản hoặc địa chỉ email, mật khẩu.</w:t>
      </w:r>
    </w:p>
    <w:p w14:paraId="48A8B863" w14:textId="09519B58" w:rsidR="00181AD9" w:rsidRPr="009C1881" w:rsidRDefault="00181AD9" w:rsidP="00181AD9">
      <w:pPr>
        <w:pStyle w:val="Nidungvnbn"/>
        <w:ind w:firstLine="0"/>
        <w:rPr>
          <w:b/>
          <w:bCs/>
          <w:lang w:val="vi-VN"/>
        </w:rPr>
      </w:pPr>
      <w:r w:rsidRPr="009C1881">
        <w:rPr>
          <w:b/>
          <w:bCs/>
          <w:lang w:val="vi-VN"/>
        </w:rPr>
        <w:lastRenderedPageBreak/>
        <w:t>Quá trình thực hiện:</w:t>
      </w:r>
    </w:p>
    <w:p w14:paraId="25F38279" w14:textId="77777777" w:rsidR="00E63878" w:rsidRPr="009C1881" w:rsidRDefault="00E63878">
      <w:pPr>
        <w:pStyle w:val="Nidungvnbn"/>
        <w:numPr>
          <w:ilvl w:val="0"/>
          <w:numId w:val="12"/>
        </w:numPr>
        <w:rPr>
          <w:lang w:val="vi-VN"/>
        </w:rPr>
      </w:pPr>
      <w:r w:rsidRPr="009C1881">
        <w:rPr>
          <w:lang w:val="vi-VN"/>
        </w:rPr>
        <w:t>Người dùng truy cập vào trang đăng nhập của hệ thống.</w:t>
      </w:r>
    </w:p>
    <w:p w14:paraId="09E12C82" w14:textId="77777777" w:rsidR="00E63878" w:rsidRPr="009C1881" w:rsidRDefault="00E63878">
      <w:pPr>
        <w:pStyle w:val="Nidungvnbn"/>
        <w:numPr>
          <w:ilvl w:val="0"/>
          <w:numId w:val="12"/>
        </w:numPr>
        <w:rPr>
          <w:lang w:val="vi-VN"/>
        </w:rPr>
      </w:pPr>
      <w:r w:rsidRPr="009C1881">
        <w:rPr>
          <w:lang w:val="vi-VN"/>
        </w:rPr>
        <w:t>Người dùng nhập tên tài khoản hoặc địa chỉ email và mật khẩu.</w:t>
      </w:r>
    </w:p>
    <w:p w14:paraId="1E7534D2" w14:textId="77777777" w:rsidR="00E63878" w:rsidRPr="009C1881" w:rsidRDefault="00E63878">
      <w:pPr>
        <w:pStyle w:val="Nidungvnbn"/>
        <w:numPr>
          <w:ilvl w:val="0"/>
          <w:numId w:val="12"/>
        </w:numPr>
        <w:rPr>
          <w:lang w:val="vi-VN"/>
        </w:rPr>
      </w:pPr>
      <w:r w:rsidRPr="009C1881">
        <w:rPr>
          <w:lang w:val="vi-VN"/>
        </w:rPr>
        <w:t>Hệ thống kiểm tra thông tin đăng nhập của người dùng để xác thực.</w:t>
      </w:r>
    </w:p>
    <w:p w14:paraId="11781B9B" w14:textId="77777777" w:rsidR="00E63878" w:rsidRPr="009C1881" w:rsidRDefault="00E63878">
      <w:pPr>
        <w:pStyle w:val="Nidungvnbn"/>
        <w:numPr>
          <w:ilvl w:val="0"/>
          <w:numId w:val="12"/>
        </w:numPr>
        <w:rPr>
          <w:lang w:val="vi-VN"/>
        </w:rPr>
      </w:pPr>
      <w:r w:rsidRPr="009C1881">
        <w:rPr>
          <w:lang w:val="vi-VN"/>
        </w:rPr>
        <w:t>Nếu thông tin đăng nhập hợp lệ, hệ thống cho phép người dùng truy cập vào tài khoản và các tính năng của hệ thống.</w:t>
      </w:r>
    </w:p>
    <w:p w14:paraId="44B50987" w14:textId="47C7CF71" w:rsidR="00E63878" w:rsidRPr="009C1881" w:rsidRDefault="00E63878">
      <w:pPr>
        <w:pStyle w:val="Nidungvnbn"/>
        <w:numPr>
          <w:ilvl w:val="0"/>
          <w:numId w:val="12"/>
        </w:numPr>
        <w:rPr>
          <w:lang w:val="vi-VN"/>
        </w:rPr>
      </w:pPr>
      <w:r w:rsidRPr="009C1881">
        <w:rPr>
          <w:lang w:val="vi-VN"/>
        </w:rPr>
        <w:t>Nếu thông tin đăng nhập không hợp lệ, hệ thống yêu cầu người dùng nhập lại thông tin hoặc hiển thị thông báo lỗi.</w:t>
      </w:r>
    </w:p>
    <w:p w14:paraId="778DFCAE" w14:textId="77777777" w:rsidR="00181AD9" w:rsidRPr="009C1881" w:rsidRDefault="00181AD9" w:rsidP="00181AD9">
      <w:pPr>
        <w:pStyle w:val="Nidungvnbn"/>
        <w:ind w:firstLine="0"/>
        <w:rPr>
          <w:b/>
          <w:bCs/>
          <w:lang w:val="vi-VN"/>
        </w:rPr>
      </w:pPr>
      <w:r w:rsidRPr="009C1881">
        <w:rPr>
          <w:b/>
          <w:bCs/>
          <w:lang w:val="vi-VN"/>
        </w:rPr>
        <w:t>Đầu ra:</w:t>
      </w:r>
    </w:p>
    <w:p w14:paraId="64E34F4B" w14:textId="1BBC828C" w:rsidR="00181AD9" w:rsidRPr="009C1881" w:rsidRDefault="00E63878" w:rsidP="00E63878">
      <w:pPr>
        <w:pStyle w:val="Nidungvnbn"/>
        <w:rPr>
          <w:lang w:val="vi-VN"/>
        </w:rPr>
      </w:pPr>
      <w:r w:rsidRPr="009C1881">
        <w:rPr>
          <w:lang w:val="vi-VN"/>
        </w:rPr>
        <w:t>Truy cập thành công vào tài khoản và các tính năng của hệ thống hoặc thông báo lỗi nếu thông tin đăng nhập không hợp lệ.</w:t>
      </w:r>
    </w:p>
    <w:tbl>
      <w:tblPr>
        <w:tblStyle w:val="TableGrid"/>
        <w:tblW w:w="0" w:type="auto"/>
        <w:tblLook w:val="04A0" w:firstRow="1" w:lastRow="0" w:firstColumn="1" w:lastColumn="0" w:noHBand="0" w:noVBand="1"/>
      </w:tblPr>
      <w:tblGrid>
        <w:gridCol w:w="2405"/>
        <w:gridCol w:w="3119"/>
        <w:gridCol w:w="3253"/>
      </w:tblGrid>
      <w:tr w:rsidR="00F9786B" w:rsidRPr="009C1881" w14:paraId="2BCC58B7" w14:textId="77777777" w:rsidTr="00F307E0">
        <w:tc>
          <w:tcPr>
            <w:tcW w:w="2405" w:type="dxa"/>
            <w:vAlign w:val="center"/>
          </w:tcPr>
          <w:p w14:paraId="6AE08E08" w14:textId="77777777" w:rsidR="00F9786B" w:rsidRPr="009C1881" w:rsidRDefault="00F9786B" w:rsidP="00F307E0">
            <w:pPr>
              <w:rPr>
                <w:lang w:val="vi-VN"/>
              </w:rPr>
            </w:pPr>
            <w:r w:rsidRPr="009C1881">
              <w:rPr>
                <w:b/>
                <w:bCs/>
                <w:color w:val="000000"/>
                <w:sz w:val="26"/>
                <w:szCs w:val="26"/>
                <w:lang w:val="vi-VN"/>
              </w:rPr>
              <w:t>Use Case ID</w:t>
            </w:r>
          </w:p>
        </w:tc>
        <w:tc>
          <w:tcPr>
            <w:tcW w:w="6372" w:type="dxa"/>
            <w:gridSpan w:val="2"/>
            <w:vAlign w:val="center"/>
          </w:tcPr>
          <w:p w14:paraId="43B5AD76" w14:textId="56C97BD2" w:rsidR="00F9786B" w:rsidRPr="009C1881" w:rsidRDefault="00F9786B" w:rsidP="00F307E0">
            <w:pPr>
              <w:rPr>
                <w:sz w:val="26"/>
                <w:szCs w:val="26"/>
                <w:lang w:val="vi-VN"/>
              </w:rPr>
            </w:pPr>
            <w:r w:rsidRPr="009C1881">
              <w:rPr>
                <w:sz w:val="26"/>
                <w:szCs w:val="26"/>
                <w:lang w:val="vi-VN"/>
              </w:rPr>
              <w:t>UC02</w:t>
            </w:r>
          </w:p>
        </w:tc>
      </w:tr>
      <w:tr w:rsidR="00F9786B" w:rsidRPr="009C1881" w14:paraId="55E9F3CD" w14:textId="77777777" w:rsidTr="00F307E0">
        <w:tc>
          <w:tcPr>
            <w:tcW w:w="2405" w:type="dxa"/>
            <w:vAlign w:val="center"/>
          </w:tcPr>
          <w:p w14:paraId="59743DF2" w14:textId="77777777" w:rsidR="00F9786B" w:rsidRPr="009C1881" w:rsidRDefault="00F9786B"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B79421B" w14:textId="3AD6F9B3" w:rsidR="00F9786B" w:rsidRPr="009C1881" w:rsidRDefault="00F9786B" w:rsidP="00AD0173">
            <w:pPr>
              <w:spacing w:line="360" w:lineRule="auto"/>
              <w:jc w:val="both"/>
              <w:rPr>
                <w:sz w:val="26"/>
                <w:szCs w:val="26"/>
                <w:lang w:val="vi-VN"/>
              </w:rPr>
            </w:pPr>
            <w:r w:rsidRPr="009C1881">
              <w:rPr>
                <w:sz w:val="26"/>
                <w:szCs w:val="26"/>
                <w:lang w:val="vi-VN"/>
              </w:rPr>
              <w:t>Đăng nhập tài khoản</w:t>
            </w:r>
          </w:p>
        </w:tc>
      </w:tr>
      <w:tr w:rsidR="00F9786B" w:rsidRPr="004F30E7" w14:paraId="4F7A9063" w14:textId="77777777" w:rsidTr="00F307E0">
        <w:tc>
          <w:tcPr>
            <w:tcW w:w="2405" w:type="dxa"/>
            <w:vAlign w:val="center"/>
          </w:tcPr>
          <w:p w14:paraId="0B3AF231" w14:textId="77777777" w:rsidR="00F9786B" w:rsidRPr="009C1881" w:rsidRDefault="00F9786B"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6F69F8CC" w14:textId="095A8ADF" w:rsidR="00F9786B" w:rsidRPr="009C1881" w:rsidRDefault="00F9786B" w:rsidP="00AD0173">
            <w:pPr>
              <w:spacing w:line="360" w:lineRule="auto"/>
              <w:jc w:val="both"/>
              <w:rPr>
                <w:sz w:val="26"/>
                <w:szCs w:val="26"/>
                <w:lang w:val="vi-VN"/>
              </w:rPr>
            </w:pPr>
            <w:r w:rsidRPr="009C1881">
              <w:rPr>
                <w:sz w:val="26"/>
                <w:szCs w:val="26"/>
                <w:lang w:val="vi-VN"/>
              </w:rPr>
              <w:t>Người dùng muốn truy cập vào hệ thống quản lý thư viện, họ cần phải đăng nhập tài khoản để được phép truy cập.</w:t>
            </w:r>
          </w:p>
        </w:tc>
      </w:tr>
      <w:tr w:rsidR="00F9786B" w:rsidRPr="004F30E7" w14:paraId="51B312E5" w14:textId="77777777" w:rsidTr="00F307E0">
        <w:tc>
          <w:tcPr>
            <w:tcW w:w="2405" w:type="dxa"/>
            <w:vAlign w:val="center"/>
          </w:tcPr>
          <w:p w14:paraId="2C01FD8F" w14:textId="77777777" w:rsidR="00F9786B" w:rsidRPr="009C1881" w:rsidRDefault="00F9786B"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63691763" w14:textId="793B432E" w:rsidR="00F9786B" w:rsidRPr="009C1881" w:rsidRDefault="00F9786B" w:rsidP="00AD0173">
            <w:pPr>
              <w:jc w:val="both"/>
              <w:rPr>
                <w:sz w:val="26"/>
                <w:szCs w:val="26"/>
                <w:lang w:val="vi-VN"/>
              </w:rPr>
            </w:pPr>
            <w:r w:rsidRPr="009C1881">
              <w:rPr>
                <w:sz w:val="26"/>
                <w:szCs w:val="26"/>
                <w:lang w:val="vi-VN"/>
              </w:rPr>
              <w:t>Người dùng nhấn vào nút đăng nhập trên giao diện hệ thống.</w:t>
            </w:r>
          </w:p>
        </w:tc>
      </w:tr>
      <w:tr w:rsidR="00F9786B" w:rsidRPr="004F30E7" w14:paraId="43193786" w14:textId="77777777" w:rsidTr="00F307E0">
        <w:tc>
          <w:tcPr>
            <w:tcW w:w="2405" w:type="dxa"/>
            <w:vAlign w:val="center"/>
          </w:tcPr>
          <w:p w14:paraId="5DE8C48A" w14:textId="77777777" w:rsidR="00F9786B" w:rsidRPr="009C1881" w:rsidRDefault="00F9786B"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45C8CACF" w14:textId="37072D16" w:rsidR="00F9786B" w:rsidRPr="009C1881" w:rsidRDefault="00F9786B" w:rsidP="00AD0173">
            <w:pPr>
              <w:spacing w:line="360" w:lineRule="auto"/>
              <w:jc w:val="both"/>
              <w:rPr>
                <w:sz w:val="26"/>
                <w:szCs w:val="26"/>
                <w:lang w:val="vi-VN"/>
              </w:rPr>
            </w:pPr>
            <w:r w:rsidRPr="009C1881">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F9786B" w:rsidRPr="009C1881" w14:paraId="50DD870B" w14:textId="77777777" w:rsidTr="00F307E0">
        <w:tc>
          <w:tcPr>
            <w:tcW w:w="2405" w:type="dxa"/>
            <w:vAlign w:val="center"/>
          </w:tcPr>
          <w:p w14:paraId="3973DEBB" w14:textId="77777777" w:rsidR="00F9786B" w:rsidRPr="009C1881" w:rsidRDefault="00F9786B"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D34779D" w14:textId="77777777" w:rsidR="00F9786B" w:rsidRPr="009C1881" w:rsidRDefault="00F9786B" w:rsidP="00AD0173">
            <w:pPr>
              <w:spacing w:line="360" w:lineRule="auto"/>
              <w:jc w:val="both"/>
              <w:rPr>
                <w:sz w:val="26"/>
                <w:szCs w:val="26"/>
                <w:lang w:val="vi-VN"/>
              </w:rPr>
            </w:pPr>
            <w:r w:rsidRPr="009C1881">
              <w:rPr>
                <w:sz w:val="26"/>
                <w:szCs w:val="26"/>
                <w:lang w:val="vi-VN"/>
              </w:rPr>
              <w:t>Độc giả</w:t>
            </w:r>
          </w:p>
        </w:tc>
      </w:tr>
      <w:tr w:rsidR="00F9786B" w:rsidRPr="004F30E7" w14:paraId="084DCFFF" w14:textId="77777777" w:rsidTr="00F307E0">
        <w:tc>
          <w:tcPr>
            <w:tcW w:w="2405" w:type="dxa"/>
            <w:vAlign w:val="center"/>
          </w:tcPr>
          <w:p w14:paraId="5D9295FF" w14:textId="77777777" w:rsidR="00F9786B" w:rsidRPr="009C1881" w:rsidRDefault="00F9786B"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1092E9A" w14:textId="151500AD" w:rsidR="00F9786B" w:rsidRPr="009C1881" w:rsidRDefault="00F9786B" w:rsidP="00AD0173">
            <w:pPr>
              <w:spacing w:line="360" w:lineRule="auto"/>
              <w:jc w:val="both"/>
              <w:rPr>
                <w:sz w:val="26"/>
                <w:szCs w:val="26"/>
                <w:lang w:val="vi-VN"/>
              </w:rPr>
            </w:pPr>
            <w:r w:rsidRPr="009C1881">
              <w:rPr>
                <w:sz w:val="26"/>
                <w:szCs w:val="26"/>
                <w:lang w:val="vi-VN"/>
              </w:rPr>
              <w:t>Người dùng đã đăng ký tài khoản trên hệ thống quản lý thư viện.</w:t>
            </w:r>
          </w:p>
        </w:tc>
      </w:tr>
      <w:tr w:rsidR="00F9786B" w:rsidRPr="004F30E7" w14:paraId="243990C8" w14:textId="77777777" w:rsidTr="00F307E0">
        <w:tc>
          <w:tcPr>
            <w:tcW w:w="2405" w:type="dxa"/>
            <w:vAlign w:val="center"/>
          </w:tcPr>
          <w:p w14:paraId="2C311B77" w14:textId="77777777" w:rsidR="00F9786B" w:rsidRPr="009C1881" w:rsidRDefault="00F9786B"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1A78B80D" w14:textId="3E348573" w:rsidR="00F9786B" w:rsidRPr="009C1881" w:rsidRDefault="00F9786B" w:rsidP="00AD0173">
            <w:pPr>
              <w:spacing w:line="360" w:lineRule="auto"/>
              <w:jc w:val="both"/>
              <w:rPr>
                <w:sz w:val="26"/>
                <w:szCs w:val="26"/>
                <w:lang w:val="vi-VN"/>
              </w:rPr>
            </w:pPr>
            <w:r w:rsidRPr="009C1881">
              <w:rPr>
                <w:sz w:val="26"/>
                <w:szCs w:val="26"/>
                <w:lang w:val="vi-VN"/>
              </w:rPr>
              <w:t>Người dùng được đăng nhập thành công vào hệ thống.</w:t>
            </w:r>
          </w:p>
        </w:tc>
      </w:tr>
      <w:tr w:rsidR="00F9786B" w:rsidRPr="009C1881" w14:paraId="68BB7ED8" w14:textId="77777777" w:rsidTr="00F307E0">
        <w:tc>
          <w:tcPr>
            <w:tcW w:w="2405" w:type="dxa"/>
            <w:vMerge w:val="restart"/>
            <w:vAlign w:val="center"/>
          </w:tcPr>
          <w:p w14:paraId="4F741C20" w14:textId="77777777" w:rsidR="00F9786B" w:rsidRPr="009C1881" w:rsidRDefault="00F9786B" w:rsidP="00F307E0">
            <w:pPr>
              <w:rPr>
                <w:lang w:val="vi-VN"/>
              </w:rPr>
            </w:pPr>
            <w:r w:rsidRPr="009C1881">
              <w:rPr>
                <w:b/>
                <w:bCs/>
                <w:color w:val="000000"/>
                <w:sz w:val="26"/>
                <w:szCs w:val="26"/>
                <w:lang w:val="vi-VN"/>
              </w:rPr>
              <w:t>Flow of Event</w:t>
            </w:r>
          </w:p>
        </w:tc>
        <w:tc>
          <w:tcPr>
            <w:tcW w:w="3119" w:type="dxa"/>
            <w:vAlign w:val="center"/>
          </w:tcPr>
          <w:p w14:paraId="3467DECD" w14:textId="77777777" w:rsidR="00F9786B" w:rsidRPr="009C1881" w:rsidRDefault="00F9786B" w:rsidP="00F307E0">
            <w:pPr>
              <w:jc w:val="center"/>
              <w:rPr>
                <w:lang w:val="vi-VN"/>
              </w:rPr>
            </w:pPr>
            <w:r w:rsidRPr="009C1881">
              <w:rPr>
                <w:b/>
                <w:bCs/>
                <w:color w:val="000000"/>
                <w:sz w:val="26"/>
                <w:szCs w:val="26"/>
                <w:lang w:val="vi-VN"/>
              </w:rPr>
              <w:t>Actor</w:t>
            </w:r>
          </w:p>
        </w:tc>
        <w:tc>
          <w:tcPr>
            <w:tcW w:w="3253" w:type="dxa"/>
            <w:vAlign w:val="center"/>
          </w:tcPr>
          <w:p w14:paraId="0FDB3CE3" w14:textId="77777777" w:rsidR="00F9786B" w:rsidRPr="009C1881" w:rsidRDefault="00F9786B" w:rsidP="00F307E0">
            <w:pPr>
              <w:jc w:val="center"/>
              <w:rPr>
                <w:lang w:val="vi-VN"/>
              </w:rPr>
            </w:pPr>
            <w:r w:rsidRPr="009C1881">
              <w:rPr>
                <w:b/>
                <w:bCs/>
                <w:color w:val="000000"/>
                <w:sz w:val="26"/>
                <w:szCs w:val="26"/>
                <w:lang w:val="vi-VN"/>
              </w:rPr>
              <w:t>System</w:t>
            </w:r>
          </w:p>
        </w:tc>
      </w:tr>
      <w:tr w:rsidR="00F9786B" w:rsidRPr="004F30E7" w14:paraId="770047C5" w14:textId="77777777" w:rsidTr="00F307E0">
        <w:tc>
          <w:tcPr>
            <w:tcW w:w="2405" w:type="dxa"/>
            <w:vMerge/>
            <w:vAlign w:val="center"/>
          </w:tcPr>
          <w:p w14:paraId="7BFE0F03" w14:textId="77777777" w:rsidR="00F9786B" w:rsidRPr="009C1881" w:rsidRDefault="00F9786B" w:rsidP="00F307E0">
            <w:pPr>
              <w:rPr>
                <w:lang w:val="vi-VN"/>
              </w:rPr>
            </w:pPr>
          </w:p>
        </w:tc>
        <w:tc>
          <w:tcPr>
            <w:tcW w:w="3119" w:type="dxa"/>
            <w:vAlign w:val="center"/>
          </w:tcPr>
          <w:p w14:paraId="79BBA7A6" w14:textId="77777777"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Người dùng truy cập vào giao diện đăng nhập.</w:t>
            </w:r>
          </w:p>
          <w:p w14:paraId="0C48C999" w14:textId="2F1B78DA"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 xml:space="preserve">Người dùng nhập </w:t>
            </w:r>
            <w:r w:rsidRPr="009C1881">
              <w:rPr>
                <w:sz w:val="26"/>
                <w:szCs w:val="26"/>
                <w:lang w:val="vi-VN"/>
              </w:rPr>
              <w:lastRenderedPageBreak/>
              <w:t>tên đăng nhập và mật khẩu của tài khoản đã đăng ký trên hệ thống.</w:t>
            </w:r>
          </w:p>
        </w:tc>
        <w:tc>
          <w:tcPr>
            <w:tcW w:w="3253" w:type="dxa"/>
            <w:vAlign w:val="center"/>
          </w:tcPr>
          <w:p w14:paraId="656AC790" w14:textId="77777777" w:rsidR="00376A84" w:rsidRPr="009C1881" w:rsidRDefault="00376A84">
            <w:pPr>
              <w:pStyle w:val="ListParagraph"/>
              <w:numPr>
                <w:ilvl w:val="1"/>
                <w:numId w:val="9"/>
              </w:numPr>
              <w:tabs>
                <w:tab w:val="left" w:pos="284"/>
              </w:tabs>
              <w:spacing w:line="360" w:lineRule="auto"/>
              <w:jc w:val="both"/>
              <w:rPr>
                <w:sz w:val="26"/>
                <w:szCs w:val="26"/>
                <w:lang w:val="vi-VN"/>
              </w:rPr>
            </w:pPr>
            <w:r w:rsidRPr="009C1881">
              <w:rPr>
                <w:sz w:val="26"/>
                <w:szCs w:val="26"/>
                <w:lang w:val="vi-VN"/>
              </w:rPr>
              <w:lastRenderedPageBreak/>
              <w:t>Hệ thống kiểm tra thông tin đăng nhập.</w:t>
            </w:r>
          </w:p>
          <w:p w14:paraId="02D1E554" w14:textId="7B5ACCAB"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Nếu thông tin đăng nhập chính xác, hệ </w:t>
            </w:r>
            <w:r w:rsidRPr="009C1881">
              <w:rPr>
                <w:sz w:val="26"/>
                <w:szCs w:val="26"/>
                <w:lang w:val="vi-VN"/>
              </w:rPr>
              <w:lastRenderedPageBreak/>
              <w:t>thống đăng nhập người dùng và chuyển hướng đến giao diện chính của hệ thống.</w:t>
            </w:r>
          </w:p>
          <w:p w14:paraId="2B55007B" w14:textId="4957717A"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Nếu thông tin đăng nhập không chính xác, hệ thống hiển thị thông báo lỗi và yêu cầu người dùng nhập lại thông tin.</w:t>
            </w:r>
          </w:p>
        </w:tc>
      </w:tr>
      <w:tr w:rsidR="00F9786B" w:rsidRPr="004F30E7" w14:paraId="06350469" w14:textId="77777777" w:rsidTr="00F307E0">
        <w:tc>
          <w:tcPr>
            <w:tcW w:w="2405" w:type="dxa"/>
            <w:vAlign w:val="center"/>
          </w:tcPr>
          <w:p w14:paraId="60CE4FA5" w14:textId="77777777" w:rsidR="00F9786B" w:rsidRPr="009C1881" w:rsidRDefault="00F9786B" w:rsidP="00F307E0">
            <w:pPr>
              <w:rPr>
                <w:lang w:val="vi-VN"/>
              </w:rPr>
            </w:pPr>
            <w:r w:rsidRPr="009C1881">
              <w:rPr>
                <w:b/>
                <w:bCs/>
                <w:color w:val="000000"/>
                <w:sz w:val="26"/>
                <w:szCs w:val="26"/>
                <w:lang w:val="vi-VN"/>
              </w:rPr>
              <w:lastRenderedPageBreak/>
              <w:t>Exception</w:t>
            </w:r>
          </w:p>
        </w:tc>
        <w:tc>
          <w:tcPr>
            <w:tcW w:w="6372" w:type="dxa"/>
            <w:gridSpan w:val="2"/>
            <w:vAlign w:val="center"/>
          </w:tcPr>
          <w:p w14:paraId="4F4E3430" w14:textId="70D3FA1A" w:rsidR="00F9786B" w:rsidRPr="009C1881" w:rsidRDefault="00181AD9" w:rsidP="00AD0173">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2010664D" w14:textId="1DC34AF4" w:rsidR="00F9786B" w:rsidRPr="009C1881" w:rsidRDefault="00F9786B" w:rsidP="00181AD9">
      <w:pPr>
        <w:pStyle w:val="bng"/>
        <w:ind w:firstLine="0"/>
        <w:rPr>
          <w:lang w:val="vi-VN"/>
        </w:rPr>
      </w:pPr>
      <w:bookmarkStart w:id="101" w:name="_Toc135253608"/>
      <w:r w:rsidRPr="009C1881">
        <w:rPr>
          <w:lang w:val="vi-VN"/>
        </w:rPr>
        <w:t>Bảng 3.3.2: Use case Đăng nhập tài khoản</w:t>
      </w:r>
      <w:bookmarkEnd w:id="101"/>
    </w:p>
    <w:p w14:paraId="713ECDFD" w14:textId="6AD70468" w:rsidR="0047402A" w:rsidRPr="009C1881" w:rsidRDefault="0047402A" w:rsidP="0047402A">
      <w:pPr>
        <w:pStyle w:val="Tiumccp2"/>
        <w:ind w:firstLine="0"/>
        <w:rPr>
          <w:lang w:val="vi-VN"/>
        </w:rPr>
      </w:pPr>
      <w:bookmarkStart w:id="102" w:name="_Toc135253441"/>
      <w:r w:rsidRPr="009C1881">
        <w:rPr>
          <w:lang w:val="vi-VN"/>
        </w:rPr>
        <w:t xml:space="preserve">3.3.3 Use case </w:t>
      </w:r>
      <w:r w:rsidR="005E35F0" w:rsidRPr="009C1881">
        <w:rPr>
          <w:lang w:val="vi-VN"/>
        </w:rPr>
        <w:t>Đ</w:t>
      </w:r>
      <w:r w:rsidRPr="009C1881">
        <w:rPr>
          <w:lang w:val="vi-VN"/>
        </w:rPr>
        <w:t>ăng xuất</w:t>
      </w:r>
      <w:r w:rsidR="00F61724" w:rsidRPr="009C1881">
        <w:rPr>
          <w:lang w:val="vi-VN"/>
        </w:rPr>
        <w:t xml:space="preserve"> tài khoản</w:t>
      </w:r>
      <w:bookmarkEnd w:id="102"/>
    </w:p>
    <w:p w14:paraId="5EC686ED" w14:textId="5CC94AEB" w:rsidR="001159A3" w:rsidRPr="009C1881" w:rsidRDefault="00181AD9" w:rsidP="00181AD9">
      <w:pPr>
        <w:pStyle w:val="Nidungvnbn"/>
        <w:ind w:firstLine="0"/>
        <w:rPr>
          <w:b/>
          <w:bCs/>
          <w:lang w:val="vi-VN"/>
        </w:rPr>
      </w:pPr>
      <w:r w:rsidRPr="009C1881">
        <w:rPr>
          <w:b/>
          <w:bCs/>
          <w:lang w:val="vi-VN"/>
        </w:rPr>
        <w:t>Đầu vào:</w:t>
      </w:r>
    </w:p>
    <w:p w14:paraId="314BF6BC" w14:textId="4FC8B063" w:rsidR="001159A3" w:rsidRPr="009C1881" w:rsidRDefault="001159A3" w:rsidP="00181AD9">
      <w:pPr>
        <w:pStyle w:val="Nidungvnbn"/>
        <w:ind w:firstLine="0"/>
        <w:rPr>
          <w:lang w:val="vi-VN"/>
        </w:rPr>
      </w:pPr>
      <w:r w:rsidRPr="009C1881">
        <w:rPr>
          <w:lang w:val="vi-VN"/>
        </w:rPr>
        <w:t>Người dùng đã đăng nhập vào hệ thống.</w:t>
      </w:r>
    </w:p>
    <w:p w14:paraId="76499223" w14:textId="6123A546" w:rsidR="00181AD9" w:rsidRPr="009C1881" w:rsidRDefault="00181AD9" w:rsidP="00181AD9">
      <w:pPr>
        <w:pStyle w:val="Nidungvnbn"/>
        <w:ind w:firstLine="0"/>
        <w:rPr>
          <w:b/>
          <w:bCs/>
          <w:lang w:val="vi-VN"/>
        </w:rPr>
      </w:pPr>
      <w:r w:rsidRPr="009C1881">
        <w:rPr>
          <w:b/>
          <w:bCs/>
          <w:lang w:val="vi-VN"/>
        </w:rPr>
        <w:t>Quá trình thực hiện:</w:t>
      </w:r>
    </w:p>
    <w:p w14:paraId="604F396F" w14:textId="77777777" w:rsidR="001159A3" w:rsidRPr="009C1881" w:rsidRDefault="001159A3">
      <w:pPr>
        <w:pStyle w:val="Nidungvnbn"/>
        <w:numPr>
          <w:ilvl w:val="0"/>
          <w:numId w:val="14"/>
        </w:numPr>
        <w:rPr>
          <w:lang w:val="vi-VN"/>
        </w:rPr>
      </w:pPr>
      <w:r w:rsidRPr="009C1881">
        <w:rPr>
          <w:lang w:val="vi-VN"/>
        </w:rPr>
        <w:t>Nhấn vào nút "Đăng xuất" trên giao diện của hệ thống.</w:t>
      </w:r>
    </w:p>
    <w:p w14:paraId="5A5B3309" w14:textId="77777777" w:rsidR="001159A3" w:rsidRPr="009C1881" w:rsidRDefault="001159A3">
      <w:pPr>
        <w:pStyle w:val="Nidungvnbn"/>
        <w:numPr>
          <w:ilvl w:val="0"/>
          <w:numId w:val="14"/>
        </w:numPr>
        <w:rPr>
          <w:lang w:val="vi-VN"/>
        </w:rPr>
      </w:pPr>
      <w:r w:rsidRPr="009C1881">
        <w:rPr>
          <w:lang w:val="vi-VN"/>
        </w:rPr>
        <w:t>Thực hiện đăng xuất thông qua menu hoặc nút tương tự trên các ứng dụng hoặc trang web của hệ thống.</w:t>
      </w:r>
    </w:p>
    <w:p w14:paraId="77C1C6B2" w14:textId="77777777" w:rsidR="001159A3" w:rsidRPr="009C1881" w:rsidRDefault="001159A3">
      <w:pPr>
        <w:pStyle w:val="Nidungvnbn"/>
        <w:numPr>
          <w:ilvl w:val="0"/>
          <w:numId w:val="14"/>
        </w:numPr>
        <w:rPr>
          <w:lang w:val="vi-VN"/>
        </w:rPr>
      </w:pPr>
      <w:r w:rsidRPr="009C1881">
        <w:rPr>
          <w:lang w:val="vi-VN"/>
        </w:rPr>
        <w:t>Sau đó, hệ thống sẽ thực hiện các bước sau:</w:t>
      </w:r>
    </w:p>
    <w:p w14:paraId="286FD6A4" w14:textId="77777777" w:rsidR="001159A3" w:rsidRPr="009C1881" w:rsidRDefault="001159A3">
      <w:pPr>
        <w:pStyle w:val="Nidungvnbn"/>
        <w:numPr>
          <w:ilvl w:val="0"/>
          <w:numId w:val="14"/>
        </w:numPr>
        <w:rPr>
          <w:lang w:val="vi-VN"/>
        </w:rPr>
      </w:pPr>
      <w:r w:rsidRPr="009C1881">
        <w:rPr>
          <w:lang w:val="vi-VN"/>
        </w:rPr>
        <w:t>Xóa các thông tin đăng nhập của người dùng khỏi phiên làm việc hiện tại.</w:t>
      </w:r>
    </w:p>
    <w:p w14:paraId="2F884A11" w14:textId="658A1FF3" w:rsidR="001159A3" w:rsidRPr="009C1881" w:rsidRDefault="001159A3">
      <w:pPr>
        <w:pStyle w:val="Nidungvnbn"/>
        <w:numPr>
          <w:ilvl w:val="0"/>
          <w:numId w:val="14"/>
        </w:numPr>
        <w:rPr>
          <w:lang w:val="vi-VN"/>
        </w:rPr>
      </w:pPr>
      <w:r w:rsidRPr="009C1881">
        <w:rPr>
          <w:lang w:val="vi-VN"/>
        </w:rPr>
        <w:t>Chuyển hướng người dùng về trang đăng nhập để họ có thể đăng nhập lại vào hệ thống nếu cần thiết.</w:t>
      </w:r>
    </w:p>
    <w:p w14:paraId="7F784A0A" w14:textId="77777777" w:rsidR="00181AD9" w:rsidRPr="009C1881" w:rsidRDefault="00181AD9" w:rsidP="00181AD9">
      <w:pPr>
        <w:pStyle w:val="Nidungvnbn"/>
        <w:ind w:firstLine="0"/>
        <w:rPr>
          <w:b/>
          <w:bCs/>
          <w:lang w:val="vi-VN"/>
        </w:rPr>
      </w:pPr>
      <w:r w:rsidRPr="009C1881">
        <w:rPr>
          <w:b/>
          <w:bCs/>
          <w:lang w:val="vi-VN"/>
        </w:rPr>
        <w:t>Đầu ra:</w:t>
      </w:r>
    </w:p>
    <w:p w14:paraId="55D10809" w14:textId="6F70F77E" w:rsidR="00181AD9" w:rsidRPr="009C1881" w:rsidRDefault="001159A3" w:rsidP="001159A3">
      <w:pPr>
        <w:pStyle w:val="Nidungvnbn"/>
        <w:rPr>
          <w:lang w:val="vi-VN"/>
        </w:rPr>
      </w:pPr>
      <w:r w:rsidRPr="009C1881">
        <w:rPr>
          <w:lang w:val="vi-VN"/>
        </w:rPr>
        <w:lastRenderedPageBreak/>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181AD9" w:rsidRPr="009C1881" w14:paraId="5B25E04A" w14:textId="77777777" w:rsidTr="00F307E0">
        <w:tc>
          <w:tcPr>
            <w:tcW w:w="2405" w:type="dxa"/>
            <w:vAlign w:val="center"/>
          </w:tcPr>
          <w:p w14:paraId="5F18A5E0" w14:textId="77777777" w:rsidR="00181AD9" w:rsidRPr="009C1881" w:rsidRDefault="00181AD9" w:rsidP="00F307E0">
            <w:pPr>
              <w:rPr>
                <w:lang w:val="vi-VN"/>
              </w:rPr>
            </w:pPr>
            <w:r w:rsidRPr="009C1881">
              <w:rPr>
                <w:b/>
                <w:bCs/>
                <w:color w:val="000000"/>
                <w:sz w:val="26"/>
                <w:szCs w:val="26"/>
                <w:lang w:val="vi-VN"/>
              </w:rPr>
              <w:t>Use Case ID</w:t>
            </w:r>
          </w:p>
        </w:tc>
        <w:tc>
          <w:tcPr>
            <w:tcW w:w="6372" w:type="dxa"/>
            <w:gridSpan w:val="2"/>
            <w:vAlign w:val="center"/>
          </w:tcPr>
          <w:p w14:paraId="4FA07E9B" w14:textId="545D5A03" w:rsidR="00181AD9" w:rsidRPr="009C1881" w:rsidRDefault="00181AD9" w:rsidP="00F307E0">
            <w:pPr>
              <w:rPr>
                <w:sz w:val="26"/>
                <w:szCs w:val="26"/>
                <w:lang w:val="vi-VN"/>
              </w:rPr>
            </w:pPr>
            <w:r w:rsidRPr="009C1881">
              <w:rPr>
                <w:sz w:val="26"/>
                <w:szCs w:val="26"/>
                <w:lang w:val="vi-VN"/>
              </w:rPr>
              <w:t>UC0</w:t>
            </w:r>
            <w:r w:rsidR="001159A3" w:rsidRPr="009C1881">
              <w:rPr>
                <w:sz w:val="26"/>
                <w:szCs w:val="26"/>
                <w:lang w:val="vi-VN"/>
              </w:rPr>
              <w:t>3</w:t>
            </w:r>
          </w:p>
        </w:tc>
      </w:tr>
      <w:tr w:rsidR="00181AD9" w:rsidRPr="009C1881" w14:paraId="541BDEF8" w14:textId="77777777" w:rsidTr="00F307E0">
        <w:tc>
          <w:tcPr>
            <w:tcW w:w="2405" w:type="dxa"/>
            <w:vAlign w:val="center"/>
          </w:tcPr>
          <w:p w14:paraId="571A6ADF" w14:textId="77777777" w:rsidR="00181AD9" w:rsidRPr="009C1881" w:rsidRDefault="00181AD9"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2B82CDBF" w14:textId="7D9AA9CD" w:rsidR="00181AD9" w:rsidRPr="009C1881" w:rsidRDefault="00E63878" w:rsidP="00AD0173">
            <w:pPr>
              <w:spacing w:line="360" w:lineRule="auto"/>
              <w:jc w:val="both"/>
              <w:rPr>
                <w:sz w:val="26"/>
                <w:szCs w:val="26"/>
                <w:lang w:val="vi-VN"/>
              </w:rPr>
            </w:pPr>
            <w:r w:rsidRPr="009C1881">
              <w:rPr>
                <w:sz w:val="26"/>
                <w:szCs w:val="26"/>
                <w:lang w:val="vi-VN"/>
              </w:rPr>
              <w:t>Đăng xuất tài khoản</w:t>
            </w:r>
          </w:p>
        </w:tc>
      </w:tr>
      <w:tr w:rsidR="00181AD9" w:rsidRPr="004F30E7" w14:paraId="5E27C29F" w14:textId="77777777" w:rsidTr="00F307E0">
        <w:tc>
          <w:tcPr>
            <w:tcW w:w="2405" w:type="dxa"/>
            <w:vAlign w:val="center"/>
          </w:tcPr>
          <w:p w14:paraId="4C45ADFA" w14:textId="77777777" w:rsidR="00181AD9" w:rsidRPr="009C1881" w:rsidRDefault="00181AD9"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8304084" w14:textId="21F049FF" w:rsidR="00181AD9" w:rsidRPr="009C1881" w:rsidRDefault="00E63878" w:rsidP="00AD0173">
            <w:pPr>
              <w:spacing w:line="360" w:lineRule="auto"/>
              <w:jc w:val="both"/>
              <w:rPr>
                <w:sz w:val="26"/>
                <w:szCs w:val="26"/>
                <w:lang w:val="vi-VN"/>
              </w:rPr>
            </w:pPr>
            <w:r w:rsidRPr="009C1881">
              <w:rPr>
                <w:sz w:val="26"/>
                <w:szCs w:val="26"/>
                <w:lang w:val="vi-VN"/>
              </w:rPr>
              <w:t>Người dùng muốn đăng xuất tài khoản khỏi hệ thống.</w:t>
            </w:r>
          </w:p>
        </w:tc>
      </w:tr>
      <w:tr w:rsidR="00181AD9" w:rsidRPr="004F30E7" w14:paraId="17A9E838" w14:textId="77777777" w:rsidTr="00F307E0">
        <w:tc>
          <w:tcPr>
            <w:tcW w:w="2405" w:type="dxa"/>
            <w:vAlign w:val="center"/>
          </w:tcPr>
          <w:p w14:paraId="36623038" w14:textId="77777777" w:rsidR="00181AD9" w:rsidRPr="009C1881" w:rsidRDefault="00181AD9"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6FE0A1BE" w14:textId="5D1794AD" w:rsidR="00181AD9" w:rsidRPr="009C1881" w:rsidRDefault="00E63878" w:rsidP="00AD0173">
            <w:pPr>
              <w:jc w:val="both"/>
              <w:rPr>
                <w:sz w:val="26"/>
                <w:szCs w:val="26"/>
                <w:lang w:val="vi-VN"/>
              </w:rPr>
            </w:pPr>
            <w:r w:rsidRPr="009C1881">
              <w:rPr>
                <w:sz w:val="26"/>
                <w:szCs w:val="26"/>
                <w:lang w:val="vi-VN"/>
              </w:rPr>
              <w:t>Người dùng muốn thoát khỏi tài khoản đã đăng nhập trên hệ thống.</w:t>
            </w:r>
          </w:p>
        </w:tc>
      </w:tr>
      <w:tr w:rsidR="00181AD9" w:rsidRPr="004F30E7" w14:paraId="55EBC4F7" w14:textId="77777777" w:rsidTr="00F307E0">
        <w:tc>
          <w:tcPr>
            <w:tcW w:w="2405" w:type="dxa"/>
            <w:vAlign w:val="center"/>
          </w:tcPr>
          <w:p w14:paraId="6C3E58EC" w14:textId="77777777" w:rsidR="00181AD9" w:rsidRPr="009C1881" w:rsidRDefault="00181AD9"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EE658DC" w14:textId="07145657" w:rsidR="00181AD9" w:rsidRPr="009C1881" w:rsidRDefault="001159A3" w:rsidP="00AD0173">
            <w:pPr>
              <w:spacing w:line="360" w:lineRule="auto"/>
              <w:jc w:val="both"/>
              <w:rPr>
                <w:sz w:val="26"/>
                <w:szCs w:val="26"/>
                <w:lang w:val="vi-VN"/>
              </w:rPr>
            </w:pPr>
            <w:r w:rsidRPr="009C1881">
              <w:rPr>
                <w:sz w:val="26"/>
                <w:szCs w:val="26"/>
                <w:lang w:val="vi-VN"/>
              </w:rPr>
              <w:t>Chức năng này cho phép người dùng đăng xuất khỏi tài khoản của mình trên hệ thống thư viện.</w:t>
            </w:r>
          </w:p>
        </w:tc>
      </w:tr>
      <w:tr w:rsidR="00181AD9" w:rsidRPr="009C1881" w14:paraId="560D776E" w14:textId="77777777" w:rsidTr="00F307E0">
        <w:tc>
          <w:tcPr>
            <w:tcW w:w="2405" w:type="dxa"/>
            <w:vAlign w:val="center"/>
          </w:tcPr>
          <w:p w14:paraId="50F017CA" w14:textId="77777777" w:rsidR="00181AD9" w:rsidRPr="009C1881" w:rsidRDefault="00181AD9"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5CD74FB" w14:textId="2470F2B5" w:rsidR="00181AD9" w:rsidRPr="009C1881" w:rsidRDefault="001159A3" w:rsidP="00AD0173">
            <w:pPr>
              <w:spacing w:line="360" w:lineRule="auto"/>
              <w:jc w:val="both"/>
              <w:rPr>
                <w:sz w:val="26"/>
                <w:szCs w:val="26"/>
                <w:lang w:val="vi-VN"/>
              </w:rPr>
            </w:pPr>
            <w:r w:rsidRPr="009C1881">
              <w:rPr>
                <w:sz w:val="26"/>
                <w:szCs w:val="26"/>
                <w:lang w:val="vi-VN"/>
              </w:rPr>
              <w:t>Admin, ban thủ thư, Kỹ thuật viên, Độc giả</w:t>
            </w:r>
          </w:p>
        </w:tc>
      </w:tr>
      <w:tr w:rsidR="00181AD9" w:rsidRPr="004F30E7" w14:paraId="14E72268" w14:textId="77777777" w:rsidTr="00F307E0">
        <w:tc>
          <w:tcPr>
            <w:tcW w:w="2405" w:type="dxa"/>
            <w:vAlign w:val="center"/>
          </w:tcPr>
          <w:p w14:paraId="5DABA448" w14:textId="77777777" w:rsidR="00181AD9" w:rsidRPr="009C1881" w:rsidRDefault="00181AD9"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CCA3886" w14:textId="3E899662" w:rsidR="00181AD9" w:rsidRPr="009C1881" w:rsidRDefault="001159A3" w:rsidP="00AD0173">
            <w:pPr>
              <w:spacing w:line="360" w:lineRule="auto"/>
              <w:jc w:val="both"/>
              <w:rPr>
                <w:sz w:val="26"/>
                <w:szCs w:val="26"/>
                <w:lang w:val="vi-VN"/>
              </w:rPr>
            </w:pPr>
            <w:r w:rsidRPr="009C1881">
              <w:rPr>
                <w:sz w:val="26"/>
                <w:szCs w:val="26"/>
                <w:lang w:val="vi-VN"/>
              </w:rPr>
              <w:t>Người dùng đã đăng nhập thành công vào hệ thống.</w:t>
            </w:r>
          </w:p>
        </w:tc>
      </w:tr>
      <w:tr w:rsidR="00181AD9" w:rsidRPr="004F30E7" w14:paraId="13B98278" w14:textId="77777777" w:rsidTr="00F307E0">
        <w:tc>
          <w:tcPr>
            <w:tcW w:w="2405" w:type="dxa"/>
            <w:vAlign w:val="center"/>
          </w:tcPr>
          <w:p w14:paraId="021FAC54" w14:textId="77777777" w:rsidR="00181AD9" w:rsidRPr="009C1881" w:rsidRDefault="00181AD9"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9970EED" w14:textId="77777777" w:rsidR="001159A3" w:rsidRPr="009C1881" w:rsidRDefault="001159A3" w:rsidP="00AD0173">
            <w:pPr>
              <w:spacing w:line="360" w:lineRule="auto"/>
              <w:jc w:val="both"/>
              <w:rPr>
                <w:sz w:val="26"/>
                <w:szCs w:val="26"/>
                <w:lang w:val="vi-VN"/>
              </w:rPr>
            </w:pPr>
            <w:r w:rsidRPr="009C1881">
              <w:rPr>
                <w:sz w:val="26"/>
                <w:szCs w:val="26"/>
                <w:lang w:val="vi-VN"/>
              </w:rPr>
              <w:t>Người dùng được đăng xuất khỏi tài khoản trên hệ thống.</w:t>
            </w:r>
          </w:p>
          <w:p w14:paraId="1422BD01" w14:textId="73247B0D" w:rsidR="00181AD9" w:rsidRPr="009C1881" w:rsidRDefault="001159A3" w:rsidP="00AD0173">
            <w:pPr>
              <w:spacing w:line="360" w:lineRule="auto"/>
              <w:jc w:val="both"/>
              <w:rPr>
                <w:sz w:val="26"/>
                <w:szCs w:val="26"/>
                <w:lang w:val="vi-VN"/>
              </w:rPr>
            </w:pPr>
            <w:r w:rsidRPr="009C1881">
              <w:rPr>
                <w:sz w:val="26"/>
                <w:szCs w:val="26"/>
                <w:lang w:val="vi-VN"/>
              </w:rPr>
              <w:t>Hệ thống về trạng thái chưa đăng nhập.</w:t>
            </w:r>
          </w:p>
        </w:tc>
      </w:tr>
      <w:tr w:rsidR="00181AD9" w:rsidRPr="009C1881" w14:paraId="202C9AC8" w14:textId="77777777" w:rsidTr="00F307E0">
        <w:tc>
          <w:tcPr>
            <w:tcW w:w="2405" w:type="dxa"/>
            <w:vMerge w:val="restart"/>
            <w:vAlign w:val="center"/>
          </w:tcPr>
          <w:p w14:paraId="4ECEFB6D" w14:textId="77777777" w:rsidR="00181AD9" w:rsidRPr="009C1881" w:rsidRDefault="00181AD9" w:rsidP="00F307E0">
            <w:pPr>
              <w:rPr>
                <w:lang w:val="vi-VN"/>
              </w:rPr>
            </w:pPr>
            <w:r w:rsidRPr="009C1881">
              <w:rPr>
                <w:b/>
                <w:bCs/>
                <w:color w:val="000000"/>
                <w:sz w:val="26"/>
                <w:szCs w:val="26"/>
                <w:lang w:val="vi-VN"/>
              </w:rPr>
              <w:t>Flow of Event</w:t>
            </w:r>
          </w:p>
        </w:tc>
        <w:tc>
          <w:tcPr>
            <w:tcW w:w="3119" w:type="dxa"/>
            <w:vAlign w:val="center"/>
          </w:tcPr>
          <w:p w14:paraId="75906986" w14:textId="77777777" w:rsidR="00181AD9" w:rsidRPr="009C1881" w:rsidRDefault="00181AD9" w:rsidP="00F307E0">
            <w:pPr>
              <w:jc w:val="center"/>
              <w:rPr>
                <w:lang w:val="vi-VN"/>
              </w:rPr>
            </w:pPr>
            <w:r w:rsidRPr="009C1881">
              <w:rPr>
                <w:b/>
                <w:bCs/>
                <w:color w:val="000000"/>
                <w:sz w:val="26"/>
                <w:szCs w:val="26"/>
                <w:lang w:val="vi-VN"/>
              </w:rPr>
              <w:t>Actor</w:t>
            </w:r>
          </w:p>
        </w:tc>
        <w:tc>
          <w:tcPr>
            <w:tcW w:w="3253" w:type="dxa"/>
            <w:vAlign w:val="center"/>
          </w:tcPr>
          <w:p w14:paraId="402D2D38" w14:textId="77777777" w:rsidR="00181AD9" w:rsidRPr="009C1881" w:rsidRDefault="00181AD9" w:rsidP="00F307E0">
            <w:pPr>
              <w:jc w:val="center"/>
              <w:rPr>
                <w:lang w:val="vi-VN"/>
              </w:rPr>
            </w:pPr>
            <w:r w:rsidRPr="009C1881">
              <w:rPr>
                <w:b/>
                <w:bCs/>
                <w:color w:val="000000"/>
                <w:sz w:val="26"/>
                <w:szCs w:val="26"/>
                <w:lang w:val="vi-VN"/>
              </w:rPr>
              <w:t>System</w:t>
            </w:r>
          </w:p>
        </w:tc>
      </w:tr>
      <w:tr w:rsidR="00181AD9" w:rsidRPr="004F30E7" w14:paraId="71B6414F" w14:textId="77777777" w:rsidTr="00F307E0">
        <w:tc>
          <w:tcPr>
            <w:tcW w:w="2405" w:type="dxa"/>
            <w:vMerge/>
            <w:vAlign w:val="center"/>
          </w:tcPr>
          <w:p w14:paraId="6A3AB189" w14:textId="77777777" w:rsidR="00181AD9" w:rsidRPr="009C1881" w:rsidRDefault="00181AD9" w:rsidP="00F307E0">
            <w:pPr>
              <w:rPr>
                <w:lang w:val="vi-VN"/>
              </w:rPr>
            </w:pPr>
          </w:p>
        </w:tc>
        <w:tc>
          <w:tcPr>
            <w:tcW w:w="3119" w:type="dxa"/>
            <w:vAlign w:val="center"/>
          </w:tcPr>
          <w:p w14:paraId="3B34F140" w14:textId="3ABBAF63" w:rsidR="00181AD9" w:rsidRPr="009C1881" w:rsidRDefault="001159A3">
            <w:pPr>
              <w:pStyle w:val="ListParagraph"/>
              <w:numPr>
                <w:ilvl w:val="0"/>
                <w:numId w:val="13"/>
              </w:numPr>
              <w:tabs>
                <w:tab w:val="left" w:pos="284"/>
              </w:tabs>
              <w:spacing w:line="360" w:lineRule="auto"/>
              <w:jc w:val="both"/>
              <w:rPr>
                <w:sz w:val="26"/>
                <w:szCs w:val="26"/>
                <w:lang w:val="vi-VN"/>
              </w:rPr>
            </w:pPr>
            <w:r w:rsidRPr="009C1881">
              <w:rPr>
                <w:sz w:val="26"/>
                <w:szCs w:val="26"/>
                <w:lang w:val="vi-VN"/>
              </w:rPr>
              <w:t>Người dùng nhấn vào nút "Đăng xuất" trên giao diện của hệ thống.</w:t>
            </w:r>
          </w:p>
        </w:tc>
        <w:tc>
          <w:tcPr>
            <w:tcW w:w="3253" w:type="dxa"/>
            <w:vAlign w:val="center"/>
          </w:tcPr>
          <w:p w14:paraId="16BBF270"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xác nhận yêu cầu đăng xuất từ người dùng.</w:t>
            </w:r>
          </w:p>
          <w:p w14:paraId="435081F6"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xoá token đăng nhập của người dùng và đưa về trạng thái chưa đăng nhập.</w:t>
            </w:r>
          </w:p>
          <w:p w14:paraId="1E530367" w14:textId="66C33B49" w:rsidR="00181AD9"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hiển thị thông báo đăng xuất thành công và chuyển đến trang đăng nhập..</w:t>
            </w:r>
          </w:p>
        </w:tc>
      </w:tr>
      <w:tr w:rsidR="00181AD9" w:rsidRPr="004F30E7" w14:paraId="263C2918" w14:textId="77777777" w:rsidTr="00F307E0">
        <w:tc>
          <w:tcPr>
            <w:tcW w:w="2405" w:type="dxa"/>
            <w:vAlign w:val="center"/>
          </w:tcPr>
          <w:p w14:paraId="77F46B0F" w14:textId="77777777" w:rsidR="00181AD9" w:rsidRPr="009C1881" w:rsidRDefault="00181AD9" w:rsidP="00F307E0">
            <w:pPr>
              <w:rPr>
                <w:lang w:val="vi-VN"/>
              </w:rPr>
            </w:pPr>
            <w:r w:rsidRPr="009C1881">
              <w:rPr>
                <w:b/>
                <w:bCs/>
                <w:color w:val="000000"/>
                <w:sz w:val="26"/>
                <w:szCs w:val="26"/>
                <w:lang w:val="vi-VN"/>
              </w:rPr>
              <w:t>Exception</w:t>
            </w:r>
          </w:p>
        </w:tc>
        <w:tc>
          <w:tcPr>
            <w:tcW w:w="6372" w:type="dxa"/>
            <w:gridSpan w:val="2"/>
            <w:vAlign w:val="center"/>
          </w:tcPr>
          <w:p w14:paraId="3024C1E1" w14:textId="77777777" w:rsidR="001159A3" w:rsidRPr="009C1881" w:rsidRDefault="001159A3" w:rsidP="00AD0173">
            <w:pPr>
              <w:spacing w:line="360" w:lineRule="auto"/>
              <w:jc w:val="both"/>
              <w:rPr>
                <w:sz w:val="26"/>
                <w:szCs w:val="26"/>
                <w:lang w:val="vi-VN"/>
              </w:rPr>
            </w:pPr>
            <w:r w:rsidRPr="009C1881">
              <w:rPr>
                <w:sz w:val="26"/>
                <w:szCs w:val="26"/>
                <w:lang w:val="vi-VN"/>
              </w:rPr>
              <w:t>Không có phiên đăng nhập nào được tìm thấy: Hệ thống hiển thị thông báo lỗi và chuyển đến trang đăng nhập.</w:t>
            </w:r>
          </w:p>
          <w:p w14:paraId="76BC05EC" w14:textId="0D2EAEA8" w:rsidR="00181AD9" w:rsidRPr="009C1881" w:rsidRDefault="001159A3" w:rsidP="00AD0173">
            <w:pPr>
              <w:spacing w:line="360" w:lineRule="auto"/>
              <w:jc w:val="both"/>
              <w:rPr>
                <w:lang w:val="vi-VN"/>
              </w:rPr>
            </w:pPr>
            <w:r w:rsidRPr="009C1881">
              <w:rPr>
                <w:sz w:val="26"/>
                <w:szCs w:val="26"/>
                <w:lang w:val="vi-VN"/>
              </w:rPr>
              <w:t xml:space="preserve">Người dùng chưa đăng nhập: Hệ thống hiển thị thông báo </w:t>
            </w:r>
            <w:r w:rsidRPr="009C1881">
              <w:rPr>
                <w:sz w:val="26"/>
                <w:szCs w:val="26"/>
                <w:lang w:val="vi-VN"/>
              </w:rPr>
              <w:lastRenderedPageBreak/>
              <w:t>lỗi và yêu cầu người dùng đăng nhập trước khi sử dụng chức năng này.</w:t>
            </w:r>
          </w:p>
        </w:tc>
      </w:tr>
    </w:tbl>
    <w:p w14:paraId="0FE908D9" w14:textId="67C294B1" w:rsidR="00181AD9" w:rsidRPr="009C1881" w:rsidRDefault="00181AD9" w:rsidP="001159A3">
      <w:pPr>
        <w:pStyle w:val="bng"/>
        <w:ind w:firstLine="0"/>
        <w:rPr>
          <w:lang w:val="vi-VN"/>
        </w:rPr>
      </w:pPr>
      <w:bookmarkStart w:id="103" w:name="_Toc135253609"/>
      <w:r w:rsidRPr="009C1881">
        <w:rPr>
          <w:lang w:val="vi-VN"/>
        </w:rPr>
        <w:lastRenderedPageBreak/>
        <w:t>Bảng 3.3.</w:t>
      </w:r>
      <w:r w:rsidR="00E63878" w:rsidRPr="009C1881">
        <w:rPr>
          <w:lang w:val="vi-VN"/>
        </w:rPr>
        <w:t>3</w:t>
      </w:r>
      <w:r w:rsidRPr="009C1881">
        <w:rPr>
          <w:lang w:val="vi-VN"/>
        </w:rPr>
        <w:t xml:space="preserve">: Use case Đăng </w:t>
      </w:r>
      <w:r w:rsidR="00E63878" w:rsidRPr="009C1881">
        <w:rPr>
          <w:lang w:val="vi-VN"/>
        </w:rPr>
        <w:t>xuất</w:t>
      </w:r>
      <w:r w:rsidRPr="009C1881">
        <w:rPr>
          <w:lang w:val="vi-VN"/>
        </w:rPr>
        <w:t xml:space="preserve"> tài khoản</w:t>
      </w:r>
      <w:bookmarkEnd w:id="103"/>
    </w:p>
    <w:p w14:paraId="117151A8" w14:textId="545960A4" w:rsidR="0047402A" w:rsidRPr="009C1881" w:rsidRDefault="0047402A" w:rsidP="0047402A">
      <w:pPr>
        <w:pStyle w:val="Tiumccp2"/>
        <w:ind w:firstLine="0"/>
        <w:rPr>
          <w:lang w:val="vi-VN"/>
        </w:rPr>
      </w:pPr>
      <w:bookmarkStart w:id="104" w:name="_Toc135253442"/>
      <w:r w:rsidRPr="009C1881">
        <w:rPr>
          <w:lang w:val="vi-VN"/>
        </w:rPr>
        <w:t xml:space="preserve">3.3.4 Use case </w:t>
      </w:r>
      <w:r w:rsidR="005E35F0" w:rsidRPr="009C1881">
        <w:rPr>
          <w:lang w:val="vi-VN"/>
        </w:rPr>
        <w:t>T</w:t>
      </w:r>
      <w:r w:rsidRPr="009C1881">
        <w:rPr>
          <w:lang w:val="vi-VN"/>
        </w:rPr>
        <w:t xml:space="preserve">hêm người </w:t>
      </w:r>
      <w:r w:rsidR="00DB0B15" w:rsidRPr="009C1881">
        <w:rPr>
          <w:lang w:val="vi-VN"/>
        </w:rPr>
        <w:t>dù</w:t>
      </w:r>
      <w:r w:rsidR="00181AD9" w:rsidRPr="009C1881">
        <w:rPr>
          <w:lang w:val="vi-VN"/>
        </w:rPr>
        <w:t>ng</w:t>
      </w:r>
      <w:bookmarkEnd w:id="104"/>
    </w:p>
    <w:p w14:paraId="4D8F9690" w14:textId="4B1C639F" w:rsidR="00181AD9" w:rsidRPr="009C1881" w:rsidRDefault="00181AD9" w:rsidP="00181AD9">
      <w:pPr>
        <w:pStyle w:val="Nidungvnbn"/>
        <w:ind w:firstLine="0"/>
        <w:rPr>
          <w:b/>
          <w:bCs/>
          <w:lang w:val="vi-VN"/>
        </w:rPr>
      </w:pPr>
      <w:r w:rsidRPr="009C1881">
        <w:rPr>
          <w:b/>
          <w:bCs/>
          <w:lang w:val="vi-VN"/>
        </w:rPr>
        <w:t>Đầu vào:</w:t>
      </w:r>
    </w:p>
    <w:p w14:paraId="1B269B3D" w14:textId="6D33849B" w:rsidR="00B179F2" w:rsidRPr="009C1881" w:rsidRDefault="006C744E" w:rsidP="006C744E">
      <w:pPr>
        <w:pStyle w:val="Nidungvnbn"/>
        <w:rPr>
          <w:lang w:val="vi-VN"/>
        </w:rPr>
      </w:pPr>
      <w:r w:rsidRPr="009C1881">
        <w:rPr>
          <w:lang w:val="vi-VN"/>
        </w:rPr>
        <w:t>Thông tin người dùng bao gồm tên đăng nhập, mật khẩu, họ và tên, địa chỉ email, số điện thoại và địa chỉ.</w:t>
      </w:r>
    </w:p>
    <w:p w14:paraId="188FFCA3" w14:textId="331E29C9" w:rsidR="00181AD9" w:rsidRPr="009C1881" w:rsidRDefault="00181AD9" w:rsidP="00181AD9">
      <w:pPr>
        <w:pStyle w:val="Nidungvnbn"/>
        <w:ind w:firstLine="0"/>
        <w:rPr>
          <w:b/>
          <w:bCs/>
          <w:lang w:val="vi-VN"/>
        </w:rPr>
      </w:pPr>
      <w:r w:rsidRPr="009C1881">
        <w:rPr>
          <w:b/>
          <w:bCs/>
          <w:lang w:val="vi-VN"/>
        </w:rPr>
        <w:t>Quá trình thực hiện:</w:t>
      </w:r>
    </w:p>
    <w:p w14:paraId="4D487E63" w14:textId="77777777" w:rsidR="006C744E" w:rsidRPr="009C1881" w:rsidRDefault="006C744E">
      <w:pPr>
        <w:pStyle w:val="Nidungvnbn"/>
        <w:numPr>
          <w:ilvl w:val="0"/>
          <w:numId w:val="27"/>
        </w:numPr>
        <w:rPr>
          <w:lang w:val="vi-VN"/>
        </w:rPr>
      </w:pPr>
      <w:r w:rsidRPr="009C1881">
        <w:rPr>
          <w:lang w:val="vi-VN"/>
        </w:rPr>
        <w:t>Quản trị viên chọn tính năng "Thêm người dùng" trên giao diện quản trị hệ thống.</w:t>
      </w:r>
    </w:p>
    <w:p w14:paraId="46222621" w14:textId="77777777" w:rsidR="006C744E" w:rsidRPr="009C1881" w:rsidRDefault="006C744E">
      <w:pPr>
        <w:pStyle w:val="Nidungvnbn"/>
        <w:numPr>
          <w:ilvl w:val="0"/>
          <w:numId w:val="27"/>
        </w:numPr>
        <w:rPr>
          <w:lang w:val="vi-VN"/>
        </w:rPr>
      </w:pPr>
      <w:r w:rsidRPr="009C1881">
        <w:rPr>
          <w:lang w:val="vi-VN"/>
        </w:rPr>
        <w:t>Hệ thống hiển thị mẫu đăng ký người dùng với các trường thông tin cần nhập.</w:t>
      </w:r>
    </w:p>
    <w:p w14:paraId="32FCCA36" w14:textId="77777777" w:rsidR="006C744E" w:rsidRPr="009C1881" w:rsidRDefault="006C744E">
      <w:pPr>
        <w:pStyle w:val="Nidungvnbn"/>
        <w:numPr>
          <w:ilvl w:val="0"/>
          <w:numId w:val="27"/>
        </w:numPr>
        <w:rPr>
          <w:lang w:val="vi-VN"/>
        </w:rPr>
      </w:pPr>
      <w:r w:rsidRPr="009C1881">
        <w:rPr>
          <w:lang w:val="vi-VN"/>
        </w:rPr>
        <w:t>Quản trị viên nhập thông tin người dùng vào các trường thông tin tương ứng.</w:t>
      </w:r>
    </w:p>
    <w:p w14:paraId="2735C775" w14:textId="6950ECE3" w:rsidR="00B179F2" w:rsidRPr="009C1881" w:rsidRDefault="006C744E">
      <w:pPr>
        <w:pStyle w:val="Nidungvnbn"/>
        <w:numPr>
          <w:ilvl w:val="0"/>
          <w:numId w:val="27"/>
        </w:numPr>
        <w:rPr>
          <w:lang w:val="vi-VN"/>
        </w:rPr>
      </w:pPr>
      <w:r w:rsidRPr="009C1881">
        <w:rPr>
          <w:lang w:val="vi-VN"/>
        </w:rPr>
        <w:t>Quản trị viên nhấn nút "Lưu" để hoàn thành việc thêm người dùng mới.</w:t>
      </w:r>
    </w:p>
    <w:p w14:paraId="66DBC963" w14:textId="55319943" w:rsidR="00181AD9" w:rsidRPr="009C1881" w:rsidRDefault="00181AD9" w:rsidP="00181AD9">
      <w:pPr>
        <w:pStyle w:val="Nidungvnbn"/>
        <w:ind w:firstLine="0"/>
        <w:rPr>
          <w:b/>
          <w:bCs/>
          <w:lang w:val="vi-VN"/>
        </w:rPr>
      </w:pPr>
      <w:r w:rsidRPr="009C1881">
        <w:rPr>
          <w:b/>
          <w:bCs/>
          <w:lang w:val="vi-VN"/>
        </w:rPr>
        <w:t>Đầu ra:</w:t>
      </w:r>
    </w:p>
    <w:p w14:paraId="15878389" w14:textId="16D73349" w:rsidR="006C744E" w:rsidRPr="009C1881" w:rsidRDefault="006C744E" w:rsidP="00181AD9">
      <w:pPr>
        <w:pStyle w:val="Nidungvnbn"/>
        <w:ind w:firstLine="0"/>
        <w:rPr>
          <w:lang w:val="vi-VN"/>
        </w:rPr>
      </w:pPr>
      <w:r w:rsidRPr="009C1881">
        <w:rPr>
          <w:lang w:val="vi-VN"/>
        </w:rPr>
        <w:t>Hệ thống cập nhật thông tin người dùng mới vào cơ sở dữ liệu và hiển thị thông báo thành công cho quản trị viên.</w:t>
      </w:r>
    </w:p>
    <w:p w14:paraId="58D7357C" w14:textId="77777777" w:rsidR="0004608F" w:rsidRPr="009C1881" w:rsidRDefault="0004608F" w:rsidP="00181AD9">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B179F2" w:rsidRPr="009C1881" w14:paraId="09964A82" w14:textId="77777777" w:rsidTr="00F307E0">
        <w:tc>
          <w:tcPr>
            <w:tcW w:w="2405" w:type="dxa"/>
            <w:vAlign w:val="center"/>
          </w:tcPr>
          <w:p w14:paraId="5E9FB8BB" w14:textId="77777777" w:rsidR="00B179F2" w:rsidRPr="009C1881" w:rsidRDefault="00B179F2" w:rsidP="00F307E0">
            <w:pPr>
              <w:rPr>
                <w:lang w:val="vi-VN"/>
              </w:rPr>
            </w:pPr>
            <w:r w:rsidRPr="009C1881">
              <w:rPr>
                <w:b/>
                <w:bCs/>
                <w:color w:val="000000"/>
                <w:sz w:val="26"/>
                <w:szCs w:val="26"/>
                <w:lang w:val="vi-VN"/>
              </w:rPr>
              <w:t>Use Case ID</w:t>
            </w:r>
          </w:p>
        </w:tc>
        <w:tc>
          <w:tcPr>
            <w:tcW w:w="6372" w:type="dxa"/>
            <w:gridSpan w:val="2"/>
            <w:vAlign w:val="center"/>
          </w:tcPr>
          <w:p w14:paraId="307EBFF1" w14:textId="26F97579" w:rsidR="00B179F2" w:rsidRPr="009C1881" w:rsidRDefault="00B179F2" w:rsidP="00F307E0">
            <w:pPr>
              <w:rPr>
                <w:sz w:val="26"/>
                <w:szCs w:val="26"/>
                <w:lang w:val="vi-VN"/>
              </w:rPr>
            </w:pPr>
            <w:r w:rsidRPr="009C1881">
              <w:rPr>
                <w:sz w:val="26"/>
                <w:szCs w:val="26"/>
                <w:lang w:val="vi-VN"/>
              </w:rPr>
              <w:t>UC04</w:t>
            </w:r>
          </w:p>
        </w:tc>
      </w:tr>
      <w:tr w:rsidR="00B179F2" w:rsidRPr="009C1881" w14:paraId="71F4B490" w14:textId="77777777" w:rsidTr="00F307E0">
        <w:tc>
          <w:tcPr>
            <w:tcW w:w="2405" w:type="dxa"/>
            <w:vAlign w:val="center"/>
          </w:tcPr>
          <w:p w14:paraId="65B51B6A" w14:textId="77777777" w:rsidR="00B179F2" w:rsidRPr="009C1881" w:rsidRDefault="00B179F2"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FE9A891" w14:textId="3105F7B8" w:rsidR="00B179F2" w:rsidRPr="009C1881" w:rsidRDefault="00B179F2" w:rsidP="00AD0173">
            <w:pPr>
              <w:spacing w:line="360" w:lineRule="auto"/>
              <w:jc w:val="both"/>
              <w:rPr>
                <w:sz w:val="26"/>
                <w:szCs w:val="26"/>
                <w:lang w:val="vi-VN"/>
              </w:rPr>
            </w:pPr>
            <w:r w:rsidRPr="009C1881">
              <w:rPr>
                <w:sz w:val="26"/>
                <w:szCs w:val="26"/>
                <w:lang w:val="vi-VN"/>
              </w:rPr>
              <w:t>Thêm người dùng</w:t>
            </w:r>
          </w:p>
        </w:tc>
      </w:tr>
      <w:tr w:rsidR="00B179F2" w:rsidRPr="004F30E7" w14:paraId="7DBADB22" w14:textId="77777777" w:rsidTr="00F307E0">
        <w:tc>
          <w:tcPr>
            <w:tcW w:w="2405" w:type="dxa"/>
            <w:vAlign w:val="center"/>
          </w:tcPr>
          <w:p w14:paraId="53BFFC1C" w14:textId="77777777" w:rsidR="00B179F2" w:rsidRPr="009C1881" w:rsidRDefault="00B179F2"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737AB7F" w14:textId="63980168"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muốn thêm một người dùng mới vào hệ thống thư viện.</w:t>
            </w:r>
          </w:p>
        </w:tc>
      </w:tr>
      <w:tr w:rsidR="00B179F2" w:rsidRPr="004F30E7" w14:paraId="681E39F4" w14:textId="77777777" w:rsidTr="00F307E0">
        <w:tc>
          <w:tcPr>
            <w:tcW w:w="2405" w:type="dxa"/>
            <w:vAlign w:val="center"/>
          </w:tcPr>
          <w:p w14:paraId="0475A9CE" w14:textId="77777777" w:rsidR="00B179F2" w:rsidRPr="009C1881" w:rsidRDefault="00B179F2"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000074" w14:textId="29CCFFDF" w:rsidR="00B179F2" w:rsidRPr="009C1881" w:rsidRDefault="00B179F2" w:rsidP="00AD0173">
            <w:pPr>
              <w:jc w:val="both"/>
              <w:rPr>
                <w:sz w:val="26"/>
                <w:szCs w:val="26"/>
                <w:lang w:val="vi-VN"/>
              </w:rPr>
            </w:pPr>
            <w:r w:rsidRPr="009C1881">
              <w:rPr>
                <w:sz w:val="26"/>
                <w:szCs w:val="26"/>
                <w:lang w:val="vi-VN"/>
              </w:rPr>
              <w:t>Người quản trị hệ thống chọn tính năng thêm người dùng trong hệ thống quản lý thư viện.</w:t>
            </w:r>
          </w:p>
        </w:tc>
      </w:tr>
      <w:tr w:rsidR="00B179F2" w:rsidRPr="004F30E7" w14:paraId="58750A07" w14:textId="77777777" w:rsidTr="00F307E0">
        <w:tc>
          <w:tcPr>
            <w:tcW w:w="2405" w:type="dxa"/>
            <w:vAlign w:val="center"/>
          </w:tcPr>
          <w:p w14:paraId="6AA24158" w14:textId="77777777" w:rsidR="00B179F2" w:rsidRPr="009C1881" w:rsidRDefault="00B179F2"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DB1C8E6" w14:textId="4532D2F6" w:rsidR="00B179F2" w:rsidRPr="009C1881" w:rsidRDefault="00B179F2" w:rsidP="00AD0173">
            <w:pPr>
              <w:spacing w:line="360" w:lineRule="auto"/>
              <w:jc w:val="both"/>
              <w:rPr>
                <w:sz w:val="26"/>
                <w:szCs w:val="26"/>
                <w:lang w:val="vi-VN"/>
              </w:rPr>
            </w:pPr>
            <w:r w:rsidRPr="009C1881">
              <w:rPr>
                <w:sz w:val="26"/>
                <w:szCs w:val="26"/>
                <w:lang w:val="vi-VN"/>
              </w:rPr>
              <w:t>Chức năng thêm người dùng cho phép người quản trị hệ thống thêm một người dùng mới vào hệ thống thư viện.</w:t>
            </w:r>
          </w:p>
        </w:tc>
      </w:tr>
      <w:tr w:rsidR="00B179F2" w:rsidRPr="004F30E7" w14:paraId="07FFF97B" w14:textId="77777777" w:rsidTr="00F307E0">
        <w:tc>
          <w:tcPr>
            <w:tcW w:w="2405" w:type="dxa"/>
            <w:vAlign w:val="center"/>
          </w:tcPr>
          <w:p w14:paraId="1D0E8CBB" w14:textId="77777777" w:rsidR="00B179F2" w:rsidRPr="009C1881" w:rsidRDefault="00B179F2"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239A1C6" w14:textId="576276C6" w:rsidR="00B179F2" w:rsidRPr="009C1881" w:rsidRDefault="00B179F2" w:rsidP="00AD0173">
            <w:pPr>
              <w:spacing w:line="360" w:lineRule="auto"/>
              <w:jc w:val="both"/>
              <w:rPr>
                <w:sz w:val="26"/>
                <w:szCs w:val="26"/>
                <w:lang w:val="vi-VN"/>
              </w:rPr>
            </w:pPr>
            <w:r w:rsidRPr="009C1881">
              <w:rPr>
                <w:sz w:val="26"/>
                <w:szCs w:val="26"/>
                <w:lang w:val="vi-VN"/>
              </w:rPr>
              <w:t>Admin (Người quản trị hệ thống)</w:t>
            </w:r>
          </w:p>
        </w:tc>
      </w:tr>
      <w:tr w:rsidR="00B179F2" w:rsidRPr="004F30E7" w14:paraId="6BBF584E" w14:textId="77777777" w:rsidTr="00F307E0">
        <w:tc>
          <w:tcPr>
            <w:tcW w:w="2405" w:type="dxa"/>
            <w:vAlign w:val="center"/>
          </w:tcPr>
          <w:p w14:paraId="0212A147" w14:textId="77777777" w:rsidR="00B179F2" w:rsidRPr="009C1881" w:rsidRDefault="00B179F2"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8B476BE" w14:textId="77777777"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1FC1E01C" w14:textId="5E3C1EE1" w:rsidR="00B179F2" w:rsidRPr="009C1881" w:rsidRDefault="00B179F2" w:rsidP="00AD0173">
            <w:pPr>
              <w:spacing w:line="360" w:lineRule="auto"/>
              <w:jc w:val="both"/>
              <w:rPr>
                <w:sz w:val="26"/>
                <w:szCs w:val="26"/>
                <w:lang w:val="vi-VN"/>
              </w:rPr>
            </w:pPr>
            <w:r w:rsidRPr="009C1881">
              <w:rPr>
                <w:sz w:val="26"/>
                <w:szCs w:val="26"/>
                <w:lang w:val="vi-VN"/>
              </w:rPr>
              <w:lastRenderedPageBreak/>
              <w:t>Người quản trị hệ thống có quyền truy cập chức năng thêm người dùng.</w:t>
            </w:r>
          </w:p>
        </w:tc>
      </w:tr>
      <w:tr w:rsidR="00B179F2" w:rsidRPr="004F30E7" w14:paraId="67C47221" w14:textId="77777777" w:rsidTr="00F307E0">
        <w:tc>
          <w:tcPr>
            <w:tcW w:w="2405" w:type="dxa"/>
            <w:vAlign w:val="center"/>
          </w:tcPr>
          <w:p w14:paraId="26AB99C7" w14:textId="77777777" w:rsidR="00B179F2" w:rsidRPr="009C1881" w:rsidRDefault="00B179F2" w:rsidP="00F307E0">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5FBB3ECA" w14:textId="77777777" w:rsidR="00B179F2" w:rsidRPr="009C1881" w:rsidRDefault="00B179F2" w:rsidP="00AD0173">
            <w:pPr>
              <w:spacing w:line="360" w:lineRule="auto"/>
              <w:jc w:val="both"/>
              <w:rPr>
                <w:sz w:val="26"/>
                <w:szCs w:val="26"/>
                <w:lang w:val="vi-VN"/>
              </w:rPr>
            </w:pPr>
            <w:r w:rsidRPr="009C1881">
              <w:rPr>
                <w:sz w:val="26"/>
                <w:szCs w:val="26"/>
                <w:lang w:val="vi-VN"/>
              </w:rPr>
              <w:t>Người dùng mới được thêm vào hệ thống.</w:t>
            </w:r>
          </w:p>
          <w:p w14:paraId="02D60683" w14:textId="2D64BE40" w:rsidR="00B179F2" w:rsidRPr="009C1881" w:rsidRDefault="00B179F2" w:rsidP="00AD0173">
            <w:pPr>
              <w:spacing w:line="360" w:lineRule="auto"/>
              <w:jc w:val="both"/>
              <w:rPr>
                <w:sz w:val="26"/>
                <w:szCs w:val="26"/>
                <w:lang w:val="vi-VN"/>
              </w:rPr>
            </w:pPr>
            <w:r w:rsidRPr="009C1881">
              <w:rPr>
                <w:sz w:val="26"/>
                <w:szCs w:val="26"/>
                <w:lang w:val="vi-VN"/>
              </w:rPr>
              <w:t>Thông tin của người dùng mới được lưu trữ trong cơ sở dữ liệu của hệ thống.</w:t>
            </w:r>
          </w:p>
        </w:tc>
      </w:tr>
      <w:tr w:rsidR="00B179F2" w:rsidRPr="009C1881" w14:paraId="4F97C15C" w14:textId="77777777" w:rsidTr="00F307E0">
        <w:tc>
          <w:tcPr>
            <w:tcW w:w="2405" w:type="dxa"/>
            <w:vMerge w:val="restart"/>
            <w:vAlign w:val="center"/>
          </w:tcPr>
          <w:p w14:paraId="765B5213" w14:textId="77777777" w:rsidR="00B179F2" w:rsidRPr="009C1881" w:rsidRDefault="00B179F2" w:rsidP="00F307E0">
            <w:pPr>
              <w:rPr>
                <w:lang w:val="vi-VN"/>
              </w:rPr>
            </w:pPr>
            <w:r w:rsidRPr="009C1881">
              <w:rPr>
                <w:b/>
                <w:bCs/>
                <w:color w:val="000000"/>
                <w:sz w:val="26"/>
                <w:szCs w:val="26"/>
                <w:lang w:val="vi-VN"/>
              </w:rPr>
              <w:t>Flow of Event</w:t>
            </w:r>
          </w:p>
        </w:tc>
        <w:tc>
          <w:tcPr>
            <w:tcW w:w="3119" w:type="dxa"/>
            <w:vAlign w:val="center"/>
          </w:tcPr>
          <w:p w14:paraId="28689DF0" w14:textId="77777777" w:rsidR="00B179F2" w:rsidRPr="009C1881" w:rsidRDefault="00B179F2" w:rsidP="00AD0173">
            <w:pPr>
              <w:jc w:val="center"/>
              <w:rPr>
                <w:lang w:val="vi-VN"/>
              </w:rPr>
            </w:pPr>
            <w:r w:rsidRPr="009C1881">
              <w:rPr>
                <w:b/>
                <w:bCs/>
                <w:color w:val="000000"/>
                <w:sz w:val="26"/>
                <w:szCs w:val="26"/>
                <w:lang w:val="vi-VN"/>
              </w:rPr>
              <w:t>Actor</w:t>
            </w:r>
          </w:p>
        </w:tc>
        <w:tc>
          <w:tcPr>
            <w:tcW w:w="3253" w:type="dxa"/>
            <w:vAlign w:val="center"/>
          </w:tcPr>
          <w:p w14:paraId="507FBD8E" w14:textId="77777777" w:rsidR="00B179F2" w:rsidRPr="009C1881" w:rsidRDefault="00B179F2" w:rsidP="00AD0173">
            <w:pPr>
              <w:jc w:val="center"/>
              <w:rPr>
                <w:lang w:val="vi-VN"/>
              </w:rPr>
            </w:pPr>
            <w:r w:rsidRPr="009C1881">
              <w:rPr>
                <w:b/>
                <w:bCs/>
                <w:color w:val="000000"/>
                <w:sz w:val="26"/>
                <w:szCs w:val="26"/>
                <w:lang w:val="vi-VN"/>
              </w:rPr>
              <w:t>System</w:t>
            </w:r>
          </w:p>
        </w:tc>
      </w:tr>
      <w:tr w:rsidR="00B179F2" w:rsidRPr="004F30E7" w14:paraId="0E36F418" w14:textId="77777777" w:rsidTr="00F307E0">
        <w:tc>
          <w:tcPr>
            <w:tcW w:w="2405" w:type="dxa"/>
            <w:vMerge/>
            <w:vAlign w:val="center"/>
          </w:tcPr>
          <w:p w14:paraId="0BE1B8EC" w14:textId="77777777" w:rsidR="00B179F2" w:rsidRPr="009C1881" w:rsidRDefault="00B179F2" w:rsidP="00F307E0">
            <w:pPr>
              <w:rPr>
                <w:lang w:val="vi-VN"/>
              </w:rPr>
            </w:pPr>
          </w:p>
        </w:tc>
        <w:tc>
          <w:tcPr>
            <w:tcW w:w="3119" w:type="dxa"/>
            <w:vAlign w:val="center"/>
          </w:tcPr>
          <w:p w14:paraId="501564BC"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chọn tính năng thêm người dùng trong giao diện quản lý thư viện.</w:t>
            </w:r>
          </w:p>
          <w:p w14:paraId="178402A1"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nhập thông tin người dùng mới vào các trường thông tin cần thiết.</w:t>
            </w:r>
          </w:p>
          <w:p w14:paraId="75E2EA78"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nhấn nút "Lưu" để lưu thông tin của người dùng mới.</w:t>
            </w:r>
          </w:p>
          <w:p w14:paraId="6D7FE8AF" w14:textId="1095A9A8"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hoàn tất việc thêm người dùng mới và quay lại giao diện quản lý thư viện</w:t>
            </w:r>
          </w:p>
        </w:tc>
        <w:tc>
          <w:tcPr>
            <w:tcW w:w="3253" w:type="dxa"/>
            <w:vAlign w:val="center"/>
          </w:tcPr>
          <w:p w14:paraId="413199FE" w14:textId="77777777" w:rsidR="00F74691" w:rsidRPr="009C1881" w:rsidRDefault="00376A84">
            <w:pPr>
              <w:pStyle w:val="ListParagraph"/>
              <w:numPr>
                <w:ilvl w:val="1"/>
                <w:numId w:val="20"/>
              </w:numPr>
              <w:tabs>
                <w:tab w:val="left" w:pos="284"/>
              </w:tabs>
              <w:spacing w:line="360" w:lineRule="auto"/>
              <w:jc w:val="both"/>
              <w:rPr>
                <w:sz w:val="26"/>
                <w:szCs w:val="26"/>
                <w:lang w:val="vi-VN"/>
              </w:rPr>
            </w:pPr>
            <w:r w:rsidRPr="009C1881">
              <w:rPr>
                <w:sz w:val="26"/>
                <w:szCs w:val="26"/>
                <w:lang w:val="vi-VN"/>
              </w:rPr>
              <w:t>Hệ thống hiển thị một form nhập thông tin người dùng mới.</w:t>
            </w:r>
          </w:p>
          <w:p w14:paraId="193477E3" w14:textId="77777777" w:rsidR="00F74691"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Hệ thống kiểm tra tính hợp lệ của thông tin người dùng mới và thông báo kết quả cho người quản trị hệ thống.</w:t>
            </w:r>
          </w:p>
          <w:p w14:paraId="104DA81C" w14:textId="164CBE7D" w:rsidR="00376A84"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 xml:space="preserve"> Nếu thông tin hợp lệ, hệ thống lưu thông tin người dùng mới vào cơ sở dữ liệu và thông báo cho người quản trị hệ thống.</w:t>
            </w:r>
          </w:p>
        </w:tc>
      </w:tr>
      <w:tr w:rsidR="00B179F2" w:rsidRPr="004F30E7" w14:paraId="269556D4" w14:textId="77777777" w:rsidTr="00F307E0">
        <w:tc>
          <w:tcPr>
            <w:tcW w:w="2405" w:type="dxa"/>
            <w:vAlign w:val="center"/>
          </w:tcPr>
          <w:p w14:paraId="6D3EFFDA" w14:textId="77777777" w:rsidR="00B179F2" w:rsidRPr="009C1881" w:rsidRDefault="00B179F2" w:rsidP="00F307E0">
            <w:pPr>
              <w:rPr>
                <w:lang w:val="vi-VN"/>
              </w:rPr>
            </w:pPr>
            <w:r w:rsidRPr="009C1881">
              <w:rPr>
                <w:b/>
                <w:bCs/>
                <w:color w:val="000000"/>
                <w:sz w:val="26"/>
                <w:szCs w:val="26"/>
                <w:lang w:val="vi-VN"/>
              </w:rPr>
              <w:t>Exception</w:t>
            </w:r>
          </w:p>
        </w:tc>
        <w:tc>
          <w:tcPr>
            <w:tcW w:w="6372" w:type="dxa"/>
            <w:gridSpan w:val="2"/>
            <w:vAlign w:val="center"/>
          </w:tcPr>
          <w:p w14:paraId="46C4D614" w14:textId="77777777" w:rsidR="00B179F2" w:rsidRPr="009C1881" w:rsidRDefault="00B179F2" w:rsidP="00AD0173">
            <w:pPr>
              <w:spacing w:line="360" w:lineRule="auto"/>
              <w:jc w:val="both"/>
              <w:rPr>
                <w:sz w:val="26"/>
                <w:szCs w:val="26"/>
                <w:lang w:val="vi-VN"/>
              </w:rPr>
            </w:pPr>
            <w:r w:rsidRPr="009C1881">
              <w:rPr>
                <w:sz w:val="26"/>
                <w:szCs w:val="26"/>
                <w:lang w:val="vi-VN"/>
              </w:rPr>
              <w:t xml:space="preserve">Trường hợp các trường thông tin bắt buộc không được nhập hoặc nhập sai định dạng, hệ thống sẽ hiển thị thông </w:t>
            </w:r>
            <w:r w:rsidRPr="009C1881">
              <w:rPr>
                <w:sz w:val="26"/>
                <w:szCs w:val="26"/>
                <w:lang w:val="vi-VN"/>
              </w:rPr>
              <w:lastRenderedPageBreak/>
              <w:t>báo lỗi và yêu cầu người quản trị hệ thống nhập lại thông tin.</w:t>
            </w:r>
          </w:p>
          <w:p w14:paraId="4A5E815B" w14:textId="0855AA11" w:rsidR="00B179F2" w:rsidRPr="009C1881" w:rsidRDefault="00B179F2" w:rsidP="00AD0173">
            <w:pPr>
              <w:spacing w:line="360" w:lineRule="auto"/>
              <w:jc w:val="both"/>
              <w:rPr>
                <w:lang w:val="vi-VN"/>
              </w:rPr>
            </w:pPr>
            <w:r w:rsidRPr="009C1881">
              <w:rPr>
                <w:sz w:val="26"/>
                <w:szCs w:val="26"/>
                <w:lang w:val="vi-VN"/>
              </w:rPr>
              <w:t>Trường hợp người quản trị hệ thống muốn thêm một người dùng đã tồn tại trong hệ thống, hệ thống sẽ hiển thị thông báo lỗi và yêu cầu người quản trị hệ thống nhập lại thông tin.</w:t>
            </w:r>
          </w:p>
        </w:tc>
      </w:tr>
    </w:tbl>
    <w:p w14:paraId="4A30C387" w14:textId="4F052552" w:rsidR="00B179F2" w:rsidRPr="009C1881" w:rsidRDefault="00B179F2" w:rsidP="00B179F2">
      <w:pPr>
        <w:pStyle w:val="bng"/>
        <w:ind w:firstLine="0"/>
        <w:rPr>
          <w:lang w:val="vi-VN"/>
        </w:rPr>
      </w:pPr>
      <w:bookmarkStart w:id="105" w:name="_Toc135253610"/>
      <w:r w:rsidRPr="009C1881">
        <w:rPr>
          <w:lang w:val="vi-VN"/>
        </w:rPr>
        <w:lastRenderedPageBreak/>
        <w:t>Bảng 3.3.4: Use case Thêm người dùng</w:t>
      </w:r>
      <w:bookmarkEnd w:id="105"/>
    </w:p>
    <w:p w14:paraId="43565F7D" w14:textId="40750F1B" w:rsidR="0047402A" w:rsidRPr="009C1881" w:rsidRDefault="0047402A" w:rsidP="0047402A">
      <w:pPr>
        <w:pStyle w:val="Tiumccp2"/>
        <w:ind w:firstLine="0"/>
        <w:rPr>
          <w:lang w:val="vi-VN"/>
        </w:rPr>
      </w:pPr>
      <w:bookmarkStart w:id="106" w:name="_Toc135253443"/>
      <w:r w:rsidRPr="009C1881">
        <w:rPr>
          <w:lang w:val="vi-VN"/>
        </w:rPr>
        <w:t xml:space="preserve">3.3.5 Use case </w:t>
      </w:r>
      <w:r w:rsidR="005E35F0" w:rsidRPr="009C1881">
        <w:rPr>
          <w:lang w:val="vi-VN"/>
        </w:rPr>
        <w:t>S</w:t>
      </w:r>
      <w:r w:rsidRPr="009C1881">
        <w:rPr>
          <w:lang w:val="vi-VN"/>
        </w:rPr>
        <w:t xml:space="preserve">ửa thông tin người </w:t>
      </w:r>
      <w:r w:rsidR="00AD0173" w:rsidRPr="009C1881">
        <w:rPr>
          <w:lang w:val="vi-VN"/>
        </w:rPr>
        <w:t>dùng</w:t>
      </w:r>
      <w:bookmarkEnd w:id="106"/>
    </w:p>
    <w:p w14:paraId="13CCE81C" w14:textId="77777777" w:rsidR="00B179F2" w:rsidRPr="009C1881" w:rsidRDefault="00B179F2" w:rsidP="00B179F2">
      <w:pPr>
        <w:pStyle w:val="Nidungvnbn"/>
        <w:ind w:firstLine="0"/>
        <w:rPr>
          <w:b/>
          <w:bCs/>
          <w:lang w:val="vi-VN"/>
        </w:rPr>
      </w:pPr>
      <w:r w:rsidRPr="009C1881">
        <w:rPr>
          <w:b/>
          <w:bCs/>
          <w:lang w:val="vi-VN"/>
        </w:rPr>
        <w:t>Đầu vào:</w:t>
      </w:r>
    </w:p>
    <w:p w14:paraId="5C52AD6E" w14:textId="77777777" w:rsidR="00AD0173" w:rsidRPr="009C1881" w:rsidRDefault="00AD0173" w:rsidP="006C744E">
      <w:pPr>
        <w:pStyle w:val="Nidungvnbn"/>
        <w:rPr>
          <w:lang w:val="vi-VN"/>
        </w:rPr>
      </w:pPr>
      <w:r w:rsidRPr="009C1881">
        <w:rPr>
          <w:lang w:val="vi-VN"/>
        </w:rPr>
        <w:t>Thông tin người dùng cần sửa đổi (ID người dùng, thông tin cần sửa đổi)</w:t>
      </w:r>
    </w:p>
    <w:p w14:paraId="5DBEA77C" w14:textId="77777777" w:rsidR="00B179F2" w:rsidRPr="009C1881" w:rsidRDefault="00B179F2" w:rsidP="00B179F2">
      <w:pPr>
        <w:pStyle w:val="Nidungvnbn"/>
        <w:ind w:firstLine="0"/>
        <w:rPr>
          <w:b/>
          <w:bCs/>
          <w:lang w:val="vi-VN"/>
        </w:rPr>
      </w:pPr>
      <w:r w:rsidRPr="009C1881">
        <w:rPr>
          <w:b/>
          <w:bCs/>
          <w:lang w:val="vi-VN"/>
        </w:rPr>
        <w:t>Quá trình thực hiện:</w:t>
      </w:r>
    </w:p>
    <w:p w14:paraId="1553C413" w14:textId="77777777" w:rsidR="00AD0173" w:rsidRPr="009C1881" w:rsidRDefault="00AD0173">
      <w:pPr>
        <w:pStyle w:val="Nidungvnbn"/>
        <w:numPr>
          <w:ilvl w:val="0"/>
          <w:numId w:val="16"/>
        </w:numPr>
        <w:rPr>
          <w:lang w:val="vi-VN"/>
        </w:rPr>
      </w:pPr>
      <w:r w:rsidRPr="009C1881">
        <w:rPr>
          <w:lang w:val="vi-VN"/>
        </w:rPr>
        <w:t>Người quản trị hệ thống mở giao diện sửa thông tin người dùng trong hệ thống quản lý thư viện.</w:t>
      </w:r>
    </w:p>
    <w:p w14:paraId="4995C9E5" w14:textId="342BD1E7" w:rsidR="00AD0173" w:rsidRPr="009C1881" w:rsidRDefault="00AD0173">
      <w:pPr>
        <w:pStyle w:val="Nidungvnbn"/>
        <w:numPr>
          <w:ilvl w:val="0"/>
          <w:numId w:val="16"/>
        </w:numPr>
        <w:rPr>
          <w:lang w:val="vi-VN"/>
        </w:rPr>
      </w:pPr>
      <w:r w:rsidRPr="009C1881">
        <w:rPr>
          <w:lang w:val="vi-VN"/>
        </w:rPr>
        <w:t xml:space="preserve">Hệ thống yêu cầu người quản trị hệ thống nhập </w:t>
      </w:r>
      <w:r w:rsidR="00B75D99" w:rsidRPr="009C1881">
        <w:rPr>
          <w:lang w:val="vi-VN"/>
        </w:rPr>
        <w:t>thông tin</w:t>
      </w:r>
      <w:r w:rsidRPr="009C1881">
        <w:rPr>
          <w:lang w:val="vi-VN"/>
        </w:rPr>
        <w:t xml:space="preserve"> người dùng cần sửa thông tin.</w:t>
      </w:r>
    </w:p>
    <w:p w14:paraId="126F2A7D" w14:textId="42C58046" w:rsidR="00AD0173" w:rsidRPr="009C1881" w:rsidRDefault="00AD0173">
      <w:pPr>
        <w:pStyle w:val="Nidungvnbn"/>
        <w:numPr>
          <w:ilvl w:val="0"/>
          <w:numId w:val="16"/>
        </w:numPr>
        <w:rPr>
          <w:lang w:val="vi-VN"/>
        </w:rPr>
      </w:pPr>
      <w:r w:rsidRPr="009C1881">
        <w:rPr>
          <w:lang w:val="vi-VN"/>
        </w:rPr>
        <w:t xml:space="preserve">Người quản trị hệ thống nhập </w:t>
      </w:r>
      <w:r w:rsidR="00B75D99" w:rsidRPr="009C1881">
        <w:rPr>
          <w:lang w:val="vi-VN"/>
        </w:rPr>
        <w:t>thông tin</w:t>
      </w:r>
      <w:r w:rsidRPr="009C1881">
        <w:rPr>
          <w:lang w:val="vi-VN"/>
        </w:rPr>
        <w:t xml:space="preserve"> người dùng và thông tin cần sửa đổi.</w:t>
      </w:r>
    </w:p>
    <w:p w14:paraId="4DBDBE26" w14:textId="77777777" w:rsidR="00AD0173" w:rsidRPr="009C1881" w:rsidRDefault="00AD0173">
      <w:pPr>
        <w:pStyle w:val="Nidungvnbn"/>
        <w:numPr>
          <w:ilvl w:val="0"/>
          <w:numId w:val="16"/>
        </w:numPr>
        <w:rPr>
          <w:lang w:val="vi-VN"/>
        </w:rPr>
      </w:pPr>
      <w:r w:rsidRPr="009C1881">
        <w:rPr>
          <w:lang w:val="vi-VN"/>
        </w:rPr>
        <w:t>Hệ thống kiểm tra và xác nhận thông tin cần sửa đổi.</w:t>
      </w:r>
    </w:p>
    <w:p w14:paraId="03348F40" w14:textId="77777777" w:rsidR="00AD0173" w:rsidRPr="009C1881" w:rsidRDefault="00AD0173">
      <w:pPr>
        <w:pStyle w:val="Nidungvnbn"/>
        <w:numPr>
          <w:ilvl w:val="0"/>
          <w:numId w:val="16"/>
        </w:numPr>
        <w:rPr>
          <w:lang w:val="vi-VN"/>
        </w:rPr>
      </w:pPr>
      <w:r w:rsidRPr="009C1881">
        <w:rPr>
          <w:lang w:val="vi-VN"/>
        </w:rPr>
        <w:t>Người quản trị hệ thống thực hiện sửa đổi thông tin người dùng.</w:t>
      </w:r>
    </w:p>
    <w:p w14:paraId="762C1D41" w14:textId="12683CC1" w:rsidR="00B179F2" w:rsidRPr="009C1881" w:rsidRDefault="00AD0173">
      <w:pPr>
        <w:pStyle w:val="Nidungvnbn"/>
        <w:numPr>
          <w:ilvl w:val="0"/>
          <w:numId w:val="16"/>
        </w:numPr>
        <w:rPr>
          <w:lang w:val="vi-VN"/>
        </w:rPr>
      </w:pPr>
      <w:r w:rsidRPr="009C1881">
        <w:rPr>
          <w:lang w:val="vi-VN"/>
        </w:rPr>
        <w:t>Hệ thống thông báo kết quả sửa đổi thông tin người dùng.</w:t>
      </w:r>
    </w:p>
    <w:p w14:paraId="0F353CF9" w14:textId="67F36810" w:rsidR="00181AD9" w:rsidRPr="009C1881" w:rsidRDefault="00B179F2" w:rsidP="00AD0173">
      <w:pPr>
        <w:pStyle w:val="Nidungvnbn"/>
        <w:ind w:firstLine="0"/>
        <w:rPr>
          <w:b/>
          <w:bCs/>
          <w:lang w:val="vi-VN"/>
        </w:rPr>
      </w:pPr>
      <w:r w:rsidRPr="009C1881">
        <w:rPr>
          <w:b/>
          <w:bCs/>
          <w:lang w:val="vi-VN"/>
        </w:rPr>
        <w:t>Đầu ra:</w:t>
      </w:r>
    </w:p>
    <w:p w14:paraId="7FEC1DE7" w14:textId="78DB77AC" w:rsidR="00AD0173" w:rsidRPr="009C1881" w:rsidRDefault="00AD0173" w:rsidP="006C744E">
      <w:pPr>
        <w:pStyle w:val="Nidungvnbn"/>
        <w:rPr>
          <w:lang w:val="vi-VN"/>
        </w:rPr>
      </w:pPr>
      <w:r w:rsidRPr="009C1881">
        <w:rPr>
          <w:lang w:val="vi-VN"/>
        </w:rPr>
        <w:t>Sửa đổi thông tin thành công.</w:t>
      </w:r>
    </w:p>
    <w:p w14:paraId="68435265" w14:textId="610A6C8E" w:rsidR="00AD0173" w:rsidRPr="009C1881" w:rsidRDefault="00AD0173" w:rsidP="006C744E">
      <w:pPr>
        <w:pStyle w:val="Nidungvnbn"/>
        <w:rPr>
          <w:lang w:val="vi-VN"/>
        </w:rPr>
      </w:pPr>
      <w:r w:rsidRPr="009C1881">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D0173" w:rsidRPr="009C1881" w14:paraId="3167CA64" w14:textId="77777777" w:rsidTr="00F307E0">
        <w:tc>
          <w:tcPr>
            <w:tcW w:w="2405" w:type="dxa"/>
            <w:vAlign w:val="center"/>
          </w:tcPr>
          <w:p w14:paraId="33FDA4C5"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24A6E339" w14:textId="545D3A73" w:rsidR="00AD0173" w:rsidRPr="009C1881" w:rsidRDefault="00AD0173" w:rsidP="00B75D99">
            <w:pPr>
              <w:spacing w:line="360" w:lineRule="auto"/>
              <w:rPr>
                <w:sz w:val="26"/>
                <w:szCs w:val="26"/>
                <w:lang w:val="vi-VN"/>
              </w:rPr>
            </w:pPr>
            <w:r w:rsidRPr="009C1881">
              <w:rPr>
                <w:sz w:val="26"/>
                <w:szCs w:val="26"/>
                <w:lang w:val="vi-VN"/>
              </w:rPr>
              <w:t>UC05</w:t>
            </w:r>
          </w:p>
        </w:tc>
      </w:tr>
      <w:tr w:rsidR="00AD0173" w:rsidRPr="009C1881" w14:paraId="01DA26E8" w14:textId="77777777" w:rsidTr="00F307E0">
        <w:tc>
          <w:tcPr>
            <w:tcW w:w="2405" w:type="dxa"/>
            <w:vAlign w:val="center"/>
          </w:tcPr>
          <w:p w14:paraId="75CC1925"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1ED90D6" w14:textId="52C65374" w:rsidR="00AD0173" w:rsidRPr="009C1881" w:rsidRDefault="00AD0173" w:rsidP="00B75D99">
            <w:pPr>
              <w:spacing w:line="360" w:lineRule="auto"/>
              <w:jc w:val="both"/>
              <w:rPr>
                <w:sz w:val="26"/>
                <w:szCs w:val="26"/>
                <w:lang w:val="vi-VN"/>
              </w:rPr>
            </w:pPr>
            <w:r w:rsidRPr="009C1881">
              <w:rPr>
                <w:sz w:val="26"/>
                <w:szCs w:val="26"/>
                <w:lang w:val="vi-VN"/>
              </w:rPr>
              <w:t>Sửa thông tin người dùng.</w:t>
            </w:r>
          </w:p>
        </w:tc>
      </w:tr>
      <w:tr w:rsidR="00AD0173" w:rsidRPr="004F30E7" w14:paraId="67856C8C" w14:textId="77777777" w:rsidTr="00F307E0">
        <w:tc>
          <w:tcPr>
            <w:tcW w:w="2405" w:type="dxa"/>
            <w:vAlign w:val="center"/>
          </w:tcPr>
          <w:p w14:paraId="2913387F"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616B2C0A" w14:textId="585A35A5"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muốn sửa thông tin người dùng.</w:t>
            </w:r>
          </w:p>
        </w:tc>
      </w:tr>
      <w:tr w:rsidR="00AD0173" w:rsidRPr="004F30E7" w14:paraId="1D19ED6B" w14:textId="77777777" w:rsidTr="00F307E0">
        <w:tc>
          <w:tcPr>
            <w:tcW w:w="2405" w:type="dxa"/>
            <w:vAlign w:val="center"/>
          </w:tcPr>
          <w:p w14:paraId="04A22CCD"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5C9D6433" w14:textId="2403DF5B"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chọn tính năng sửa thông tin người dùng trong giao diện quản trị.</w:t>
            </w:r>
          </w:p>
        </w:tc>
      </w:tr>
      <w:tr w:rsidR="00AD0173" w:rsidRPr="004F30E7" w14:paraId="061EE0A3" w14:textId="77777777" w:rsidTr="00F307E0">
        <w:tc>
          <w:tcPr>
            <w:tcW w:w="2405" w:type="dxa"/>
            <w:vAlign w:val="center"/>
          </w:tcPr>
          <w:p w14:paraId="06B5E323"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0AD77136" w14:textId="17982F69" w:rsidR="00AD0173" w:rsidRPr="009C1881" w:rsidRDefault="00AD0173" w:rsidP="00B75D99">
            <w:pPr>
              <w:spacing w:line="360" w:lineRule="auto"/>
              <w:jc w:val="both"/>
              <w:rPr>
                <w:sz w:val="26"/>
                <w:szCs w:val="26"/>
                <w:lang w:val="vi-VN"/>
              </w:rPr>
            </w:pPr>
            <w:r w:rsidRPr="009C1881">
              <w:rPr>
                <w:sz w:val="26"/>
                <w:szCs w:val="26"/>
                <w:lang w:val="vi-VN"/>
              </w:rPr>
              <w:t xml:space="preserve">Chức năng sửa thông tin người dùng trong hệ thống quản </w:t>
            </w:r>
            <w:r w:rsidRPr="009C1881">
              <w:rPr>
                <w:sz w:val="26"/>
                <w:szCs w:val="26"/>
                <w:lang w:val="vi-VN"/>
              </w:rPr>
              <w:lastRenderedPageBreak/>
              <w:t>lý thư viện cho phép người quản trị thay đổi thông tin của người dùng như tên, địa chỉ, số điện thoại, email, ...</w:t>
            </w:r>
          </w:p>
        </w:tc>
      </w:tr>
      <w:tr w:rsidR="00AD0173" w:rsidRPr="004F30E7" w14:paraId="415DEB2F" w14:textId="77777777" w:rsidTr="00F307E0">
        <w:tc>
          <w:tcPr>
            <w:tcW w:w="2405" w:type="dxa"/>
            <w:vAlign w:val="center"/>
          </w:tcPr>
          <w:p w14:paraId="699C93A5" w14:textId="77777777" w:rsidR="00AD0173" w:rsidRPr="009C1881" w:rsidRDefault="00AD0173" w:rsidP="00F307E0">
            <w:pPr>
              <w:rPr>
                <w:sz w:val="26"/>
                <w:szCs w:val="26"/>
                <w:lang w:val="vi-VN"/>
              </w:rPr>
            </w:pPr>
            <w:r w:rsidRPr="009C1881">
              <w:rPr>
                <w:b/>
                <w:bCs/>
                <w:color w:val="000000"/>
                <w:sz w:val="26"/>
                <w:szCs w:val="26"/>
                <w:lang w:val="vi-VN"/>
              </w:rPr>
              <w:lastRenderedPageBreak/>
              <w:t>Actor(s)</w:t>
            </w:r>
          </w:p>
        </w:tc>
        <w:tc>
          <w:tcPr>
            <w:tcW w:w="6372" w:type="dxa"/>
            <w:gridSpan w:val="2"/>
            <w:vAlign w:val="center"/>
          </w:tcPr>
          <w:p w14:paraId="36D91741" w14:textId="3E800F89" w:rsidR="00AD0173" w:rsidRPr="009C1881" w:rsidRDefault="006C744E" w:rsidP="00B75D99">
            <w:pPr>
              <w:spacing w:line="360" w:lineRule="auto"/>
              <w:jc w:val="both"/>
              <w:rPr>
                <w:sz w:val="26"/>
                <w:szCs w:val="26"/>
                <w:lang w:val="vi-VN"/>
              </w:rPr>
            </w:pPr>
            <w:r w:rsidRPr="009C1881">
              <w:rPr>
                <w:sz w:val="26"/>
                <w:szCs w:val="26"/>
                <w:lang w:val="vi-VN"/>
              </w:rPr>
              <w:t>Người quản trị hệ thống</w:t>
            </w:r>
          </w:p>
        </w:tc>
      </w:tr>
      <w:tr w:rsidR="00AD0173" w:rsidRPr="004F30E7" w14:paraId="081F3433" w14:textId="77777777" w:rsidTr="00F307E0">
        <w:tc>
          <w:tcPr>
            <w:tcW w:w="2405" w:type="dxa"/>
            <w:vAlign w:val="center"/>
          </w:tcPr>
          <w:p w14:paraId="4B144A5B"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6F32284" w14:textId="2F2CFC2D"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đã đăng nhập vào hệ thống thư viện.</w:t>
            </w:r>
          </w:p>
          <w:p w14:paraId="64756E8E" w14:textId="2E02EDEA" w:rsidR="00AD0173" w:rsidRPr="009C1881" w:rsidRDefault="00AD0173" w:rsidP="00B75D99">
            <w:pPr>
              <w:spacing w:line="360" w:lineRule="auto"/>
              <w:jc w:val="both"/>
              <w:rPr>
                <w:sz w:val="26"/>
                <w:szCs w:val="26"/>
                <w:lang w:val="vi-VN"/>
              </w:rPr>
            </w:pPr>
            <w:r w:rsidRPr="009C1881">
              <w:rPr>
                <w:sz w:val="26"/>
                <w:szCs w:val="26"/>
                <w:lang w:val="vi-VN"/>
              </w:rPr>
              <w:t>Thông tin người dùng đã được lưu trữ trong hệ thống thư viện.</w:t>
            </w:r>
          </w:p>
        </w:tc>
      </w:tr>
      <w:tr w:rsidR="00AD0173" w:rsidRPr="004F30E7" w14:paraId="26652698" w14:textId="77777777" w:rsidTr="00F307E0">
        <w:tc>
          <w:tcPr>
            <w:tcW w:w="2405" w:type="dxa"/>
            <w:vAlign w:val="center"/>
          </w:tcPr>
          <w:p w14:paraId="3022509C"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2F7B4079" w14:textId="523CEF57" w:rsidR="00AD0173" w:rsidRPr="009C1881" w:rsidRDefault="006C744E" w:rsidP="00B75D99">
            <w:pPr>
              <w:spacing w:line="360" w:lineRule="auto"/>
              <w:rPr>
                <w:sz w:val="26"/>
                <w:szCs w:val="26"/>
                <w:lang w:val="vi-VN"/>
              </w:rPr>
            </w:pPr>
            <w:r w:rsidRPr="009C1881">
              <w:rPr>
                <w:sz w:val="26"/>
                <w:szCs w:val="26"/>
                <w:lang w:val="vi-VN"/>
              </w:rPr>
              <w:t>hTông tin người dùng được cập nhật trong hệ thống thư viện</w:t>
            </w:r>
          </w:p>
        </w:tc>
      </w:tr>
      <w:tr w:rsidR="00AD0173" w:rsidRPr="009C1881" w14:paraId="5FBB1ED1" w14:textId="77777777" w:rsidTr="00F307E0">
        <w:tc>
          <w:tcPr>
            <w:tcW w:w="2405" w:type="dxa"/>
            <w:vMerge w:val="restart"/>
            <w:vAlign w:val="center"/>
          </w:tcPr>
          <w:p w14:paraId="11865762"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9D30CFC"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0A61D33"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System</w:t>
            </w:r>
          </w:p>
        </w:tc>
      </w:tr>
      <w:tr w:rsidR="00AD0173" w:rsidRPr="004F30E7" w14:paraId="0D6376F0" w14:textId="77777777" w:rsidTr="00F307E0">
        <w:tc>
          <w:tcPr>
            <w:tcW w:w="2405" w:type="dxa"/>
            <w:vMerge/>
            <w:vAlign w:val="center"/>
          </w:tcPr>
          <w:p w14:paraId="289A2A58" w14:textId="77777777" w:rsidR="00AD0173" w:rsidRPr="009C1881" w:rsidRDefault="00AD0173" w:rsidP="00F307E0">
            <w:pPr>
              <w:rPr>
                <w:sz w:val="26"/>
                <w:szCs w:val="26"/>
                <w:lang w:val="vi-VN"/>
              </w:rPr>
            </w:pPr>
          </w:p>
        </w:tc>
        <w:tc>
          <w:tcPr>
            <w:tcW w:w="3119" w:type="dxa"/>
            <w:vAlign w:val="center"/>
          </w:tcPr>
          <w:p w14:paraId="15F169B4" w14:textId="77777777" w:rsidR="00AD0173"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mở giao diện sửa thông tin người dùng trong hệ thống quản lý thư viện.</w:t>
            </w:r>
          </w:p>
          <w:p w14:paraId="0D680514" w14:textId="60F67B89"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nhập thông tin người dùng và thông tin cần sửa đổi.</w:t>
            </w:r>
          </w:p>
          <w:p w14:paraId="5610199F" w14:textId="11A6CE36"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chọn người cần sửa đổi thông tin.</w:t>
            </w:r>
          </w:p>
          <w:p w14:paraId="3D573375" w14:textId="17147A06" w:rsidR="00376A84" w:rsidRPr="009C1881" w:rsidRDefault="00F74691">
            <w:pPr>
              <w:pStyle w:val="ListParagraph"/>
              <w:numPr>
                <w:ilvl w:val="0"/>
                <w:numId w:val="17"/>
              </w:numPr>
              <w:spacing w:line="360" w:lineRule="auto"/>
              <w:jc w:val="both"/>
              <w:rPr>
                <w:sz w:val="26"/>
                <w:szCs w:val="26"/>
                <w:lang w:val="vi-VN"/>
              </w:rPr>
            </w:pPr>
            <w:r w:rsidRPr="009C1881">
              <w:rPr>
                <w:sz w:val="26"/>
                <w:szCs w:val="26"/>
                <w:lang w:val="vi-VN"/>
              </w:rPr>
              <w:t>Người quản trị hệ thống sửa đổi thông tin người dùng và lưu thông tin.</w:t>
            </w:r>
          </w:p>
        </w:tc>
        <w:tc>
          <w:tcPr>
            <w:tcW w:w="3253" w:type="dxa"/>
            <w:vAlign w:val="center"/>
          </w:tcPr>
          <w:p w14:paraId="41E5DC1B" w14:textId="19596669" w:rsidR="00F74691" w:rsidRPr="009C1881" w:rsidRDefault="00F74691">
            <w:pPr>
              <w:pStyle w:val="ListParagraph"/>
              <w:numPr>
                <w:ilvl w:val="1"/>
                <w:numId w:val="18"/>
              </w:numPr>
              <w:spacing w:line="360" w:lineRule="auto"/>
              <w:jc w:val="both"/>
              <w:rPr>
                <w:sz w:val="26"/>
                <w:szCs w:val="26"/>
                <w:lang w:val="vi-VN"/>
              </w:rPr>
            </w:pPr>
            <w:r w:rsidRPr="009C1881">
              <w:rPr>
                <w:sz w:val="26"/>
                <w:szCs w:val="26"/>
                <w:lang w:val="vi-VN"/>
              </w:rPr>
              <w:t>Hệ thống hiển thị giao diện sửa thông tin.</w:t>
            </w:r>
          </w:p>
          <w:p w14:paraId="78851F68" w14:textId="5D23CFC0" w:rsidR="00AD0173" w:rsidRPr="009C1881" w:rsidRDefault="00376A84">
            <w:pPr>
              <w:pStyle w:val="ListParagraph"/>
              <w:numPr>
                <w:ilvl w:val="1"/>
                <w:numId w:val="18"/>
              </w:numPr>
              <w:spacing w:line="360" w:lineRule="auto"/>
              <w:jc w:val="both"/>
              <w:rPr>
                <w:sz w:val="26"/>
                <w:szCs w:val="26"/>
                <w:lang w:val="vi-VN"/>
              </w:rPr>
            </w:pPr>
            <w:r w:rsidRPr="009C1881">
              <w:rPr>
                <w:sz w:val="26"/>
                <w:szCs w:val="26"/>
                <w:lang w:val="vi-VN"/>
              </w:rPr>
              <w:t>Hệ thống yêu cầu người quản trị hệ thống nhập thông tin người dùng cần sửa thông tin.</w:t>
            </w:r>
          </w:p>
          <w:p w14:paraId="23378A6E" w14:textId="683F32BF" w:rsidR="00376A84" w:rsidRPr="009C1881" w:rsidRDefault="00376A84">
            <w:pPr>
              <w:pStyle w:val="ListParagraph"/>
              <w:numPr>
                <w:ilvl w:val="1"/>
                <w:numId w:val="19"/>
              </w:numPr>
              <w:spacing w:line="360" w:lineRule="auto"/>
              <w:jc w:val="both"/>
              <w:rPr>
                <w:sz w:val="26"/>
                <w:szCs w:val="26"/>
                <w:lang w:val="vi-VN"/>
              </w:rPr>
            </w:pPr>
            <w:r w:rsidRPr="009C1881">
              <w:rPr>
                <w:sz w:val="26"/>
                <w:szCs w:val="26"/>
                <w:lang w:val="vi-VN"/>
              </w:rPr>
              <w:t xml:space="preserve">Người quản trị hệ thống nhập </w:t>
            </w:r>
            <w:r w:rsidR="00F74691" w:rsidRPr="009C1881">
              <w:rPr>
                <w:sz w:val="26"/>
                <w:szCs w:val="26"/>
                <w:lang w:val="vi-VN"/>
              </w:rPr>
              <w:t>thông tin</w:t>
            </w:r>
            <w:r w:rsidRPr="009C1881">
              <w:rPr>
                <w:sz w:val="26"/>
                <w:szCs w:val="26"/>
                <w:lang w:val="vi-VN"/>
              </w:rPr>
              <w:t xml:space="preserve"> người dùng và thông tin cần sửa đổi.</w:t>
            </w:r>
          </w:p>
          <w:p w14:paraId="30395CCC" w14:textId="77777777" w:rsidR="00F74691" w:rsidRPr="009C1881" w:rsidRDefault="00F74691">
            <w:pPr>
              <w:pStyle w:val="ListParagraph"/>
              <w:numPr>
                <w:ilvl w:val="1"/>
                <w:numId w:val="19"/>
              </w:numPr>
              <w:spacing w:line="360" w:lineRule="auto"/>
              <w:jc w:val="both"/>
              <w:rPr>
                <w:sz w:val="26"/>
                <w:szCs w:val="26"/>
                <w:lang w:val="vi-VN"/>
              </w:rPr>
            </w:pPr>
            <w:r w:rsidRPr="009C1881">
              <w:rPr>
                <w:sz w:val="26"/>
                <w:szCs w:val="26"/>
                <w:lang w:val="vi-VN"/>
              </w:rPr>
              <w:t>Hệ thống hiển thị người dùng cần sửa đổi.</w:t>
            </w:r>
          </w:p>
          <w:p w14:paraId="555DDFE7" w14:textId="0DA7C7F5" w:rsidR="00F74691" w:rsidRPr="009C1881" w:rsidRDefault="00F74691" w:rsidP="00B75D99">
            <w:pPr>
              <w:spacing w:line="360" w:lineRule="auto"/>
              <w:jc w:val="both"/>
              <w:rPr>
                <w:sz w:val="26"/>
                <w:szCs w:val="26"/>
                <w:lang w:val="vi-VN"/>
              </w:rPr>
            </w:pPr>
            <w:r w:rsidRPr="009C1881">
              <w:rPr>
                <w:sz w:val="26"/>
                <w:szCs w:val="26"/>
                <w:lang w:val="vi-VN"/>
              </w:rPr>
              <w:t>4.1 Hệ thống cập nhật thông tin người dùng vào hệ thống.</w:t>
            </w:r>
          </w:p>
        </w:tc>
      </w:tr>
      <w:tr w:rsidR="00AD0173" w:rsidRPr="004F30E7" w14:paraId="6EB8370C" w14:textId="77777777" w:rsidTr="00F307E0">
        <w:tc>
          <w:tcPr>
            <w:tcW w:w="2405" w:type="dxa"/>
            <w:vAlign w:val="center"/>
          </w:tcPr>
          <w:p w14:paraId="3BD69CBF"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5537E798" w14:textId="77777777" w:rsidR="00376A84" w:rsidRPr="009C1881" w:rsidRDefault="00376A84" w:rsidP="00B75D99">
            <w:pPr>
              <w:spacing w:line="360" w:lineRule="auto"/>
              <w:rPr>
                <w:sz w:val="26"/>
                <w:szCs w:val="26"/>
                <w:lang w:val="vi-VN"/>
              </w:rPr>
            </w:pPr>
            <w:r w:rsidRPr="009C1881">
              <w:rPr>
                <w:sz w:val="26"/>
                <w:szCs w:val="26"/>
                <w:lang w:val="vi-VN"/>
              </w:rPr>
              <w:t xml:space="preserve">Nếu không có người dùng nào trong hệ thống hoặc không tìm thấy người dùng cần sửa thông tin, hệ thống sẽ hiển thị </w:t>
            </w:r>
            <w:r w:rsidRPr="009C1881">
              <w:rPr>
                <w:sz w:val="26"/>
                <w:szCs w:val="26"/>
                <w:lang w:val="vi-VN"/>
              </w:rPr>
              <w:lastRenderedPageBreak/>
              <w:t>thông báo lỗi tương ứng.</w:t>
            </w:r>
          </w:p>
          <w:p w14:paraId="334810C5" w14:textId="5CBC9AAB" w:rsidR="00AD0173" w:rsidRPr="009C1881" w:rsidRDefault="00376A84" w:rsidP="00B75D99">
            <w:pPr>
              <w:spacing w:line="360" w:lineRule="auto"/>
              <w:rPr>
                <w:sz w:val="26"/>
                <w:szCs w:val="26"/>
                <w:lang w:val="vi-VN"/>
              </w:rPr>
            </w:pPr>
            <w:r w:rsidRPr="009C1881">
              <w:rPr>
                <w:sz w:val="26"/>
                <w:szCs w:val="26"/>
                <w:lang w:val="vi-VN"/>
              </w:rPr>
              <w:t>Nếu không thể lưu thông tin đã sửa đổi, hệ thống sẽ hiển thị thông báo lỗi và yêu cầu người quản trị hệ thống thực hiện lại.</w:t>
            </w:r>
          </w:p>
        </w:tc>
      </w:tr>
    </w:tbl>
    <w:p w14:paraId="145A69CA" w14:textId="0B7A81E0" w:rsidR="00AD0173" w:rsidRPr="009C1881" w:rsidRDefault="00AD0173" w:rsidP="00AD0173">
      <w:pPr>
        <w:pStyle w:val="bng"/>
        <w:ind w:firstLine="0"/>
        <w:rPr>
          <w:lang w:val="vi-VN"/>
        </w:rPr>
      </w:pPr>
      <w:bookmarkStart w:id="107" w:name="_Toc135253611"/>
      <w:r w:rsidRPr="009C1881">
        <w:rPr>
          <w:lang w:val="vi-VN"/>
        </w:rPr>
        <w:lastRenderedPageBreak/>
        <w:t xml:space="preserve">Bảng 3.3.5: Use case </w:t>
      </w:r>
      <w:r w:rsidR="006C744E" w:rsidRPr="009C1881">
        <w:rPr>
          <w:lang w:val="vi-VN"/>
        </w:rPr>
        <w:t>Sửa thông tin người dùng</w:t>
      </w:r>
      <w:bookmarkEnd w:id="107"/>
    </w:p>
    <w:p w14:paraId="639A26DC" w14:textId="08540B0E" w:rsidR="0047402A" w:rsidRPr="009C1881" w:rsidRDefault="0047402A" w:rsidP="0047402A">
      <w:pPr>
        <w:pStyle w:val="Tiumccp2"/>
        <w:ind w:firstLine="0"/>
        <w:rPr>
          <w:lang w:val="vi-VN"/>
        </w:rPr>
      </w:pPr>
      <w:bookmarkStart w:id="108" w:name="_Toc135253444"/>
      <w:r w:rsidRPr="009C1881">
        <w:rPr>
          <w:lang w:val="vi-VN"/>
        </w:rPr>
        <w:t xml:space="preserve">3.3.6 Use case </w:t>
      </w:r>
      <w:r w:rsidR="005E35F0" w:rsidRPr="009C1881">
        <w:rPr>
          <w:lang w:val="vi-VN"/>
        </w:rPr>
        <w:t>X</w:t>
      </w:r>
      <w:r w:rsidRPr="009C1881">
        <w:rPr>
          <w:lang w:val="vi-VN"/>
        </w:rPr>
        <w:t xml:space="preserve">óa người </w:t>
      </w:r>
      <w:r w:rsidR="00AD0173" w:rsidRPr="009C1881">
        <w:rPr>
          <w:lang w:val="vi-VN"/>
        </w:rPr>
        <w:t>dùng</w:t>
      </w:r>
      <w:bookmarkEnd w:id="108"/>
    </w:p>
    <w:p w14:paraId="59999CC1" w14:textId="77777777" w:rsidR="00AD0173" w:rsidRPr="009C1881" w:rsidRDefault="00AD0173" w:rsidP="00AD0173">
      <w:pPr>
        <w:pStyle w:val="Nidungvnbn"/>
        <w:ind w:firstLine="0"/>
        <w:rPr>
          <w:b/>
          <w:bCs/>
          <w:lang w:val="vi-VN"/>
        </w:rPr>
      </w:pPr>
      <w:r w:rsidRPr="009C1881">
        <w:rPr>
          <w:b/>
          <w:bCs/>
          <w:lang w:val="vi-VN"/>
        </w:rPr>
        <w:t>Đầu vào:</w:t>
      </w:r>
    </w:p>
    <w:p w14:paraId="751F8A60" w14:textId="54726F98" w:rsidR="00AD0173" w:rsidRPr="009C1881" w:rsidRDefault="006C744E" w:rsidP="006C744E">
      <w:pPr>
        <w:pStyle w:val="Nidungvnbn"/>
        <w:rPr>
          <w:lang w:val="vi-VN"/>
        </w:rPr>
      </w:pPr>
      <w:r w:rsidRPr="009C1881">
        <w:rPr>
          <w:lang w:val="vi-VN"/>
        </w:rPr>
        <w:t>Người quản trị hệ thống cần có quyền truy cập vào tính năng này và cần biết được tên đăng nhập hoặc mã người dùng của tài khoản cần xóa.</w:t>
      </w:r>
    </w:p>
    <w:p w14:paraId="560C8527" w14:textId="77777777" w:rsidR="00AD0173" w:rsidRPr="009C1881" w:rsidRDefault="00AD0173" w:rsidP="00AD0173">
      <w:pPr>
        <w:pStyle w:val="Nidungvnbn"/>
        <w:ind w:firstLine="0"/>
        <w:rPr>
          <w:b/>
          <w:bCs/>
          <w:lang w:val="vi-VN"/>
        </w:rPr>
      </w:pPr>
      <w:r w:rsidRPr="009C1881">
        <w:rPr>
          <w:b/>
          <w:bCs/>
          <w:lang w:val="vi-VN"/>
        </w:rPr>
        <w:t>Quá trình thực hiện:</w:t>
      </w:r>
    </w:p>
    <w:p w14:paraId="2964381E" w14:textId="77777777" w:rsidR="006C744E" w:rsidRPr="009C1881" w:rsidRDefault="006C744E">
      <w:pPr>
        <w:pStyle w:val="Nidungvnbn"/>
        <w:numPr>
          <w:ilvl w:val="0"/>
          <w:numId w:val="26"/>
        </w:numPr>
        <w:rPr>
          <w:lang w:val="vi-VN"/>
        </w:rPr>
      </w:pPr>
      <w:r w:rsidRPr="009C1881">
        <w:rPr>
          <w:lang w:val="vi-VN"/>
        </w:rPr>
        <w:t>Người quản trị hệ thống đăng nhập vào hệ thống quản lý thư viện.</w:t>
      </w:r>
    </w:p>
    <w:p w14:paraId="04C99FBC" w14:textId="77777777" w:rsidR="006C744E" w:rsidRPr="009C1881" w:rsidRDefault="006C744E">
      <w:pPr>
        <w:pStyle w:val="Nidungvnbn"/>
        <w:numPr>
          <w:ilvl w:val="0"/>
          <w:numId w:val="26"/>
        </w:numPr>
        <w:rPr>
          <w:lang w:val="vi-VN"/>
        </w:rPr>
      </w:pPr>
      <w:r w:rsidRPr="009C1881">
        <w:rPr>
          <w:lang w:val="vi-VN"/>
        </w:rPr>
        <w:t>Người quản trị hệ thống tìm kiếm tài khoản người dùng cần xóa bằng cách sử dụng tên đăng nhập hoặc mã người dùng của tài khoản.</w:t>
      </w:r>
    </w:p>
    <w:p w14:paraId="460191B0" w14:textId="77777777" w:rsidR="006C744E" w:rsidRPr="009C1881" w:rsidRDefault="006C744E">
      <w:pPr>
        <w:pStyle w:val="Nidungvnbn"/>
        <w:numPr>
          <w:ilvl w:val="0"/>
          <w:numId w:val="26"/>
        </w:numPr>
        <w:rPr>
          <w:lang w:val="vi-VN"/>
        </w:rPr>
      </w:pPr>
      <w:r w:rsidRPr="009C1881">
        <w:rPr>
          <w:lang w:val="vi-VN"/>
        </w:rPr>
        <w:t>Người quản trị hệ thống chọn tài khoản người dùng cần xóa và chọn chức năng "Xóa".</w:t>
      </w:r>
    </w:p>
    <w:p w14:paraId="453EF516" w14:textId="77777777" w:rsidR="006C744E" w:rsidRPr="009C1881" w:rsidRDefault="006C744E">
      <w:pPr>
        <w:pStyle w:val="Nidungvnbn"/>
        <w:numPr>
          <w:ilvl w:val="0"/>
          <w:numId w:val="26"/>
        </w:numPr>
        <w:rPr>
          <w:lang w:val="vi-VN"/>
        </w:rPr>
      </w:pPr>
      <w:r w:rsidRPr="009C1881">
        <w:rPr>
          <w:lang w:val="vi-VN"/>
        </w:rPr>
        <w:t>Hệ thống hiển thị hộp thoại xác nhận việc xóa tài khoản người dùng.</w:t>
      </w:r>
    </w:p>
    <w:p w14:paraId="1B4D3944" w14:textId="77777777" w:rsidR="006C744E" w:rsidRPr="009C1881" w:rsidRDefault="006C744E">
      <w:pPr>
        <w:pStyle w:val="Nidungvnbn"/>
        <w:numPr>
          <w:ilvl w:val="0"/>
          <w:numId w:val="26"/>
        </w:numPr>
        <w:rPr>
          <w:lang w:val="vi-VN"/>
        </w:rPr>
      </w:pPr>
      <w:r w:rsidRPr="009C1881">
        <w:rPr>
          <w:lang w:val="vi-VN"/>
        </w:rPr>
        <w:t>Người quản trị hệ thống xác nhận xóa tài khoản người dùng bằng cách nhấn nút "Xóa".</w:t>
      </w:r>
    </w:p>
    <w:p w14:paraId="395D01CF" w14:textId="7C9AAB3C" w:rsidR="00AD0173" w:rsidRPr="009C1881" w:rsidRDefault="006C744E">
      <w:pPr>
        <w:pStyle w:val="Nidungvnbn"/>
        <w:numPr>
          <w:ilvl w:val="0"/>
          <w:numId w:val="26"/>
        </w:numPr>
        <w:rPr>
          <w:lang w:val="vi-VN"/>
        </w:rPr>
      </w:pPr>
      <w:r w:rsidRPr="009C1881">
        <w:rPr>
          <w:lang w:val="vi-VN"/>
        </w:rPr>
        <w:t>Hệ thống xóa tài khoản người dùng khỏi hệ thống quản lý thư viện.</w:t>
      </w:r>
    </w:p>
    <w:p w14:paraId="401B3778" w14:textId="77777777" w:rsidR="00AD0173" w:rsidRPr="009C1881" w:rsidRDefault="00AD0173" w:rsidP="00AD0173">
      <w:pPr>
        <w:pStyle w:val="Nidungvnbn"/>
        <w:ind w:firstLine="0"/>
        <w:rPr>
          <w:b/>
          <w:bCs/>
          <w:lang w:val="vi-VN"/>
        </w:rPr>
      </w:pPr>
      <w:r w:rsidRPr="009C1881">
        <w:rPr>
          <w:b/>
          <w:bCs/>
          <w:lang w:val="vi-VN"/>
        </w:rPr>
        <w:t>Đầu ra:</w:t>
      </w:r>
    </w:p>
    <w:p w14:paraId="6F2BC531" w14:textId="746AFE80" w:rsidR="00AD0173" w:rsidRPr="009C1881" w:rsidRDefault="006C744E" w:rsidP="006C744E">
      <w:pPr>
        <w:pStyle w:val="Nidungvnbn"/>
        <w:rPr>
          <w:lang w:val="vi-VN"/>
        </w:rPr>
      </w:pPr>
      <w:r w:rsidRPr="009C1881">
        <w:rPr>
          <w:lang w:val="vi-VN"/>
        </w:rPr>
        <w:t>Tài khoản người dùng đã bị xóa khỏi hệ thống quản lý thư viện.</w:t>
      </w:r>
    </w:p>
    <w:tbl>
      <w:tblPr>
        <w:tblStyle w:val="TableGrid"/>
        <w:tblW w:w="0" w:type="auto"/>
        <w:tblLook w:val="04A0" w:firstRow="1" w:lastRow="0" w:firstColumn="1" w:lastColumn="0" w:noHBand="0" w:noVBand="1"/>
      </w:tblPr>
      <w:tblGrid>
        <w:gridCol w:w="2405"/>
        <w:gridCol w:w="3119"/>
        <w:gridCol w:w="3253"/>
      </w:tblGrid>
      <w:tr w:rsidR="00AD0173" w:rsidRPr="009C1881" w14:paraId="4DA5076D" w14:textId="77777777" w:rsidTr="00F307E0">
        <w:tc>
          <w:tcPr>
            <w:tcW w:w="2405" w:type="dxa"/>
            <w:vAlign w:val="center"/>
          </w:tcPr>
          <w:p w14:paraId="7D38D764"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08AC1B6E" w14:textId="0D2D7766" w:rsidR="00AD0173" w:rsidRPr="009C1881" w:rsidRDefault="00AD0173" w:rsidP="00A10518">
            <w:pPr>
              <w:spacing w:line="360" w:lineRule="auto"/>
              <w:jc w:val="both"/>
              <w:rPr>
                <w:sz w:val="26"/>
                <w:szCs w:val="26"/>
                <w:lang w:val="vi-VN"/>
              </w:rPr>
            </w:pPr>
            <w:r w:rsidRPr="009C1881">
              <w:rPr>
                <w:sz w:val="26"/>
                <w:szCs w:val="26"/>
                <w:lang w:val="vi-VN"/>
              </w:rPr>
              <w:t>UC</w:t>
            </w:r>
            <w:r w:rsidR="00B75D99" w:rsidRPr="009C1881">
              <w:rPr>
                <w:sz w:val="26"/>
                <w:szCs w:val="26"/>
                <w:lang w:val="vi-VN"/>
              </w:rPr>
              <w:t>06</w:t>
            </w:r>
          </w:p>
        </w:tc>
      </w:tr>
      <w:tr w:rsidR="00AD0173" w:rsidRPr="009C1881" w14:paraId="43434C1F" w14:textId="77777777" w:rsidTr="00F307E0">
        <w:tc>
          <w:tcPr>
            <w:tcW w:w="2405" w:type="dxa"/>
            <w:vAlign w:val="center"/>
          </w:tcPr>
          <w:p w14:paraId="4F1AD0D7" w14:textId="77777777" w:rsidR="00AD0173" w:rsidRPr="009C1881" w:rsidRDefault="00AD0173" w:rsidP="006C744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52CAA5B1" w14:textId="42EADBA5" w:rsidR="00AD0173" w:rsidRPr="009C1881" w:rsidRDefault="00B75D99" w:rsidP="00A10518">
            <w:pPr>
              <w:spacing w:line="360" w:lineRule="auto"/>
              <w:jc w:val="both"/>
              <w:rPr>
                <w:sz w:val="26"/>
                <w:szCs w:val="26"/>
                <w:lang w:val="vi-VN"/>
              </w:rPr>
            </w:pPr>
            <w:r w:rsidRPr="009C1881">
              <w:rPr>
                <w:sz w:val="26"/>
                <w:szCs w:val="26"/>
                <w:lang w:val="vi-VN"/>
              </w:rPr>
              <w:t>Xóa người dùng</w:t>
            </w:r>
          </w:p>
        </w:tc>
      </w:tr>
      <w:tr w:rsidR="00AD0173" w:rsidRPr="004F30E7" w14:paraId="7194F3B7" w14:textId="77777777" w:rsidTr="00F307E0">
        <w:tc>
          <w:tcPr>
            <w:tcW w:w="2405" w:type="dxa"/>
            <w:vAlign w:val="center"/>
          </w:tcPr>
          <w:p w14:paraId="07CC0C6B" w14:textId="77777777" w:rsidR="00AD0173" w:rsidRPr="009C1881" w:rsidRDefault="00AD0173" w:rsidP="006C744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3A051F77" w14:textId="021B5AE3"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muốn xóa một người dùng trong hệ thống thư viện.</w:t>
            </w:r>
          </w:p>
        </w:tc>
      </w:tr>
      <w:tr w:rsidR="00AD0173" w:rsidRPr="004F30E7" w14:paraId="1098EA7E" w14:textId="77777777" w:rsidTr="00F307E0">
        <w:tc>
          <w:tcPr>
            <w:tcW w:w="2405" w:type="dxa"/>
            <w:vAlign w:val="center"/>
          </w:tcPr>
          <w:p w14:paraId="7A56AB5D" w14:textId="77777777" w:rsidR="00AD0173" w:rsidRPr="009C1881" w:rsidRDefault="00AD0173" w:rsidP="006C744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9F90099" w14:textId="7F932FF7"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chọn người dùng cần xóa.</w:t>
            </w:r>
          </w:p>
        </w:tc>
      </w:tr>
      <w:tr w:rsidR="00AD0173" w:rsidRPr="004F30E7" w14:paraId="7A7C1F9A" w14:textId="77777777" w:rsidTr="00F307E0">
        <w:tc>
          <w:tcPr>
            <w:tcW w:w="2405" w:type="dxa"/>
            <w:vAlign w:val="center"/>
          </w:tcPr>
          <w:p w14:paraId="55688F61" w14:textId="77777777" w:rsidR="00AD0173" w:rsidRPr="009C1881" w:rsidRDefault="00AD0173" w:rsidP="006C744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7517181" w14:textId="1AD572A2" w:rsidR="00AD0173" w:rsidRPr="009C1881" w:rsidRDefault="00B75D99" w:rsidP="00A10518">
            <w:pPr>
              <w:spacing w:line="360" w:lineRule="auto"/>
              <w:jc w:val="both"/>
              <w:rPr>
                <w:sz w:val="26"/>
                <w:szCs w:val="26"/>
                <w:lang w:val="vi-VN"/>
              </w:rPr>
            </w:pPr>
            <w:r w:rsidRPr="009C1881">
              <w:rPr>
                <w:sz w:val="26"/>
                <w:szCs w:val="26"/>
                <w:lang w:val="vi-VN"/>
              </w:rPr>
              <w:t xml:space="preserve">Xóa người dùng của người quản trị hệ thống cho phép người quản trị xóa người dùng không còn sử dụng hệ </w:t>
            </w:r>
            <w:r w:rsidRPr="009C1881">
              <w:rPr>
                <w:sz w:val="26"/>
                <w:szCs w:val="26"/>
                <w:lang w:val="vi-VN"/>
              </w:rPr>
              <w:lastRenderedPageBreak/>
              <w:t>thống thư viện. Khi xóa người dùng, tài khoản và thông tin liên quan của người dùng sẽ bị xóa khỏi hệ thống.</w:t>
            </w:r>
          </w:p>
        </w:tc>
      </w:tr>
      <w:tr w:rsidR="00AD0173" w:rsidRPr="004F30E7" w14:paraId="19D469F4" w14:textId="77777777" w:rsidTr="00F307E0">
        <w:tc>
          <w:tcPr>
            <w:tcW w:w="2405" w:type="dxa"/>
            <w:vAlign w:val="center"/>
          </w:tcPr>
          <w:p w14:paraId="06D54A90" w14:textId="77777777" w:rsidR="00AD0173" w:rsidRPr="009C1881" w:rsidRDefault="00AD0173" w:rsidP="006C744E">
            <w:pPr>
              <w:spacing w:line="360" w:lineRule="auto"/>
              <w:rPr>
                <w:sz w:val="26"/>
                <w:szCs w:val="26"/>
                <w:lang w:val="vi-VN"/>
              </w:rPr>
            </w:pPr>
            <w:r w:rsidRPr="009C1881">
              <w:rPr>
                <w:b/>
                <w:bCs/>
                <w:color w:val="000000"/>
                <w:sz w:val="26"/>
                <w:szCs w:val="26"/>
                <w:lang w:val="vi-VN"/>
              </w:rPr>
              <w:lastRenderedPageBreak/>
              <w:t>Actor(s)</w:t>
            </w:r>
          </w:p>
        </w:tc>
        <w:tc>
          <w:tcPr>
            <w:tcW w:w="6372" w:type="dxa"/>
            <w:gridSpan w:val="2"/>
            <w:vAlign w:val="center"/>
          </w:tcPr>
          <w:p w14:paraId="3F9A3447" w14:textId="1CF47EC5" w:rsidR="00AD0173" w:rsidRPr="009C1881" w:rsidRDefault="00B75D99" w:rsidP="00A10518">
            <w:pPr>
              <w:spacing w:line="360" w:lineRule="auto"/>
              <w:jc w:val="both"/>
              <w:rPr>
                <w:sz w:val="26"/>
                <w:szCs w:val="26"/>
                <w:lang w:val="vi-VN"/>
              </w:rPr>
            </w:pPr>
            <w:r w:rsidRPr="009C1881">
              <w:rPr>
                <w:sz w:val="26"/>
                <w:szCs w:val="26"/>
                <w:lang w:val="vi-VN"/>
              </w:rPr>
              <w:t>Người quản trị hệ thống</w:t>
            </w:r>
          </w:p>
        </w:tc>
      </w:tr>
      <w:tr w:rsidR="00AD0173" w:rsidRPr="004F30E7" w14:paraId="42367A45" w14:textId="77777777" w:rsidTr="00F307E0">
        <w:tc>
          <w:tcPr>
            <w:tcW w:w="2405" w:type="dxa"/>
            <w:vAlign w:val="center"/>
          </w:tcPr>
          <w:p w14:paraId="04F1672C" w14:textId="77777777" w:rsidR="00AD0173" w:rsidRPr="009C1881" w:rsidRDefault="00AD0173" w:rsidP="006C744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C0FB8EF" w14:textId="75925065" w:rsidR="00AD0173" w:rsidRPr="009C1881" w:rsidRDefault="00B75D99" w:rsidP="00A10518">
            <w:pPr>
              <w:spacing w:line="360" w:lineRule="auto"/>
              <w:jc w:val="both"/>
              <w:rPr>
                <w:sz w:val="26"/>
                <w:szCs w:val="26"/>
                <w:lang w:val="vi-VN"/>
              </w:rPr>
            </w:pPr>
            <w:r w:rsidRPr="009C1881">
              <w:rPr>
                <w:sz w:val="26"/>
                <w:szCs w:val="26"/>
                <w:lang w:val="vi-VN"/>
              </w:rPr>
              <w:t>Người dùng cần xóa đã đăng ký tài khoản trong hệ thống thư viện.</w:t>
            </w:r>
          </w:p>
        </w:tc>
      </w:tr>
      <w:tr w:rsidR="00AD0173" w:rsidRPr="004F30E7" w14:paraId="700D8235" w14:textId="77777777" w:rsidTr="00F307E0">
        <w:tc>
          <w:tcPr>
            <w:tcW w:w="2405" w:type="dxa"/>
            <w:vAlign w:val="center"/>
          </w:tcPr>
          <w:p w14:paraId="3EFD93EA" w14:textId="77777777" w:rsidR="00AD0173" w:rsidRPr="009C1881" w:rsidRDefault="00AD0173" w:rsidP="006C744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767A17C1" w14:textId="77777777" w:rsidR="00B75D99" w:rsidRPr="009C1881" w:rsidRDefault="00B75D99" w:rsidP="00A10518">
            <w:pPr>
              <w:spacing w:line="360" w:lineRule="auto"/>
              <w:jc w:val="both"/>
              <w:rPr>
                <w:sz w:val="26"/>
                <w:szCs w:val="26"/>
                <w:lang w:val="vi-VN"/>
              </w:rPr>
            </w:pPr>
            <w:r w:rsidRPr="009C1881">
              <w:rPr>
                <w:sz w:val="26"/>
                <w:szCs w:val="26"/>
                <w:lang w:val="vi-VN"/>
              </w:rPr>
              <w:t>Người dùng được xóa khỏi hệ thống thư viện.</w:t>
            </w:r>
          </w:p>
          <w:p w14:paraId="21205299" w14:textId="44EE46B7" w:rsidR="00AD0173" w:rsidRPr="009C1881" w:rsidRDefault="00B75D99" w:rsidP="00A10518">
            <w:pPr>
              <w:spacing w:line="360" w:lineRule="auto"/>
              <w:jc w:val="both"/>
              <w:rPr>
                <w:sz w:val="26"/>
                <w:szCs w:val="26"/>
                <w:lang w:val="vi-VN"/>
              </w:rPr>
            </w:pPr>
            <w:r w:rsidRPr="009C1881">
              <w:rPr>
                <w:sz w:val="26"/>
                <w:szCs w:val="26"/>
                <w:lang w:val="vi-VN"/>
              </w:rPr>
              <w:t>Tài khoản và thông tin liên quan của người dùng đã bị xóa khỏi hệ thống.</w:t>
            </w:r>
          </w:p>
        </w:tc>
      </w:tr>
      <w:tr w:rsidR="00AD0173" w:rsidRPr="009C1881" w14:paraId="41261E01" w14:textId="77777777" w:rsidTr="00F307E0">
        <w:tc>
          <w:tcPr>
            <w:tcW w:w="2405" w:type="dxa"/>
            <w:vMerge w:val="restart"/>
            <w:vAlign w:val="center"/>
          </w:tcPr>
          <w:p w14:paraId="51492829" w14:textId="77777777" w:rsidR="00AD0173" w:rsidRPr="009C1881" w:rsidRDefault="00AD0173" w:rsidP="006C744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7E967EF0"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E90B96B"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4F30E7" w14:paraId="35D09F39" w14:textId="77777777" w:rsidTr="00F307E0">
        <w:tc>
          <w:tcPr>
            <w:tcW w:w="2405" w:type="dxa"/>
            <w:vMerge/>
            <w:vAlign w:val="center"/>
          </w:tcPr>
          <w:p w14:paraId="6E59E800" w14:textId="77777777" w:rsidR="00AD0173" w:rsidRPr="009C1881" w:rsidRDefault="00AD0173" w:rsidP="006C744E">
            <w:pPr>
              <w:spacing w:line="360" w:lineRule="auto"/>
              <w:rPr>
                <w:sz w:val="26"/>
                <w:szCs w:val="26"/>
                <w:lang w:val="vi-VN"/>
              </w:rPr>
            </w:pPr>
          </w:p>
        </w:tc>
        <w:tc>
          <w:tcPr>
            <w:tcW w:w="3119" w:type="dxa"/>
            <w:vAlign w:val="center"/>
          </w:tcPr>
          <w:p w14:paraId="3BA07CC6" w14:textId="77777777" w:rsidR="00AD0173"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đăng nhập vào hệ thống quản lý thư viện.</w:t>
            </w:r>
          </w:p>
          <w:p w14:paraId="622616E2" w14:textId="77777777"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chức năng Quản lý người dùng.</w:t>
            </w:r>
          </w:p>
          <w:p w14:paraId="0A262776" w14:textId="2C1E07E3"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người dùng cần xóa</w:t>
            </w:r>
            <w:r w:rsidR="006C744E" w:rsidRPr="009C1881">
              <w:rPr>
                <w:sz w:val="26"/>
                <w:szCs w:val="26"/>
                <w:lang w:val="vi-VN"/>
              </w:rPr>
              <w:t xml:space="preserve"> và n</w:t>
            </w:r>
            <w:r w:rsidRPr="009C1881">
              <w:rPr>
                <w:sz w:val="26"/>
                <w:szCs w:val="26"/>
                <w:lang w:val="vi-VN"/>
              </w:rPr>
              <w:t>gười quản trị hệ thống xác nhận việc xóa người dùng.</w:t>
            </w:r>
          </w:p>
        </w:tc>
        <w:tc>
          <w:tcPr>
            <w:tcW w:w="3253" w:type="dxa"/>
            <w:vAlign w:val="center"/>
          </w:tcPr>
          <w:p w14:paraId="014EA52C" w14:textId="77777777" w:rsidR="00B75D99" w:rsidRPr="009C1881" w:rsidRDefault="00B75D99">
            <w:pPr>
              <w:pStyle w:val="ListParagraph"/>
              <w:numPr>
                <w:ilvl w:val="1"/>
                <w:numId w:val="23"/>
              </w:numPr>
              <w:spacing w:line="360" w:lineRule="auto"/>
              <w:jc w:val="both"/>
              <w:rPr>
                <w:sz w:val="26"/>
                <w:szCs w:val="26"/>
                <w:lang w:val="vi-VN"/>
              </w:rPr>
            </w:pPr>
            <w:r w:rsidRPr="009C1881">
              <w:rPr>
                <w:sz w:val="26"/>
                <w:szCs w:val="26"/>
                <w:lang w:val="vi-VN"/>
              </w:rPr>
              <w:t>Hệ thống hiển thị giao diện đăng nhập</w:t>
            </w:r>
          </w:p>
          <w:p w14:paraId="71EEBC3E" w14:textId="77777777" w:rsidR="00B75D99" w:rsidRPr="009C1881" w:rsidRDefault="00B75D99">
            <w:pPr>
              <w:pStyle w:val="ListParagraph"/>
              <w:numPr>
                <w:ilvl w:val="1"/>
                <w:numId w:val="24"/>
              </w:numPr>
              <w:spacing w:line="360" w:lineRule="auto"/>
              <w:jc w:val="both"/>
              <w:rPr>
                <w:sz w:val="26"/>
                <w:szCs w:val="26"/>
                <w:lang w:val="vi-VN"/>
              </w:rPr>
            </w:pPr>
            <w:r w:rsidRPr="009C1881">
              <w:rPr>
                <w:sz w:val="26"/>
                <w:szCs w:val="26"/>
                <w:lang w:val="vi-VN"/>
              </w:rPr>
              <w:t>Hiện thống hiển thị giao diện quản lý người dùng</w:t>
            </w:r>
          </w:p>
          <w:p w14:paraId="067E981E"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Hệ thống hiển thị danh sách các người dùng trong hệ thống thư viện.</w:t>
            </w:r>
          </w:p>
          <w:p w14:paraId="07722A80"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 xml:space="preserve">Hệ thống yêu cầu xác nhận việc xóa người dùng. </w:t>
            </w:r>
          </w:p>
          <w:p w14:paraId="60378EA7" w14:textId="77777777"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xóa tài khoản và thông tin liên quan của người dùng khỏi hệ thống.</w:t>
            </w:r>
          </w:p>
          <w:p w14:paraId="74C49D3A" w14:textId="4FED5DE2"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thông báo cho người quản trị hệ thống biết rằng người dùng đã được xóa khỏi hệ thống.</w:t>
            </w:r>
          </w:p>
        </w:tc>
      </w:tr>
      <w:tr w:rsidR="00AD0173" w:rsidRPr="004F30E7" w14:paraId="7A69498C" w14:textId="77777777" w:rsidTr="00F307E0">
        <w:tc>
          <w:tcPr>
            <w:tcW w:w="2405" w:type="dxa"/>
            <w:vAlign w:val="center"/>
          </w:tcPr>
          <w:p w14:paraId="1F792FF1" w14:textId="77777777" w:rsidR="00AD0173" w:rsidRPr="009C1881" w:rsidRDefault="00AD0173" w:rsidP="006C744E">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94DAB10" w14:textId="77777777" w:rsidR="006C744E" w:rsidRPr="009C1881" w:rsidRDefault="006C744E" w:rsidP="00A10518">
            <w:pPr>
              <w:spacing w:line="360" w:lineRule="auto"/>
              <w:jc w:val="both"/>
              <w:rPr>
                <w:sz w:val="26"/>
                <w:szCs w:val="26"/>
                <w:lang w:val="vi-VN"/>
              </w:rPr>
            </w:pPr>
            <w:r w:rsidRPr="009C1881">
              <w:rPr>
                <w:sz w:val="26"/>
                <w:szCs w:val="26"/>
                <w:lang w:val="vi-VN"/>
              </w:rPr>
              <w:t xml:space="preserve">Nếu người dùng chưa đăng ký tài khoản trong hệ thống thư viện, hệ thống sẽ thông báo lỗi và không cho phép xóa </w:t>
            </w:r>
            <w:r w:rsidRPr="009C1881">
              <w:rPr>
                <w:sz w:val="26"/>
                <w:szCs w:val="26"/>
                <w:lang w:val="vi-VN"/>
              </w:rPr>
              <w:lastRenderedPageBreak/>
              <w:t>người dùng.</w:t>
            </w:r>
          </w:p>
          <w:p w14:paraId="0730E90D" w14:textId="43A86DF0" w:rsidR="00AD0173" w:rsidRPr="009C1881" w:rsidRDefault="006C744E" w:rsidP="00A10518">
            <w:pPr>
              <w:spacing w:line="360" w:lineRule="auto"/>
              <w:jc w:val="both"/>
              <w:rPr>
                <w:sz w:val="26"/>
                <w:szCs w:val="26"/>
                <w:lang w:val="vi-VN"/>
              </w:rPr>
            </w:pPr>
            <w:r w:rsidRPr="009C1881">
              <w:rPr>
                <w:sz w:val="26"/>
                <w:szCs w:val="26"/>
                <w:lang w:val="vi-VN"/>
              </w:rPr>
              <w:t>Nếu người quản trị hệ thống không có quyền truy cập vào chức năng Xóa người dùng, hệ thống sẽ thông báo lỗi và không cho phép thực hiện chức năng này.</w:t>
            </w:r>
          </w:p>
        </w:tc>
      </w:tr>
    </w:tbl>
    <w:p w14:paraId="3D966F06" w14:textId="2F8E63F5" w:rsidR="00181AD9" w:rsidRPr="009C1881" w:rsidRDefault="00AD0173" w:rsidP="006C744E">
      <w:pPr>
        <w:pStyle w:val="bng"/>
        <w:ind w:firstLine="0"/>
        <w:rPr>
          <w:lang w:val="vi-VN"/>
        </w:rPr>
      </w:pPr>
      <w:bookmarkStart w:id="109" w:name="_Toc135253612"/>
      <w:r w:rsidRPr="009C1881">
        <w:rPr>
          <w:lang w:val="vi-VN"/>
        </w:rPr>
        <w:lastRenderedPageBreak/>
        <w:t>Bảng 3.3.</w:t>
      </w:r>
      <w:r w:rsidR="006C744E" w:rsidRPr="009C1881">
        <w:rPr>
          <w:lang w:val="vi-VN"/>
        </w:rPr>
        <w:t>6</w:t>
      </w:r>
      <w:r w:rsidRPr="009C1881">
        <w:rPr>
          <w:lang w:val="vi-VN"/>
        </w:rPr>
        <w:t xml:space="preserve">: Use case </w:t>
      </w:r>
      <w:r w:rsidR="006C744E" w:rsidRPr="009C1881">
        <w:rPr>
          <w:lang w:val="vi-VN"/>
        </w:rPr>
        <w:t>Xóa</w:t>
      </w:r>
      <w:r w:rsidRPr="009C1881">
        <w:rPr>
          <w:lang w:val="vi-VN"/>
        </w:rPr>
        <w:t xml:space="preserve"> người dùng</w:t>
      </w:r>
      <w:bookmarkEnd w:id="109"/>
    </w:p>
    <w:p w14:paraId="7B23E5A7" w14:textId="2730634D" w:rsidR="0047402A" w:rsidRPr="009C1881" w:rsidRDefault="0047402A" w:rsidP="0047402A">
      <w:pPr>
        <w:pStyle w:val="Tiumccp2"/>
        <w:ind w:firstLine="0"/>
        <w:rPr>
          <w:lang w:val="vi-VN"/>
        </w:rPr>
      </w:pPr>
      <w:bookmarkStart w:id="110" w:name="_Toc135253445"/>
      <w:r w:rsidRPr="009C1881">
        <w:rPr>
          <w:lang w:val="vi-VN"/>
        </w:rPr>
        <w:t xml:space="preserve">3.3.7 Use case </w:t>
      </w:r>
      <w:r w:rsidR="005E35F0" w:rsidRPr="009C1881">
        <w:rPr>
          <w:lang w:val="vi-VN"/>
        </w:rPr>
        <w:t>S</w:t>
      </w:r>
      <w:r w:rsidRPr="009C1881">
        <w:rPr>
          <w:lang w:val="vi-VN"/>
        </w:rPr>
        <w:t>ao lưu phục hồi dữ liệu</w:t>
      </w:r>
      <w:bookmarkEnd w:id="110"/>
    </w:p>
    <w:p w14:paraId="6FEFD101" w14:textId="77777777" w:rsidR="00AD0173" w:rsidRPr="009C1881" w:rsidRDefault="00AD0173" w:rsidP="00AD0173">
      <w:pPr>
        <w:pStyle w:val="Nidungvnbn"/>
        <w:ind w:firstLine="0"/>
        <w:rPr>
          <w:b/>
          <w:bCs/>
          <w:lang w:val="vi-VN"/>
        </w:rPr>
      </w:pPr>
      <w:r w:rsidRPr="009C1881">
        <w:rPr>
          <w:b/>
          <w:bCs/>
          <w:lang w:val="vi-VN"/>
        </w:rPr>
        <w:t>Đầu vào:</w:t>
      </w:r>
    </w:p>
    <w:p w14:paraId="29E49CCE" w14:textId="21A053F4" w:rsidR="00A10518" w:rsidRPr="009C1881" w:rsidRDefault="00A10518" w:rsidP="00A10518">
      <w:pPr>
        <w:pStyle w:val="Nidungvnbn"/>
        <w:rPr>
          <w:lang w:val="vi-VN"/>
        </w:rPr>
      </w:pPr>
      <w:r w:rsidRPr="009C1881">
        <w:rPr>
          <w:lang w:val="vi-VN"/>
        </w:rPr>
        <w:t>Yêu cầu sao lưu hoặc phục hồi dữ liệu từ người quản trị hệ thống.</w:t>
      </w:r>
    </w:p>
    <w:p w14:paraId="5E3215E3" w14:textId="42604D4C" w:rsidR="00AD0173" w:rsidRPr="009C1881" w:rsidRDefault="00A10518" w:rsidP="00A10518">
      <w:pPr>
        <w:pStyle w:val="Nidungvnbn"/>
        <w:rPr>
          <w:lang w:val="vi-VN"/>
        </w:rPr>
      </w:pPr>
      <w:r w:rsidRPr="009C1881">
        <w:rPr>
          <w:lang w:val="vi-VN"/>
        </w:rPr>
        <w:t>Địa chỉ lưu trữ để sao lưu hoặc phục hồi dữ liệu.</w:t>
      </w:r>
    </w:p>
    <w:p w14:paraId="427E8F7D" w14:textId="2D33ED50" w:rsidR="00AD0173" w:rsidRPr="009C1881" w:rsidRDefault="00AD0173" w:rsidP="00A10518">
      <w:pPr>
        <w:pStyle w:val="Nidungvnbn"/>
        <w:ind w:firstLine="0"/>
        <w:rPr>
          <w:b/>
          <w:bCs/>
          <w:lang w:val="vi-VN"/>
        </w:rPr>
      </w:pPr>
      <w:r w:rsidRPr="009C1881">
        <w:rPr>
          <w:b/>
          <w:bCs/>
          <w:lang w:val="vi-VN"/>
        </w:rPr>
        <w:t>Quá trình thực hiện:</w:t>
      </w:r>
    </w:p>
    <w:p w14:paraId="2DAEEDD7" w14:textId="77777777" w:rsidR="00A10518" w:rsidRPr="009C1881" w:rsidRDefault="00A10518">
      <w:pPr>
        <w:pStyle w:val="Nidungvnbn"/>
        <w:numPr>
          <w:ilvl w:val="0"/>
          <w:numId w:val="28"/>
        </w:numPr>
        <w:rPr>
          <w:lang w:val="vi-VN"/>
        </w:rPr>
      </w:pPr>
      <w:r w:rsidRPr="009C1881">
        <w:rPr>
          <w:lang w:val="vi-VN"/>
        </w:rPr>
        <w:t>Người quản trị hệ thống yêu cầu sao lưu hoặc phục hồi dữ liệu thông qua giao diện của chức năng.</w:t>
      </w:r>
    </w:p>
    <w:p w14:paraId="2AE72DA5" w14:textId="77777777" w:rsidR="00A10518" w:rsidRPr="009C1881" w:rsidRDefault="00A10518">
      <w:pPr>
        <w:pStyle w:val="Nidungvnbn"/>
        <w:numPr>
          <w:ilvl w:val="0"/>
          <w:numId w:val="28"/>
        </w:numPr>
        <w:rPr>
          <w:lang w:val="vi-VN"/>
        </w:rPr>
      </w:pPr>
      <w:r w:rsidRPr="009C1881">
        <w:rPr>
          <w:lang w:val="vi-VN"/>
        </w:rPr>
        <w:t>Hệ thống hiển thị các tùy chọn để sao lưu hoặc phục hồi dữ liệu và yêu cầu người quản trị chọn địa chỉ lưu trữ để thực hiện tác vụ.</w:t>
      </w:r>
    </w:p>
    <w:p w14:paraId="01CED2EF" w14:textId="77777777" w:rsidR="00A10518" w:rsidRPr="009C1881" w:rsidRDefault="00A10518">
      <w:pPr>
        <w:pStyle w:val="Nidungvnbn"/>
        <w:numPr>
          <w:ilvl w:val="0"/>
          <w:numId w:val="28"/>
        </w:numPr>
        <w:rPr>
          <w:lang w:val="vi-VN"/>
        </w:rPr>
      </w:pPr>
      <w:r w:rsidRPr="009C1881">
        <w:rPr>
          <w:lang w:val="vi-VN"/>
        </w:rPr>
        <w:t>Nếu người quản trị chọn sao lưu dữ liệu, hệ thống sẽ bắt đầu quá trình sao lưu dữ liệu quan trọng vào địa chỉ lưu trữ được chỉ định. Sau khi sao lưu hoàn tất, hệ thống thông báo cho người quản trị rằng dữ liệu đã được sao lưu thành công.</w:t>
      </w:r>
    </w:p>
    <w:p w14:paraId="0C538914" w14:textId="767ED2F1" w:rsidR="00AD0173" w:rsidRPr="009C1881" w:rsidRDefault="00A10518">
      <w:pPr>
        <w:pStyle w:val="Nidungvnbn"/>
        <w:numPr>
          <w:ilvl w:val="0"/>
          <w:numId w:val="28"/>
        </w:numPr>
        <w:rPr>
          <w:lang w:val="vi-VN"/>
        </w:rPr>
      </w:pPr>
      <w:r w:rsidRPr="009C1881">
        <w:rPr>
          <w:lang w:val="vi-VN"/>
        </w:rPr>
        <w:t>Nếu người quản trị chọn phục hồi dữ liệu, hệ thống sẽ yêu cầu người quản trị chọn tệp dữ liệu cần phục hồi từ địa chỉ lưu trữ được chỉ định. Sau đó, hệ thống bắt đầu quá trình phục hồi dữ liệu. Khi quá trình hoàn tất, hệ thống thông báo cho người quản trị rằng dữ liệu đã được phục hồi thành công.</w:t>
      </w:r>
    </w:p>
    <w:p w14:paraId="7BBE6F7F" w14:textId="77777777" w:rsidR="00AD0173" w:rsidRPr="009C1881" w:rsidRDefault="00AD0173" w:rsidP="00A10518">
      <w:pPr>
        <w:pStyle w:val="Nidungvnbn"/>
        <w:ind w:firstLine="0"/>
        <w:rPr>
          <w:b/>
          <w:bCs/>
          <w:lang w:val="vi-VN"/>
        </w:rPr>
      </w:pPr>
      <w:r w:rsidRPr="009C1881">
        <w:rPr>
          <w:b/>
          <w:bCs/>
          <w:lang w:val="vi-VN"/>
        </w:rPr>
        <w:t>Đầu ra:</w:t>
      </w:r>
    </w:p>
    <w:p w14:paraId="2ADE2A39" w14:textId="77777777" w:rsidR="00A10518" w:rsidRPr="009C1881" w:rsidRDefault="00A10518" w:rsidP="00A10518">
      <w:pPr>
        <w:pStyle w:val="Nidungvnbn"/>
        <w:rPr>
          <w:lang w:val="vi-VN"/>
        </w:rPr>
      </w:pPr>
      <w:r w:rsidRPr="009C1881">
        <w:rPr>
          <w:lang w:val="vi-VN"/>
        </w:rPr>
        <w:t>Dữ liệu đã được sao lưu hoặc phục hồi thành công.</w:t>
      </w:r>
    </w:p>
    <w:p w14:paraId="53C853EC" w14:textId="28069B15" w:rsidR="00AD0173" w:rsidRPr="009C1881" w:rsidRDefault="00A10518" w:rsidP="00A10518">
      <w:pPr>
        <w:pStyle w:val="Nidungvnbn"/>
        <w:rPr>
          <w:lang w:val="vi-VN"/>
        </w:rPr>
      </w:pPr>
      <w:r w:rsidRPr="009C1881">
        <w:rPr>
          <w:lang w:val="vi-VN"/>
        </w:rPr>
        <w:t>Thông báo cho người quản trị hệ thống rằng tác vụ đã hoàn tất.</w:t>
      </w:r>
    </w:p>
    <w:tbl>
      <w:tblPr>
        <w:tblStyle w:val="TableGrid"/>
        <w:tblW w:w="0" w:type="auto"/>
        <w:tblLook w:val="04A0" w:firstRow="1" w:lastRow="0" w:firstColumn="1" w:lastColumn="0" w:noHBand="0" w:noVBand="1"/>
      </w:tblPr>
      <w:tblGrid>
        <w:gridCol w:w="2405"/>
        <w:gridCol w:w="3119"/>
        <w:gridCol w:w="3253"/>
      </w:tblGrid>
      <w:tr w:rsidR="00AD0173" w:rsidRPr="009C1881" w14:paraId="16A4F83A" w14:textId="77777777" w:rsidTr="00F307E0">
        <w:tc>
          <w:tcPr>
            <w:tcW w:w="2405" w:type="dxa"/>
            <w:vAlign w:val="center"/>
          </w:tcPr>
          <w:p w14:paraId="47485715"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3D418C02" w14:textId="42616386" w:rsidR="00AD0173" w:rsidRPr="009C1881" w:rsidRDefault="00AD0173" w:rsidP="00A10518">
            <w:pPr>
              <w:spacing w:line="360" w:lineRule="auto"/>
              <w:jc w:val="both"/>
              <w:rPr>
                <w:sz w:val="26"/>
                <w:szCs w:val="26"/>
                <w:lang w:val="vi-VN"/>
              </w:rPr>
            </w:pPr>
            <w:r w:rsidRPr="009C1881">
              <w:rPr>
                <w:sz w:val="26"/>
                <w:szCs w:val="26"/>
                <w:lang w:val="vi-VN"/>
              </w:rPr>
              <w:t>UC</w:t>
            </w:r>
            <w:r w:rsidR="00A10518" w:rsidRPr="009C1881">
              <w:rPr>
                <w:sz w:val="26"/>
                <w:szCs w:val="26"/>
                <w:lang w:val="vi-VN"/>
              </w:rPr>
              <w:t>07</w:t>
            </w:r>
          </w:p>
        </w:tc>
      </w:tr>
      <w:tr w:rsidR="00AD0173" w:rsidRPr="004F30E7" w14:paraId="53C75473" w14:textId="77777777" w:rsidTr="00F307E0">
        <w:tc>
          <w:tcPr>
            <w:tcW w:w="2405" w:type="dxa"/>
            <w:vAlign w:val="center"/>
          </w:tcPr>
          <w:p w14:paraId="51D39832"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D8288CF" w14:textId="769E03DD" w:rsidR="00AD0173" w:rsidRPr="009C1881" w:rsidRDefault="000E5D1C" w:rsidP="00A10518">
            <w:pPr>
              <w:spacing w:line="360" w:lineRule="auto"/>
              <w:jc w:val="both"/>
              <w:rPr>
                <w:sz w:val="26"/>
                <w:szCs w:val="26"/>
                <w:lang w:val="vi-VN"/>
              </w:rPr>
            </w:pPr>
            <w:r w:rsidRPr="009C1881">
              <w:rPr>
                <w:sz w:val="26"/>
                <w:szCs w:val="26"/>
                <w:lang w:val="vi-VN"/>
              </w:rPr>
              <w:t>Sao lưu phục hồi dữ liệu</w:t>
            </w:r>
          </w:p>
        </w:tc>
      </w:tr>
      <w:tr w:rsidR="00AD0173" w:rsidRPr="004F30E7" w14:paraId="7C2B8316" w14:textId="77777777" w:rsidTr="00F307E0">
        <w:tc>
          <w:tcPr>
            <w:tcW w:w="2405" w:type="dxa"/>
            <w:vAlign w:val="center"/>
          </w:tcPr>
          <w:p w14:paraId="20FFA528"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0A6FC028" w14:textId="374ADD27" w:rsidR="00AD0173" w:rsidRPr="009C1881" w:rsidRDefault="000E5D1C" w:rsidP="00A10518">
            <w:pPr>
              <w:spacing w:line="360" w:lineRule="auto"/>
              <w:jc w:val="both"/>
              <w:rPr>
                <w:sz w:val="26"/>
                <w:szCs w:val="26"/>
                <w:lang w:val="vi-VN"/>
              </w:rPr>
            </w:pPr>
            <w:r w:rsidRPr="009C1881">
              <w:rPr>
                <w:sz w:val="26"/>
                <w:szCs w:val="26"/>
                <w:lang w:val="vi-VN"/>
              </w:rPr>
              <w:t xml:space="preserve">Quản trị viên sử dụng chức năng sao lưu phục hồi để đảm bảo dữ liệu của hệ thống thư viện được lưu trữ an toàn và </w:t>
            </w:r>
            <w:r w:rsidRPr="009C1881">
              <w:rPr>
                <w:sz w:val="26"/>
                <w:szCs w:val="26"/>
                <w:lang w:val="vi-VN"/>
              </w:rPr>
              <w:lastRenderedPageBreak/>
              <w:t>có thể phục hồi khi cần thiết.</w:t>
            </w:r>
          </w:p>
        </w:tc>
      </w:tr>
      <w:tr w:rsidR="00AD0173" w:rsidRPr="004F30E7" w14:paraId="33BB339D" w14:textId="77777777" w:rsidTr="00F307E0">
        <w:tc>
          <w:tcPr>
            <w:tcW w:w="2405" w:type="dxa"/>
            <w:vAlign w:val="center"/>
          </w:tcPr>
          <w:p w14:paraId="2C50EAEA" w14:textId="77777777" w:rsidR="00AD0173" w:rsidRPr="009C1881" w:rsidRDefault="00AD0173" w:rsidP="00F307E0">
            <w:pPr>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3750D9AB" w14:textId="1DED45F6" w:rsidR="00AD0173" w:rsidRPr="009C1881" w:rsidRDefault="000E5D1C" w:rsidP="00A10518">
            <w:pPr>
              <w:spacing w:line="360" w:lineRule="auto"/>
              <w:jc w:val="both"/>
              <w:rPr>
                <w:sz w:val="26"/>
                <w:szCs w:val="26"/>
                <w:lang w:val="vi-VN"/>
              </w:rPr>
            </w:pPr>
            <w:r w:rsidRPr="009C1881">
              <w:rPr>
                <w:sz w:val="26"/>
                <w:szCs w:val="26"/>
                <w:lang w:val="vi-VN"/>
              </w:rPr>
              <w:t>Người quản trị viên của hệ thống cần sao lưu dữ liệu hoặc phục hồi lại dữ liệu đã sao lưu trên hệ thống.</w:t>
            </w:r>
          </w:p>
        </w:tc>
      </w:tr>
      <w:tr w:rsidR="00AD0173" w:rsidRPr="004F30E7" w14:paraId="17799C66" w14:textId="77777777" w:rsidTr="00F307E0">
        <w:tc>
          <w:tcPr>
            <w:tcW w:w="2405" w:type="dxa"/>
            <w:vAlign w:val="center"/>
          </w:tcPr>
          <w:p w14:paraId="2FB7D43F"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3A562FEE" w14:textId="2BB548B3" w:rsidR="00AD0173" w:rsidRPr="009C1881" w:rsidRDefault="000E5D1C" w:rsidP="00A10518">
            <w:pPr>
              <w:spacing w:line="360" w:lineRule="auto"/>
              <w:jc w:val="both"/>
              <w:rPr>
                <w:sz w:val="26"/>
                <w:szCs w:val="26"/>
                <w:lang w:val="vi-VN"/>
              </w:rPr>
            </w:pPr>
            <w:r w:rsidRPr="009C1881">
              <w:rPr>
                <w:sz w:val="26"/>
                <w:szCs w:val="26"/>
                <w:lang w:val="vi-VN"/>
              </w:rPr>
              <w:t>Chức năng sao lưu phục hồi giúp kỹ thuật viên sao lưu dữ liệu của hệ thống thư viện vào một nơi an toàn, nhằm đảm bảo sự phục hồi dữ liệu khi có sự cố xảy ra trên hệ thống.</w:t>
            </w:r>
          </w:p>
        </w:tc>
      </w:tr>
      <w:tr w:rsidR="00AD0173" w:rsidRPr="004F30E7" w14:paraId="7A7DA5E4" w14:textId="77777777" w:rsidTr="00F307E0">
        <w:tc>
          <w:tcPr>
            <w:tcW w:w="2405" w:type="dxa"/>
            <w:vAlign w:val="center"/>
          </w:tcPr>
          <w:p w14:paraId="2F71ADDA"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372751E6" w14:textId="259C4B31" w:rsidR="00AD0173" w:rsidRPr="009C1881" w:rsidRDefault="00A10518" w:rsidP="00A10518">
            <w:pPr>
              <w:spacing w:line="360" w:lineRule="auto"/>
              <w:jc w:val="both"/>
              <w:rPr>
                <w:sz w:val="26"/>
                <w:szCs w:val="26"/>
                <w:lang w:val="vi-VN"/>
              </w:rPr>
            </w:pPr>
            <w:r w:rsidRPr="009C1881">
              <w:rPr>
                <w:sz w:val="26"/>
                <w:szCs w:val="26"/>
                <w:lang w:val="vi-VN"/>
              </w:rPr>
              <w:t>Người quản trị hệ thống</w:t>
            </w:r>
          </w:p>
        </w:tc>
      </w:tr>
      <w:tr w:rsidR="00AD0173" w:rsidRPr="004F30E7" w14:paraId="6A284923" w14:textId="77777777" w:rsidTr="00F307E0">
        <w:tc>
          <w:tcPr>
            <w:tcW w:w="2405" w:type="dxa"/>
            <w:vAlign w:val="center"/>
          </w:tcPr>
          <w:p w14:paraId="415204A7"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02895902" w14:textId="6490E489" w:rsidR="00AD0173" w:rsidRPr="009C1881" w:rsidRDefault="000E5D1C" w:rsidP="000E5D1C">
            <w:pPr>
              <w:spacing w:line="360" w:lineRule="auto"/>
              <w:jc w:val="both"/>
              <w:rPr>
                <w:sz w:val="26"/>
                <w:szCs w:val="26"/>
                <w:lang w:val="vi-VN"/>
              </w:rPr>
            </w:pPr>
            <w:r w:rsidRPr="009C1881">
              <w:rPr>
                <w:sz w:val="26"/>
                <w:szCs w:val="26"/>
                <w:lang w:val="vi-VN"/>
              </w:rPr>
              <w:t>Hệ thống thư viện đã được cài đặt và hoạt động bình thường.</w:t>
            </w:r>
          </w:p>
        </w:tc>
      </w:tr>
      <w:tr w:rsidR="00AD0173" w:rsidRPr="004F30E7" w14:paraId="05D78D45" w14:textId="77777777" w:rsidTr="00F307E0">
        <w:tc>
          <w:tcPr>
            <w:tcW w:w="2405" w:type="dxa"/>
            <w:vAlign w:val="center"/>
          </w:tcPr>
          <w:p w14:paraId="268AB263"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31EA554F" w14:textId="66F917E5" w:rsidR="00AD0173" w:rsidRPr="009C1881" w:rsidRDefault="000E5D1C" w:rsidP="000E5D1C">
            <w:pPr>
              <w:spacing w:line="360" w:lineRule="auto"/>
              <w:jc w:val="both"/>
              <w:rPr>
                <w:sz w:val="26"/>
                <w:szCs w:val="26"/>
                <w:lang w:val="vi-VN"/>
              </w:rPr>
            </w:pPr>
            <w:r w:rsidRPr="009C1881">
              <w:rPr>
                <w:sz w:val="26"/>
                <w:szCs w:val="26"/>
                <w:lang w:val="vi-VN"/>
              </w:rPr>
              <w:t>Dữ liệu của hệ thống thư viện được sao lưu an toàn.</w:t>
            </w:r>
          </w:p>
        </w:tc>
      </w:tr>
      <w:tr w:rsidR="00AD0173" w:rsidRPr="009C1881" w14:paraId="0D50B255" w14:textId="77777777" w:rsidTr="00F307E0">
        <w:tc>
          <w:tcPr>
            <w:tcW w:w="2405" w:type="dxa"/>
            <w:vMerge w:val="restart"/>
            <w:vAlign w:val="center"/>
          </w:tcPr>
          <w:p w14:paraId="3953542D"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4CD12075"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DD707BE"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4F30E7" w14:paraId="5FB491BC" w14:textId="77777777" w:rsidTr="00F307E0">
        <w:tc>
          <w:tcPr>
            <w:tcW w:w="2405" w:type="dxa"/>
            <w:vMerge/>
            <w:vAlign w:val="center"/>
          </w:tcPr>
          <w:p w14:paraId="6BD62418" w14:textId="77777777" w:rsidR="00AD0173" w:rsidRPr="009C1881" w:rsidRDefault="00AD0173" w:rsidP="00F307E0">
            <w:pPr>
              <w:rPr>
                <w:sz w:val="26"/>
                <w:szCs w:val="26"/>
                <w:lang w:val="vi-VN"/>
              </w:rPr>
            </w:pPr>
          </w:p>
        </w:tc>
        <w:tc>
          <w:tcPr>
            <w:tcW w:w="3119" w:type="dxa"/>
            <w:vAlign w:val="center"/>
          </w:tcPr>
          <w:p w14:paraId="5154D260" w14:textId="77777777"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chọn chức năng sao lưu hoặc phục hồi dữ liệu.</w:t>
            </w:r>
          </w:p>
          <w:p w14:paraId="1DB7745A" w14:textId="3D39112D"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xác nhận yêu cầu.</w:t>
            </w:r>
          </w:p>
          <w:p w14:paraId="113395EC" w14:textId="4EF61B4F" w:rsidR="00AD0173" w:rsidRPr="009C1881" w:rsidRDefault="00AD0173" w:rsidP="00A10518">
            <w:pPr>
              <w:spacing w:line="360" w:lineRule="auto"/>
              <w:jc w:val="both"/>
              <w:rPr>
                <w:sz w:val="26"/>
                <w:szCs w:val="26"/>
                <w:lang w:val="vi-VN"/>
              </w:rPr>
            </w:pPr>
          </w:p>
        </w:tc>
        <w:tc>
          <w:tcPr>
            <w:tcW w:w="3253" w:type="dxa"/>
            <w:vAlign w:val="center"/>
          </w:tcPr>
          <w:p w14:paraId="0D98BCDE" w14:textId="77777777" w:rsidR="00BC6F25" w:rsidRPr="009C1881" w:rsidRDefault="00A10518">
            <w:pPr>
              <w:pStyle w:val="ListParagraph"/>
              <w:numPr>
                <w:ilvl w:val="1"/>
                <w:numId w:val="30"/>
              </w:numPr>
              <w:spacing w:line="360" w:lineRule="auto"/>
              <w:jc w:val="both"/>
              <w:rPr>
                <w:sz w:val="26"/>
                <w:szCs w:val="26"/>
                <w:lang w:val="vi-VN"/>
              </w:rPr>
            </w:pPr>
            <w:r w:rsidRPr="009C1881">
              <w:rPr>
                <w:sz w:val="26"/>
                <w:szCs w:val="26"/>
                <w:lang w:val="vi-VN"/>
              </w:rPr>
              <w:t>Hệ thống yêu cầu người quản trị hệ thống xác nhận việc sao lưu hoặc phục hồi dữ liệu.</w:t>
            </w:r>
          </w:p>
          <w:p w14:paraId="5E0DD8EE" w14:textId="528272E0" w:rsidR="00A10518" w:rsidRPr="009C1881" w:rsidRDefault="00A10518">
            <w:pPr>
              <w:pStyle w:val="ListParagraph"/>
              <w:numPr>
                <w:ilvl w:val="1"/>
                <w:numId w:val="29"/>
              </w:numPr>
              <w:spacing w:line="360" w:lineRule="auto"/>
              <w:jc w:val="both"/>
              <w:rPr>
                <w:sz w:val="26"/>
                <w:szCs w:val="26"/>
                <w:lang w:val="vi-VN"/>
              </w:rPr>
            </w:pPr>
            <w:r w:rsidRPr="009C1881">
              <w:rPr>
                <w:sz w:val="26"/>
                <w:szCs w:val="26"/>
                <w:lang w:val="vi-VN"/>
              </w:rPr>
              <w:t>Hệ thống bắt đầu quá trình sao lưu hoặc phục hồi dữ liệu.</w:t>
            </w:r>
          </w:p>
          <w:p w14:paraId="4F84F1AD" w14:textId="77777777" w:rsidR="00BC6F25"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sao lưu hoặc phục hồi dữ liệu được hiển thị trên giao diện và thông báo cho người quản trị hệ thống.</w:t>
            </w:r>
          </w:p>
          <w:p w14:paraId="030B331D" w14:textId="150F2C6C" w:rsidR="00AD0173"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hoàn tất và thông báo kết quả cho người quản trị hệ thống.</w:t>
            </w:r>
          </w:p>
        </w:tc>
      </w:tr>
      <w:tr w:rsidR="00AD0173" w:rsidRPr="004F30E7" w14:paraId="62689782" w14:textId="77777777" w:rsidTr="00F307E0">
        <w:tc>
          <w:tcPr>
            <w:tcW w:w="2405" w:type="dxa"/>
            <w:vAlign w:val="center"/>
          </w:tcPr>
          <w:p w14:paraId="2D47CDF7"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36B54018" w14:textId="45B4FEC1" w:rsidR="00AD0173" w:rsidRPr="009C1881" w:rsidRDefault="00BC6F25" w:rsidP="00A10518">
            <w:pPr>
              <w:spacing w:line="360" w:lineRule="auto"/>
              <w:jc w:val="both"/>
              <w:rPr>
                <w:sz w:val="26"/>
                <w:szCs w:val="26"/>
                <w:lang w:val="vi-VN"/>
              </w:rPr>
            </w:pPr>
            <w:r w:rsidRPr="009C1881">
              <w:rPr>
                <w:sz w:val="26"/>
                <w:szCs w:val="26"/>
                <w:lang w:val="vi-VN"/>
              </w:rPr>
              <w:t xml:space="preserve">Trong quá trình sao lưu hoặc phục hồi dữ liệu có lỗi xảy </w:t>
            </w:r>
            <w:r w:rsidRPr="009C1881">
              <w:rPr>
                <w:sz w:val="26"/>
                <w:szCs w:val="26"/>
                <w:lang w:val="vi-VN"/>
              </w:rPr>
              <w:lastRenderedPageBreak/>
              <w:t>ra, hệ thống sẽ thông báo lỗi và hướng dẫn người quản trị hệ thống khắc phục lỗi.</w:t>
            </w:r>
          </w:p>
        </w:tc>
      </w:tr>
    </w:tbl>
    <w:p w14:paraId="065E42B0" w14:textId="05194A6A" w:rsidR="001159A3" w:rsidRPr="009C1881" w:rsidRDefault="00AD0173" w:rsidP="00BC6F25">
      <w:pPr>
        <w:pStyle w:val="bng"/>
        <w:ind w:firstLine="0"/>
        <w:rPr>
          <w:lang w:val="vi-VN"/>
        </w:rPr>
      </w:pPr>
      <w:bookmarkStart w:id="111" w:name="_Toc135253613"/>
      <w:r w:rsidRPr="009C1881">
        <w:rPr>
          <w:lang w:val="vi-VN"/>
        </w:rPr>
        <w:lastRenderedPageBreak/>
        <w:t>Bảng 3.3.</w:t>
      </w:r>
      <w:r w:rsidR="00BC6F25" w:rsidRPr="009C1881">
        <w:rPr>
          <w:lang w:val="vi-VN"/>
        </w:rPr>
        <w:t>7</w:t>
      </w:r>
      <w:r w:rsidRPr="009C1881">
        <w:rPr>
          <w:lang w:val="vi-VN"/>
        </w:rPr>
        <w:t xml:space="preserve">: Use case </w:t>
      </w:r>
      <w:r w:rsidR="00BC6F25" w:rsidRPr="009C1881">
        <w:rPr>
          <w:lang w:val="vi-VN"/>
        </w:rPr>
        <w:t>Sao lưu và phục hồi dữ liệu</w:t>
      </w:r>
      <w:bookmarkEnd w:id="111"/>
    </w:p>
    <w:p w14:paraId="3FBEB496" w14:textId="6E6DA7F1" w:rsidR="0047402A" w:rsidRPr="009C1881" w:rsidRDefault="0047402A" w:rsidP="0047402A">
      <w:pPr>
        <w:pStyle w:val="Tiumccp2"/>
        <w:ind w:firstLine="0"/>
        <w:rPr>
          <w:lang w:val="vi-VN"/>
        </w:rPr>
      </w:pPr>
      <w:bookmarkStart w:id="112" w:name="_Toc135253446"/>
      <w:r w:rsidRPr="009C1881">
        <w:rPr>
          <w:lang w:val="vi-VN"/>
        </w:rPr>
        <w:t xml:space="preserve">3.3.8 Use case </w:t>
      </w:r>
      <w:r w:rsidR="005E35F0" w:rsidRPr="009C1881">
        <w:rPr>
          <w:lang w:val="vi-VN"/>
        </w:rPr>
        <w:t>P</w:t>
      </w:r>
      <w:r w:rsidRPr="009C1881">
        <w:rPr>
          <w:lang w:val="vi-VN"/>
        </w:rPr>
        <w:t xml:space="preserve">hân quyền cho người </w:t>
      </w:r>
      <w:r w:rsidR="00BC6F25" w:rsidRPr="009C1881">
        <w:rPr>
          <w:lang w:val="vi-VN"/>
        </w:rPr>
        <w:t>dùng</w:t>
      </w:r>
      <w:bookmarkEnd w:id="112"/>
    </w:p>
    <w:p w14:paraId="6841FF9F" w14:textId="77777777" w:rsidR="00AD0173" w:rsidRPr="009C1881" w:rsidRDefault="00AD0173" w:rsidP="00AD0173">
      <w:pPr>
        <w:pStyle w:val="Nidungvnbn"/>
        <w:ind w:firstLine="0"/>
        <w:rPr>
          <w:b/>
          <w:bCs/>
          <w:lang w:val="vi-VN"/>
        </w:rPr>
      </w:pPr>
      <w:r w:rsidRPr="009C1881">
        <w:rPr>
          <w:b/>
          <w:bCs/>
          <w:lang w:val="vi-VN"/>
        </w:rPr>
        <w:t>Đầu vào:</w:t>
      </w:r>
    </w:p>
    <w:p w14:paraId="46F85732" w14:textId="3662C5D0" w:rsidR="00AD0173" w:rsidRPr="009C1881" w:rsidRDefault="003E281B" w:rsidP="003E281B">
      <w:pPr>
        <w:pStyle w:val="Nidungvnbn"/>
        <w:rPr>
          <w:lang w:val="vi-VN"/>
        </w:rPr>
      </w:pPr>
      <w:r w:rsidRPr="009C1881">
        <w:rPr>
          <w:lang w:val="vi-VN"/>
        </w:rPr>
        <w:t>Tài khoản người quản trị hệ thống, danh sách người dùng trong hệ thống và các quyền truy cập tương ứng cho từng người dùng.</w:t>
      </w:r>
    </w:p>
    <w:p w14:paraId="4035EA3D" w14:textId="77777777" w:rsidR="00AD0173" w:rsidRPr="009C1881" w:rsidRDefault="00AD0173" w:rsidP="00AD0173">
      <w:pPr>
        <w:pStyle w:val="Nidungvnbn"/>
        <w:ind w:firstLine="0"/>
        <w:rPr>
          <w:b/>
          <w:bCs/>
          <w:lang w:val="vi-VN"/>
        </w:rPr>
      </w:pPr>
      <w:r w:rsidRPr="009C1881">
        <w:rPr>
          <w:b/>
          <w:bCs/>
          <w:lang w:val="vi-VN"/>
        </w:rPr>
        <w:t>Quá trình thực hiện:</w:t>
      </w:r>
    </w:p>
    <w:p w14:paraId="6F67EE2A" w14:textId="72593358" w:rsidR="00AD0173" w:rsidRPr="009C1881" w:rsidRDefault="003E281B" w:rsidP="003E281B">
      <w:pPr>
        <w:pStyle w:val="Nidungvnbn"/>
        <w:rPr>
          <w:lang w:val="vi-VN"/>
        </w:rPr>
      </w:pPr>
      <w:r w:rsidRPr="009C1881">
        <w:rPr>
          <w:lang w:val="vi-VN"/>
        </w:rPr>
        <w:t>Người quản trị hệ thống đăng nhập vào hệ thống, truy cập vào phần quản lý người dùng và thiết lập các quyền truy cập cho từng người dùng.</w:t>
      </w:r>
    </w:p>
    <w:p w14:paraId="0128B075" w14:textId="77777777" w:rsidR="00AD0173" w:rsidRPr="009C1881" w:rsidRDefault="00AD0173" w:rsidP="00AD0173">
      <w:pPr>
        <w:pStyle w:val="Nidungvnbn"/>
        <w:ind w:firstLine="0"/>
        <w:rPr>
          <w:b/>
          <w:bCs/>
          <w:lang w:val="vi-VN"/>
        </w:rPr>
      </w:pPr>
      <w:r w:rsidRPr="009C1881">
        <w:rPr>
          <w:b/>
          <w:bCs/>
          <w:lang w:val="vi-VN"/>
        </w:rPr>
        <w:t>Đầu ra:</w:t>
      </w:r>
    </w:p>
    <w:p w14:paraId="11061AE6" w14:textId="46536D56" w:rsidR="00AD0173" w:rsidRPr="009C1881" w:rsidRDefault="003E281B" w:rsidP="003E281B">
      <w:pPr>
        <w:pStyle w:val="Nidungvnbn"/>
        <w:rPr>
          <w:lang w:val="vi-VN"/>
        </w:rPr>
      </w:pPr>
      <w:r w:rsidRPr="009C1881">
        <w:rPr>
          <w:lang w:val="vi-VN"/>
        </w:rPr>
        <w:t>Các quyền truy cập được thiết lập cho từng người dùng trong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134AFD6C" w14:textId="77777777" w:rsidTr="00F307E0">
        <w:tc>
          <w:tcPr>
            <w:tcW w:w="2405" w:type="dxa"/>
            <w:vAlign w:val="center"/>
          </w:tcPr>
          <w:p w14:paraId="3242AB58"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42B42061" w14:textId="51CBF3FE" w:rsidR="00AD0173" w:rsidRPr="009C1881" w:rsidRDefault="00AD0173" w:rsidP="00BC6F25">
            <w:pPr>
              <w:spacing w:line="360" w:lineRule="auto"/>
              <w:jc w:val="both"/>
              <w:rPr>
                <w:sz w:val="26"/>
                <w:szCs w:val="26"/>
                <w:lang w:val="vi-VN"/>
              </w:rPr>
            </w:pPr>
            <w:r w:rsidRPr="009C1881">
              <w:rPr>
                <w:sz w:val="26"/>
                <w:szCs w:val="26"/>
                <w:lang w:val="vi-VN"/>
              </w:rPr>
              <w:t>UC</w:t>
            </w:r>
            <w:r w:rsidR="00BC6F25" w:rsidRPr="009C1881">
              <w:rPr>
                <w:sz w:val="26"/>
                <w:szCs w:val="26"/>
                <w:lang w:val="vi-VN"/>
              </w:rPr>
              <w:t>08</w:t>
            </w:r>
          </w:p>
        </w:tc>
      </w:tr>
      <w:tr w:rsidR="00AD0173" w:rsidRPr="004F30E7" w14:paraId="5A630EBC" w14:textId="77777777" w:rsidTr="00F307E0">
        <w:tc>
          <w:tcPr>
            <w:tcW w:w="2405" w:type="dxa"/>
            <w:vAlign w:val="center"/>
          </w:tcPr>
          <w:p w14:paraId="3EE8E1AA"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072610E6" w14:textId="24934F04" w:rsidR="00AD0173" w:rsidRPr="009C1881" w:rsidRDefault="00BC6F25" w:rsidP="00BC6F25">
            <w:pPr>
              <w:spacing w:line="360" w:lineRule="auto"/>
              <w:jc w:val="both"/>
              <w:rPr>
                <w:sz w:val="26"/>
                <w:szCs w:val="26"/>
                <w:lang w:val="vi-VN"/>
              </w:rPr>
            </w:pPr>
            <w:r w:rsidRPr="009C1881">
              <w:rPr>
                <w:sz w:val="26"/>
                <w:szCs w:val="26"/>
                <w:lang w:val="vi-VN"/>
              </w:rPr>
              <w:t>Phân quyền cho người dùng</w:t>
            </w:r>
          </w:p>
        </w:tc>
      </w:tr>
      <w:tr w:rsidR="00AD0173" w:rsidRPr="004F30E7" w14:paraId="1938C816" w14:textId="77777777" w:rsidTr="00F307E0">
        <w:tc>
          <w:tcPr>
            <w:tcW w:w="2405" w:type="dxa"/>
            <w:vAlign w:val="center"/>
          </w:tcPr>
          <w:p w14:paraId="25393191"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E2F5767" w14:textId="5AF29AF3"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phân quyền cho người dùng truy cập vào các tính năng và dịch vụ của hệ thống thư viện.</w:t>
            </w:r>
          </w:p>
        </w:tc>
      </w:tr>
      <w:tr w:rsidR="00AD0173" w:rsidRPr="004F30E7" w14:paraId="28ED74A7" w14:textId="77777777" w:rsidTr="00F307E0">
        <w:tc>
          <w:tcPr>
            <w:tcW w:w="2405" w:type="dxa"/>
            <w:vAlign w:val="center"/>
          </w:tcPr>
          <w:p w14:paraId="3260BA47"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43D6F7CE" w14:textId="20636CCA"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cần phân quyền cho người dùng để đảm bảo an toàn và bảo mật dữ liệu của hệ thống.</w:t>
            </w:r>
          </w:p>
        </w:tc>
      </w:tr>
      <w:tr w:rsidR="00AD0173" w:rsidRPr="004F30E7" w14:paraId="43A6B89D" w14:textId="77777777" w:rsidTr="00F307E0">
        <w:tc>
          <w:tcPr>
            <w:tcW w:w="2405" w:type="dxa"/>
            <w:vAlign w:val="center"/>
          </w:tcPr>
          <w:p w14:paraId="38A0E3D7"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0F51794A" w14:textId="0D13E98E" w:rsidR="00AD0173" w:rsidRPr="009C1881" w:rsidRDefault="00BC6F25" w:rsidP="00BC6F25">
            <w:pPr>
              <w:spacing w:line="360" w:lineRule="auto"/>
              <w:jc w:val="both"/>
              <w:rPr>
                <w:sz w:val="26"/>
                <w:szCs w:val="26"/>
                <w:lang w:val="vi-VN"/>
              </w:rPr>
            </w:pPr>
            <w:r w:rsidRPr="009C1881">
              <w:rPr>
                <w:sz w:val="26"/>
                <w:szCs w:val="26"/>
                <w:lang w:val="vi-VN"/>
              </w:rPr>
              <w:t>Chức năng phân quyền cho người dùng của người quản trị hệ thống trong hệ thống quản lý thư viện cho phép người quản trị hệ thống cấp quyền truy cập cho các người dùng. Điều này giúp đảm bảo rằng chỉ những người được phép truy cập vào các tính năng và dịch vụ của hệ thống thư viện mới được phép thực hiện các hoạt động liên quan đến dữ liệu và các chức năng quản lý.</w:t>
            </w:r>
          </w:p>
        </w:tc>
      </w:tr>
      <w:tr w:rsidR="00AD0173" w:rsidRPr="004F30E7" w14:paraId="4DEEA639" w14:textId="77777777" w:rsidTr="00F307E0">
        <w:tc>
          <w:tcPr>
            <w:tcW w:w="2405" w:type="dxa"/>
            <w:vAlign w:val="center"/>
          </w:tcPr>
          <w:p w14:paraId="6E0549BB"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5BEA7DF2" w14:textId="52CAAC3F" w:rsidR="00AD0173" w:rsidRPr="009C1881" w:rsidRDefault="00BC6F25" w:rsidP="00BC6F25">
            <w:pPr>
              <w:spacing w:line="360" w:lineRule="auto"/>
              <w:jc w:val="both"/>
              <w:rPr>
                <w:sz w:val="26"/>
                <w:szCs w:val="26"/>
                <w:lang w:val="vi-VN"/>
              </w:rPr>
            </w:pPr>
            <w:r w:rsidRPr="009C1881">
              <w:rPr>
                <w:sz w:val="26"/>
                <w:szCs w:val="26"/>
                <w:lang w:val="vi-VN"/>
              </w:rPr>
              <w:t>Người quản trị hệ thống</w:t>
            </w:r>
          </w:p>
        </w:tc>
      </w:tr>
      <w:tr w:rsidR="00AD0173" w:rsidRPr="004F30E7" w14:paraId="3B633A88" w14:textId="77777777" w:rsidTr="00F307E0">
        <w:tc>
          <w:tcPr>
            <w:tcW w:w="2405" w:type="dxa"/>
            <w:vAlign w:val="center"/>
          </w:tcPr>
          <w:p w14:paraId="576BB578"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792062C5" w14:textId="77777777" w:rsidR="00BC6F25" w:rsidRPr="009C1881" w:rsidRDefault="00BC6F25" w:rsidP="00BC6F25">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5A1D917C" w14:textId="6A7A14FA" w:rsidR="00AD0173" w:rsidRPr="009C1881" w:rsidRDefault="00BC6F25" w:rsidP="00BC6F25">
            <w:pPr>
              <w:spacing w:line="360" w:lineRule="auto"/>
              <w:jc w:val="both"/>
              <w:rPr>
                <w:sz w:val="26"/>
                <w:szCs w:val="26"/>
                <w:lang w:val="vi-VN"/>
              </w:rPr>
            </w:pPr>
            <w:r w:rsidRPr="009C1881">
              <w:rPr>
                <w:sz w:val="26"/>
                <w:szCs w:val="26"/>
                <w:lang w:val="vi-VN"/>
              </w:rPr>
              <w:lastRenderedPageBreak/>
              <w:t>Người dùng đã được tạo tài khoản và được chấp nhận truy cập vào hệ thống</w:t>
            </w:r>
          </w:p>
        </w:tc>
      </w:tr>
      <w:tr w:rsidR="00AD0173" w:rsidRPr="004F30E7" w14:paraId="51EB41F7" w14:textId="77777777" w:rsidTr="00F307E0">
        <w:tc>
          <w:tcPr>
            <w:tcW w:w="2405" w:type="dxa"/>
            <w:vAlign w:val="center"/>
          </w:tcPr>
          <w:p w14:paraId="68C9503E" w14:textId="77777777" w:rsidR="00AD0173" w:rsidRPr="009C1881" w:rsidRDefault="00AD0173" w:rsidP="00F307E0">
            <w:pPr>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0E183664" w14:textId="6CF2615A" w:rsidR="00AD0173" w:rsidRPr="009C1881" w:rsidRDefault="00BC6F25" w:rsidP="00BC6F25">
            <w:pPr>
              <w:spacing w:line="360" w:lineRule="auto"/>
              <w:jc w:val="both"/>
              <w:rPr>
                <w:sz w:val="26"/>
                <w:szCs w:val="26"/>
                <w:lang w:val="vi-VN"/>
              </w:rPr>
            </w:pPr>
            <w:r w:rsidRPr="009C1881">
              <w:rPr>
                <w:sz w:val="26"/>
                <w:szCs w:val="26"/>
                <w:lang w:val="vi-VN"/>
              </w:rPr>
              <w:t>Người dùng được cấp quyền truy cập vào các tính năng và dịch vụ của hệ thống thư viện</w:t>
            </w:r>
          </w:p>
        </w:tc>
      </w:tr>
      <w:tr w:rsidR="00AD0173" w:rsidRPr="009C1881" w14:paraId="0737C994" w14:textId="77777777" w:rsidTr="00F307E0">
        <w:tc>
          <w:tcPr>
            <w:tcW w:w="2405" w:type="dxa"/>
            <w:vMerge w:val="restart"/>
            <w:vAlign w:val="center"/>
          </w:tcPr>
          <w:p w14:paraId="494E7DF1"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3425EE4"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43F3097"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System</w:t>
            </w:r>
          </w:p>
        </w:tc>
      </w:tr>
      <w:tr w:rsidR="00AD0173" w:rsidRPr="004F30E7" w14:paraId="71F4C5FF" w14:textId="77777777" w:rsidTr="00F307E0">
        <w:tc>
          <w:tcPr>
            <w:tcW w:w="2405" w:type="dxa"/>
            <w:vMerge/>
            <w:vAlign w:val="center"/>
          </w:tcPr>
          <w:p w14:paraId="023CF981" w14:textId="77777777" w:rsidR="00AD0173" w:rsidRPr="009C1881" w:rsidRDefault="00AD0173" w:rsidP="00F307E0">
            <w:pPr>
              <w:rPr>
                <w:sz w:val="26"/>
                <w:szCs w:val="26"/>
                <w:lang w:val="vi-VN"/>
              </w:rPr>
            </w:pPr>
          </w:p>
        </w:tc>
        <w:tc>
          <w:tcPr>
            <w:tcW w:w="3119" w:type="dxa"/>
            <w:vAlign w:val="center"/>
          </w:tcPr>
          <w:p w14:paraId="2B768D9F" w14:textId="055F844E"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truy cập vào tính năng phân quyền người dùng.</w:t>
            </w:r>
          </w:p>
          <w:p w14:paraId="74934DD5" w14:textId="17482804"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chọn người dùng cần phân quyền</w:t>
            </w:r>
          </w:p>
          <w:p w14:paraId="58709B0F" w14:textId="3C634561"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chọn các tính năng và dịch vụ mà người dùng được phép truy cập.</w:t>
            </w:r>
          </w:p>
          <w:p w14:paraId="783C68F5" w14:textId="15D360C9" w:rsidR="00AD0173"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cấp quyền truy cập cho người dung.</w:t>
            </w:r>
          </w:p>
        </w:tc>
        <w:tc>
          <w:tcPr>
            <w:tcW w:w="3253" w:type="dxa"/>
            <w:vAlign w:val="center"/>
          </w:tcPr>
          <w:p w14:paraId="69E087DF" w14:textId="76638319" w:rsidR="00BC6F25" w:rsidRPr="009C1881" w:rsidRDefault="00BC6F25">
            <w:pPr>
              <w:pStyle w:val="ListParagraph"/>
              <w:numPr>
                <w:ilvl w:val="1"/>
                <w:numId w:val="32"/>
              </w:numPr>
              <w:spacing w:line="360" w:lineRule="auto"/>
              <w:jc w:val="both"/>
              <w:rPr>
                <w:sz w:val="26"/>
                <w:szCs w:val="26"/>
                <w:lang w:val="vi-VN"/>
              </w:rPr>
            </w:pPr>
            <w:r w:rsidRPr="009C1881">
              <w:rPr>
                <w:sz w:val="26"/>
                <w:szCs w:val="26"/>
                <w:lang w:val="vi-VN"/>
              </w:rPr>
              <w:t>Hệ thống hiển thị giao diện phân quyền cho người dùng.</w:t>
            </w:r>
          </w:p>
          <w:p w14:paraId="62A94CEB" w14:textId="77777777" w:rsidR="00BC6F25" w:rsidRPr="009C1881" w:rsidRDefault="00BC6F25" w:rsidP="00BC6F25">
            <w:pPr>
              <w:pStyle w:val="ListParagraph"/>
              <w:spacing w:line="360" w:lineRule="auto"/>
              <w:ind w:left="360"/>
              <w:jc w:val="both"/>
              <w:rPr>
                <w:sz w:val="26"/>
                <w:szCs w:val="26"/>
                <w:lang w:val="vi-VN"/>
              </w:rPr>
            </w:pPr>
          </w:p>
          <w:p w14:paraId="40936775" w14:textId="2594BD5E" w:rsidR="00BC6F25" w:rsidRPr="009C1881" w:rsidRDefault="00BC6F25" w:rsidP="00BC6F25">
            <w:pPr>
              <w:spacing w:line="360" w:lineRule="auto"/>
              <w:jc w:val="both"/>
              <w:rPr>
                <w:sz w:val="26"/>
                <w:szCs w:val="26"/>
                <w:lang w:val="vi-VN"/>
              </w:rPr>
            </w:pPr>
            <w:r w:rsidRPr="009C1881">
              <w:rPr>
                <w:sz w:val="26"/>
                <w:szCs w:val="26"/>
                <w:lang w:val="vi-VN"/>
              </w:rPr>
              <w:t>3.1 Hệ thống cập nhật quyền truy cập cho người dung.</w:t>
            </w:r>
          </w:p>
        </w:tc>
      </w:tr>
      <w:tr w:rsidR="00AD0173" w:rsidRPr="004F30E7" w14:paraId="6CB34A72" w14:textId="77777777" w:rsidTr="00F307E0">
        <w:tc>
          <w:tcPr>
            <w:tcW w:w="2405" w:type="dxa"/>
            <w:vAlign w:val="center"/>
          </w:tcPr>
          <w:p w14:paraId="565CC750"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332CEE02" w14:textId="77777777" w:rsidR="00BC6F25" w:rsidRPr="009C1881" w:rsidRDefault="00BC6F25" w:rsidP="00BC6F25">
            <w:pPr>
              <w:spacing w:line="360" w:lineRule="auto"/>
              <w:jc w:val="both"/>
              <w:rPr>
                <w:sz w:val="26"/>
                <w:szCs w:val="26"/>
                <w:lang w:val="vi-VN"/>
              </w:rPr>
            </w:pPr>
            <w:r w:rsidRPr="009C1881">
              <w:rPr>
                <w:sz w:val="26"/>
                <w:szCs w:val="26"/>
                <w:lang w:val="vi-VN"/>
              </w:rPr>
              <w:t>Nếu người dùng đã bị khóa, người quản trị hệ thống không thể phân quyền cho người dùng này.</w:t>
            </w:r>
          </w:p>
          <w:p w14:paraId="405735AF" w14:textId="5DB38230" w:rsidR="00AD0173" w:rsidRPr="009C1881" w:rsidRDefault="00BC6F25" w:rsidP="00BC6F25">
            <w:pPr>
              <w:spacing w:line="360" w:lineRule="auto"/>
              <w:jc w:val="both"/>
              <w:rPr>
                <w:sz w:val="26"/>
                <w:szCs w:val="26"/>
                <w:lang w:val="vi-VN"/>
              </w:rPr>
            </w:pPr>
            <w:r w:rsidRPr="009C1881">
              <w:rPr>
                <w:sz w:val="26"/>
                <w:szCs w:val="26"/>
                <w:lang w:val="vi-VN"/>
              </w:rPr>
              <w:t>Nếu người dùng đã bị xóa, người quản trị hệ thống không thể phân quyền cho người dùng này.</w:t>
            </w:r>
          </w:p>
        </w:tc>
      </w:tr>
    </w:tbl>
    <w:p w14:paraId="06269FB2" w14:textId="3213BB99" w:rsidR="001159A3" w:rsidRPr="009C1881" w:rsidRDefault="00AD0173" w:rsidP="00BC6F25">
      <w:pPr>
        <w:pStyle w:val="bng"/>
        <w:ind w:firstLine="0"/>
        <w:rPr>
          <w:lang w:val="vi-VN"/>
        </w:rPr>
      </w:pPr>
      <w:bookmarkStart w:id="113" w:name="_Toc135253614"/>
      <w:r w:rsidRPr="009C1881">
        <w:rPr>
          <w:lang w:val="vi-VN"/>
        </w:rPr>
        <w:t>Bảng 3.3.</w:t>
      </w:r>
      <w:r w:rsidR="00BC6F25" w:rsidRPr="009C1881">
        <w:rPr>
          <w:lang w:val="vi-VN"/>
        </w:rPr>
        <w:t>8</w:t>
      </w:r>
      <w:r w:rsidRPr="009C1881">
        <w:rPr>
          <w:lang w:val="vi-VN"/>
        </w:rPr>
        <w:t xml:space="preserve">: Use case </w:t>
      </w:r>
      <w:r w:rsidR="00BC6F25" w:rsidRPr="009C1881">
        <w:rPr>
          <w:lang w:val="vi-VN"/>
        </w:rPr>
        <w:t xml:space="preserve">Phân quyền cho người </w:t>
      </w:r>
      <w:r w:rsidR="00915BB0" w:rsidRPr="009C1881">
        <w:rPr>
          <w:lang w:val="vi-VN"/>
        </w:rPr>
        <w:t>dùng</w:t>
      </w:r>
      <w:bookmarkEnd w:id="113"/>
    </w:p>
    <w:p w14:paraId="59CB5B88" w14:textId="77777777" w:rsidR="00915BB0" w:rsidRPr="009C1881" w:rsidRDefault="00915BB0" w:rsidP="00915BB0">
      <w:pPr>
        <w:pStyle w:val="Tiumccp2"/>
        <w:ind w:firstLine="0"/>
        <w:rPr>
          <w:lang w:val="vi-VN"/>
        </w:rPr>
      </w:pPr>
      <w:bookmarkStart w:id="114" w:name="_Toc135253447"/>
      <w:r w:rsidRPr="009C1881">
        <w:rPr>
          <w:lang w:val="vi-VN"/>
        </w:rPr>
        <w:t>3.3.9 Use case Thêm tài liệu</w:t>
      </w:r>
      <w:bookmarkEnd w:id="114"/>
    </w:p>
    <w:p w14:paraId="69834838" w14:textId="77777777" w:rsidR="00915BB0" w:rsidRPr="009C1881" w:rsidRDefault="00915BB0" w:rsidP="00915BB0">
      <w:pPr>
        <w:pStyle w:val="Nidungvnbn"/>
        <w:ind w:firstLine="0"/>
        <w:rPr>
          <w:b/>
          <w:bCs/>
          <w:lang w:val="vi-VN"/>
        </w:rPr>
      </w:pPr>
      <w:r w:rsidRPr="009C1881">
        <w:rPr>
          <w:b/>
          <w:bCs/>
          <w:lang w:val="vi-VN"/>
        </w:rPr>
        <w:lastRenderedPageBreak/>
        <w:t>Đầu vào:</w:t>
      </w:r>
    </w:p>
    <w:p w14:paraId="6C76880C" w14:textId="77777777" w:rsidR="00915BB0" w:rsidRPr="009C1881" w:rsidRDefault="00915BB0" w:rsidP="00915BB0">
      <w:pPr>
        <w:pStyle w:val="Nidungvnbn"/>
        <w:rPr>
          <w:bCs/>
          <w:lang w:val="vi-VN"/>
        </w:rPr>
      </w:pPr>
      <w:r w:rsidRPr="009C1881">
        <w:rPr>
          <w:bCs/>
          <w:lang w:val="vi-VN"/>
        </w:rPr>
        <w:t>Thông tin của tài liệu thêm vào</w:t>
      </w:r>
    </w:p>
    <w:p w14:paraId="1A4E304B" w14:textId="77777777" w:rsidR="00915BB0" w:rsidRPr="009C1881" w:rsidRDefault="00915BB0" w:rsidP="00915BB0">
      <w:pPr>
        <w:pStyle w:val="Nidungvnbn"/>
        <w:ind w:firstLine="0"/>
        <w:rPr>
          <w:b/>
          <w:bCs/>
          <w:lang w:val="vi-VN"/>
        </w:rPr>
      </w:pPr>
      <w:r w:rsidRPr="009C1881">
        <w:rPr>
          <w:b/>
          <w:bCs/>
          <w:lang w:val="vi-VN"/>
        </w:rPr>
        <w:t>Quá trình thực hiện:</w:t>
      </w:r>
    </w:p>
    <w:p w14:paraId="449F7181"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3D24DE9" w14:textId="77777777" w:rsidR="00915BB0" w:rsidRPr="009C1881" w:rsidRDefault="00915BB0" w:rsidP="00915BB0">
      <w:pPr>
        <w:pStyle w:val="Nidungvnbn"/>
        <w:numPr>
          <w:ilvl w:val="0"/>
          <w:numId w:val="10"/>
        </w:numPr>
        <w:rPr>
          <w:lang w:val="vi-VN"/>
        </w:rPr>
      </w:pPr>
      <w:r w:rsidRPr="009C1881">
        <w:rPr>
          <w:lang w:val="vi-VN"/>
        </w:rPr>
        <w:t>Người dùng nhấn vào nút thêm tài liệu</w:t>
      </w:r>
    </w:p>
    <w:p w14:paraId="2603BAA3"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tài liệu.</w:t>
      </w:r>
    </w:p>
    <w:p w14:paraId="781BD4A1"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5EB92763" w14:textId="77777777" w:rsidR="00915BB0" w:rsidRPr="009C1881" w:rsidRDefault="00915BB0" w:rsidP="00915BB0">
      <w:pPr>
        <w:pStyle w:val="Nidungvnbn"/>
        <w:numPr>
          <w:ilvl w:val="0"/>
          <w:numId w:val="10"/>
        </w:numPr>
        <w:rPr>
          <w:lang w:val="vi-VN"/>
        </w:rPr>
      </w:pPr>
      <w:r w:rsidRPr="009C1881">
        <w:rPr>
          <w:lang w:val="vi-VN"/>
        </w:rPr>
        <w:t>Hệ thống kiểm tra xem tài liệu đã có trên hệ thống chưa</w:t>
      </w:r>
    </w:p>
    <w:p w14:paraId="0028E765"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C41CCC8" w14:textId="77777777" w:rsidR="00915BB0" w:rsidRPr="009C1881" w:rsidRDefault="00915BB0" w:rsidP="00915BB0">
      <w:pPr>
        <w:pStyle w:val="Nidungvnbn"/>
        <w:ind w:firstLine="0"/>
        <w:rPr>
          <w:b/>
          <w:bCs/>
          <w:lang w:val="vi-VN"/>
        </w:rPr>
      </w:pPr>
      <w:r w:rsidRPr="009C1881">
        <w:rPr>
          <w:b/>
          <w:bCs/>
          <w:lang w:val="vi-VN"/>
        </w:rPr>
        <w:t>Đầu ra:</w:t>
      </w:r>
    </w:p>
    <w:p w14:paraId="6BC92212" w14:textId="7F2C6330" w:rsidR="00915BB0" w:rsidRPr="009C1881" w:rsidRDefault="00915BB0" w:rsidP="00915BB0">
      <w:pPr>
        <w:pStyle w:val="Nidungvnbn"/>
        <w:rPr>
          <w:bCs/>
          <w:lang w:val="vi-VN"/>
        </w:rPr>
      </w:pPr>
      <w:r w:rsidRPr="009C1881">
        <w:rPr>
          <w:bCs/>
          <w:lang w:val="vi-VN"/>
        </w:rPr>
        <w:t>Tài liệu mới được lưu vào trong cơ sở dữ liệu</w:t>
      </w:r>
    </w:p>
    <w:tbl>
      <w:tblPr>
        <w:tblStyle w:val="TableGrid"/>
        <w:tblW w:w="0" w:type="auto"/>
        <w:tblLook w:val="04A0" w:firstRow="1" w:lastRow="0" w:firstColumn="1" w:lastColumn="0" w:noHBand="0" w:noVBand="1"/>
      </w:tblPr>
      <w:tblGrid>
        <w:gridCol w:w="2405"/>
        <w:gridCol w:w="3119"/>
        <w:gridCol w:w="3253"/>
      </w:tblGrid>
      <w:tr w:rsidR="00915BB0" w:rsidRPr="009C1881" w14:paraId="757AE71C" w14:textId="77777777" w:rsidTr="00F307E0">
        <w:tc>
          <w:tcPr>
            <w:tcW w:w="2405" w:type="dxa"/>
            <w:vAlign w:val="center"/>
          </w:tcPr>
          <w:p w14:paraId="1E2D100A"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1CD2115" w14:textId="77777777" w:rsidR="00915BB0" w:rsidRPr="009C1881" w:rsidRDefault="00915BB0" w:rsidP="00F307E0">
            <w:pPr>
              <w:rPr>
                <w:sz w:val="26"/>
                <w:szCs w:val="26"/>
                <w:lang w:val="vi-VN"/>
              </w:rPr>
            </w:pPr>
            <w:r w:rsidRPr="009C1881">
              <w:rPr>
                <w:sz w:val="26"/>
                <w:szCs w:val="26"/>
                <w:lang w:val="vi-VN"/>
              </w:rPr>
              <w:t>UC09</w:t>
            </w:r>
          </w:p>
        </w:tc>
      </w:tr>
      <w:tr w:rsidR="00915BB0" w:rsidRPr="009C1881" w14:paraId="41C78007" w14:textId="77777777" w:rsidTr="00F307E0">
        <w:tc>
          <w:tcPr>
            <w:tcW w:w="2405" w:type="dxa"/>
            <w:vAlign w:val="center"/>
          </w:tcPr>
          <w:p w14:paraId="07011E21"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0ED7C54" w14:textId="77777777" w:rsidR="00915BB0" w:rsidRPr="009C1881" w:rsidRDefault="00915BB0" w:rsidP="00F307E0">
            <w:pPr>
              <w:spacing w:line="360" w:lineRule="auto"/>
              <w:jc w:val="both"/>
              <w:rPr>
                <w:sz w:val="26"/>
                <w:szCs w:val="26"/>
                <w:lang w:val="vi-VN"/>
              </w:rPr>
            </w:pPr>
            <w:r w:rsidRPr="009C1881">
              <w:rPr>
                <w:sz w:val="26"/>
                <w:szCs w:val="26"/>
                <w:lang w:val="vi-VN"/>
              </w:rPr>
              <w:t>Thêm tài liệu</w:t>
            </w:r>
          </w:p>
        </w:tc>
      </w:tr>
      <w:tr w:rsidR="00915BB0" w:rsidRPr="004F30E7" w14:paraId="5CD61B50" w14:textId="77777777" w:rsidTr="00F307E0">
        <w:tc>
          <w:tcPr>
            <w:tcW w:w="2405" w:type="dxa"/>
            <w:vAlign w:val="center"/>
          </w:tcPr>
          <w:p w14:paraId="1D875A65"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6CA3A3F7"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thêm tài liệu mới cho thư viện</w:t>
            </w:r>
          </w:p>
        </w:tc>
      </w:tr>
      <w:tr w:rsidR="00915BB0" w:rsidRPr="004F30E7" w14:paraId="49DE4E97" w14:textId="77777777" w:rsidTr="00F307E0">
        <w:tc>
          <w:tcPr>
            <w:tcW w:w="2405" w:type="dxa"/>
            <w:vAlign w:val="center"/>
          </w:tcPr>
          <w:p w14:paraId="1CE2AB26"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978A" w14:textId="77777777" w:rsidR="00915BB0" w:rsidRPr="009C1881" w:rsidRDefault="00915BB0" w:rsidP="00F307E0">
            <w:pPr>
              <w:rPr>
                <w:sz w:val="26"/>
                <w:szCs w:val="26"/>
                <w:lang w:val="vi-VN"/>
              </w:rPr>
            </w:pPr>
            <w:r w:rsidRPr="009C1881">
              <w:rPr>
                <w:sz w:val="26"/>
                <w:szCs w:val="26"/>
                <w:lang w:val="vi-VN"/>
              </w:rPr>
              <w:t>Người dùng nhấn vào nút thêm tài liệu ở trang quản lý tài liệu</w:t>
            </w:r>
          </w:p>
        </w:tc>
      </w:tr>
      <w:tr w:rsidR="00915BB0" w:rsidRPr="004F30E7" w14:paraId="42FD7B63" w14:textId="77777777" w:rsidTr="00F307E0">
        <w:tc>
          <w:tcPr>
            <w:tcW w:w="2405" w:type="dxa"/>
            <w:vAlign w:val="center"/>
          </w:tcPr>
          <w:p w14:paraId="7079DF4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E78951F" w14:textId="77777777" w:rsidR="00915BB0" w:rsidRPr="009C1881" w:rsidRDefault="00915BB0" w:rsidP="00F307E0">
            <w:pPr>
              <w:spacing w:line="360" w:lineRule="auto"/>
              <w:jc w:val="both"/>
              <w:rPr>
                <w:sz w:val="26"/>
                <w:szCs w:val="26"/>
                <w:lang w:val="vi-VN"/>
              </w:rPr>
            </w:pPr>
            <w:r w:rsidRPr="009C1881">
              <w:rPr>
                <w:sz w:val="26"/>
                <w:szCs w:val="26"/>
                <w:lang w:val="vi-VN"/>
              </w:rPr>
              <w:t>Chức năng thêm tài liệu cho phép người dùng có thể thêm tài liệu mới vào hệ thống</w:t>
            </w:r>
          </w:p>
        </w:tc>
      </w:tr>
      <w:tr w:rsidR="00915BB0" w:rsidRPr="009C1881" w14:paraId="279228C1" w14:textId="77777777" w:rsidTr="00F307E0">
        <w:tc>
          <w:tcPr>
            <w:tcW w:w="2405" w:type="dxa"/>
            <w:vAlign w:val="center"/>
          </w:tcPr>
          <w:p w14:paraId="1173567D"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0C9C4DE"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1876FF1A" w14:textId="77777777" w:rsidTr="00F307E0">
        <w:tc>
          <w:tcPr>
            <w:tcW w:w="2405" w:type="dxa"/>
            <w:vAlign w:val="center"/>
          </w:tcPr>
          <w:p w14:paraId="2D323F1E"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BAC34EA" w14:textId="77777777" w:rsidR="00915BB0" w:rsidRPr="009C1881" w:rsidRDefault="00915BB0" w:rsidP="00F307E0">
            <w:pPr>
              <w:spacing w:line="360" w:lineRule="auto"/>
              <w:jc w:val="both"/>
              <w:rPr>
                <w:sz w:val="26"/>
                <w:szCs w:val="26"/>
                <w:lang w:val="vi-VN"/>
              </w:rPr>
            </w:pPr>
            <w:r w:rsidRPr="009C1881">
              <w:rPr>
                <w:sz w:val="26"/>
                <w:szCs w:val="26"/>
                <w:lang w:val="vi-VN"/>
              </w:rPr>
              <w:t>Tài liệu thêm vào không được trùng tài liệu đã có sẵn trong hệ thống</w:t>
            </w:r>
          </w:p>
        </w:tc>
      </w:tr>
      <w:tr w:rsidR="00915BB0" w:rsidRPr="004F30E7" w14:paraId="0533FA51" w14:textId="77777777" w:rsidTr="00F307E0">
        <w:tc>
          <w:tcPr>
            <w:tcW w:w="2405" w:type="dxa"/>
            <w:vAlign w:val="center"/>
          </w:tcPr>
          <w:p w14:paraId="2825594B"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BDF6BB6"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thêm thành công vào hệ thống.</w:t>
            </w:r>
          </w:p>
        </w:tc>
      </w:tr>
      <w:tr w:rsidR="00915BB0" w:rsidRPr="009C1881" w14:paraId="0187DED8" w14:textId="77777777" w:rsidTr="00F307E0">
        <w:tc>
          <w:tcPr>
            <w:tcW w:w="2405" w:type="dxa"/>
            <w:vMerge w:val="restart"/>
            <w:vAlign w:val="center"/>
          </w:tcPr>
          <w:p w14:paraId="361696B2"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B9FF705"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62D431D0"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C43F7B9" w14:textId="77777777" w:rsidTr="00F307E0">
        <w:tc>
          <w:tcPr>
            <w:tcW w:w="2405" w:type="dxa"/>
            <w:vMerge/>
            <w:vAlign w:val="center"/>
          </w:tcPr>
          <w:p w14:paraId="547CB59F" w14:textId="77777777" w:rsidR="00915BB0" w:rsidRPr="009C1881" w:rsidRDefault="00915BB0" w:rsidP="00F307E0">
            <w:pPr>
              <w:rPr>
                <w:lang w:val="vi-VN"/>
              </w:rPr>
            </w:pPr>
          </w:p>
        </w:tc>
        <w:tc>
          <w:tcPr>
            <w:tcW w:w="3119" w:type="dxa"/>
            <w:vAlign w:val="center"/>
          </w:tcPr>
          <w:p w14:paraId="4F507498"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truy cập vào trang quản lý tài liệu</w:t>
            </w:r>
          </w:p>
          <w:p w14:paraId="5C95DCBC"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nhấn vào nút thêm tài liệu</w:t>
            </w:r>
          </w:p>
          <w:p w14:paraId="7C41F940"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lastRenderedPageBreak/>
              <w:t>Người dùng nhập thông tin và nhấn xác nhận thêm tài liệu</w:t>
            </w:r>
          </w:p>
        </w:tc>
        <w:tc>
          <w:tcPr>
            <w:tcW w:w="3253" w:type="dxa"/>
            <w:vAlign w:val="center"/>
          </w:tcPr>
          <w:p w14:paraId="0A040E1B" w14:textId="77777777" w:rsidR="00915BB0" w:rsidRPr="009C1881" w:rsidRDefault="00915BB0">
            <w:pPr>
              <w:pStyle w:val="ListParagraph"/>
              <w:numPr>
                <w:ilvl w:val="1"/>
                <w:numId w:val="91"/>
              </w:numPr>
              <w:tabs>
                <w:tab w:val="left" w:pos="284"/>
              </w:tabs>
              <w:spacing w:line="360" w:lineRule="auto"/>
              <w:jc w:val="both"/>
              <w:rPr>
                <w:sz w:val="26"/>
                <w:szCs w:val="26"/>
                <w:lang w:val="vi-VN"/>
              </w:rPr>
            </w:pPr>
            <w:r w:rsidRPr="009C1881">
              <w:rPr>
                <w:sz w:val="26"/>
                <w:szCs w:val="26"/>
                <w:lang w:val="vi-VN"/>
              </w:rPr>
              <w:lastRenderedPageBreak/>
              <w:t>Hệ thống hiển thị form để người dùng nhập thông tin tài liệu</w:t>
            </w:r>
          </w:p>
          <w:p w14:paraId="589DCD0B"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kiểm tra thông tin tài liệu có hợp lệ không</w:t>
            </w:r>
          </w:p>
          <w:p w14:paraId="38CFF16B"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lastRenderedPageBreak/>
              <w:t>Nếu hợp lệ, hệ thống sẽ lưu vào cơ sở dữ liệu</w:t>
            </w:r>
          </w:p>
          <w:p w14:paraId="1C6D6838"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t>Nếu không hợp lệ, hệ thống sẽ hiển thị thông báo lỗi</w:t>
            </w:r>
          </w:p>
        </w:tc>
      </w:tr>
      <w:tr w:rsidR="00915BB0" w:rsidRPr="004F30E7" w14:paraId="288A9B63" w14:textId="77777777" w:rsidTr="00F307E0">
        <w:tc>
          <w:tcPr>
            <w:tcW w:w="2405" w:type="dxa"/>
            <w:vAlign w:val="center"/>
          </w:tcPr>
          <w:p w14:paraId="468343B5"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34C945E1" w14:textId="77777777" w:rsidR="00915BB0" w:rsidRPr="009C1881" w:rsidRDefault="00915BB0" w:rsidP="00F307E0">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6877E5DA" w14:textId="77777777" w:rsidR="00915BB0" w:rsidRPr="009C1881" w:rsidRDefault="00915BB0" w:rsidP="00915BB0">
      <w:pPr>
        <w:pStyle w:val="bng"/>
        <w:ind w:firstLine="0"/>
        <w:rPr>
          <w:lang w:val="vi-VN"/>
        </w:rPr>
      </w:pPr>
      <w:bookmarkStart w:id="115" w:name="_Toc135253615"/>
      <w:r w:rsidRPr="009C1881">
        <w:rPr>
          <w:lang w:val="vi-VN"/>
        </w:rPr>
        <w:t>Bảng 3.3.9: Use case Thêm tài liệu</w:t>
      </w:r>
      <w:bookmarkEnd w:id="115"/>
    </w:p>
    <w:p w14:paraId="5AB9C192" w14:textId="77777777" w:rsidR="00915BB0" w:rsidRPr="009C1881" w:rsidRDefault="00915BB0" w:rsidP="00915BB0">
      <w:pPr>
        <w:pStyle w:val="Tiumccp2"/>
        <w:ind w:firstLine="0"/>
        <w:rPr>
          <w:lang w:val="vi-VN"/>
        </w:rPr>
      </w:pPr>
      <w:bookmarkStart w:id="116" w:name="_Toc130887636"/>
      <w:bookmarkStart w:id="117" w:name="_Toc135253448"/>
      <w:r w:rsidRPr="009C1881">
        <w:rPr>
          <w:lang w:val="vi-VN"/>
        </w:rPr>
        <w:t xml:space="preserve">3.3.10 Use case </w:t>
      </w:r>
      <w:bookmarkEnd w:id="116"/>
      <w:r w:rsidRPr="009C1881">
        <w:rPr>
          <w:lang w:val="vi-VN"/>
        </w:rPr>
        <w:t>Xóa tài liệu</w:t>
      </w:r>
      <w:bookmarkEnd w:id="117"/>
    </w:p>
    <w:p w14:paraId="2343F507" w14:textId="77777777" w:rsidR="00915BB0" w:rsidRPr="009C1881" w:rsidRDefault="00915BB0" w:rsidP="00915BB0">
      <w:pPr>
        <w:pStyle w:val="Nidungvnbn"/>
        <w:ind w:firstLine="0"/>
        <w:rPr>
          <w:b/>
          <w:bCs/>
          <w:lang w:val="vi-VN"/>
        </w:rPr>
      </w:pPr>
      <w:r w:rsidRPr="009C1881">
        <w:rPr>
          <w:b/>
          <w:bCs/>
          <w:lang w:val="vi-VN"/>
        </w:rPr>
        <w:t>Đầu vào:</w:t>
      </w:r>
    </w:p>
    <w:p w14:paraId="011BD21B" w14:textId="77777777" w:rsidR="00915BB0" w:rsidRPr="009C1881" w:rsidRDefault="00915BB0" w:rsidP="00915BB0">
      <w:pPr>
        <w:pStyle w:val="Nidungvnbn"/>
        <w:rPr>
          <w:lang w:val="vi-VN"/>
        </w:rPr>
      </w:pPr>
      <w:r w:rsidRPr="009C1881">
        <w:rPr>
          <w:lang w:val="vi-VN"/>
        </w:rPr>
        <w:t>Mã tài liệu cần xóa</w:t>
      </w:r>
    </w:p>
    <w:p w14:paraId="23581101" w14:textId="77777777" w:rsidR="00915BB0" w:rsidRPr="009C1881" w:rsidRDefault="00915BB0" w:rsidP="00915BB0">
      <w:pPr>
        <w:pStyle w:val="Nidungvnbn"/>
        <w:ind w:firstLine="0"/>
        <w:rPr>
          <w:b/>
          <w:bCs/>
          <w:lang w:val="vi-VN"/>
        </w:rPr>
      </w:pPr>
      <w:r w:rsidRPr="009C1881">
        <w:rPr>
          <w:b/>
          <w:bCs/>
          <w:lang w:val="vi-VN"/>
        </w:rPr>
        <w:t>Quá trình thực hiện:</w:t>
      </w:r>
    </w:p>
    <w:p w14:paraId="049119E0"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D9A626E" w14:textId="77777777" w:rsidR="00915BB0" w:rsidRPr="009C1881" w:rsidRDefault="00915BB0" w:rsidP="00915BB0">
      <w:pPr>
        <w:pStyle w:val="Nidungvnbn"/>
        <w:numPr>
          <w:ilvl w:val="0"/>
          <w:numId w:val="10"/>
        </w:numPr>
        <w:rPr>
          <w:lang w:val="vi-VN"/>
        </w:rPr>
      </w:pPr>
      <w:r w:rsidRPr="009C1881">
        <w:rPr>
          <w:lang w:val="vi-VN"/>
        </w:rPr>
        <w:t>Người dùng nhấn nút xóa của tài liệu cần xóa</w:t>
      </w:r>
    </w:p>
    <w:p w14:paraId="36BEF30F"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567F678E" w14:textId="77777777" w:rsidR="00915BB0" w:rsidRPr="009C1881" w:rsidRDefault="00915BB0" w:rsidP="00915BB0">
      <w:pPr>
        <w:pStyle w:val="Nidungvnbn"/>
        <w:numPr>
          <w:ilvl w:val="0"/>
          <w:numId w:val="10"/>
        </w:numPr>
        <w:rPr>
          <w:lang w:val="vi-VN"/>
        </w:rPr>
      </w:pPr>
      <w:r w:rsidRPr="009C1881">
        <w:rPr>
          <w:lang w:val="vi-VN"/>
        </w:rPr>
        <w:t>Hệ thống hiển thị thông báo yêu cầu người dùng xác nhận xóa</w:t>
      </w:r>
    </w:p>
    <w:p w14:paraId="70B49C02" w14:textId="77777777" w:rsidR="00915BB0" w:rsidRPr="009C1881" w:rsidRDefault="00915BB0" w:rsidP="00915BB0">
      <w:pPr>
        <w:pStyle w:val="Nidungvnbn"/>
        <w:numPr>
          <w:ilvl w:val="0"/>
          <w:numId w:val="10"/>
        </w:numPr>
        <w:rPr>
          <w:lang w:val="vi-VN"/>
        </w:rPr>
      </w:pPr>
      <w:r w:rsidRPr="009C1881">
        <w:rPr>
          <w:lang w:val="vi-VN"/>
        </w:rPr>
        <w:t>Hệ thống xóa tài liệu trong cơ sở dữ liệu.</w:t>
      </w:r>
    </w:p>
    <w:p w14:paraId="5BD1E85E" w14:textId="77777777" w:rsidR="00915BB0" w:rsidRPr="009C1881" w:rsidRDefault="00915BB0" w:rsidP="00915BB0">
      <w:pPr>
        <w:pStyle w:val="Nidungvnbn"/>
        <w:ind w:firstLine="0"/>
        <w:rPr>
          <w:b/>
          <w:bCs/>
          <w:lang w:val="vi-VN"/>
        </w:rPr>
      </w:pPr>
      <w:r w:rsidRPr="009C1881">
        <w:rPr>
          <w:b/>
          <w:bCs/>
          <w:lang w:val="vi-VN"/>
        </w:rPr>
        <w:t>Đầu ra:</w:t>
      </w:r>
    </w:p>
    <w:p w14:paraId="1F470BA6" w14:textId="44A814A2" w:rsidR="00915BB0" w:rsidRPr="009C1881" w:rsidRDefault="00915BB0" w:rsidP="00915BB0">
      <w:pPr>
        <w:pStyle w:val="Nidungvnbn"/>
        <w:rPr>
          <w:lang w:val="vi-VN"/>
        </w:rPr>
      </w:pPr>
      <w:r w:rsidRPr="009C1881">
        <w:rPr>
          <w:lang w:val="vi-VN"/>
        </w:rPr>
        <w:t>Thông báo xóa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E4C1DC1" w14:textId="77777777" w:rsidTr="00F307E0">
        <w:tc>
          <w:tcPr>
            <w:tcW w:w="2405" w:type="dxa"/>
            <w:vAlign w:val="center"/>
          </w:tcPr>
          <w:p w14:paraId="03969F39"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466FEDC" w14:textId="77777777" w:rsidR="00915BB0" w:rsidRPr="009C1881" w:rsidRDefault="00915BB0" w:rsidP="00F307E0">
            <w:pPr>
              <w:rPr>
                <w:sz w:val="26"/>
                <w:szCs w:val="26"/>
                <w:lang w:val="vi-VN"/>
              </w:rPr>
            </w:pPr>
            <w:r w:rsidRPr="009C1881">
              <w:rPr>
                <w:sz w:val="26"/>
                <w:szCs w:val="26"/>
                <w:lang w:val="vi-VN"/>
              </w:rPr>
              <w:t>UC10</w:t>
            </w:r>
          </w:p>
        </w:tc>
      </w:tr>
      <w:tr w:rsidR="00915BB0" w:rsidRPr="009C1881" w14:paraId="41CC1AA1" w14:textId="77777777" w:rsidTr="00F307E0">
        <w:tc>
          <w:tcPr>
            <w:tcW w:w="2405" w:type="dxa"/>
            <w:vAlign w:val="center"/>
          </w:tcPr>
          <w:p w14:paraId="091E5B2B"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C9C433B" w14:textId="77777777" w:rsidR="00915BB0" w:rsidRPr="009C1881" w:rsidRDefault="00915BB0" w:rsidP="00F307E0">
            <w:pPr>
              <w:spacing w:line="360" w:lineRule="auto"/>
              <w:jc w:val="both"/>
              <w:rPr>
                <w:sz w:val="26"/>
                <w:szCs w:val="26"/>
                <w:lang w:val="vi-VN"/>
              </w:rPr>
            </w:pPr>
            <w:r w:rsidRPr="009C1881">
              <w:rPr>
                <w:sz w:val="26"/>
                <w:szCs w:val="26"/>
                <w:lang w:val="vi-VN"/>
              </w:rPr>
              <w:t>Xóa tài liệu</w:t>
            </w:r>
          </w:p>
        </w:tc>
      </w:tr>
      <w:tr w:rsidR="00915BB0" w:rsidRPr="004F30E7" w14:paraId="475AD6A5" w14:textId="77777777" w:rsidTr="00F307E0">
        <w:tc>
          <w:tcPr>
            <w:tcW w:w="2405" w:type="dxa"/>
            <w:vAlign w:val="center"/>
          </w:tcPr>
          <w:p w14:paraId="4E26776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34C0110C"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xóa tài liệu khỏi thư viện</w:t>
            </w:r>
          </w:p>
        </w:tc>
      </w:tr>
      <w:tr w:rsidR="00915BB0" w:rsidRPr="004F30E7" w14:paraId="3EB29CED" w14:textId="77777777" w:rsidTr="00F307E0">
        <w:tc>
          <w:tcPr>
            <w:tcW w:w="2405" w:type="dxa"/>
            <w:vAlign w:val="center"/>
          </w:tcPr>
          <w:p w14:paraId="02E9574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4CC50DE3"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xóa tài liệu của tài liệu cần xóa ở trang quản lý tài liệu</w:t>
            </w:r>
          </w:p>
        </w:tc>
      </w:tr>
      <w:tr w:rsidR="00915BB0" w:rsidRPr="004F30E7" w14:paraId="28F59BC4" w14:textId="77777777" w:rsidTr="00F307E0">
        <w:tc>
          <w:tcPr>
            <w:tcW w:w="2405" w:type="dxa"/>
            <w:vAlign w:val="center"/>
          </w:tcPr>
          <w:p w14:paraId="653B0A4F"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5076D37" w14:textId="77777777" w:rsidR="00915BB0" w:rsidRPr="009C1881" w:rsidRDefault="00915BB0" w:rsidP="00F307E0">
            <w:pPr>
              <w:spacing w:line="360" w:lineRule="auto"/>
              <w:jc w:val="both"/>
              <w:rPr>
                <w:sz w:val="26"/>
                <w:szCs w:val="26"/>
                <w:lang w:val="vi-VN"/>
              </w:rPr>
            </w:pPr>
            <w:r w:rsidRPr="009C1881">
              <w:rPr>
                <w:sz w:val="26"/>
                <w:szCs w:val="26"/>
                <w:lang w:val="vi-VN"/>
              </w:rPr>
              <w:t>Chức năng xóa tài liệu cho phép người dùng có thể xóa tài liệu khỏi hệ thống</w:t>
            </w:r>
          </w:p>
        </w:tc>
      </w:tr>
      <w:tr w:rsidR="00915BB0" w:rsidRPr="009C1881" w14:paraId="0B6FB6BA" w14:textId="77777777" w:rsidTr="00F307E0">
        <w:tc>
          <w:tcPr>
            <w:tcW w:w="2405" w:type="dxa"/>
            <w:vAlign w:val="center"/>
          </w:tcPr>
          <w:p w14:paraId="71657E4C" w14:textId="77777777" w:rsidR="00915BB0" w:rsidRPr="009C1881" w:rsidRDefault="00915BB0" w:rsidP="00F307E0">
            <w:pPr>
              <w:spacing w:line="360" w:lineRule="auto"/>
              <w:rPr>
                <w:lang w:val="vi-VN"/>
              </w:rPr>
            </w:pPr>
            <w:r w:rsidRPr="009C1881">
              <w:rPr>
                <w:b/>
                <w:bCs/>
                <w:color w:val="000000"/>
                <w:sz w:val="26"/>
                <w:szCs w:val="26"/>
                <w:lang w:val="vi-VN"/>
              </w:rPr>
              <w:lastRenderedPageBreak/>
              <w:t>Actor(s)</w:t>
            </w:r>
          </w:p>
        </w:tc>
        <w:tc>
          <w:tcPr>
            <w:tcW w:w="6372" w:type="dxa"/>
            <w:gridSpan w:val="2"/>
            <w:vAlign w:val="center"/>
          </w:tcPr>
          <w:p w14:paraId="5DAB307B"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66CF0159" w14:textId="77777777" w:rsidTr="00F307E0">
        <w:tc>
          <w:tcPr>
            <w:tcW w:w="2405" w:type="dxa"/>
            <w:vAlign w:val="center"/>
          </w:tcPr>
          <w:p w14:paraId="57C1C174"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F276EB6"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xóa phải tồn tại trên hệ thống</w:t>
            </w:r>
          </w:p>
        </w:tc>
      </w:tr>
      <w:tr w:rsidR="00915BB0" w:rsidRPr="004F30E7" w14:paraId="2B54E9A0" w14:textId="77777777" w:rsidTr="00F307E0">
        <w:tc>
          <w:tcPr>
            <w:tcW w:w="2405" w:type="dxa"/>
            <w:vAlign w:val="center"/>
          </w:tcPr>
          <w:p w14:paraId="2E73AD3E"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26C9EB4E"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xóa thành công khỏi hệ thống.</w:t>
            </w:r>
          </w:p>
        </w:tc>
      </w:tr>
      <w:tr w:rsidR="00915BB0" w:rsidRPr="009C1881" w14:paraId="465FB398" w14:textId="77777777" w:rsidTr="00F307E0">
        <w:tc>
          <w:tcPr>
            <w:tcW w:w="2405" w:type="dxa"/>
            <w:vMerge w:val="restart"/>
            <w:vAlign w:val="center"/>
          </w:tcPr>
          <w:p w14:paraId="7393743E"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7ADF558C"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64E1D2C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61A66D1C" w14:textId="77777777" w:rsidTr="00F307E0">
        <w:tc>
          <w:tcPr>
            <w:tcW w:w="2405" w:type="dxa"/>
            <w:vMerge/>
            <w:vAlign w:val="center"/>
          </w:tcPr>
          <w:p w14:paraId="6079BADD" w14:textId="77777777" w:rsidR="00915BB0" w:rsidRPr="009C1881" w:rsidRDefault="00915BB0" w:rsidP="00F307E0">
            <w:pPr>
              <w:rPr>
                <w:lang w:val="vi-VN"/>
              </w:rPr>
            </w:pPr>
          </w:p>
        </w:tc>
        <w:tc>
          <w:tcPr>
            <w:tcW w:w="3119" w:type="dxa"/>
            <w:vAlign w:val="center"/>
          </w:tcPr>
          <w:p w14:paraId="390298A9"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truy cập vào trang quản lý tài liệu</w:t>
            </w:r>
          </w:p>
          <w:p w14:paraId="33A76635"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nhấn vào nút xóa tài liệu của tài liệu muốn xóa</w:t>
            </w:r>
          </w:p>
          <w:p w14:paraId="3808DECA"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ấn xác nhận</w:t>
            </w:r>
          </w:p>
          <w:p w14:paraId="4757B590" w14:textId="77777777" w:rsidR="00915BB0" w:rsidRPr="009C1881" w:rsidRDefault="00915BB0" w:rsidP="00F307E0">
            <w:pPr>
              <w:tabs>
                <w:tab w:val="left" w:pos="284"/>
              </w:tabs>
              <w:spacing w:line="360" w:lineRule="auto"/>
              <w:ind w:left="360"/>
              <w:rPr>
                <w:sz w:val="26"/>
                <w:szCs w:val="26"/>
                <w:lang w:val="vi-VN"/>
              </w:rPr>
            </w:pPr>
            <w:r w:rsidRPr="009C1881">
              <w:rPr>
                <w:sz w:val="26"/>
                <w:szCs w:val="26"/>
                <w:lang w:val="vi-VN"/>
              </w:rPr>
              <w:t>3a. Người dùng nhấn hủy thao tác</w:t>
            </w:r>
          </w:p>
        </w:tc>
        <w:tc>
          <w:tcPr>
            <w:tcW w:w="3253" w:type="dxa"/>
            <w:vAlign w:val="center"/>
          </w:tcPr>
          <w:p w14:paraId="0ADD2869"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lên popup để xác nhận người dùng có chắc chắn muốn xóa</w:t>
            </w:r>
          </w:p>
          <w:p w14:paraId="6164087A"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xóa tài liệu khỏi hệ thống</w:t>
            </w:r>
          </w:p>
          <w:p w14:paraId="55A62356"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3a.1. Hệ thống tắt popup xác nhận xóa</w:t>
            </w:r>
          </w:p>
        </w:tc>
      </w:tr>
      <w:tr w:rsidR="00915BB0" w:rsidRPr="004F30E7" w14:paraId="3FB3C527" w14:textId="77777777" w:rsidTr="00F307E0">
        <w:tc>
          <w:tcPr>
            <w:tcW w:w="2405" w:type="dxa"/>
            <w:vAlign w:val="center"/>
          </w:tcPr>
          <w:p w14:paraId="48B4C754"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A4FBA87"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6E9F4986" w14:textId="77777777" w:rsidR="00915BB0" w:rsidRPr="009C1881" w:rsidRDefault="00915BB0" w:rsidP="00915BB0">
      <w:pPr>
        <w:pStyle w:val="bng"/>
        <w:ind w:firstLine="0"/>
        <w:rPr>
          <w:lang w:val="vi-VN"/>
        </w:rPr>
      </w:pPr>
      <w:bookmarkStart w:id="118" w:name="_Toc135253616"/>
      <w:r w:rsidRPr="009C1881">
        <w:rPr>
          <w:lang w:val="vi-VN"/>
        </w:rPr>
        <w:t>Bảng 3.3.10: Use case Xóa tài liệu</w:t>
      </w:r>
      <w:bookmarkEnd w:id="118"/>
    </w:p>
    <w:p w14:paraId="6FD48A25" w14:textId="77777777" w:rsidR="00915BB0" w:rsidRPr="009C1881" w:rsidRDefault="00915BB0" w:rsidP="00915BB0">
      <w:pPr>
        <w:pStyle w:val="Tiumccp2"/>
        <w:ind w:firstLine="0"/>
        <w:rPr>
          <w:lang w:val="vi-VN"/>
        </w:rPr>
      </w:pPr>
      <w:bookmarkStart w:id="119" w:name="_Toc135253449"/>
      <w:r w:rsidRPr="009C1881">
        <w:rPr>
          <w:lang w:val="vi-VN"/>
        </w:rPr>
        <w:t>3.3.11 Use case Cập nhật tài liệu</w:t>
      </w:r>
      <w:bookmarkEnd w:id="119"/>
    </w:p>
    <w:p w14:paraId="47C4A002" w14:textId="77777777" w:rsidR="00915BB0" w:rsidRPr="009C1881" w:rsidRDefault="00915BB0" w:rsidP="00915BB0">
      <w:pPr>
        <w:pStyle w:val="Nidungvnbn"/>
        <w:ind w:firstLine="0"/>
        <w:rPr>
          <w:b/>
          <w:bCs/>
          <w:lang w:val="vi-VN"/>
        </w:rPr>
      </w:pPr>
      <w:r w:rsidRPr="009C1881">
        <w:rPr>
          <w:b/>
          <w:bCs/>
          <w:lang w:val="vi-VN"/>
        </w:rPr>
        <w:t>Đầu vào:</w:t>
      </w:r>
    </w:p>
    <w:p w14:paraId="5D3B3C39" w14:textId="77777777" w:rsidR="00915BB0" w:rsidRPr="009C1881" w:rsidRDefault="00915BB0" w:rsidP="00915BB0">
      <w:pPr>
        <w:pStyle w:val="Nidungvnbn"/>
        <w:rPr>
          <w:lang w:val="vi-VN"/>
        </w:rPr>
      </w:pPr>
      <w:r w:rsidRPr="009C1881">
        <w:rPr>
          <w:lang w:val="vi-VN"/>
        </w:rPr>
        <w:t>Thông tin tài liệu cần cập nhật</w:t>
      </w:r>
    </w:p>
    <w:p w14:paraId="44824C32" w14:textId="77777777" w:rsidR="00915BB0" w:rsidRPr="009C1881" w:rsidRDefault="00915BB0" w:rsidP="00915BB0">
      <w:pPr>
        <w:pStyle w:val="Nidungvnbn"/>
        <w:rPr>
          <w:lang w:val="vi-VN"/>
        </w:rPr>
      </w:pPr>
      <w:r w:rsidRPr="009C1881">
        <w:rPr>
          <w:lang w:val="vi-VN"/>
        </w:rPr>
        <w:t>Nội dung cần cập nhật cho tài liệu</w:t>
      </w:r>
    </w:p>
    <w:p w14:paraId="55B1ECCF" w14:textId="77777777" w:rsidR="00915BB0" w:rsidRPr="009C1881" w:rsidRDefault="00915BB0" w:rsidP="00915BB0">
      <w:pPr>
        <w:pStyle w:val="Nidungvnbn"/>
        <w:ind w:firstLine="0"/>
        <w:rPr>
          <w:b/>
          <w:bCs/>
          <w:lang w:val="vi-VN"/>
        </w:rPr>
      </w:pPr>
      <w:r w:rsidRPr="009C1881">
        <w:rPr>
          <w:b/>
          <w:bCs/>
          <w:lang w:val="vi-VN"/>
        </w:rPr>
        <w:t>Quá trình thực hiện:</w:t>
      </w:r>
    </w:p>
    <w:p w14:paraId="25D6A87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7092928" w14:textId="77777777" w:rsidR="00915BB0" w:rsidRPr="009C1881" w:rsidRDefault="00915BB0" w:rsidP="00915BB0">
      <w:pPr>
        <w:pStyle w:val="Nidungvnbn"/>
        <w:numPr>
          <w:ilvl w:val="0"/>
          <w:numId w:val="10"/>
        </w:numPr>
        <w:rPr>
          <w:lang w:val="vi-VN"/>
        </w:rPr>
      </w:pPr>
      <w:r w:rsidRPr="009C1881">
        <w:rPr>
          <w:lang w:val="vi-VN"/>
        </w:rPr>
        <w:t>Người dùng nhấn nút cập nhật của tài liệu cần cập nhật</w:t>
      </w:r>
    </w:p>
    <w:p w14:paraId="757CB427"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4C18271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tài liệu và hiển thị lên form</w:t>
      </w:r>
    </w:p>
    <w:p w14:paraId="55A07EFC" w14:textId="77777777" w:rsidR="00915BB0" w:rsidRPr="009C1881" w:rsidRDefault="00915BB0" w:rsidP="00915BB0">
      <w:pPr>
        <w:pStyle w:val="Nidungvnbn"/>
        <w:numPr>
          <w:ilvl w:val="0"/>
          <w:numId w:val="10"/>
        </w:numPr>
        <w:rPr>
          <w:lang w:val="vi-VN"/>
        </w:rPr>
      </w:pPr>
      <w:r w:rsidRPr="009C1881">
        <w:rPr>
          <w:lang w:val="vi-VN"/>
        </w:rPr>
        <w:t>Người dùng cập nhật thông tin mới cho tài liệu</w:t>
      </w:r>
    </w:p>
    <w:p w14:paraId="09347D64" w14:textId="77777777" w:rsidR="00915BB0" w:rsidRPr="009C1881" w:rsidRDefault="00915BB0" w:rsidP="00915BB0">
      <w:pPr>
        <w:pStyle w:val="Nidungvnbn"/>
        <w:numPr>
          <w:ilvl w:val="0"/>
          <w:numId w:val="10"/>
        </w:numPr>
        <w:rPr>
          <w:lang w:val="vi-VN"/>
        </w:rPr>
      </w:pPr>
      <w:r w:rsidRPr="009C1881">
        <w:rPr>
          <w:lang w:val="vi-VN"/>
        </w:rPr>
        <w:lastRenderedPageBreak/>
        <w:t>Hệ thống cập nhật lại thông tin vào cơ sở dữ liệu</w:t>
      </w:r>
    </w:p>
    <w:p w14:paraId="3DBB11C3" w14:textId="77777777" w:rsidR="00915BB0" w:rsidRPr="009C1881" w:rsidRDefault="00915BB0" w:rsidP="00915BB0">
      <w:pPr>
        <w:pStyle w:val="Nidungvnbn"/>
        <w:ind w:firstLine="0"/>
        <w:rPr>
          <w:b/>
          <w:bCs/>
          <w:lang w:val="vi-VN"/>
        </w:rPr>
      </w:pPr>
      <w:r w:rsidRPr="009C1881">
        <w:rPr>
          <w:b/>
          <w:bCs/>
          <w:lang w:val="vi-VN"/>
        </w:rPr>
        <w:t>Đầu ra:</w:t>
      </w:r>
    </w:p>
    <w:p w14:paraId="4CA534AA" w14:textId="77777777" w:rsidR="00915BB0" w:rsidRPr="009C1881" w:rsidRDefault="00915BB0" w:rsidP="00915BB0">
      <w:pPr>
        <w:pStyle w:val="Nidungvnbn"/>
        <w:rPr>
          <w:lang w:val="vi-VN"/>
        </w:rPr>
      </w:pPr>
      <w:r w:rsidRPr="009C1881">
        <w:rPr>
          <w:lang w:val="vi-VN"/>
        </w:rPr>
        <w:t>Thông báo cập nhật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EBF5C58" w14:textId="77777777" w:rsidTr="00F307E0">
        <w:tc>
          <w:tcPr>
            <w:tcW w:w="2405" w:type="dxa"/>
            <w:vAlign w:val="center"/>
          </w:tcPr>
          <w:p w14:paraId="78E23AE4"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19FA3491" w14:textId="77777777" w:rsidR="00915BB0" w:rsidRPr="009C1881" w:rsidRDefault="00915BB0" w:rsidP="00F307E0">
            <w:pPr>
              <w:rPr>
                <w:sz w:val="26"/>
                <w:szCs w:val="26"/>
                <w:lang w:val="vi-VN"/>
              </w:rPr>
            </w:pPr>
            <w:r w:rsidRPr="009C1881">
              <w:rPr>
                <w:sz w:val="26"/>
                <w:szCs w:val="26"/>
                <w:lang w:val="vi-VN"/>
              </w:rPr>
              <w:t>UC11</w:t>
            </w:r>
          </w:p>
        </w:tc>
      </w:tr>
      <w:tr w:rsidR="00915BB0" w:rsidRPr="009C1881" w14:paraId="02C7EA04" w14:textId="77777777" w:rsidTr="00F307E0">
        <w:tc>
          <w:tcPr>
            <w:tcW w:w="2405" w:type="dxa"/>
            <w:vAlign w:val="center"/>
          </w:tcPr>
          <w:p w14:paraId="7E46623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D34199F" w14:textId="77777777" w:rsidR="00915BB0" w:rsidRPr="009C1881" w:rsidRDefault="00915BB0" w:rsidP="00F307E0">
            <w:pPr>
              <w:spacing w:line="360" w:lineRule="auto"/>
              <w:jc w:val="both"/>
              <w:rPr>
                <w:sz w:val="26"/>
                <w:szCs w:val="26"/>
                <w:lang w:val="vi-VN"/>
              </w:rPr>
            </w:pPr>
            <w:r w:rsidRPr="009C1881">
              <w:rPr>
                <w:sz w:val="26"/>
                <w:szCs w:val="26"/>
                <w:lang w:val="vi-VN"/>
              </w:rPr>
              <w:t>Cập nhật tài liệu</w:t>
            </w:r>
          </w:p>
        </w:tc>
      </w:tr>
      <w:tr w:rsidR="00915BB0" w:rsidRPr="004F30E7" w14:paraId="461DA428" w14:textId="77777777" w:rsidTr="00F307E0">
        <w:tc>
          <w:tcPr>
            <w:tcW w:w="2405" w:type="dxa"/>
            <w:vAlign w:val="center"/>
          </w:tcPr>
          <w:p w14:paraId="4A695BA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46EE7C26"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cập nhật nội dung tài liệu trên thư viện</w:t>
            </w:r>
          </w:p>
        </w:tc>
      </w:tr>
      <w:tr w:rsidR="00915BB0" w:rsidRPr="004F30E7" w14:paraId="33016BB0" w14:textId="77777777" w:rsidTr="00F307E0">
        <w:tc>
          <w:tcPr>
            <w:tcW w:w="2405" w:type="dxa"/>
            <w:vAlign w:val="center"/>
          </w:tcPr>
          <w:p w14:paraId="7A2F7103"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090F822B"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cập nhật tài liệu của tài liệu cần cập nhật ở trang quản lý tài liệu</w:t>
            </w:r>
          </w:p>
        </w:tc>
      </w:tr>
      <w:tr w:rsidR="00915BB0" w:rsidRPr="004F30E7" w14:paraId="1F2F4128" w14:textId="77777777" w:rsidTr="00F307E0">
        <w:tc>
          <w:tcPr>
            <w:tcW w:w="2405" w:type="dxa"/>
            <w:vAlign w:val="center"/>
          </w:tcPr>
          <w:p w14:paraId="588CFE0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3FA2A23" w14:textId="77777777" w:rsidR="00915BB0" w:rsidRPr="009C1881" w:rsidRDefault="00915BB0" w:rsidP="00F307E0">
            <w:pPr>
              <w:spacing w:line="360" w:lineRule="auto"/>
              <w:jc w:val="both"/>
              <w:rPr>
                <w:sz w:val="26"/>
                <w:szCs w:val="26"/>
                <w:lang w:val="vi-VN"/>
              </w:rPr>
            </w:pPr>
            <w:r w:rsidRPr="009C1881">
              <w:rPr>
                <w:sz w:val="26"/>
                <w:szCs w:val="26"/>
                <w:lang w:val="vi-VN"/>
              </w:rPr>
              <w:t>Chức năng cập nhật tài liệu cho phép người dùng có thể cập nhật mới tài liệu trong hệ thống</w:t>
            </w:r>
          </w:p>
        </w:tc>
      </w:tr>
      <w:tr w:rsidR="00915BB0" w:rsidRPr="009C1881" w14:paraId="5DD4BBC9" w14:textId="77777777" w:rsidTr="00F307E0">
        <w:tc>
          <w:tcPr>
            <w:tcW w:w="2405" w:type="dxa"/>
            <w:vAlign w:val="center"/>
          </w:tcPr>
          <w:p w14:paraId="72E35719"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691436F"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6EEA6C28" w14:textId="77777777" w:rsidTr="00F307E0">
        <w:tc>
          <w:tcPr>
            <w:tcW w:w="2405" w:type="dxa"/>
            <w:vAlign w:val="center"/>
          </w:tcPr>
          <w:p w14:paraId="4534EC48"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A594CF7"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cập nhật phải tồn tại trên hệ thống</w:t>
            </w:r>
          </w:p>
        </w:tc>
      </w:tr>
      <w:tr w:rsidR="00915BB0" w:rsidRPr="004F30E7" w14:paraId="6CB87706" w14:textId="77777777" w:rsidTr="00F307E0">
        <w:tc>
          <w:tcPr>
            <w:tcW w:w="2405" w:type="dxa"/>
            <w:vAlign w:val="center"/>
          </w:tcPr>
          <w:p w14:paraId="32441EDD"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7A60C026"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cập nhật thành công trong hệ thống.</w:t>
            </w:r>
          </w:p>
        </w:tc>
      </w:tr>
      <w:tr w:rsidR="00915BB0" w:rsidRPr="009C1881" w14:paraId="3B027839" w14:textId="77777777" w:rsidTr="00F307E0">
        <w:tc>
          <w:tcPr>
            <w:tcW w:w="2405" w:type="dxa"/>
            <w:vMerge w:val="restart"/>
            <w:vAlign w:val="center"/>
          </w:tcPr>
          <w:p w14:paraId="7BBB1FE1"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54C300EF"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5807B6F3"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606941E" w14:textId="77777777" w:rsidTr="00F307E0">
        <w:tc>
          <w:tcPr>
            <w:tcW w:w="2405" w:type="dxa"/>
            <w:vMerge/>
            <w:vAlign w:val="center"/>
          </w:tcPr>
          <w:p w14:paraId="68CAE46B" w14:textId="77777777" w:rsidR="00915BB0" w:rsidRPr="009C1881" w:rsidRDefault="00915BB0" w:rsidP="00F307E0">
            <w:pPr>
              <w:rPr>
                <w:lang w:val="vi-VN"/>
              </w:rPr>
            </w:pPr>
          </w:p>
        </w:tc>
        <w:tc>
          <w:tcPr>
            <w:tcW w:w="3119" w:type="dxa"/>
            <w:vAlign w:val="center"/>
          </w:tcPr>
          <w:p w14:paraId="4AA9C22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truy cập vào trang quản lý tài liệu</w:t>
            </w:r>
          </w:p>
          <w:p w14:paraId="6D8B0200"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nhấn vào nút cập nhật tài liệu của tài liệu muốn cập nhật</w:t>
            </w:r>
          </w:p>
          <w:p w14:paraId="08D8A90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điền thông tin mới cho tài liệu và nhấn cập nhật</w:t>
            </w:r>
          </w:p>
        </w:tc>
        <w:tc>
          <w:tcPr>
            <w:tcW w:w="3253" w:type="dxa"/>
            <w:vAlign w:val="center"/>
          </w:tcPr>
          <w:p w14:paraId="7AD9EC53" w14:textId="77777777" w:rsidR="00915BB0" w:rsidRPr="009C1881" w:rsidRDefault="00915BB0">
            <w:pPr>
              <w:pStyle w:val="ListParagraph"/>
              <w:numPr>
                <w:ilvl w:val="1"/>
                <w:numId w:val="93"/>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tài liệu và hiển thị lên form</w:t>
            </w:r>
          </w:p>
          <w:p w14:paraId="154C2A7C" w14:textId="77777777" w:rsidR="00915BB0" w:rsidRPr="009C1881" w:rsidRDefault="00915BB0">
            <w:pPr>
              <w:pStyle w:val="ListParagraph"/>
              <w:numPr>
                <w:ilvl w:val="1"/>
                <w:numId w:val="92"/>
              </w:numPr>
              <w:tabs>
                <w:tab w:val="left" w:pos="284"/>
              </w:tabs>
              <w:spacing w:line="360" w:lineRule="auto"/>
              <w:jc w:val="both"/>
              <w:rPr>
                <w:sz w:val="26"/>
                <w:szCs w:val="26"/>
                <w:lang w:val="vi-VN"/>
              </w:rPr>
            </w:pPr>
            <w:r w:rsidRPr="009C1881">
              <w:rPr>
                <w:sz w:val="26"/>
                <w:szCs w:val="26"/>
                <w:lang w:val="vi-VN"/>
              </w:rPr>
              <w:t>Hệ thống cập nhật lại nội dung trong cơ sở dữ liệu</w:t>
            </w:r>
          </w:p>
        </w:tc>
      </w:tr>
      <w:tr w:rsidR="00915BB0" w:rsidRPr="004F30E7" w14:paraId="4B20BA2C" w14:textId="77777777" w:rsidTr="00F307E0">
        <w:tc>
          <w:tcPr>
            <w:tcW w:w="2405" w:type="dxa"/>
            <w:vAlign w:val="center"/>
          </w:tcPr>
          <w:p w14:paraId="656CF7CC"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206B3018"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4192FF54" w14:textId="77777777" w:rsidR="00915BB0" w:rsidRPr="009C1881" w:rsidRDefault="00915BB0" w:rsidP="00915BB0">
      <w:pPr>
        <w:pStyle w:val="bng"/>
        <w:ind w:firstLine="0"/>
        <w:rPr>
          <w:lang w:val="vi-VN"/>
        </w:rPr>
      </w:pPr>
      <w:bookmarkStart w:id="120" w:name="_Toc135253617"/>
      <w:r w:rsidRPr="009C1881">
        <w:rPr>
          <w:lang w:val="vi-VN"/>
        </w:rPr>
        <w:t>Bảng 3.3.11: Use case Cập nhật tài liệu</w:t>
      </w:r>
      <w:bookmarkEnd w:id="120"/>
    </w:p>
    <w:p w14:paraId="3F5A0F16" w14:textId="77777777" w:rsidR="00915BB0" w:rsidRPr="009C1881" w:rsidRDefault="00915BB0" w:rsidP="00915BB0">
      <w:pPr>
        <w:pStyle w:val="Tiumccp2"/>
        <w:ind w:firstLine="0"/>
        <w:rPr>
          <w:lang w:val="vi-VN"/>
        </w:rPr>
      </w:pPr>
      <w:bookmarkStart w:id="121" w:name="_Toc135253450"/>
      <w:r w:rsidRPr="009C1881">
        <w:rPr>
          <w:lang w:val="vi-VN"/>
        </w:rPr>
        <w:t>3.3.12 Use case Lưu trữ tài liệu</w:t>
      </w:r>
      <w:bookmarkEnd w:id="121"/>
    </w:p>
    <w:p w14:paraId="7D018319" w14:textId="77777777" w:rsidR="00915BB0" w:rsidRPr="009C1881" w:rsidRDefault="00915BB0" w:rsidP="00915BB0">
      <w:pPr>
        <w:pStyle w:val="Nidungvnbn"/>
        <w:ind w:firstLine="0"/>
        <w:rPr>
          <w:b/>
          <w:bCs/>
          <w:lang w:val="vi-VN"/>
        </w:rPr>
      </w:pPr>
      <w:r w:rsidRPr="009C1881">
        <w:rPr>
          <w:b/>
          <w:bCs/>
          <w:lang w:val="vi-VN"/>
        </w:rPr>
        <w:lastRenderedPageBreak/>
        <w:t>Đầu vào:</w:t>
      </w:r>
    </w:p>
    <w:p w14:paraId="3E0F5A8E" w14:textId="77777777" w:rsidR="00915BB0" w:rsidRPr="009C1881" w:rsidRDefault="00915BB0" w:rsidP="00915BB0">
      <w:pPr>
        <w:pStyle w:val="Nidungvnbn"/>
        <w:rPr>
          <w:lang w:val="vi-VN"/>
        </w:rPr>
      </w:pPr>
      <w:r w:rsidRPr="009C1881">
        <w:rPr>
          <w:lang w:val="vi-VN"/>
        </w:rPr>
        <w:t>Tài liệu cần lưu trữ của người dùng</w:t>
      </w:r>
    </w:p>
    <w:p w14:paraId="6E11D8D1" w14:textId="77777777" w:rsidR="00915BB0" w:rsidRPr="009C1881" w:rsidRDefault="00915BB0" w:rsidP="00915BB0">
      <w:pPr>
        <w:pStyle w:val="Nidungvnbn"/>
        <w:ind w:firstLine="0"/>
        <w:rPr>
          <w:b/>
          <w:bCs/>
          <w:lang w:val="vi-VN"/>
        </w:rPr>
      </w:pPr>
      <w:r w:rsidRPr="009C1881">
        <w:rPr>
          <w:b/>
          <w:bCs/>
          <w:lang w:val="vi-VN"/>
        </w:rPr>
        <w:t>Quá trình thực hiện:</w:t>
      </w:r>
    </w:p>
    <w:p w14:paraId="3DB7C4F5"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E0BCEBC" w14:textId="77777777" w:rsidR="00915BB0" w:rsidRPr="009C1881" w:rsidRDefault="00915BB0" w:rsidP="00915BB0">
      <w:pPr>
        <w:pStyle w:val="Nidungvnbn"/>
        <w:numPr>
          <w:ilvl w:val="0"/>
          <w:numId w:val="10"/>
        </w:numPr>
        <w:rPr>
          <w:lang w:val="vi-VN"/>
        </w:rPr>
      </w:pPr>
      <w:r w:rsidRPr="009C1881">
        <w:rPr>
          <w:lang w:val="vi-VN"/>
        </w:rPr>
        <w:t>Người dùng nhấn vào nút lưu trữ tài liệu</w:t>
      </w:r>
    </w:p>
    <w:p w14:paraId="3606D312" w14:textId="77777777" w:rsidR="00915BB0" w:rsidRPr="009C1881" w:rsidRDefault="00915BB0" w:rsidP="00915BB0">
      <w:pPr>
        <w:pStyle w:val="Nidungvnbn"/>
        <w:numPr>
          <w:ilvl w:val="0"/>
          <w:numId w:val="10"/>
        </w:numPr>
        <w:rPr>
          <w:lang w:val="vi-VN"/>
        </w:rPr>
      </w:pPr>
      <w:r w:rsidRPr="009C1881">
        <w:rPr>
          <w:lang w:val="vi-VN"/>
        </w:rPr>
        <w:t>Hệ thống kiểm tra tài liệu đã được lưu trên hệ thống chưa.</w:t>
      </w:r>
    </w:p>
    <w:p w14:paraId="3EDC2C09" w14:textId="77777777" w:rsidR="00915BB0" w:rsidRPr="009C1881" w:rsidRDefault="00915BB0" w:rsidP="00915BB0">
      <w:pPr>
        <w:pStyle w:val="Nidungvnbn"/>
        <w:numPr>
          <w:ilvl w:val="0"/>
          <w:numId w:val="10"/>
        </w:numPr>
        <w:rPr>
          <w:lang w:val="vi-VN"/>
        </w:rPr>
      </w:pPr>
      <w:r w:rsidRPr="009C1881">
        <w:rPr>
          <w:lang w:val="vi-VN"/>
        </w:rPr>
        <w:t>Hệ thống lưu tài liệu vào cơ sở dữ liệu</w:t>
      </w:r>
    </w:p>
    <w:p w14:paraId="1F922E96" w14:textId="77777777" w:rsidR="00915BB0" w:rsidRPr="009C1881" w:rsidRDefault="00915BB0" w:rsidP="00915BB0">
      <w:pPr>
        <w:pStyle w:val="Nidungvnbn"/>
        <w:ind w:firstLine="0"/>
        <w:rPr>
          <w:b/>
          <w:bCs/>
          <w:lang w:val="vi-VN"/>
        </w:rPr>
      </w:pPr>
      <w:r w:rsidRPr="009C1881">
        <w:rPr>
          <w:b/>
          <w:bCs/>
          <w:lang w:val="vi-VN"/>
        </w:rPr>
        <w:t>Đầu ra:</w:t>
      </w:r>
    </w:p>
    <w:p w14:paraId="4611F7C0" w14:textId="77777777" w:rsidR="00915BB0" w:rsidRPr="009C1881" w:rsidRDefault="00915BB0" w:rsidP="00915BB0">
      <w:pPr>
        <w:pStyle w:val="Nidungvnbn"/>
        <w:rPr>
          <w:lang w:val="vi-VN"/>
        </w:rPr>
      </w:pPr>
      <w:r w:rsidRPr="009C1881">
        <w:rPr>
          <w:lang w:val="vi-VN"/>
        </w:rPr>
        <w:t>Thông báo lưu trữ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1ABB24FA" w14:textId="77777777" w:rsidTr="00F307E0">
        <w:tc>
          <w:tcPr>
            <w:tcW w:w="2405" w:type="dxa"/>
            <w:vAlign w:val="center"/>
          </w:tcPr>
          <w:p w14:paraId="3A5A50A0"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5D3D5BB" w14:textId="77777777" w:rsidR="00915BB0" w:rsidRPr="009C1881" w:rsidRDefault="00915BB0" w:rsidP="00F307E0">
            <w:pPr>
              <w:rPr>
                <w:sz w:val="26"/>
                <w:szCs w:val="26"/>
                <w:lang w:val="vi-VN"/>
              </w:rPr>
            </w:pPr>
            <w:r w:rsidRPr="009C1881">
              <w:rPr>
                <w:sz w:val="26"/>
                <w:szCs w:val="26"/>
                <w:lang w:val="vi-VN"/>
              </w:rPr>
              <w:t>UC12</w:t>
            </w:r>
          </w:p>
        </w:tc>
      </w:tr>
      <w:tr w:rsidR="00915BB0" w:rsidRPr="009C1881" w14:paraId="0A09F43F" w14:textId="77777777" w:rsidTr="00F307E0">
        <w:tc>
          <w:tcPr>
            <w:tcW w:w="2405" w:type="dxa"/>
            <w:vAlign w:val="center"/>
          </w:tcPr>
          <w:p w14:paraId="18864D96"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735B20E5" w14:textId="77777777" w:rsidR="00915BB0" w:rsidRPr="009C1881" w:rsidRDefault="00915BB0" w:rsidP="00F307E0">
            <w:pPr>
              <w:spacing w:line="360" w:lineRule="auto"/>
              <w:jc w:val="both"/>
              <w:rPr>
                <w:sz w:val="26"/>
                <w:szCs w:val="26"/>
                <w:lang w:val="vi-VN"/>
              </w:rPr>
            </w:pPr>
            <w:r w:rsidRPr="009C1881">
              <w:rPr>
                <w:sz w:val="26"/>
                <w:szCs w:val="26"/>
                <w:lang w:val="vi-VN"/>
              </w:rPr>
              <w:t>Lưu trữ tài liệu</w:t>
            </w:r>
          </w:p>
        </w:tc>
      </w:tr>
      <w:tr w:rsidR="00915BB0" w:rsidRPr="004F30E7" w14:paraId="6ACF2C2B" w14:textId="77777777" w:rsidTr="00F307E0">
        <w:tc>
          <w:tcPr>
            <w:tcW w:w="2405" w:type="dxa"/>
            <w:vAlign w:val="center"/>
          </w:tcPr>
          <w:p w14:paraId="3AEBBC86"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0AC3DE5"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lưu trữ tài liệu trên thư viện</w:t>
            </w:r>
          </w:p>
        </w:tc>
      </w:tr>
      <w:tr w:rsidR="00915BB0" w:rsidRPr="004F30E7" w14:paraId="2F9C1FF8" w14:textId="77777777" w:rsidTr="00F307E0">
        <w:tc>
          <w:tcPr>
            <w:tcW w:w="2405" w:type="dxa"/>
            <w:vAlign w:val="center"/>
          </w:tcPr>
          <w:p w14:paraId="28DE4D62"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734B6CDC"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lưu trữ tài liệu của tài liệu cần lưu ở trang quản lý tài liệu</w:t>
            </w:r>
          </w:p>
        </w:tc>
      </w:tr>
      <w:tr w:rsidR="00915BB0" w:rsidRPr="004F30E7" w14:paraId="28AFCD77" w14:textId="77777777" w:rsidTr="00F307E0">
        <w:tc>
          <w:tcPr>
            <w:tcW w:w="2405" w:type="dxa"/>
            <w:vAlign w:val="center"/>
          </w:tcPr>
          <w:p w14:paraId="1383443D"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DDD9527" w14:textId="77777777" w:rsidR="00915BB0" w:rsidRPr="009C1881" w:rsidRDefault="00915BB0" w:rsidP="00F307E0">
            <w:pPr>
              <w:spacing w:line="360" w:lineRule="auto"/>
              <w:jc w:val="both"/>
              <w:rPr>
                <w:sz w:val="26"/>
                <w:szCs w:val="26"/>
                <w:lang w:val="vi-VN"/>
              </w:rPr>
            </w:pPr>
            <w:r w:rsidRPr="009C1881">
              <w:rPr>
                <w:sz w:val="26"/>
                <w:szCs w:val="26"/>
                <w:lang w:val="vi-VN"/>
              </w:rPr>
              <w:t>Chức năng lưu trữ tài liệu cho phép người dùng có thể lưu tài liệu trên hệ thống</w:t>
            </w:r>
          </w:p>
        </w:tc>
      </w:tr>
      <w:tr w:rsidR="00915BB0" w:rsidRPr="009C1881" w14:paraId="0D0CBBB6" w14:textId="77777777" w:rsidTr="00F307E0">
        <w:tc>
          <w:tcPr>
            <w:tcW w:w="2405" w:type="dxa"/>
            <w:vAlign w:val="center"/>
          </w:tcPr>
          <w:p w14:paraId="7B6A0EF7"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ECD1789"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27C70837" w14:textId="77777777" w:rsidTr="00F307E0">
        <w:tc>
          <w:tcPr>
            <w:tcW w:w="2405" w:type="dxa"/>
            <w:vAlign w:val="center"/>
          </w:tcPr>
          <w:p w14:paraId="3C89FFE5"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52AD8AC"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lưu trữ phải tồn tại trên hệ thống</w:t>
            </w:r>
          </w:p>
        </w:tc>
      </w:tr>
      <w:tr w:rsidR="00915BB0" w:rsidRPr="004F30E7" w14:paraId="536331A0" w14:textId="77777777" w:rsidTr="00F307E0">
        <w:tc>
          <w:tcPr>
            <w:tcW w:w="2405" w:type="dxa"/>
            <w:vAlign w:val="center"/>
          </w:tcPr>
          <w:p w14:paraId="1992F5A2"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5E5FE8D" w14:textId="77777777" w:rsidR="00915BB0" w:rsidRPr="009C1881" w:rsidRDefault="00915BB0" w:rsidP="00F307E0">
            <w:pPr>
              <w:spacing w:line="360" w:lineRule="auto"/>
              <w:jc w:val="both"/>
              <w:rPr>
                <w:sz w:val="26"/>
                <w:szCs w:val="26"/>
                <w:lang w:val="vi-VN"/>
              </w:rPr>
            </w:pPr>
            <w:r w:rsidRPr="009C1881">
              <w:rPr>
                <w:sz w:val="26"/>
                <w:szCs w:val="26"/>
                <w:lang w:val="vi-VN"/>
              </w:rPr>
              <w:t>Tài liệu được lưu trữ thành công trong hệ thống.</w:t>
            </w:r>
          </w:p>
        </w:tc>
      </w:tr>
      <w:tr w:rsidR="00915BB0" w:rsidRPr="009C1881" w14:paraId="781C8EBE" w14:textId="77777777" w:rsidTr="00F307E0">
        <w:tc>
          <w:tcPr>
            <w:tcW w:w="2405" w:type="dxa"/>
            <w:vMerge w:val="restart"/>
            <w:vAlign w:val="center"/>
          </w:tcPr>
          <w:p w14:paraId="1F73AF21"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4123CF6"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3AB9772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F515952" w14:textId="77777777" w:rsidTr="00F307E0">
        <w:tc>
          <w:tcPr>
            <w:tcW w:w="2405" w:type="dxa"/>
            <w:vMerge/>
            <w:vAlign w:val="center"/>
          </w:tcPr>
          <w:p w14:paraId="7A9D1A16" w14:textId="77777777" w:rsidR="00915BB0" w:rsidRPr="009C1881" w:rsidRDefault="00915BB0" w:rsidP="00F307E0">
            <w:pPr>
              <w:rPr>
                <w:lang w:val="vi-VN"/>
              </w:rPr>
            </w:pPr>
          </w:p>
        </w:tc>
        <w:tc>
          <w:tcPr>
            <w:tcW w:w="3119" w:type="dxa"/>
            <w:vAlign w:val="center"/>
          </w:tcPr>
          <w:p w14:paraId="77FEC2FD"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38B4DA3"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nhấn vào nút lưu tài liệu của tài liệu muốn lưu</w:t>
            </w:r>
          </w:p>
        </w:tc>
        <w:tc>
          <w:tcPr>
            <w:tcW w:w="3253" w:type="dxa"/>
            <w:vAlign w:val="center"/>
          </w:tcPr>
          <w:p w14:paraId="122E2515" w14:textId="77777777" w:rsidR="00915BB0" w:rsidRPr="009C1881" w:rsidRDefault="00915BB0">
            <w:pPr>
              <w:pStyle w:val="ListParagraph"/>
              <w:numPr>
                <w:ilvl w:val="1"/>
                <w:numId w:val="95"/>
              </w:numPr>
              <w:tabs>
                <w:tab w:val="left" w:pos="284"/>
              </w:tabs>
              <w:spacing w:line="360" w:lineRule="auto"/>
              <w:jc w:val="both"/>
              <w:rPr>
                <w:sz w:val="26"/>
                <w:szCs w:val="26"/>
                <w:lang w:val="vi-VN"/>
              </w:rPr>
            </w:pPr>
            <w:r w:rsidRPr="009C1881">
              <w:rPr>
                <w:sz w:val="26"/>
                <w:szCs w:val="26"/>
                <w:lang w:val="vi-VN"/>
              </w:rPr>
              <w:t>Hệ thống lưu tài liệu trong cơ sở dữ liệu</w:t>
            </w:r>
          </w:p>
        </w:tc>
      </w:tr>
      <w:tr w:rsidR="00915BB0" w:rsidRPr="004F30E7" w14:paraId="1A6D5F4B" w14:textId="77777777" w:rsidTr="00F307E0">
        <w:tc>
          <w:tcPr>
            <w:tcW w:w="2405" w:type="dxa"/>
            <w:vAlign w:val="center"/>
          </w:tcPr>
          <w:p w14:paraId="3EDC453A"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2358A2E1"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70ED73A5" w14:textId="77777777" w:rsidR="00915BB0" w:rsidRPr="009C1881" w:rsidRDefault="00915BB0" w:rsidP="00915BB0">
      <w:pPr>
        <w:pStyle w:val="bng"/>
        <w:ind w:firstLine="0"/>
        <w:rPr>
          <w:lang w:val="vi-VN"/>
        </w:rPr>
      </w:pPr>
      <w:bookmarkStart w:id="122" w:name="_Toc135253618"/>
      <w:r w:rsidRPr="009C1881">
        <w:rPr>
          <w:lang w:val="vi-VN"/>
        </w:rPr>
        <w:lastRenderedPageBreak/>
        <w:t>Bảng 3.3.12: Use case Lưu trữ tài liệu</w:t>
      </w:r>
      <w:bookmarkEnd w:id="122"/>
    </w:p>
    <w:p w14:paraId="607A7202" w14:textId="77777777" w:rsidR="00915BB0" w:rsidRPr="009C1881" w:rsidRDefault="00915BB0" w:rsidP="00915BB0">
      <w:pPr>
        <w:pStyle w:val="Tiumccp2"/>
        <w:ind w:firstLine="0"/>
        <w:rPr>
          <w:lang w:val="vi-VN"/>
        </w:rPr>
      </w:pPr>
      <w:bookmarkStart w:id="123" w:name="_Toc135253451"/>
      <w:r w:rsidRPr="009C1881">
        <w:rPr>
          <w:lang w:val="vi-VN"/>
        </w:rPr>
        <w:t>3.3.13 Use case Thông báo cho người dùng có tài liệu mới</w:t>
      </w:r>
      <w:bookmarkEnd w:id="123"/>
    </w:p>
    <w:p w14:paraId="54749450" w14:textId="77777777" w:rsidR="00915BB0" w:rsidRPr="009C1881" w:rsidRDefault="00915BB0" w:rsidP="00915BB0">
      <w:pPr>
        <w:pStyle w:val="Nidungvnbn"/>
        <w:ind w:firstLine="0"/>
        <w:rPr>
          <w:b/>
          <w:bCs/>
          <w:lang w:val="vi-VN"/>
        </w:rPr>
      </w:pPr>
      <w:r w:rsidRPr="009C1881">
        <w:rPr>
          <w:b/>
          <w:bCs/>
          <w:lang w:val="vi-VN"/>
        </w:rPr>
        <w:t>Đầu vào:</w:t>
      </w:r>
    </w:p>
    <w:p w14:paraId="176A95E2" w14:textId="77777777" w:rsidR="00915BB0" w:rsidRPr="009C1881" w:rsidRDefault="00915BB0" w:rsidP="00915BB0">
      <w:pPr>
        <w:pStyle w:val="Nidungvnbn"/>
        <w:rPr>
          <w:lang w:val="vi-VN"/>
        </w:rPr>
      </w:pPr>
      <w:r w:rsidRPr="009C1881">
        <w:rPr>
          <w:lang w:val="vi-VN"/>
        </w:rPr>
        <w:t>Thông tin tài liệu mới được thêm vào</w:t>
      </w:r>
    </w:p>
    <w:p w14:paraId="6F04CA41" w14:textId="77777777" w:rsidR="00915BB0" w:rsidRPr="009C1881" w:rsidRDefault="00915BB0" w:rsidP="00915BB0">
      <w:pPr>
        <w:pStyle w:val="Nidungvnbn"/>
        <w:ind w:firstLine="0"/>
        <w:rPr>
          <w:b/>
          <w:bCs/>
          <w:lang w:val="vi-VN"/>
        </w:rPr>
      </w:pPr>
      <w:r w:rsidRPr="009C1881">
        <w:rPr>
          <w:b/>
          <w:bCs/>
          <w:lang w:val="vi-VN"/>
        </w:rPr>
        <w:t>Quá trình thực hiện:</w:t>
      </w:r>
    </w:p>
    <w:p w14:paraId="25D00093" w14:textId="77777777" w:rsidR="00915BB0" w:rsidRPr="009C1881" w:rsidRDefault="00915BB0" w:rsidP="00915BB0">
      <w:pPr>
        <w:pStyle w:val="Nidungvnbn"/>
        <w:numPr>
          <w:ilvl w:val="0"/>
          <w:numId w:val="10"/>
        </w:numPr>
        <w:rPr>
          <w:lang w:val="vi-VN"/>
        </w:rPr>
      </w:pPr>
      <w:r w:rsidRPr="009C1881">
        <w:rPr>
          <w:lang w:val="vi-VN"/>
        </w:rPr>
        <w:t>Khi có tài liệu mới được thêm vào hệ thống, hệ thống ngay lập tức gửi thông báo đến các độc giả trong hệ thống thư viện thông tin về tài liệu mới này</w:t>
      </w:r>
    </w:p>
    <w:p w14:paraId="37B2BCAD" w14:textId="77777777" w:rsidR="00915BB0" w:rsidRPr="009C1881" w:rsidRDefault="00915BB0" w:rsidP="00915BB0">
      <w:pPr>
        <w:pStyle w:val="Nidungvnbn"/>
        <w:ind w:firstLine="0"/>
        <w:rPr>
          <w:b/>
          <w:bCs/>
          <w:lang w:val="vi-VN"/>
        </w:rPr>
      </w:pPr>
      <w:r w:rsidRPr="009C1881">
        <w:rPr>
          <w:b/>
          <w:bCs/>
          <w:lang w:val="vi-VN"/>
        </w:rPr>
        <w:t>Đầu ra:</w:t>
      </w:r>
    </w:p>
    <w:p w14:paraId="5EFD184E" w14:textId="77777777" w:rsidR="00915BB0" w:rsidRPr="009C1881" w:rsidRDefault="00915BB0" w:rsidP="00915BB0">
      <w:pPr>
        <w:pStyle w:val="Nidungvnbn"/>
        <w:rPr>
          <w:lang w:val="vi-VN"/>
        </w:rPr>
      </w:pPr>
      <w:r w:rsidRPr="009C1881">
        <w:rPr>
          <w:lang w:val="vi-VN"/>
        </w:rPr>
        <w:t>Thông báo cho người dùng thành công</w:t>
      </w:r>
    </w:p>
    <w:p w14:paraId="2E9A51E9"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1E947923" w14:textId="77777777" w:rsidTr="00F307E0">
        <w:tc>
          <w:tcPr>
            <w:tcW w:w="2405" w:type="dxa"/>
            <w:vAlign w:val="center"/>
          </w:tcPr>
          <w:p w14:paraId="71452EDC"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06239840" w14:textId="77777777" w:rsidR="00915BB0" w:rsidRPr="009C1881" w:rsidRDefault="00915BB0" w:rsidP="00F307E0">
            <w:pPr>
              <w:rPr>
                <w:sz w:val="26"/>
                <w:szCs w:val="26"/>
                <w:lang w:val="vi-VN"/>
              </w:rPr>
            </w:pPr>
            <w:r w:rsidRPr="009C1881">
              <w:rPr>
                <w:sz w:val="26"/>
                <w:szCs w:val="26"/>
                <w:lang w:val="vi-VN"/>
              </w:rPr>
              <w:t>UC13</w:t>
            </w:r>
          </w:p>
        </w:tc>
      </w:tr>
      <w:tr w:rsidR="00915BB0" w:rsidRPr="004F30E7" w14:paraId="465AFF47" w14:textId="77777777" w:rsidTr="00F307E0">
        <w:tc>
          <w:tcPr>
            <w:tcW w:w="2405" w:type="dxa"/>
            <w:vAlign w:val="center"/>
          </w:tcPr>
          <w:p w14:paraId="40F7FBC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048390E9" w14:textId="77777777" w:rsidR="00915BB0" w:rsidRPr="009C1881" w:rsidRDefault="00915BB0" w:rsidP="00F307E0">
            <w:pPr>
              <w:spacing w:line="360" w:lineRule="auto"/>
              <w:jc w:val="both"/>
              <w:rPr>
                <w:sz w:val="26"/>
                <w:szCs w:val="26"/>
                <w:lang w:val="vi-VN"/>
              </w:rPr>
            </w:pPr>
            <w:r w:rsidRPr="009C1881">
              <w:rPr>
                <w:sz w:val="26"/>
                <w:szCs w:val="26"/>
                <w:lang w:val="vi-VN"/>
              </w:rPr>
              <w:t>Thông báo cho người dùng có tài liệu mới</w:t>
            </w:r>
          </w:p>
        </w:tc>
      </w:tr>
      <w:tr w:rsidR="00915BB0" w:rsidRPr="004F30E7" w14:paraId="6ACCD8A3" w14:textId="77777777" w:rsidTr="00F307E0">
        <w:tc>
          <w:tcPr>
            <w:tcW w:w="2405" w:type="dxa"/>
            <w:vAlign w:val="center"/>
          </w:tcPr>
          <w:p w14:paraId="2C002F52"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1E241F2E" w14:textId="77777777" w:rsidR="00915BB0" w:rsidRPr="009C1881" w:rsidRDefault="00915BB0" w:rsidP="00F307E0">
            <w:pPr>
              <w:spacing w:line="360" w:lineRule="auto"/>
              <w:jc w:val="both"/>
              <w:rPr>
                <w:sz w:val="26"/>
                <w:szCs w:val="26"/>
                <w:lang w:val="vi-VN"/>
              </w:rPr>
            </w:pPr>
            <w:r w:rsidRPr="009C1881">
              <w:rPr>
                <w:sz w:val="26"/>
                <w:szCs w:val="26"/>
                <w:lang w:val="vi-VN"/>
              </w:rPr>
              <w:t>Thông báo cho người dùng khi có tài liệu mới được thêm vào hệ thống</w:t>
            </w:r>
          </w:p>
        </w:tc>
      </w:tr>
      <w:tr w:rsidR="00915BB0" w:rsidRPr="004F30E7" w14:paraId="6FD85CA4" w14:textId="77777777" w:rsidTr="00F307E0">
        <w:tc>
          <w:tcPr>
            <w:tcW w:w="2405" w:type="dxa"/>
            <w:vAlign w:val="center"/>
          </w:tcPr>
          <w:p w14:paraId="4F9FD68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41F50547" w14:textId="77777777" w:rsidR="00915BB0" w:rsidRPr="009C1881" w:rsidRDefault="00915BB0" w:rsidP="00F307E0">
            <w:pPr>
              <w:spacing w:line="360" w:lineRule="auto"/>
              <w:jc w:val="both"/>
              <w:rPr>
                <w:sz w:val="26"/>
                <w:szCs w:val="26"/>
                <w:lang w:val="vi-VN"/>
              </w:rPr>
            </w:pPr>
            <w:r w:rsidRPr="009C1881">
              <w:rPr>
                <w:sz w:val="26"/>
                <w:szCs w:val="26"/>
                <w:lang w:val="vi-VN"/>
              </w:rPr>
              <w:t>Hệ thống tự động thông báo khi có tài liệu mới được thêm vào hệ thống</w:t>
            </w:r>
          </w:p>
        </w:tc>
      </w:tr>
      <w:tr w:rsidR="00915BB0" w:rsidRPr="004F30E7" w14:paraId="531CCA8D" w14:textId="77777777" w:rsidTr="00F307E0">
        <w:tc>
          <w:tcPr>
            <w:tcW w:w="2405" w:type="dxa"/>
            <w:vAlign w:val="center"/>
          </w:tcPr>
          <w:p w14:paraId="5A66F65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B053DB3" w14:textId="77777777" w:rsidR="00915BB0" w:rsidRPr="009C1881" w:rsidRDefault="00915BB0" w:rsidP="00F307E0">
            <w:pPr>
              <w:spacing w:line="360" w:lineRule="auto"/>
              <w:jc w:val="both"/>
              <w:rPr>
                <w:sz w:val="26"/>
                <w:szCs w:val="26"/>
                <w:lang w:val="vi-VN"/>
              </w:rPr>
            </w:pPr>
            <w:r w:rsidRPr="009C1881">
              <w:rPr>
                <w:sz w:val="26"/>
                <w:szCs w:val="26"/>
                <w:lang w:val="vi-VN"/>
              </w:rPr>
              <w:t>Chức năng thông báo cho người dùng khi có tài liệu mới giúp cho người dùng có thể tiếp cận được những tài liệu này</w:t>
            </w:r>
          </w:p>
        </w:tc>
      </w:tr>
      <w:tr w:rsidR="00915BB0" w:rsidRPr="009C1881" w14:paraId="38C98A52" w14:textId="77777777" w:rsidTr="00F307E0">
        <w:tc>
          <w:tcPr>
            <w:tcW w:w="2405" w:type="dxa"/>
            <w:vAlign w:val="center"/>
          </w:tcPr>
          <w:p w14:paraId="12936ADA"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3C76E8B0"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2280F39B" w14:textId="77777777" w:rsidTr="00F307E0">
        <w:tc>
          <w:tcPr>
            <w:tcW w:w="2405" w:type="dxa"/>
            <w:vAlign w:val="center"/>
          </w:tcPr>
          <w:p w14:paraId="26CC3239"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02AF84A9" w14:textId="77777777" w:rsidR="00915BB0" w:rsidRPr="009C1881" w:rsidRDefault="00915BB0" w:rsidP="00F307E0">
            <w:pPr>
              <w:spacing w:line="360" w:lineRule="auto"/>
              <w:jc w:val="both"/>
              <w:rPr>
                <w:sz w:val="26"/>
                <w:szCs w:val="26"/>
                <w:lang w:val="vi-VN"/>
              </w:rPr>
            </w:pPr>
            <w:r w:rsidRPr="009C1881">
              <w:rPr>
                <w:sz w:val="26"/>
                <w:szCs w:val="26"/>
                <w:lang w:val="vi-VN"/>
              </w:rPr>
              <w:t>Phải có tài liệu mới được thêm vào hệ thống</w:t>
            </w:r>
          </w:p>
        </w:tc>
      </w:tr>
      <w:tr w:rsidR="00915BB0" w:rsidRPr="004F30E7" w14:paraId="44056E96" w14:textId="77777777" w:rsidTr="00F307E0">
        <w:tc>
          <w:tcPr>
            <w:tcW w:w="2405" w:type="dxa"/>
            <w:vAlign w:val="center"/>
          </w:tcPr>
          <w:p w14:paraId="480E3B3B"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5032092" w14:textId="77777777" w:rsidR="00915BB0" w:rsidRPr="009C1881" w:rsidRDefault="00915BB0" w:rsidP="00F307E0">
            <w:pPr>
              <w:spacing w:line="360" w:lineRule="auto"/>
              <w:jc w:val="both"/>
              <w:rPr>
                <w:sz w:val="26"/>
                <w:szCs w:val="26"/>
                <w:lang w:val="vi-VN"/>
              </w:rPr>
            </w:pPr>
            <w:r w:rsidRPr="009C1881">
              <w:rPr>
                <w:sz w:val="26"/>
                <w:szCs w:val="26"/>
                <w:lang w:val="vi-VN"/>
              </w:rPr>
              <w:t>Thông báo được gửi thành công cho tất cả người dùng.</w:t>
            </w:r>
          </w:p>
        </w:tc>
      </w:tr>
      <w:tr w:rsidR="00915BB0" w:rsidRPr="009C1881" w14:paraId="04214970" w14:textId="77777777" w:rsidTr="00F307E0">
        <w:tc>
          <w:tcPr>
            <w:tcW w:w="2405" w:type="dxa"/>
            <w:vMerge w:val="restart"/>
            <w:vAlign w:val="center"/>
          </w:tcPr>
          <w:p w14:paraId="1F703966"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2F56CDC8"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30212F53"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18BFD8C3" w14:textId="77777777" w:rsidTr="00F307E0">
        <w:tc>
          <w:tcPr>
            <w:tcW w:w="2405" w:type="dxa"/>
            <w:vMerge/>
            <w:vAlign w:val="center"/>
          </w:tcPr>
          <w:p w14:paraId="0C0B0FB4" w14:textId="77777777" w:rsidR="00915BB0" w:rsidRPr="009C1881" w:rsidRDefault="00915BB0" w:rsidP="00F307E0">
            <w:pPr>
              <w:rPr>
                <w:lang w:val="vi-VN"/>
              </w:rPr>
            </w:pPr>
          </w:p>
        </w:tc>
        <w:tc>
          <w:tcPr>
            <w:tcW w:w="3119" w:type="dxa"/>
            <w:vAlign w:val="center"/>
          </w:tcPr>
          <w:p w14:paraId="1F6620D8" w14:textId="77777777" w:rsidR="00915BB0" w:rsidRPr="009C1881" w:rsidRDefault="00915BB0">
            <w:pPr>
              <w:pStyle w:val="ListParagraph"/>
              <w:numPr>
                <w:ilvl w:val="0"/>
                <w:numId w:val="94"/>
              </w:numPr>
              <w:tabs>
                <w:tab w:val="left" w:pos="284"/>
              </w:tabs>
              <w:spacing w:line="360" w:lineRule="auto"/>
              <w:rPr>
                <w:sz w:val="26"/>
                <w:szCs w:val="26"/>
                <w:lang w:val="vi-VN"/>
              </w:rPr>
            </w:pPr>
            <w:r w:rsidRPr="009C1881">
              <w:rPr>
                <w:sz w:val="26"/>
                <w:szCs w:val="26"/>
                <w:lang w:val="vi-VN"/>
              </w:rPr>
              <w:t xml:space="preserve">Khi có tài liệu mới được thêm vào hệ thống, hệ thống thông báo sẽ gửi thông báo đến tất cả độc giả trong hệ </w:t>
            </w:r>
            <w:r w:rsidRPr="009C1881">
              <w:rPr>
                <w:sz w:val="26"/>
                <w:szCs w:val="26"/>
                <w:lang w:val="vi-VN"/>
              </w:rPr>
              <w:lastRenderedPageBreak/>
              <w:t>thống</w:t>
            </w:r>
          </w:p>
        </w:tc>
        <w:tc>
          <w:tcPr>
            <w:tcW w:w="3253" w:type="dxa"/>
            <w:vAlign w:val="center"/>
          </w:tcPr>
          <w:p w14:paraId="2C06B7A4" w14:textId="77777777" w:rsidR="00915BB0" w:rsidRPr="009C1881" w:rsidRDefault="00915BB0">
            <w:pPr>
              <w:pStyle w:val="ListParagraph"/>
              <w:numPr>
                <w:ilvl w:val="1"/>
                <w:numId w:val="94"/>
              </w:numPr>
              <w:tabs>
                <w:tab w:val="left" w:pos="284"/>
              </w:tabs>
              <w:spacing w:line="360" w:lineRule="auto"/>
              <w:jc w:val="both"/>
              <w:rPr>
                <w:sz w:val="26"/>
                <w:szCs w:val="26"/>
                <w:lang w:val="vi-VN"/>
              </w:rPr>
            </w:pPr>
            <w:r w:rsidRPr="009C1881">
              <w:rPr>
                <w:sz w:val="26"/>
                <w:szCs w:val="26"/>
                <w:lang w:val="vi-VN"/>
              </w:rPr>
              <w:lastRenderedPageBreak/>
              <w:t>Hệ thống hiển thị trên thanh thông báo của độc giả</w:t>
            </w:r>
          </w:p>
        </w:tc>
      </w:tr>
      <w:tr w:rsidR="00915BB0" w:rsidRPr="009C1881" w14:paraId="2263E350" w14:textId="77777777" w:rsidTr="00F307E0">
        <w:tc>
          <w:tcPr>
            <w:tcW w:w="2405" w:type="dxa"/>
            <w:vAlign w:val="center"/>
          </w:tcPr>
          <w:p w14:paraId="12EB5D93"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6A7194BC"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BD49A32" w14:textId="0F7420E7" w:rsidR="00915BB0" w:rsidRPr="009C1881" w:rsidRDefault="00915BB0" w:rsidP="00915BB0">
      <w:pPr>
        <w:pStyle w:val="bng"/>
        <w:ind w:firstLine="0"/>
        <w:rPr>
          <w:lang w:val="vi-VN"/>
        </w:rPr>
      </w:pPr>
      <w:bookmarkStart w:id="124" w:name="_Toc135253619"/>
      <w:r w:rsidRPr="009C1881">
        <w:rPr>
          <w:lang w:val="vi-VN"/>
        </w:rPr>
        <w:t>Bảng 3.3.13: Use case Thông báo cho người dùng có tài liệu mới</w:t>
      </w:r>
      <w:bookmarkEnd w:id="124"/>
    </w:p>
    <w:p w14:paraId="53285990" w14:textId="3A10A69D" w:rsidR="005E7BAC" w:rsidRPr="009C1881" w:rsidRDefault="005E7BAC" w:rsidP="005E7BAC">
      <w:pPr>
        <w:pStyle w:val="Tiumccp2"/>
        <w:ind w:firstLine="0"/>
        <w:rPr>
          <w:lang w:val="vi-VN"/>
        </w:rPr>
      </w:pPr>
      <w:bookmarkStart w:id="125" w:name="_Toc135253452"/>
      <w:r w:rsidRPr="009C1881">
        <w:rPr>
          <w:lang w:val="vi-VN"/>
        </w:rPr>
        <w:t>3.3.14 Use case Dán mã tem tài liệu</w:t>
      </w:r>
      <w:bookmarkEnd w:id="125"/>
    </w:p>
    <w:p w14:paraId="4E00D37C" w14:textId="77777777" w:rsidR="005E7BAC" w:rsidRPr="009C1881" w:rsidRDefault="005E7BAC" w:rsidP="005E7BAC">
      <w:pPr>
        <w:pStyle w:val="Nidungvnbn"/>
        <w:ind w:firstLine="0"/>
        <w:rPr>
          <w:b/>
          <w:bCs/>
          <w:lang w:val="vi-VN"/>
        </w:rPr>
      </w:pPr>
      <w:r w:rsidRPr="009C1881">
        <w:rPr>
          <w:b/>
          <w:bCs/>
          <w:lang w:val="vi-VN"/>
        </w:rPr>
        <w:t>Đầu vào:</w:t>
      </w:r>
    </w:p>
    <w:p w14:paraId="6CFD23D2" w14:textId="77777777" w:rsidR="005E7BAC" w:rsidRPr="009C1881" w:rsidRDefault="005E7BAC" w:rsidP="005E7BAC">
      <w:pPr>
        <w:pStyle w:val="Nidungvnbn"/>
        <w:rPr>
          <w:lang w:val="vi-VN"/>
        </w:rPr>
      </w:pPr>
      <w:r w:rsidRPr="009C1881">
        <w:rPr>
          <w:lang w:val="vi-VN"/>
        </w:rPr>
        <w:t>Thông tin về tài liệu cần dán tem: mã tài liệu, tên tài liệu, số lượng tài liệu</w:t>
      </w:r>
    </w:p>
    <w:p w14:paraId="6E72432A" w14:textId="496C3ECE" w:rsidR="00CC126F" w:rsidRPr="009C1881" w:rsidRDefault="005E7BAC" w:rsidP="00CC126F">
      <w:pPr>
        <w:pStyle w:val="Nidungvnbn"/>
        <w:rPr>
          <w:lang w:val="vi-VN"/>
        </w:rPr>
      </w:pPr>
      <w:r w:rsidRPr="009C1881">
        <w:rPr>
          <w:lang w:val="vi-VN"/>
        </w:rPr>
        <w:t>Mã tem được cấp sẵn cho thư viện</w:t>
      </w:r>
      <w:r w:rsidR="00CC126F" w:rsidRPr="009C1881">
        <w:rPr>
          <w:lang w:val="vi-VN"/>
        </w:rPr>
        <w:t>, t</w:t>
      </w:r>
      <w:r w:rsidRPr="009C1881">
        <w:rPr>
          <w:lang w:val="vi-VN"/>
        </w:rPr>
        <w:t>hiết bị dán tem</w:t>
      </w:r>
      <w:r w:rsidRPr="009C1881">
        <w:rPr>
          <w:b/>
          <w:bCs/>
          <w:lang w:val="vi-VN"/>
        </w:rPr>
        <w:t xml:space="preserve"> </w:t>
      </w:r>
    </w:p>
    <w:p w14:paraId="6990BDA8" w14:textId="678EDAF1" w:rsidR="005E7BAC" w:rsidRPr="009C1881" w:rsidRDefault="005E7BAC" w:rsidP="005E7BAC">
      <w:pPr>
        <w:pStyle w:val="Nidungvnbn"/>
        <w:ind w:firstLine="0"/>
        <w:rPr>
          <w:b/>
          <w:bCs/>
          <w:lang w:val="vi-VN"/>
        </w:rPr>
      </w:pPr>
      <w:r w:rsidRPr="009C1881">
        <w:rPr>
          <w:b/>
          <w:bCs/>
          <w:lang w:val="vi-VN"/>
        </w:rPr>
        <w:t>Quá trình thực hiện:</w:t>
      </w:r>
    </w:p>
    <w:p w14:paraId="74A70D18" w14:textId="77777777" w:rsidR="00CC126F" w:rsidRPr="009C1881" w:rsidRDefault="00CC126F">
      <w:pPr>
        <w:pStyle w:val="Nidungvnbn"/>
        <w:numPr>
          <w:ilvl w:val="0"/>
          <w:numId w:val="44"/>
        </w:numPr>
        <w:rPr>
          <w:lang w:val="vi-VN"/>
        </w:rPr>
      </w:pPr>
      <w:r w:rsidRPr="009C1881">
        <w:rPr>
          <w:lang w:val="vi-VN"/>
        </w:rPr>
        <w:t>Ban thủ thư truy cập vào hệ thống quản lý thư viện và tìm kiếm thông tin về tài liệu cần dán tem.</w:t>
      </w:r>
    </w:p>
    <w:p w14:paraId="47AE3D8A" w14:textId="77777777" w:rsidR="00CC126F" w:rsidRPr="009C1881" w:rsidRDefault="00CC126F">
      <w:pPr>
        <w:pStyle w:val="Nidungvnbn"/>
        <w:numPr>
          <w:ilvl w:val="0"/>
          <w:numId w:val="44"/>
        </w:numPr>
        <w:rPr>
          <w:lang w:val="vi-VN"/>
        </w:rPr>
      </w:pPr>
      <w:r w:rsidRPr="009C1881">
        <w:rPr>
          <w:lang w:val="vi-VN"/>
        </w:rPr>
        <w:t>Ban thủ thư lấy mã tem đã được cấp sẵn và dán vào tài liệu tương ứng.</w:t>
      </w:r>
    </w:p>
    <w:p w14:paraId="027BBFA9" w14:textId="77777777" w:rsidR="00CC126F" w:rsidRPr="009C1881" w:rsidRDefault="00CC126F">
      <w:pPr>
        <w:pStyle w:val="Nidungvnbn"/>
        <w:numPr>
          <w:ilvl w:val="0"/>
          <w:numId w:val="44"/>
        </w:numPr>
        <w:rPr>
          <w:lang w:val="vi-VN"/>
        </w:rPr>
      </w:pPr>
      <w:r w:rsidRPr="009C1881">
        <w:rPr>
          <w:lang w:val="vi-VN"/>
        </w:rPr>
        <w:t>Ban thủ thư sử dụng thiết bị dán tem để gắn mã tem chính xác vào vị trí đúng trên tài liệu.</w:t>
      </w:r>
    </w:p>
    <w:p w14:paraId="75BB55AD" w14:textId="77777777" w:rsidR="00CC126F" w:rsidRPr="009C1881" w:rsidRDefault="00CC126F">
      <w:pPr>
        <w:pStyle w:val="Nidungvnbn"/>
        <w:numPr>
          <w:ilvl w:val="0"/>
          <w:numId w:val="44"/>
        </w:numPr>
        <w:rPr>
          <w:b/>
          <w:bCs/>
          <w:lang w:val="vi-VN"/>
        </w:rPr>
      </w:pPr>
      <w:r w:rsidRPr="009C1881">
        <w:rPr>
          <w:lang w:val="vi-VN"/>
        </w:rPr>
        <w:t>Hệ thống quản lý thư viện cập nhật thông tin về mã tem được dán vào tài liệu.</w:t>
      </w:r>
      <w:r w:rsidRPr="009C1881">
        <w:rPr>
          <w:b/>
          <w:bCs/>
          <w:lang w:val="vi-VN"/>
        </w:rPr>
        <w:t xml:space="preserve"> </w:t>
      </w:r>
    </w:p>
    <w:p w14:paraId="62CFB8FA" w14:textId="1482B736" w:rsidR="005E7BAC" w:rsidRPr="009C1881" w:rsidRDefault="005E7BAC" w:rsidP="00CC126F">
      <w:pPr>
        <w:pStyle w:val="Nidungvnbn"/>
        <w:ind w:firstLine="0"/>
        <w:rPr>
          <w:b/>
          <w:bCs/>
          <w:lang w:val="vi-VN"/>
        </w:rPr>
      </w:pPr>
      <w:r w:rsidRPr="009C1881">
        <w:rPr>
          <w:b/>
          <w:bCs/>
          <w:lang w:val="vi-VN"/>
        </w:rPr>
        <w:t>Đầu ra:</w:t>
      </w:r>
    </w:p>
    <w:p w14:paraId="04A0225B" w14:textId="77777777" w:rsidR="00CC126F" w:rsidRPr="009C1881" w:rsidRDefault="00CC126F" w:rsidP="00CC126F">
      <w:pPr>
        <w:pStyle w:val="Nidungvnbn"/>
        <w:rPr>
          <w:lang w:val="vi-VN"/>
        </w:rPr>
      </w:pPr>
      <w:r w:rsidRPr="009C1881">
        <w:rPr>
          <w:lang w:val="vi-VN"/>
        </w:rPr>
        <w:t>Tài liệu đã được gắn mã tem và có thể được quản lý theo mã tem đó.</w:t>
      </w:r>
    </w:p>
    <w:p w14:paraId="55F83DCA" w14:textId="0E52B675" w:rsidR="005E7BAC" w:rsidRPr="009C1881" w:rsidRDefault="00CC126F" w:rsidP="00CC126F">
      <w:pPr>
        <w:pStyle w:val="Nidungvnbn"/>
        <w:rPr>
          <w:lang w:val="vi-VN"/>
        </w:rPr>
      </w:pPr>
      <w:r w:rsidRPr="009C1881">
        <w:rPr>
          <w:lang w:val="vi-VN"/>
        </w:rPr>
        <w:t>Thông tin về tài liệu được cập nhật với mã tem mới.</w:t>
      </w:r>
    </w:p>
    <w:tbl>
      <w:tblPr>
        <w:tblStyle w:val="TableGrid"/>
        <w:tblW w:w="0" w:type="auto"/>
        <w:tblLook w:val="04A0" w:firstRow="1" w:lastRow="0" w:firstColumn="1" w:lastColumn="0" w:noHBand="0" w:noVBand="1"/>
      </w:tblPr>
      <w:tblGrid>
        <w:gridCol w:w="2405"/>
        <w:gridCol w:w="3119"/>
        <w:gridCol w:w="3253"/>
      </w:tblGrid>
      <w:tr w:rsidR="005E7BAC" w:rsidRPr="009C1881" w14:paraId="75256814" w14:textId="77777777" w:rsidTr="00F307E0">
        <w:tc>
          <w:tcPr>
            <w:tcW w:w="2405" w:type="dxa"/>
            <w:vAlign w:val="center"/>
          </w:tcPr>
          <w:p w14:paraId="2F674899" w14:textId="77777777" w:rsidR="005E7BAC" w:rsidRPr="009C1881" w:rsidRDefault="005E7BAC"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2858E3BC" w14:textId="502003B2" w:rsidR="005E7BAC" w:rsidRPr="009C1881" w:rsidRDefault="005E7BAC" w:rsidP="00F307E0">
            <w:pPr>
              <w:spacing w:line="360" w:lineRule="auto"/>
              <w:jc w:val="both"/>
              <w:rPr>
                <w:sz w:val="26"/>
                <w:szCs w:val="26"/>
                <w:lang w:val="vi-VN"/>
              </w:rPr>
            </w:pPr>
            <w:r w:rsidRPr="009C1881">
              <w:rPr>
                <w:sz w:val="26"/>
                <w:szCs w:val="26"/>
                <w:lang w:val="vi-VN"/>
              </w:rPr>
              <w:t>UC</w:t>
            </w:r>
            <w:r w:rsidR="00CC126F" w:rsidRPr="009C1881">
              <w:rPr>
                <w:sz w:val="26"/>
                <w:szCs w:val="26"/>
                <w:lang w:val="vi-VN"/>
              </w:rPr>
              <w:t>14</w:t>
            </w:r>
          </w:p>
        </w:tc>
      </w:tr>
      <w:tr w:rsidR="005E7BAC" w:rsidRPr="009C1881" w14:paraId="12C3DC2E" w14:textId="77777777" w:rsidTr="00F307E0">
        <w:tc>
          <w:tcPr>
            <w:tcW w:w="2405" w:type="dxa"/>
            <w:vAlign w:val="center"/>
          </w:tcPr>
          <w:p w14:paraId="3716BDBA" w14:textId="77777777" w:rsidR="005E7BAC" w:rsidRPr="009C1881" w:rsidRDefault="005E7BAC" w:rsidP="00F307E0">
            <w:pPr>
              <w:rPr>
                <w:sz w:val="26"/>
                <w:szCs w:val="26"/>
                <w:lang w:val="vi-VN"/>
              </w:rPr>
            </w:pPr>
            <w:r w:rsidRPr="009C1881">
              <w:rPr>
                <w:b/>
                <w:bCs/>
                <w:color w:val="000000"/>
                <w:sz w:val="26"/>
                <w:szCs w:val="26"/>
                <w:lang w:val="vi-VN"/>
              </w:rPr>
              <w:t>Use Case</w:t>
            </w:r>
          </w:p>
        </w:tc>
        <w:tc>
          <w:tcPr>
            <w:tcW w:w="6372" w:type="dxa"/>
            <w:gridSpan w:val="2"/>
            <w:vAlign w:val="center"/>
          </w:tcPr>
          <w:p w14:paraId="7E796926" w14:textId="69A3E2AA" w:rsidR="005E7BAC" w:rsidRPr="009C1881" w:rsidRDefault="005E7BAC" w:rsidP="00F307E0">
            <w:pPr>
              <w:spacing w:line="360" w:lineRule="auto"/>
              <w:jc w:val="both"/>
              <w:rPr>
                <w:sz w:val="26"/>
                <w:szCs w:val="26"/>
                <w:lang w:val="vi-VN"/>
              </w:rPr>
            </w:pPr>
            <w:r w:rsidRPr="009C1881">
              <w:rPr>
                <w:sz w:val="26"/>
                <w:szCs w:val="26"/>
                <w:lang w:val="vi-VN"/>
              </w:rPr>
              <w:t>Dán mã tem tài liệu</w:t>
            </w:r>
          </w:p>
        </w:tc>
      </w:tr>
      <w:tr w:rsidR="005E7BAC" w:rsidRPr="004F30E7" w14:paraId="66319CC7" w14:textId="77777777" w:rsidTr="00F307E0">
        <w:tc>
          <w:tcPr>
            <w:tcW w:w="2405" w:type="dxa"/>
            <w:vAlign w:val="center"/>
          </w:tcPr>
          <w:p w14:paraId="7EE29079" w14:textId="77777777" w:rsidR="005E7BAC" w:rsidRPr="009C1881" w:rsidRDefault="005E7BAC" w:rsidP="00F307E0">
            <w:pPr>
              <w:rPr>
                <w:sz w:val="26"/>
                <w:szCs w:val="26"/>
                <w:lang w:val="vi-VN"/>
              </w:rPr>
            </w:pPr>
            <w:r w:rsidRPr="009C1881">
              <w:rPr>
                <w:b/>
                <w:bCs/>
                <w:color w:val="000000"/>
                <w:sz w:val="26"/>
                <w:szCs w:val="26"/>
                <w:lang w:val="vi-VN"/>
              </w:rPr>
              <w:t>Scenario</w:t>
            </w:r>
          </w:p>
        </w:tc>
        <w:tc>
          <w:tcPr>
            <w:tcW w:w="6372" w:type="dxa"/>
            <w:gridSpan w:val="2"/>
            <w:vAlign w:val="center"/>
          </w:tcPr>
          <w:p w14:paraId="54CD61E6" w14:textId="347404A0" w:rsidR="005E7BAC" w:rsidRPr="009C1881" w:rsidRDefault="005E7BAC" w:rsidP="00F307E0">
            <w:pPr>
              <w:spacing w:line="360" w:lineRule="auto"/>
              <w:jc w:val="both"/>
              <w:rPr>
                <w:sz w:val="26"/>
                <w:szCs w:val="26"/>
                <w:lang w:val="vi-VN"/>
              </w:rPr>
            </w:pPr>
            <w:r w:rsidRPr="009C1881">
              <w:rPr>
                <w:sz w:val="26"/>
                <w:szCs w:val="26"/>
                <w:lang w:val="vi-VN"/>
              </w:rPr>
              <w:t>Một tài liệu cần được tạo ra bằng cách dán một mã tem tài liệu lên trang bìa.</w:t>
            </w:r>
          </w:p>
        </w:tc>
      </w:tr>
      <w:tr w:rsidR="005E7BAC" w:rsidRPr="004F30E7" w14:paraId="1EDF1282" w14:textId="77777777" w:rsidTr="00F307E0">
        <w:tc>
          <w:tcPr>
            <w:tcW w:w="2405" w:type="dxa"/>
            <w:vAlign w:val="center"/>
          </w:tcPr>
          <w:p w14:paraId="18587189" w14:textId="77777777" w:rsidR="005E7BAC" w:rsidRPr="009C1881" w:rsidRDefault="005E7BAC"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1408562F" w14:textId="7C9139E7" w:rsidR="005E7BAC" w:rsidRPr="009C1881" w:rsidRDefault="005E7BAC" w:rsidP="00F307E0">
            <w:pPr>
              <w:spacing w:line="360" w:lineRule="auto"/>
              <w:jc w:val="both"/>
              <w:rPr>
                <w:sz w:val="26"/>
                <w:szCs w:val="26"/>
                <w:lang w:val="vi-VN"/>
              </w:rPr>
            </w:pPr>
            <w:r w:rsidRPr="009C1881">
              <w:rPr>
                <w:sz w:val="26"/>
                <w:szCs w:val="26"/>
                <w:lang w:val="vi-VN"/>
              </w:rPr>
              <w:t>Ban thủ thư nhận được yêu cầu dán mã tem tài liệu cho một tài liệu mới trong hệ thống thư viện.</w:t>
            </w:r>
          </w:p>
        </w:tc>
      </w:tr>
      <w:tr w:rsidR="005E7BAC" w:rsidRPr="004F30E7" w14:paraId="30651DEA" w14:textId="77777777" w:rsidTr="00F307E0">
        <w:tc>
          <w:tcPr>
            <w:tcW w:w="2405" w:type="dxa"/>
            <w:vAlign w:val="center"/>
          </w:tcPr>
          <w:p w14:paraId="6ED5B900" w14:textId="77777777" w:rsidR="005E7BAC" w:rsidRPr="009C1881" w:rsidRDefault="005E7BAC"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1827228C" w14:textId="61E244F7" w:rsidR="005E7BAC" w:rsidRPr="009C1881" w:rsidRDefault="005E7BAC" w:rsidP="00F307E0">
            <w:pPr>
              <w:spacing w:line="360" w:lineRule="auto"/>
              <w:jc w:val="both"/>
              <w:rPr>
                <w:sz w:val="26"/>
                <w:szCs w:val="26"/>
                <w:lang w:val="vi-VN"/>
              </w:rPr>
            </w:pPr>
            <w:r w:rsidRPr="009C1881">
              <w:rPr>
                <w:sz w:val="26"/>
                <w:szCs w:val="26"/>
                <w:lang w:val="vi-VN"/>
              </w:rPr>
              <w:t xml:space="preserve">Chức năng này cho phép ban thủ thư tạo ra một bản tài liệu bằng cách dán một mã tem tài liệu lên trang bìa. Mã tem tài liệu chứa thông tin về tài liệu, chẳng hạn như số thứ tự và tên tài liệu, và được dán trên bề mặt tài liệu bằng </w:t>
            </w:r>
            <w:r w:rsidRPr="009C1881">
              <w:rPr>
                <w:sz w:val="26"/>
                <w:szCs w:val="26"/>
                <w:lang w:val="vi-VN"/>
              </w:rPr>
              <w:lastRenderedPageBreak/>
              <w:t>keo dính.</w:t>
            </w:r>
          </w:p>
        </w:tc>
      </w:tr>
      <w:tr w:rsidR="005E7BAC" w:rsidRPr="009C1881" w14:paraId="5365CFAD" w14:textId="77777777" w:rsidTr="00F307E0">
        <w:tc>
          <w:tcPr>
            <w:tcW w:w="2405" w:type="dxa"/>
            <w:vAlign w:val="center"/>
          </w:tcPr>
          <w:p w14:paraId="323977AB" w14:textId="77777777" w:rsidR="005E7BAC" w:rsidRPr="009C1881" w:rsidRDefault="005E7BAC" w:rsidP="00F307E0">
            <w:pPr>
              <w:rPr>
                <w:sz w:val="26"/>
                <w:szCs w:val="26"/>
                <w:lang w:val="vi-VN"/>
              </w:rPr>
            </w:pPr>
            <w:r w:rsidRPr="009C1881">
              <w:rPr>
                <w:b/>
                <w:bCs/>
                <w:color w:val="000000"/>
                <w:sz w:val="26"/>
                <w:szCs w:val="26"/>
                <w:lang w:val="vi-VN"/>
              </w:rPr>
              <w:lastRenderedPageBreak/>
              <w:t>Actor(s)</w:t>
            </w:r>
          </w:p>
        </w:tc>
        <w:tc>
          <w:tcPr>
            <w:tcW w:w="6372" w:type="dxa"/>
            <w:gridSpan w:val="2"/>
            <w:vAlign w:val="center"/>
          </w:tcPr>
          <w:p w14:paraId="61B0B6E8" w14:textId="4C556640" w:rsidR="005E7BAC" w:rsidRPr="009C1881" w:rsidRDefault="005E7BAC" w:rsidP="00F307E0">
            <w:pPr>
              <w:spacing w:line="360" w:lineRule="auto"/>
              <w:jc w:val="both"/>
              <w:rPr>
                <w:sz w:val="26"/>
                <w:szCs w:val="26"/>
                <w:lang w:val="vi-VN"/>
              </w:rPr>
            </w:pPr>
            <w:r w:rsidRPr="009C1881">
              <w:rPr>
                <w:sz w:val="26"/>
                <w:szCs w:val="26"/>
                <w:lang w:val="vi-VN"/>
              </w:rPr>
              <w:t>Ban thủ thư</w:t>
            </w:r>
          </w:p>
        </w:tc>
      </w:tr>
      <w:tr w:rsidR="005E7BAC" w:rsidRPr="004F30E7" w14:paraId="626EF050" w14:textId="77777777" w:rsidTr="00F307E0">
        <w:tc>
          <w:tcPr>
            <w:tcW w:w="2405" w:type="dxa"/>
            <w:vAlign w:val="center"/>
          </w:tcPr>
          <w:p w14:paraId="03DD012F" w14:textId="77777777" w:rsidR="005E7BAC" w:rsidRPr="009C1881" w:rsidRDefault="005E7BAC"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6EB847A" w14:textId="77777777" w:rsidR="005E7BAC" w:rsidRPr="009C1881" w:rsidRDefault="005E7BAC" w:rsidP="005E7BAC">
            <w:pPr>
              <w:spacing w:line="360" w:lineRule="auto"/>
              <w:jc w:val="both"/>
              <w:rPr>
                <w:sz w:val="26"/>
                <w:szCs w:val="26"/>
                <w:lang w:val="vi-VN"/>
              </w:rPr>
            </w:pPr>
            <w:r w:rsidRPr="009C1881">
              <w:rPr>
                <w:sz w:val="26"/>
                <w:szCs w:val="26"/>
                <w:lang w:val="vi-VN"/>
              </w:rPr>
              <w:t>Tài liệu cần được sao chép</w:t>
            </w:r>
          </w:p>
          <w:p w14:paraId="507CE521" w14:textId="6445E980" w:rsidR="005E7BAC" w:rsidRPr="009C1881" w:rsidRDefault="005E7BAC" w:rsidP="005E7BAC">
            <w:pPr>
              <w:spacing w:line="360" w:lineRule="auto"/>
              <w:jc w:val="both"/>
              <w:rPr>
                <w:sz w:val="26"/>
                <w:szCs w:val="26"/>
                <w:lang w:val="vi-VN"/>
              </w:rPr>
            </w:pPr>
            <w:r w:rsidRPr="009C1881">
              <w:rPr>
                <w:sz w:val="26"/>
                <w:szCs w:val="26"/>
                <w:lang w:val="vi-VN"/>
              </w:rPr>
              <w:t>Mã tem tài liệu đã được chuẩn bị trước đó</w:t>
            </w:r>
          </w:p>
        </w:tc>
      </w:tr>
      <w:tr w:rsidR="005E7BAC" w:rsidRPr="004F30E7" w14:paraId="23D179E1" w14:textId="77777777" w:rsidTr="00F307E0">
        <w:tc>
          <w:tcPr>
            <w:tcW w:w="2405" w:type="dxa"/>
            <w:vAlign w:val="center"/>
          </w:tcPr>
          <w:p w14:paraId="55061849" w14:textId="77777777" w:rsidR="005E7BAC" w:rsidRPr="009C1881" w:rsidRDefault="005E7BAC"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65DE7F96" w14:textId="43DEBFED" w:rsidR="005E7BAC" w:rsidRPr="009C1881" w:rsidRDefault="005E7BAC" w:rsidP="00F307E0">
            <w:pPr>
              <w:spacing w:line="360" w:lineRule="auto"/>
              <w:jc w:val="both"/>
              <w:rPr>
                <w:sz w:val="26"/>
                <w:szCs w:val="26"/>
                <w:lang w:val="vi-VN"/>
              </w:rPr>
            </w:pPr>
            <w:r w:rsidRPr="009C1881">
              <w:rPr>
                <w:sz w:val="26"/>
                <w:szCs w:val="26"/>
                <w:lang w:val="vi-VN"/>
              </w:rPr>
              <w:t>Tài liệu được định dạng thành công với mã tem tài liệu mới</w:t>
            </w:r>
          </w:p>
        </w:tc>
      </w:tr>
      <w:tr w:rsidR="005E7BAC" w:rsidRPr="009C1881" w14:paraId="13D688CB" w14:textId="77777777" w:rsidTr="00F307E0">
        <w:tc>
          <w:tcPr>
            <w:tcW w:w="2405" w:type="dxa"/>
            <w:vMerge w:val="restart"/>
            <w:vAlign w:val="center"/>
          </w:tcPr>
          <w:p w14:paraId="363D8528" w14:textId="77777777" w:rsidR="005E7BAC" w:rsidRPr="009C1881" w:rsidRDefault="005E7BAC" w:rsidP="00F307E0">
            <w:pPr>
              <w:rPr>
                <w:sz w:val="26"/>
                <w:szCs w:val="26"/>
                <w:lang w:val="vi-VN"/>
              </w:rPr>
            </w:pPr>
            <w:r w:rsidRPr="009C1881">
              <w:rPr>
                <w:b/>
                <w:bCs/>
                <w:color w:val="000000"/>
                <w:sz w:val="26"/>
                <w:szCs w:val="26"/>
                <w:lang w:val="vi-VN"/>
              </w:rPr>
              <w:t>Flow of Event</w:t>
            </w:r>
          </w:p>
        </w:tc>
        <w:tc>
          <w:tcPr>
            <w:tcW w:w="3119" w:type="dxa"/>
            <w:vAlign w:val="center"/>
          </w:tcPr>
          <w:p w14:paraId="712A0FE4" w14:textId="77777777" w:rsidR="005E7BAC" w:rsidRPr="009C1881" w:rsidRDefault="005E7BAC"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5B09F27" w14:textId="77777777" w:rsidR="005E7BAC" w:rsidRPr="009C1881" w:rsidRDefault="005E7BAC" w:rsidP="00F307E0">
            <w:pPr>
              <w:spacing w:line="360" w:lineRule="auto"/>
              <w:jc w:val="center"/>
              <w:rPr>
                <w:sz w:val="26"/>
                <w:szCs w:val="26"/>
                <w:lang w:val="vi-VN"/>
              </w:rPr>
            </w:pPr>
            <w:r w:rsidRPr="009C1881">
              <w:rPr>
                <w:b/>
                <w:bCs/>
                <w:color w:val="000000"/>
                <w:sz w:val="26"/>
                <w:szCs w:val="26"/>
                <w:lang w:val="vi-VN"/>
              </w:rPr>
              <w:t>System</w:t>
            </w:r>
          </w:p>
        </w:tc>
      </w:tr>
      <w:tr w:rsidR="005E7BAC" w:rsidRPr="009C1881" w14:paraId="5D7C1D9C" w14:textId="77777777" w:rsidTr="00F307E0">
        <w:tc>
          <w:tcPr>
            <w:tcW w:w="2405" w:type="dxa"/>
            <w:vMerge/>
            <w:vAlign w:val="center"/>
          </w:tcPr>
          <w:p w14:paraId="284A7D55" w14:textId="77777777" w:rsidR="005E7BAC" w:rsidRPr="009C1881" w:rsidRDefault="005E7BAC" w:rsidP="00F307E0">
            <w:pPr>
              <w:rPr>
                <w:sz w:val="26"/>
                <w:szCs w:val="26"/>
                <w:lang w:val="vi-VN"/>
              </w:rPr>
            </w:pPr>
          </w:p>
        </w:tc>
        <w:tc>
          <w:tcPr>
            <w:tcW w:w="3119" w:type="dxa"/>
            <w:vAlign w:val="center"/>
          </w:tcPr>
          <w:p w14:paraId="4E316625" w14:textId="217ADC21"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kiểm tra thông tin về tài liệu cần dán, bao gồm số thứ tự và tên tài liệu.</w:t>
            </w:r>
          </w:p>
          <w:p w14:paraId="582870A8"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lấy một mã tem tài liệu đã được chuẩn bị trước đó.</w:t>
            </w:r>
          </w:p>
          <w:p w14:paraId="2276C75B"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dán mã tem tài liệu lên trang bìa của tài liệu.</w:t>
            </w:r>
          </w:p>
          <w:p w14:paraId="72459686" w14:textId="41CABE3B"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đặt tài liệu đã sao chép vào kệ tài liệu.</w:t>
            </w:r>
          </w:p>
        </w:tc>
        <w:tc>
          <w:tcPr>
            <w:tcW w:w="3253" w:type="dxa"/>
            <w:vAlign w:val="center"/>
          </w:tcPr>
          <w:p w14:paraId="3138720D" w14:textId="0426C062" w:rsidR="005E7BAC" w:rsidRPr="009C1881" w:rsidRDefault="005E7BAC" w:rsidP="00F307E0">
            <w:pPr>
              <w:spacing w:line="360" w:lineRule="auto"/>
              <w:jc w:val="both"/>
              <w:rPr>
                <w:sz w:val="26"/>
                <w:szCs w:val="26"/>
                <w:lang w:val="vi-VN"/>
              </w:rPr>
            </w:pPr>
            <w:r w:rsidRPr="009C1881">
              <w:rPr>
                <w:sz w:val="26"/>
                <w:szCs w:val="26"/>
                <w:lang w:val="vi-VN"/>
              </w:rPr>
              <w:t>Không có</w:t>
            </w:r>
          </w:p>
        </w:tc>
      </w:tr>
      <w:tr w:rsidR="005E7BAC" w:rsidRPr="004F30E7" w14:paraId="6778A462" w14:textId="77777777" w:rsidTr="00F307E0">
        <w:tc>
          <w:tcPr>
            <w:tcW w:w="2405" w:type="dxa"/>
            <w:vAlign w:val="center"/>
          </w:tcPr>
          <w:p w14:paraId="7D88CF0C" w14:textId="77777777" w:rsidR="005E7BAC" w:rsidRPr="009C1881" w:rsidRDefault="005E7BAC" w:rsidP="00F307E0">
            <w:pPr>
              <w:rPr>
                <w:sz w:val="26"/>
                <w:szCs w:val="26"/>
                <w:lang w:val="vi-VN"/>
              </w:rPr>
            </w:pPr>
            <w:r w:rsidRPr="009C1881">
              <w:rPr>
                <w:b/>
                <w:bCs/>
                <w:color w:val="000000"/>
                <w:sz w:val="26"/>
                <w:szCs w:val="26"/>
                <w:lang w:val="vi-VN"/>
              </w:rPr>
              <w:t>Exception</w:t>
            </w:r>
          </w:p>
        </w:tc>
        <w:tc>
          <w:tcPr>
            <w:tcW w:w="6372" w:type="dxa"/>
            <w:gridSpan w:val="2"/>
            <w:vAlign w:val="center"/>
          </w:tcPr>
          <w:p w14:paraId="22A678E5" w14:textId="1FE9E1D4" w:rsidR="005E7BAC" w:rsidRPr="009C1881" w:rsidRDefault="005E7BAC" w:rsidP="005E7BAC">
            <w:pPr>
              <w:spacing w:line="360" w:lineRule="auto"/>
              <w:jc w:val="both"/>
              <w:rPr>
                <w:sz w:val="26"/>
                <w:szCs w:val="26"/>
                <w:lang w:val="vi-VN"/>
              </w:rPr>
            </w:pPr>
            <w:r w:rsidRPr="009C1881">
              <w:rPr>
                <w:sz w:val="26"/>
                <w:szCs w:val="26"/>
                <w:lang w:val="vi-VN"/>
              </w:rPr>
              <w:t>Nếu không có mã tem tài liệu sẵn có, ban thủ thư phải chuẩn bị một mã mới.</w:t>
            </w:r>
          </w:p>
        </w:tc>
      </w:tr>
    </w:tbl>
    <w:p w14:paraId="1A47307A" w14:textId="7B2FAA7F" w:rsidR="005E7BAC" w:rsidRPr="009C1881" w:rsidRDefault="005E7BAC" w:rsidP="005E7BAC">
      <w:pPr>
        <w:pStyle w:val="bng"/>
        <w:ind w:firstLine="0"/>
        <w:rPr>
          <w:lang w:val="vi-VN"/>
        </w:rPr>
      </w:pPr>
      <w:bookmarkStart w:id="126" w:name="_Toc135253620"/>
      <w:r w:rsidRPr="009C1881">
        <w:rPr>
          <w:lang w:val="vi-VN"/>
        </w:rPr>
        <w:t>Bảng 3.3.</w:t>
      </w:r>
      <w:r w:rsidR="00CC126F" w:rsidRPr="009C1881">
        <w:rPr>
          <w:lang w:val="vi-VN"/>
        </w:rPr>
        <w:t>14</w:t>
      </w:r>
      <w:r w:rsidRPr="009C1881">
        <w:rPr>
          <w:lang w:val="vi-VN"/>
        </w:rPr>
        <w:t xml:space="preserve">: Use case </w:t>
      </w:r>
      <w:r w:rsidR="00CC126F" w:rsidRPr="009C1881">
        <w:rPr>
          <w:lang w:val="vi-VN"/>
        </w:rPr>
        <w:t>Dán tem cho tài liệu</w:t>
      </w:r>
      <w:bookmarkEnd w:id="126"/>
    </w:p>
    <w:p w14:paraId="5435A4EE" w14:textId="77777777" w:rsidR="00915BB0" w:rsidRPr="009C1881" w:rsidRDefault="00915BB0" w:rsidP="00915BB0">
      <w:pPr>
        <w:pStyle w:val="Tiumccp2"/>
        <w:ind w:firstLine="0"/>
        <w:rPr>
          <w:lang w:val="vi-VN"/>
        </w:rPr>
      </w:pPr>
      <w:bookmarkStart w:id="127" w:name="_Toc135253453"/>
      <w:r w:rsidRPr="009C1881">
        <w:rPr>
          <w:lang w:val="vi-VN"/>
        </w:rPr>
        <w:t>3.3.15 Use case Trích xuất thông tin tài liệu</w:t>
      </w:r>
      <w:bookmarkEnd w:id="127"/>
    </w:p>
    <w:p w14:paraId="290516A7" w14:textId="77777777" w:rsidR="00915BB0" w:rsidRPr="009C1881" w:rsidRDefault="00915BB0" w:rsidP="00915BB0">
      <w:pPr>
        <w:pStyle w:val="Nidungvnbn"/>
        <w:ind w:firstLine="0"/>
        <w:rPr>
          <w:b/>
          <w:bCs/>
          <w:lang w:val="vi-VN"/>
        </w:rPr>
      </w:pPr>
      <w:r w:rsidRPr="009C1881">
        <w:rPr>
          <w:b/>
          <w:bCs/>
          <w:lang w:val="vi-VN"/>
        </w:rPr>
        <w:t>Đầu vào:</w:t>
      </w:r>
    </w:p>
    <w:p w14:paraId="4342D67D" w14:textId="77777777" w:rsidR="00915BB0" w:rsidRPr="009C1881" w:rsidRDefault="00915BB0" w:rsidP="00915BB0">
      <w:pPr>
        <w:pStyle w:val="Nidungvnbn"/>
        <w:rPr>
          <w:lang w:val="vi-VN"/>
        </w:rPr>
      </w:pPr>
      <w:r w:rsidRPr="009C1881">
        <w:rPr>
          <w:lang w:val="vi-VN"/>
        </w:rPr>
        <w:t>Thông tin tài liệu muốn được trích xuất</w:t>
      </w:r>
    </w:p>
    <w:p w14:paraId="762B60BC" w14:textId="77777777" w:rsidR="00915BB0" w:rsidRPr="009C1881" w:rsidRDefault="00915BB0" w:rsidP="00915BB0">
      <w:pPr>
        <w:pStyle w:val="Nidungvnbn"/>
        <w:ind w:firstLine="0"/>
        <w:rPr>
          <w:b/>
          <w:bCs/>
          <w:lang w:val="vi-VN"/>
        </w:rPr>
      </w:pPr>
      <w:r w:rsidRPr="009C1881">
        <w:rPr>
          <w:b/>
          <w:bCs/>
          <w:lang w:val="vi-VN"/>
        </w:rPr>
        <w:t>Quá trình thực hiện:</w:t>
      </w:r>
    </w:p>
    <w:p w14:paraId="792AF8A4" w14:textId="77777777" w:rsidR="00915BB0" w:rsidRPr="009C1881" w:rsidRDefault="00915BB0" w:rsidP="00915BB0">
      <w:pPr>
        <w:pStyle w:val="Nidungvnbn"/>
        <w:numPr>
          <w:ilvl w:val="0"/>
          <w:numId w:val="10"/>
        </w:numPr>
        <w:rPr>
          <w:lang w:val="vi-VN"/>
        </w:rPr>
      </w:pPr>
      <w:r w:rsidRPr="009C1881">
        <w:rPr>
          <w:lang w:val="vi-VN"/>
        </w:rPr>
        <w:lastRenderedPageBreak/>
        <w:t>Người dùng truy cập vào trang quản lý tài liệu.</w:t>
      </w:r>
    </w:p>
    <w:p w14:paraId="00919E99" w14:textId="77777777" w:rsidR="00915BB0" w:rsidRPr="009C1881" w:rsidRDefault="00915BB0" w:rsidP="00915BB0">
      <w:pPr>
        <w:pStyle w:val="Nidungvnbn"/>
        <w:numPr>
          <w:ilvl w:val="0"/>
          <w:numId w:val="10"/>
        </w:numPr>
        <w:rPr>
          <w:lang w:val="vi-VN"/>
        </w:rPr>
      </w:pPr>
      <w:r w:rsidRPr="009C1881">
        <w:rPr>
          <w:lang w:val="vi-VN"/>
        </w:rPr>
        <w:t>Người dùng nhấn vào nút trích xuất tài liệu của tài liệu muốn trích xuất</w:t>
      </w:r>
    </w:p>
    <w:p w14:paraId="6D7E0029" w14:textId="77777777" w:rsidR="00915BB0" w:rsidRPr="009C1881" w:rsidRDefault="00915BB0" w:rsidP="00915BB0">
      <w:pPr>
        <w:pStyle w:val="Nidungvnbn"/>
        <w:numPr>
          <w:ilvl w:val="0"/>
          <w:numId w:val="10"/>
        </w:numPr>
        <w:rPr>
          <w:lang w:val="vi-VN"/>
        </w:rPr>
      </w:pPr>
      <w:r w:rsidRPr="009C1881">
        <w:rPr>
          <w:lang w:val="vi-VN"/>
        </w:rPr>
        <w:t>Hệ thống kiểm tra tài liệu muốn trích xuất đã có trên hệ thống chưa.</w:t>
      </w:r>
    </w:p>
    <w:p w14:paraId="15D92806" w14:textId="77777777" w:rsidR="00915BB0" w:rsidRPr="009C1881" w:rsidRDefault="00915BB0" w:rsidP="00915BB0">
      <w:pPr>
        <w:pStyle w:val="Nidungvnbn"/>
        <w:numPr>
          <w:ilvl w:val="0"/>
          <w:numId w:val="10"/>
        </w:numPr>
        <w:rPr>
          <w:lang w:val="vi-VN"/>
        </w:rPr>
      </w:pPr>
      <w:r w:rsidRPr="009C1881">
        <w:rPr>
          <w:lang w:val="vi-VN"/>
        </w:rPr>
        <w:t>Người dùng có thể trích xuất các thông tin về tác giả, thể loại, năm xuất bản,…</w:t>
      </w:r>
    </w:p>
    <w:p w14:paraId="46E12840" w14:textId="77777777" w:rsidR="00915BB0" w:rsidRPr="009C1881" w:rsidRDefault="00915BB0" w:rsidP="00915BB0">
      <w:pPr>
        <w:pStyle w:val="Nidungvnbn"/>
        <w:numPr>
          <w:ilvl w:val="0"/>
          <w:numId w:val="10"/>
        </w:numPr>
        <w:rPr>
          <w:lang w:val="vi-VN"/>
        </w:rPr>
      </w:pPr>
      <w:r w:rsidRPr="009C1881">
        <w:rPr>
          <w:lang w:val="vi-VN"/>
        </w:rPr>
        <w:t xml:space="preserve">Hệ thống tạo ra một tệp mới lưu các thông tin đã trích xuất cho người dùng </w:t>
      </w:r>
    </w:p>
    <w:p w14:paraId="46D1F053" w14:textId="77777777" w:rsidR="00915BB0" w:rsidRPr="009C1881" w:rsidRDefault="00915BB0" w:rsidP="00915BB0">
      <w:pPr>
        <w:pStyle w:val="Nidungvnbn"/>
        <w:ind w:firstLine="0"/>
        <w:rPr>
          <w:b/>
          <w:bCs/>
          <w:lang w:val="vi-VN"/>
        </w:rPr>
      </w:pPr>
      <w:r w:rsidRPr="009C1881">
        <w:rPr>
          <w:b/>
          <w:bCs/>
          <w:lang w:val="vi-VN"/>
        </w:rPr>
        <w:t>Đầu ra:</w:t>
      </w:r>
    </w:p>
    <w:p w14:paraId="5A91B5B9" w14:textId="0A50465D" w:rsidR="00915BB0" w:rsidRPr="009C1881" w:rsidRDefault="00915BB0" w:rsidP="00915BB0">
      <w:pPr>
        <w:pStyle w:val="Nidungvnbn"/>
        <w:rPr>
          <w:lang w:val="vi-VN"/>
        </w:rPr>
      </w:pPr>
      <w:r w:rsidRPr="009C1881">
        <w:rPr>
          <w:lang w:val="vi-VN"/>
        </w:rPr>
        <w:t>Một tệp mới lưu các thông tin đã trích xuất cho người dùng</w:t>
      </w:r>
    </w:p>
    <w:tbl>
      <w:tblPr>
        <w:tblStyle w:val="TableGrid"/>
        <w:tblW w:w="0" w:type="auto"/>
        <w:tblLook w:val="04A0" w:firstRow="1" w:lastRow="0" w:firstColumn="1" w:lastColumn="0" w:noHBand="0" w:noVBand="1"/>
      </w:tblPr>
      <w:tblGrid>
        <w:gridCol w:w="2405"/>
        <w:gridCol w:w="3119"/>
        <w:gridCol w:w="3253"/>
      </w:tblGrid>
      <w:tr w:rsidR="00915BB0" w:rsidRPr="009C1881" w14:paraId="2E91DF3F" w14:textId="77777777" w:rsidTr="00F307E0">
        <w:tc>
          <w:tcPr>
            <w:tcW w:w="2405" w:type="dxa"/>
            <w:vAlign w:val="center"/>
          </w:tcPr>
          <w:p w14:paraId="22F56954"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BD67D4E" w14:textId="77777777" w:rsidR="00915BB0" w:rsidRPr="009C1881" w:rsidRDefault="00915BB0" w:rsidP="00F307E0">
            <w:pPr>
              <w:rPr>
                <w:sz w:val="26"/>
                <w:szCs w:val="26"/>
                <w:lang w:val="vi-VN"/>
              </w:rPr>
            </w:pPr>
            <w:r w:rsidRPr="009C1881">
              <w:rPr>
                <w:sz w:val="26"/>
                <w:szCs w:val="26"/>
                <w:lang w:val="vi-VN"/>
              </w:rPr>
              <w:t>UC15</w:t>
            </w:r>
          </w:p>
        </w:tc>
      </w:tr>
      <w:tr w:rsidR="00915BB0" w:rsidRPr="004F30E7" w14:paraId="61CDCD8B" w14:textId="77777777" w:rsidTr="00F307E0">
        <w:tc>
          <w:tcPr>
            <w:tcW w:w="2405" w:type="dxa"/>
            <w:vAlign w:val="center"/>
          </w:tcPr>
          <w:p w14:paraId="2D2E396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15DAD4A" w14:textId="77777777" w:rsidR="00915BB0" w:rsidRPr="009C1881" w:rsidRDefault="00915BB0" w:rsidP="00F307E0">
            <w:pPr>
              <w:spacing w:line="360" w:lineRule="auto"/>
              <w:jc w:val="both"/>
              <w:rPr>
                <w:sz w:val="26"/>
                <w:szCs w:val="26"/>
                <w:lang w:val="vi-VN"/>
              </w:rPr>
            </w:pPr>
            <w:r w:rsidRPr="009C1881">
              <w:rPr>
                <w:sz w:val="26"/>
                <w:szCs w:val="26"/>
                <w:lang w:val="vi-VN"/>
              </w:rPr>
              <w:t>Trích xuất thông tin tài liệu</w:t>
            </w:r>
          </w:p>
        </w:tc>
      </w:tr>
      <w:tr w:rsidR="00915BB0" w:rsidRPr="004F30E7" w14:paraId="1C79AE8F" w14:textId="77777777" w:rsidTr="00F307E0">
        <w:tc>
          <w:tcPr>
            <w:tcW w:w="2405" w:type="dxa"/>
            <w:vAlign w:val="center"/>
          </w:tcPr>
          <w:p w14:paraId="2F532949"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4639C8E" w14:textId="77777777" w:rsidR="00915BB0" w:rsidRPr="009C1881" w:rsidRDefault="00915BB0" w:rsidP="00F307E0">
            <w:pPr>
              <w:spacing w:line="360" w:lineRule="auto"/>
              <w:jc w:val="both"/>
              <w:rPr>
                <w:sz w:val="26"/>
                <w:szCs w:val="26"/>
                <w:lang w:val="vi-VN"/>
              </w:rPr>
            </w:pPr>
            <w:r w:rsidRPr="009C1881">
              <w:rPr>
                <w:sz w:val="26"/>
                <w:szCs w:val="26"/>
                <w:lang w:val="vi-VN"/>
              </w:rPr>
              <w:t>Trích xuất thông tin của tài liệu trên hệ thống</w:t>
            </w:r>
          </w:p>
        </w:tc>
      </w:tr>
      <w:tr w:rsidR="00915BB0" w:rsidRPr="004F30E7" w14:paraId="2B115331" w14:textId="77777777" w:rsidTr="00F307E0">
        <w:tc>
          <w:tcPr>
            <w:tcW w:w="2405" w:type="dxa"/>
            <w:vAlign w:val="center"/>
          </w:tcPr>
          <w:p w14:paraId="032A558E"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0A20E582"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trích xuất tài liệu</w:t>
            </w:r>
          </w:p>
        </w:tc>
      </w:tr>
      <w:tr w:rsidR="00915BB0" w:rsidRPr="004F30E7" w14:paraId="1B84F366" w14:textId="77777777" w:rsidTr="00F307E0">
        <w:tc>
          <w:tcPr>
            <w:tcW w:w="2405" w:type="dxa"/>
            <w:vAlign w:val="center"/>
          </w:tcPr>
          <w:p w14:paraId="52B15AA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78EF9DC8" w14:textId="77777777" w:rsidR="00915BB0" w:rsidRPr="009C1881" w:rsidRDefault="00915BB0" w:rsidP="00F307E0">
            <w:pPr>
              <w:spacing w:line="360" w:lineRule="auto"/>
              <w:jc w:val="both"/>
              <w:rPr>
                <w:sz w:val="26"/>
                <w:szCs w:val="26"/>
                <w:lang w:val="vi-VN"/>
              </w:rPr>
            </w:pPr>
            <w:r w:rsidRPr="009C1881">
              <w:rPr>
                <w:sz w:val="26"/>
                <w:szCs w:val="26"/>
                <w:lang w:val="vi-VN"/>
              </w:rPr>
              <w:t>Chức năng trích xuất tài liệu giúp cho người dùng có thể lấy những thông tin của tài liệu như tác giả, thể loại,…</w:t>
            </w:r>
          </w:p>
        </w:tc>
      </w:tr>
      <w:tr w:rsidR="00915BB0" w:rsidRPr="009C1881" w14:paraId="0192818C" w14:textId="77777777" w:rsidTr="00F307E0">
        <w:tc>
          <w:tcPr>
            <w:tcW w:w="2405" w:type="dxa"/>
            <w:vAlign w:val="center"/>
          </w:tcPr>
          <w:p w14:paraId="567A5FB4"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FB65974"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7AC6AA58" w14:textId="77777777" w:rsidTr="00F307E0">
        <w:tc>
          <w:tcPr>
            <w:tcW w:w="2405" w:type="dxa"/>
            <w:vAlign w:val="center"/>
          </w:tcPr>
          <w:p w14:paraId="6C80997F"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1C8D7B7A" w14:textId="77777777" w:rsidR="00915BB0" w:rsidRPr="009C1881" w:rsidRDefault="00915BB0" w:rsidP="00F307E0">
            <w:pPr>
              <w:spacing w:line="360" w:lineRule="auto"/>
              <w:jc w:val="both"/>
              <w:rPr>
                <w:sz w:val="26"/>
                <w:szCs w:val="26"/>
                <w:lang w:val="vi-VN"/>
              </w:rPr>
            </w:pPr>
            <w:r w:rsidRPr="009C1881">
              <w:rPr>
                <w:sz w:val="26"/>
                <w:szCs w:val="26"/>
                <w:lang w:val="vi-VN"/>
              </w:rPr>
              <w:t>Tài liệu muốn trích xuất phải có trên hệ thống</w:t>
            </w:r>
          </w:p>
        </w:tc>
      </w:tr>
      <w:tr w:rsidR="00915BB0" w:rsidRPr="004F30E7" w14:paraId="33D8105E" w14:textId="77777777" w:rsidTr="00F307E0">
        <w:tc>
          <w:tcPr>
            <w:tcW w:w="2405" w:type="dxa"/>
            <w:vAlign w:val="center"/>
          </w:tcPr>
          <w:p w14:paraId="3281E68F"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3C76C7B4" w14:textId="77777777" w:rsidR="00915BB0" w:rsidRPr="009C1881" w:rsidRDefault="00915BB0" w:rsidP="00F307E0">
            <w:pPr>
              <w:spacing w:line="360" w:lineRule="auto"/>
              <w:jc w:val="both"/>
              <w:rPr>
                <w:sz w:val="26"/>
                <w:szCs w:val="26"/>
                <w:lang w:val="vi-VN"/>
              </w:rPr>
            </w:pPr>
            <w:r w:rsidRPr="009C1881">
              <w:rPr>
                <w:sz w:val="26"/>
                <w:szCs w:val="26"/>
                <w:lang w:val="vi-VN"/>
              </w:rPr>
              <w:t>Một tệp mới được tạo ra lưu các thông tin đã trích xuất của tài liệu</w:t>
            </w:r>
          </w:p>
        </w:tc>
      </w:tr>
      <w:tr w:rsidR="00915BB0" w:rsidRPr="009C1881" w14:paraId="0A932D9C" w14:textId="77777777" w:rsidTr="00F307E0">
        <w:tc>
          <w:tcPr>
            <w:tcW w:w="2405" w:type="dxa"/>
            <w:vMerge w:val="restart"/>
            <w:vAlign w:val="center"/>
          </w:tcPr>
          <w:p w14:paraId="02F8C709"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CF8526E"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D7EF53D"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7192CAF1" w14:textId="77777777" w:rsidTr="00F307E0">
        <w:tc>
          <w:tcPr>
            <w:tcW w:w="2405" w:type="dxa"/>
            <w:vMerge/>
            <w:vAlign w:val="center"/>
          </w:tcPr>
          <w:p w14:paraId="4B49644E" w14:textId="77777777" w:rsidR="00915BB0" w:rsidRPr="009C1881" w:rsidRDefault="00915BB0" w:rsidP="00F307E0">
            <w:pPr>
              <w:rPr>
                <w:lang w:val="vi-VN"/>
              </w:rPr>
            </w:pPr>
          </w:p>
        </w:tc>
        <w:tc>
          <w:tcPr>
            <w:tcW w:w="3119" w:type="dxa"/>
            <w:vAlign w:val="center"/>
          </w:tcPr>
          <w:p w14:paraId="5999EBBC"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0F57E9E"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nhấn vào nút trích xuất tài liệu của tài liệu muốn trích xuất</w:t>
            </w:r>
          </w:p>
          <w:p w14:paraId="6507156A"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chọn các thông tin muốn trích xuất từ tài liệu</w:t>
            </w:r>
          </w:p>
        </w:tc>
        <w:tc>
          <w:tcPr>
            <w:tcW w:w="3253" w:type="dxa"/>
            <w:vAlign w:val="center"/>
          </w:tcPr>
          <w:p w14:paraId="5BCD6F2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các thông tin có thể trích xuất từ tài liệu</w:t>
            </w:r>
          </w:p>
          <w:p w14:paraId="732F1DAF"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 xml:space="preserve">3.1. Hệ thống tạo ra một tập tin lưu trữ các thông tin người dùng muốn trích xuất từ tài liệu </w:t>
            </w:r>
          </w:p>
        </w:tc>
      </w:tr>
      <w:tr w:rsidR="00915BB0" w:rsidRPr="004F30E7" w14:paraId="7BBC8775" w14:textId="77777777" w:rsidTr="00F307E0">
        <w:tc>
          <w:tcPr>
            <w:tcW w:w="2405" w:type="dxa"/>
            <w:vAlign w:val="center"/>
          </w:tcPr>
          <w:p w14:paraId="27806FDF"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05507C48" w14:textId="77777777" w:rsidR="00915BB0" w:rsidRPr="009C1881" w:rsidRDefault="00915BB0" w:rsidP="00F307E0">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0AA58147" w14:textId="77777777" w:rsidR="00915BB0" w:rsidRPr="009C1881" w:rsidRDefault="00915BB0" w:rsidP="00915BB0">
      <w:pPr>
        <w:pStyle w:val="bng"/>
        <w:ind w:firstLine="0"/>
        <w:rPr>
          <w:lang w:val="vi-VN"/>
        </w:rPr>
      </w:pPr>
      <w:bookmarkStart w:id="128" w:name="_Toc135253621"/>
      <w:r w:rsidRPr="009C1881">
        <w:rPr>
          <w:lang w:val="vi-VN"/>
        </w:rPr>
        <w:t>Bảng 3.3.15: Use case Trích xuất thông tin tài liệu</w:t>
      </w:r>
      <w:bookmarkEnd w:id="128"/>
    </w:p>
    <w:p w14:paraId="0A5D3852" w14:textId="77777777" w:rsidR="00915BB0" w:rsidRPr="009C1881" w:rsidRDefault="00915BB0" w:rsidP="00915BB0">
      <w:pPr>
        <w:pStyle w:val="Tiumccp2"/>
        <w:ind w:firstLine="0"/>
        <w:rPr>
          <w:lang w:val="vi-VN"/>
        </w:rPr>
      </w:pPr>
      <w:bookmarkStart w:id="129" w:name="_Toc135253454"/>
      <w:r w:rsidRPr="009C1881">
        <w:rPr>
          <w:lang w:val="vi-VN"/>
        </w:rPr>
        <w:t>3.3.16 Use case Thêm độc giả</w:t>
      </w:r>
      <w:bookmarkEnd w:id="129"/>
    </w:p>
    <w:p w14:paraId="354645C1" w14:textId="77777777" w:rsidR="00915BB0" w:rsidRPr="009C1881" w:rsidRDefault="00915BB0" w:rsidP="00915BB0">
      <w:pPr>
        <w:pStyle w:val="Nidungvnbn"/>
        <w:ind w:firstLine="0"/>
        <w:rPr>
          <w:b/>
          <w:bCs/>
          <w:lang w:val="vi-VN"/>
        </w:rPr>
      </w:pPr>
      <w:r w:rsidRPr="009C1881">
        <w:rPr>
          <w:b/>
          <w:bCs/>
          <w:lang w:val="vi-VN"/>
        </w:rPr>
        <w:t>Đầu vào:</w:t>
      </w:r>
    </w:p>
    <w:p w14:paraId="63EEDE25" w14:textId="77777777" w:rsidR="00915BB0" w:rsidRPr="009C1881" w:rsidRDefault="00915BB0" w:rsidP="00915BB0">
      <w:pPr>
        <w:pStyle w:val="Nidungvnbn"/>
        <w:rPr>
          <w:lang w:val="vi-VN"/>
        </w:rPr>
      </w:pPr>
      <w:r w:rsidRPr="009C1881">
        <w:rPr>
          <w:lang w:val="vi-VN"/>
        </w:rPr>
        <w:t>Thông tin của độc giả mới được thêm vào</w:t>
      </w:r>
    </w:p>
    <w:p w14:paraId="5DCD13E5" w14:textId="77777777" w:rsidR="00915BB0" w:rsidRPr="009C1881" w:rsidRDefault="00915BB0" w:rsidP="00915BB0">
      <w:pPr>
        <w:pStyle w:val="Nidungvnbn"/>
        <w:ind w:firstLine="0"/>
        <w:rPr>
          <w:b/>
          <w:bCs/>
          <w:lang w:val="vi-VN"/>
        </w:rPr>
      </w:pPr>
      <w:r w:rsidRPr="009C1881">
        <w:rPr>
          <w:b/>
          <w:bCs/>
          <w:lang w:val="vi-VN"/>
        </w:rPr>
        <w:t>Quá trình thực hiện:</w:t>
      </w:r>
    </w:p>
    <w:p w14:paraId="1F812BF5" w14:textId="77777777" w:rsidR="00915BB0" w:rsidRPr="009C1881" w:rsidRDefault="00915BB0" w:rsidP="00915BB0">
      <w:pPr>
        <w:pStyle w:val="Nidungvnbn"/>
        <w:numPr>
          <w:ilvl w:val="0"/>
          <w:numId w:val="10"/>
        </w:numPr>
        <w:rPr>
          <w:lang w:val="vi-VN"/>
        </w:rPr>
      </w:pPr>
      <w:r w:rsidRPr="009C1881">
        <w:rPr>
          <w:lang w:val="vi-VN"/>
        </w:rPr>
        <w:t>Người dùng truy cập vào trang chủ</w:t>
      </w:r>
    </w:p>
    <w:p w14:paraId="398021D5" w14:textId="77777777" w:rsidR="00915BB0" w:rsidRPr="009C1881" w:rsidRDefault="00915BB0" w:rsidP="00915BB0">
      <w:pPr>
        <w:pStyle w:val="Nidungvnbn"/>
        <w:numPr>
          <w:ilvl w:val="0"/>
          <w:numId w:val="10"/>
        </w:numPr>
        <w:rPr>
          <w:lang w:val="vi-VN"/>
        </w:rPr>
      </w:pPr>
      <w:r w:rsidRPr="009C1881">
        <w:rPr>
          <w:lang w:val="vi-VN"/>
        </w:rPr>
        <w:t>Người dùng nhấn vào nút thêm độc giả</w:t>
      </w:r>
    </w:p>
    <w:p w14:paraId="039EBB54"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độc giả.</w:t>
      </w:r>
    </w:p>
    <w:p w14:paraId="7B853BE9"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415854E7" w14:textId="77777777" w:rsidR="00915BB0" w:rsidRPr="009C1881" w:rsidRDefault="00915BB0" w:rsidP="00915BB0">
      <w:pPr>
        <w:pStyle w:val="Nidungvnbn"/>
        <w:numPr>
          <w:ilvl w:val="0"/>
          <w:numId w:val="10"/>
        </w:numPr>
        <w:rPr>
          <w:lang w:val="vi-VN"/>
        </w:rPr>
      </w:pPr>
      <w:r w:rsidRPr="009C1881">
        <w:rPr>
          <w:lang w:val="vi-VN"/>
        </w:rPr>
        <w:t>Hệ thống kiểm tra xem thông tin độc giả đã có trên hệ thống chưa</w:t>
      </w:r>
    </w:p>
    <w:p w14:paraId="74BDF41D"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64AE057" w14:textId="77777777" w:rsidR="00915BB0" w:rsidRPr="009C1881" w:rsidRDefault="00915BB0" w:rsidP="00915BB0">
      <w:pPr>
        <w:pStyle w:val="Nidungvnbn"/>
        <w:ind w:firstLine="0"/>
        <w:rPr>
          <w:b/>
          <w:bCs/>
          <w:lang w:val="vi-VN"/>
        </w:rPr>
      </w:pPr>
      <w:r w:rsidRPr="009C1881">
        <w:rPr>
          <w:b/>
          <w:bCs/>
          <w:lang w:val="vi-VN"/>
        </w:rPr>
        <w:t>Đầu ra:</w:t>
      </w:r>
    </w:p>
    <w:p w14:paraId="5310C1B5" w14:textId="57559C0B" w:rsidR="00915BB0" w:rsidRPr="009C1881" w:rsidRDefault="00915BB0" w:rsidP="00915BB0">
      <w:pPr>
        <w:pStyle w:val="Nidungvnbn"/>
        <w:rPr>
          <w:lang w:val="vi-VN"/>
        </w:rPr>
      </w:pPr>
      <w:r w:rsidRPr="009C1881">
        <w:rPr>
          <w:lang w:val="vi-VN"/>
        </w:rPr>
        <w:t>Thông báo thêm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5008238" w14:textId="77777777" w:rsidTr="00F307E0">
        <w:tc>
          <w:tcPr>
            <w:tcW w:w="2405" w:type="dxa"/>
            <w:vAlign w:val="center"/>
          </w:tcPr>
          <w:p w14:paraId="44E41698"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7D4396E3" w14:textId="77777777" w:rsidR="00915BB0" w:rsidRPr="009C1881" w:rsidRDefault="00915BB0" w:rsidP="00F307E0">
            <w:pPr>
              <w:rPr>
                <w:sz w:val="26"/>
                <w:szCs w:val="26"/>
                <w:lang w:val="vi-VN"/>
              </w:rPr>
            </w:pPr>
            <w:r w:rsidRPr="009C1881">
              <w:rPr>
                <w:sz w:val="26"/>
                <w:szCs w:val="26"/>
                <w:lang w:val="vi-VN"/>
              </w:rPr>
              <w:t>UC16</w:t>
            </w:r>
          </w:p>
        </w:tc>
      </w:tr>
      <w:tr w:rsidR="00915BB0" w:rsidRPr="009C1881" w14:paraId="06B2E99E" w14:textId="77777777" w:rsidTr="00F307E0">
        <w:tc>
          <w:tcPr>
            <w:tcW w:w="2405" w:type="dxa"/>
            <w:vAlign w:val="center"/>
          </w:tcPr>
          <w:p w14:paraId="1F906CA5"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02A4C8AB" w14:textId="77777777" w:rsidR="00915BB0" w:rsidRPr="009C1881" w:rsidRDefault="00915BB0" w:rsidP="00F307E0">
            <w:pPr>
              <w:spacing w:line="360" w:lineRule="auto"/>
              <w:jc w:val="both"/>
              <w:rPr>
                <w:sz w:val="26"/>
                <w:szCs w:val="26"/>
                <w:lang w:val="vi-VN"/>
              </w:rPr>
            </w:pPr>
            <w:r w:rsidRPr="009C1881">
              <w:rPr>
                <w:sz w:val="26"/>
                <w:szCs w:val="26"/>
                <w:lang w:val="vi-VN"/>
              </w:rPr>
              <w:t>Thêm độc giả</w:t>
            </w:r>
          </w:p>
        </w:tc>
      </w:tr>
      <w:tr w:rsidR="00915BB0" w:rsidRPr="004F30E7" w14:paraId="433D993F" w14:textId="77777777" w:rsidTr="00F307E0">
        <w:tc>
          <w:tcPr>
            <w:tcW w:w="2405" w:type="dxa"/>
            <w:vAlign w:val="center"/>
          </w:tcPr>
          <w:p w14:paraId="18B90D4C"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E3FDE3E"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thêm độc giả</w:t>
            </w:r>
          </w:p>
        </w:tc>
      </w:tr>
      <w:tr w:rsidR="00915BB0" w:rsidRPr="004F30E7" w14:paraId="613BEA70" w14:textId="77777777" w:rsidTr="00F307E0">
        <w:tc>
          <w:tcPr>
            <w:tcW w:w="2405" w:type="dxa"/>
            <w:vAlign w:val="center"/>
          </w:tcPr>
          <w:p w14:paraId="2D2CE83B"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ED5F59A"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thêm độc giả ở trang chủ</w:t>
            </w:r>
          </w:p>
        </w:tc>
      </w:tr>
      <w:tr w:rsidR="00915BB0" w:rsidRPr="004F30E7" w14:paraId="0B46C1C5" w14:textId="77777777" w:rsidTr="00F307E0">
        <w:tc>
          <w:tcPr>
            <w:tcW w:w="2405" w:type="dxa"/>
            <w:vAlign w:val="center"/>
          </w:tcPr>
          <w:p w14:paraId="529DAE31"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6307009" w14:textId="77777777" w:rsidR="00915BB0" w:rsidRPr="009C1881" w:rsidRDefault="00915BB0" w:rsidP="00F307E0">
            <w:pPr>
              <w:spacing w:line="360" w:lineRule="auto"/>
              <w:jc w:val="both"/>
              <w:rPr>
                <w:sz w:val="26"/>
                <w:szCs w:val="26"/>
                <w:lang w:val="vi-VN"/>
              </w:rPr>
            </w:pPr>
            <w:r w:rsidRPr="009C1881">
              <w:rPr>
                <w:sz w:val="26"/>
                <w:szCs w:val="26"/>
                <w:lang w:val="vi-VN"/>
              </w:rPr>
              <w:t>Chức năng thêm độc giả giúp cho người dùng có thể thêm độc giả vào hệ thống</w:t>
            </w:r>
          </w:p>
        </w:tc>
      </w:tr>
      <w:tr w:rsidR="00915BB0" w:rsidRPr="009C1881" w14:paraId="346A20EB" w14:textId="77777777" w:rsidTr="00F307E0">
        <w:tc>
          <w:tcPr>
            <w:tcW w:w="2405" w:type="dxa"/>
            <w:vAlign w:val="center"/>
          </w:tcPr>
          <w:p w14:paraId="34845465"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3A67883"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38BFF13F" w14:textId="77777777" w:rsidTr="00F307E0">
        <w:tc>
          <w:tcPr>
            <w:tcW w:w="2405" w:type="dxa"/>
            <w:vAlign w:val="center"/>
          </w:tcPr>
          <w:p w14:paraId="667D9D5A"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C0A788F" w14:textId="77777777" w:rsidR="00915BB0" w:rsidRPr="009C1881" w:rsidRDefault="00915BB0" w:rsidP="00F307E0">
            <w:pPr>
              <w:spacing w:line="360" w:lineRule="auto"/>
              <w:jc w:val="both"/>
              <w:rPr>
                <w:sz w:val="26"/>
                <w:szCs w:val="26"/>
                <w:lang w:val="vi-VN"/>
              </w:rPr>
            </w:pPr>
            <w:r w:rsidRPr="009C1881">
              <w:rPr>
                <w:sz w:val="26"/>
                <w:szCs w:val="26"/>
                <w:lang w:val="vi-VN"/>
              </w:rPr>
              <w:t>Thông tin để thêm độc giả phải hợp lệ</w:t>
            </w:r>
          </w:p>
        </w:tc>
      </w:tr>
      <w:tr w:rsidR="00915BB0" w:rsidRPr="004F30E7" w14:paraId="44B569CA" w14:textId="77777777" w:rsidTr="00F307E0">
        <w:tc>
          <w:tcPr>
            <w:tcW w:w="2405" w:type="dxa"/>
            <w:vAlign w:val="center"/>
          </w:tcPr>
          <w:p w14:paraId="3696DBE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547FC500" w14:textId="77777777" w:rsidR="00915BB0" w:rsidRPr="009C1881" w:rsidRDefault="00915BB0" w:rsidP="00F307E0">
            <w:pPr>
              <w:spacing w:line="360" w:lineRule="auto"/>
              <w:jc w:val="both"/>
              <w:rPr>
                <w:sz w:val="26"/>
                <w:szCs w:val="26"/>
                <w:lang w:val="vi-VN"/>
              </w:rPr>
            </w:pPr>
            <w:r w:rsidRPr="009C1881">
              <w:rPr>
                <w:sz w:val="26"/>
                <w:szCs w:val="26"/>
                <w:lang w:val="vi-VN"/>
              </w:rPr>
              <w:t>Độc giả được thêm vào hệ thống thành công</w:t>
            </w:r>
          </w:p>
        </w:tc>
      </w:tr>
      <w:tr w:rsidR="00915BB0" w:rsidRPr="009C1881" w14:paraId="480421EE" w14:textId="77777777" w:rsidTr="00F307E0">
        <w:tc>
          <w:tcPr>
            <w:tcW w:w="2405" w:type="dxa"/>
            <w:vMerge w:val="restart"/>
            <w:vAlign w:val="center"/>
          </w:tcPr>
          <w:p w14:paraId="7EA84D96"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19B56037"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5E38E709"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5B0BCC9" w14:textId="77777777" w:rsidTr="00F307E0">
        <w:tc>
          <w:tcPr>
            <w:tcW w:w="2405" w:type="dxa"/>
            <w:vMerge/>
            <w:vAlign w:val="center"/>
          </w:tcPr>
          <w:p w14:paraId="6196833F" w14:textId="77777777" w:rsidR="00915BB0" w:rsidRPr="009C1881" w:rsidRDefault="00915BB0" w:rsidP="00F307E0">
            <w:pPr>
              <w:rPr>
                <w:lang w:val="vi-VN"/>
              </w:rPr>
            </w:pPr>
          </w:p>
        </w:tc>
        <w:tc>
          <w:tcPr>
            <w:tcW w:w="3119" w:type="dxa"/>
            <w:vAlign w:val="center"/>
          </w:tcPr>
          <w:p w14:paraId="6635F548"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truy cập vào trang chủ</w:t>
            </w:r>
          </w:p>
          <w:p w14:paraId="3F0FAC7D"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lastRenderedPageBreak/>
              <w:t>Người dùng nhấn vào nút thêm độc giả</w:t>
            </w:r>
          </w:p>
          <w:p w14:paraId="57590F60"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điền thông tin và nhấn thêm</w:t>
            </w:r>
          </w:p>
        </w:tc>
        <w:tc>
          <w:tcPr>
            <w:tcW w:w="3253" w:type="dxa"/>
            <w:vAlign w:val="center"/>
          </w:tcPr>
          <w:p w14:paraId="0EAFB929"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lastRenderedPageBreak/>
              <w:t xml:space="preserve">Hệ thống hiển thị lên form và yêu cầu </w:t>
            </w:r>
            <w:r w:rsidRPr="009C1881">
              <w:rPr>
                <w:sz w:val="26"/>
                <w:szCs w:val="26"/>
                <w:lang w:val="vi-VN"/>
              </w:rPr>
              <w:lastRenderedPageBreak/>
              <w:t>người dùng nhập thông tin</w:t>
            </w:r>
          </w:p>
          <w:p w14:paraId="065F00DC"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t>Hệ thống thêm độc giả vào trong cơ sở dữ liệu</w:t>
            </w:r>
          </w:p>
        </w:tc>
      </w:tr>
      <w:tr w:rsidR="00915BB0" w:rsidRPr="009C1881" w14:paraId="02C2F3A3" w14:textId="77777777" w:rsidTr="00F307E0">
        <w:tc>
          <w:tcPr>
            <w:tcW w:w="2405" w:type="dxa"/>
            <w:vAlign w:val="center"/>
          </w:tcPr>
          <w:p w14:paraId="68471BB9"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0AFF6499"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0C097495" w14:textId="77777777" w:rsidR="00915BB0" w:rsidRPr="009C1881" w:rsidRDefault="00915BB0" w:rsidP="00915BB0">
      <w:pPr>
        <w:pStyle w:val="bng"/>
        <w:ind w:firstLine="0"/>
        <w:rPr>
          <w:lang w:val="vi-VN"/>
        </w:rPr>
      </w:pPr>
      <w:bookmarkStart w:id="130" w:name="_Toc135253622"/>
      <w:r w:rsidRPr="009C1881">
        <w:rPr>
          <w:lang w:val="vi-VN"/>
        </w:rPr>
        <w:t>Bảng 3.3.16: Use case Thêm độc giả</w:t>
      </w:r>
      <w:bookmarkEnd w:id="130"/>
    </w:p>
    <w:p w14:paraId="61CA2CBB" w14:textId="77777777" w:rsidR="00915BB0" w:rsidRPr="009C1881" w:rsidRDefault="00915BB0" w:rsidP="00915BB0">
      <w:pPr>
        <w:pStyle w:val="Tiumccp2"/>
        <w:ind w:firstLine="0"/>
        <w:rPr>
          <w:lang w:val="vi-VN"/>
        </w:rPr>
      </w:pPr>
      <w:bookmarkStart w:id="131" w:name="_Toc135253455"/>
      <w:r w:rsidRPr="009C1881">
        <w:rPr>
          <w:lang w:val="vi-VN"/>
        </w:rPr>
        <w:t>3.3.17 Use case Sửa độc giả</w:t>
      </w:r>
      <w:bookmarkEnd w:id="131"/>
    </w:p>
    <w:p w14:paraId="2422E009" w14:textId="77777777" w:rsidR="00915BB0" w:rsidRPr="009C1881" w:rsidRDefault="00915BB0" w:rsidP="00915BB0">
      <w:pPr>
        <w:pStyle w:val="Nidungvnbn"/>
        <w:ind w:firstLine="0"/>
        <w:rPr>
          <w:b/>
          <w:bCs/>
          <w:lang w:val="vi-VN"/>
        </w:rPr>
      </w:pPr>
      <w:r w:rsidRPr="009C1881">
        <w:rPr>
          <w:b/>
          <w:bCs/>
          <w:lang w:val="vi-VN"/>
        </w:rPr>
        <w:t>Đầu vào:</w:t>
      </w:r>
    </w:p>
    <w:p w14:paraId="68F98937" w14:textId="77777777" w:rsidR="00915BB0" w:rsidRPr="009C1881" w:rsidRDefault="00915BB0" w:rsidP="00915BB0">
      <w:pPr>
        <w:pStyle w:val="Nidungvnbn"/>
        <w:rPr>
          <w:lang w:val="vi-VN"/>
        </w:rPr>
      </w:pPr>
      <w:r w:rsidRPr="009C1881">
        <w:rPr>
          <w:lang w:val="vi-VN"/>
        </w:rPr>
        <w:t>Thông tin của độc giả muốn sửa</w:t>
      </w:r>
    </w:p>
    <w:p w14:paraId="4811FBEA" w14:textId="77777777" w:rsidR="00915BB0" w:rsidRPr="009C1881" w:rsidRDefault="00915BB0" w:rsidP="00915BB0">
      <w:pPr>
        <w:pStyle w:val="Nidungvnbn"/>
        <w:rPr>
          <w:lang w:val="vi-VN"/>
        </w:rPr>
      </w:pPr>
      <w:r w:rsidRPr="009C1881">
        <w:rPr>
          <w:lang w:val="vi-VN"/>
        </w:rPr>
        <w:t>Nội dung cập nhật mới</w:t>
      </w:r>
    </w:p>
    <w:p w14:paraId="74FA204A" w14:textId="77777777" w:rsidR="00915BB0" w:rsidRPr="009C1881" w:rsidRDefault="00915BB0" w:rsidP="00915BB0">
      <w:pPr>
        <w:pStyle w:val="Nidungvnbn"/>
        <w:ind w:firstLine="0"/>
        <w:rPr>
          <w:b/>
          <w:bCs/>
          <w:lang w:val="vi-VN"/>
        </w:rPr>
      </w:pPr>
      <w:r w:rsidRPr="009C1881">
        <w:rPr>
          <w:b/>
          <w:bCs/>
          <w:lang w:val="vi-VN"/>
        </w:rPr>
        <w:t>Quá trình thực hiện:</w:t>
      </w:r>
    </w:p>
    <w:p w14:paraId="3AB5A062"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64D69FD9" w14:textId="77777777" w:rsidR="00915BB0" w:rsidRPr="009C1881" w:rsidRDefault="00915BB0" w:rsidP="00915BB0">
      <w:pPr>
        <w:pStyle w:val="Nidungvnbn"/>
        <w:numPr>
          <w:ilvl w:val="0"/>
          <w:numId w:val="10"/>
        </w:numPr>
        <w:rPr>
          <w:lang w:val="vi-VN"/>
        </w:rPr>
      </w:pPr>
      <w:r w:rsidRPr="009C1881">
        <w:rPr>
          <w:lang w:val="vi-VN"/>
        </w:rPr>
        <w:t>Người dùng nhấn vào nút sửa</w:t>
      </w:r>
    </w:p>
    <w:p w14:paraId="18BF364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độc giả và hiển thị form nhập yêu cầu người dùng điển.</w:t>
      </w:r>
    </w:p>
    <w:p w14:paraId="7A921197" w14:textId="77777777" w:rsidR="00915BB0" w:rsidRPr="009C1881" w:rsidRDefault="00915BB0" w:rsidP="00915BB0">
      <w:pPr>
        <w:pStyle w:val="Nidungvnbn"/>
        <w:numPr>
          <w:ilvl w:val="0"/>
          <w:numId w:val="10"/>
        </w:numPr>
        <w:rPr>
          <w:lang w:val="vi-VN"/>
        </w:rPr>
      </w:pPr>
      <w:r w:rsidRPr="009C1881">
        <w:rPr>
          <w:lang w:val="vi-VN"/>
        </w:rPr>
        <w:t>Người dùng cập nhật thông tin mới</w:t>
      </w:r>
    </w:p>
    <w:p w14:paraId="50B9B8DA"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7FF56BB7" w14:textId="77777777" w:rsidR="00915BB0" w:rsidRPr="009C1881" w:rsidRDefault="00915BB0" w:rsidP="00915BB0">
      <w:pPr>
        <w:pStyle w:val="Nidungvnbn"/>
        <w:ind w:firstLine="0"/>
        <w:rPr>
          <w:b/>
          <w:bCs/>
          <w:lang w:val="vi-VN"/>
        </w:rPr>
      </w:pPr>
      <w:r w:rsidRPr="009C1881">
        <w:rPr>
          <w:b/>
          <w:bCs/>
          <w:lang w:val="vi-VN"/>
        </w:rPr>
        <w:t>Đầu ra:</w:t>
      </w:r>
    </w:p>
    <w:p w14:paraId="77CA50A8" w14:textId="25D77FFC" w:rsidR="00915BB0" w:rsidRPr="009C1881" w:rsidRDefault="00915BB0" w:rsidP="00915BB0">
      <w:pPr>
        <w:pStyle w:val="Nidungvnbn"/>
        <w:rPr>
          <w:lang w:val="vi-VN"/>
        </w:rPr>
      </w:pPr>
      <w:r w:rsidRPr="009C1881">
        <w:rPr>
          <w:lang w:val="vi-VN"/>
        </w:rPr>
        <w:t>Thông báo sửa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7DDD4C24" w14:textId="77777777" w:rsidTr="00F307E0">
        <w:tc>
          <w:tcPr>
            <w:tcW w:w="2405" w:type="dxa"/>
            <w:vAlign w:val="center"/>
          </w:tcPr>
          <w:p w14:paraId="27853C43"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D659A4D" w14:textId="77777777" w:rsidR="00915BB0" w:rsidRPr="009C1881" w:rsidRDefault="00915BB0" w:rsidP="00F307E0">
            <w:pPr>
              <w:rPr>
                <w:sz w:val="26"/>
                <w:szCs w:val="26"/>
                <w:lang w:val="vi-VN"/>
              </w:rPr>
            </w:pPr>
            <w:r w:rsidRPr="009C1881">
              <w:rPr>
                <w:sz w:val="26"/>
                <w:szCs w:val="26"/>
                <w:lang w:val="vi-VN"/>
              </w:rPr>
              <w:t>UC17</w:t>
            </w:r>
          </w:p>
        </w:tc>
      </w:tr>
      <w:tr w:rsidR="00915BB0" w:rsidRPr="009C1881" w14:paraId="0788DE61" w14:textId="77777777" w:rsidTr="00F307E0">
        <w:tc>
          <w:tcPr>
            <w:tcW w:w="2405" w:type="dxa"/>
            <w:vAlign w:val="center"/>
          </w:tcPr>
          <w:p w14:paraId="2DBF0EEB"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15AC215E" w14:textId="77777777" w:rsidR="00915BB0" w:rsidRPr="009C1881" w:rsidRDefault="00915BB0" w:rsidP="00F307E0">
            <w:pPr>
              <w:spacing w:line="360" w:lineRule="auto"/>
              <w:jc w:val="both"/>
              <w:rPr>
                <w:sz w:val="26"/>
                <w:szCs w:val="26"/>
                <w:lang w:val="vi-VN"/>
              </w:rPr>
            </w:pPr>
            <w:r w:rsidRPr="009C1881">
              <w:rPr>
                <w:sz w:val="26"/>
                <w:szCs w:val="26"/>
                <w:lang w:val="vi-VN"/>
              </w:rPr>
              <w:t>Sửa độc giả</w:t>
            </w:r>
          </w:p>
        </w:tc>
      </w:tr>
      <w:tr w:rsidR="00915BB0" w:rsidRPr="004F30E7" w14:paraId="22656D01" w14:textId="77777777" w:rsidTr="00F307E0">
        <w:tc>
          <w:tcPr>
            <w:tcW w:w="2405" w:type="dxa"/>
            <w:vAlign w:val="center"/>
          </w:tcPr>
          <w:p w14:paraId="28C7F0CD"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196DBFD7"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cập nhật thông tin độc giả</w:t>
            </w:r>
          </w:p>
        </w:tc>
      </w:tr>
      <w:tr w:rsidR="00915BB0" w:rsidRPr="004F30E7" w14:paraId="23625ED6" w14:textId="77777777" w:rsidTr="00F307E0">
        <w:tc>
          <w:tcPr>
            <w:tcW w:w="2405" w:type="dxa"/>
            <w:vAlign w:val="center"/>
          </w:tcPr>
          <w:p w14:paraId="2813874C"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103A3079"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sửa ỏ trang thông tin của độc giả</w:t>
            </w:r>
          </w:p>
        </w:tc>
      </w:tr>
      <w:tr w:rsidR="00915BB0" w:rsidRPr="004F30E7" w14:paraId="19E28382" w14:textId="77777777" w:rsidTr="00F307E0">
        <w:tc>
          <w:tcPr>
            <w:tcW w:w="2405" w:type="dxa"/>
            <w:vAlign w:val="center"/>
          </w:tcPr>
          <w:p w14:paraId="0FDCF928"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2B4F3CF6" w14:textId="77777777" w:rsidR="00915BB0" w:rsidRPr="009C1881" w:rsidRDefault="00915BB0" w:rsidP="00F307E0">
            <w:pPr>
              <w:spacing w:line="360" w:lineRule="auto"/>
              <w:jc w:val="both"/>
              <w:rPr>
                <w:sz w:val="26"/>
                <w:szCs w:val="26"/>
                <w:lang w:val="vi-VN"/>
              </w:rPr>
            </w:pPr>
            <w:r w:rsidRPr="009C1881">
              <w:rPr>
                <w:sz w:val="26"/>
                <w:szCs w:val="26"/>
                <w:lang w:val="vi-VN"/>
              </w:rPr>
              <w:t>Chức năng sửa độc giả giúp cho người dùng có thể cập nhật thông tin của độc giả trong hệ thống</w:t>
            </w:r>
          </w:p>
        </w:tc>
      </w:tr>
      <w:tr w:rsidR="00915BB0" w:rsidRPr="009C1881" w14:paraId="7BFB7471" w14:textId="77777777" w:rsidTr="00F307E0">
        <w:tc>
          <w:tcPr>
            <w:tcW w:w="2405" w:type="dxa"/>
            <w:vAlign w:val="center"/>
          </w:tcPr>
          <w:p w14:paraId="21DBD969"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A305A0E"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06BC8FD" w14:textId="77777777" w:rsidTr="00F307E0">
        <w:tc>
          <w:tcPr>
            <w:tcW w:w="2405" w:type="dxa"/>
            <w:vAlign w:val="center"/>
          </w:tcPr>
          <w:p w14:paraId="78AF1D71"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710964C5"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tồn tại trong hệ thống</w:t>
            </w:r>
          </w:p>
        </w:tc>
      </w:tr>
      <w:tr w:rsidR="00915BB0" w:rsidRPr="004F30E7" w14:paraId="2F49A0EC" w14:textId="77777777" w:rsidTr="00F307E0">
        <w:tc>
          <w:tcPr>
            <w:tcW w:w="2405" w:type="dxa"/>
            <w:vAlign w:val="center"/>
          </w:tcPr>
          <w:p w14:paraId="120A4949" w14:textId="77777777" w:rsidR="00915BB0" w:rsidRPr="009C1881" w:rsidRDefault="00915BB0" w:rsidP="00F307E0">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2FAA31EA" w14:textId="77777777" w:rsidR="00915BB0" w:rsidRPr="009C1881" w:rsidRDefault="00915BB0" w:rsidP="00F307E0">
            <w:pPr>
              <w:spacing w:line="360" w:lineRule="auto"/>
              <w:jc w:val="both"/>
              <w:rPr>
                <w:sz w:val="26"/>
                <w:szCs w:val="26"/>
                <w:lang w:val="vi-VN"/>
              </w:rPr>
            </w:pPr>
            <w:r w:rsidRPr="009C1881">
              <w:rPr>
                <w:sz w:val="26"/>
                <w:szCs w:val="26"/>
                <w:lang w:val="vi-VN"/>
              </w:rPr>
              <w:t>Thông tin được cập nhật thành công</w:t>
            </w:r>
          </w:p>
        </w:tc>
      </w:tr>
      <w:tr w:rsidR="00915BB0" w:rsidRPr="009C1881" w14:paraId="37DA4719" w14:textId="77777777" w:rsidTr="00F307E0">
        <w:tc>
          <w:tcPr>
            <w:tcW w:w="2405" w:type="dxa"/>
            <w:vMerge w:val="restart"/>
            <w:vAlign w:val="center"/>
          </w:tcPr>
          <w:p w14:paraId="36AF3914"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7B2D88B5"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1CE27CCB"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0BCE13E" w14:textId="77777777" w:rsidTr="00F307E0">
        <w:tc>
          <w:tcPr>
            <w:tcW w:w="2405" w:type="dxa"/>
            <w:vMerge/>
            <w:vAlign w:val="center"/>
          </w:tcPr>
          <w:p w14:paraId="4BE64B45" w14:textId="77777777" w:rsidR="00915BB0" w:rsidRPr="009C1881" w:rsidRDefault="00915BB0" w:rsidP="00F307E0">
            <w:pPr>
              <w:rPr>
                <w:lang w:val="vi-VN"/>
              </w:rPr>
            </w:pPr>
          </w:p>
        </w:tc>
        <w:tc>
          <w:tcPr>
            <w:tcW w:w="3119" w:type="dxa"/>
            <w:vAlign w:val="center"/>
          </w:tcPr>
          <w:p w14:paraId="5CE270F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7614272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nhấn vào nút sửa</w:t>
            </w:r>
          </w:p>
          <w:p w14:paraId="7E2E7C7F"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điền thông tin mới cho độc giả và nhấn cập nhật</w:t>
            </w:r>
          </w:p>
        </w:tc>
        <w:tc>
          <w:tcPr>
            <w:tcW w:w="3253" w:type="dxa"/>
            <w:vAlign w:val="center"/>
          </w:tcPr>
          <w:p w14:paraId="586B0E0B"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độc giả và hiển thị lên form</w:t>
            </w:r>
          </w:p>
          <w:p w14:paraId="1E06AA38"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cập nhật lại thông tin trong cơ sở dữ liệu</w:t>
            </w:r>
          </w:p>
        </w:tc>
      </w:tr>
      <w:tr w:rsidR="00915BB0" w:rsidRPr="009C1881" w14:paraId="0AA29C3E" w14:textId="77777777" w:rsidTr="00F307E0">
        <w:tc>
          <w:tcPr>
            <w:tcW w:w="2405" w:type="dxa"/>
            <w:vAlign w:val="center"/>
          </w:tcPr>
          <w:p w14:paraId="6919B228"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19D48FF0"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1B50B6E4" w14:textId="77777777" w:rsidR="00915BB0" w:rsidRPr="009C1881" w:rsidRDefault="00915BB0" w:rsidP="00915BB0">
      <w:pPr>
        <w:pStyle w:val="bng"/>
        <w:ind w:firstLine="0"/>
        <w:rPr>
          <w:lang w:val="vi-VN"/>
        </w:rPr>
      </w:pPr>
      <w:bookmarkStart w:id="132" w:name="_Toc135253623"/>
      <w:r w:rsidRPr="009C1881">
        <w:rPr>
          <w:lang w:val="vi-VN"/>
        </w:rPr>
        <w:t>Bảng 3.3.17: Use case Sửa độc giả</w:t>
      </w:r>
      <w:bookmarkEnd w:id="132"/>
    </w:p>
    <w:p w14:paraId="0284FD6F" w14:textId="77777777" w:rsidR="00915BB0" w:rsidRPr="009C1881" w:rsidRDefault="00915BB0" w:rsidP="00915BB0">
      <w:pPr>
        <w:pStyle w:val="Tiumccp2"/>
        <w:ind w:firstLine="0"/>
        <w:rPr>
          <w:lang w:val="vi-VN"/>
        </w:rPr>
      </w:pPr>
      <w:bookmarkStart w:id="133" w:name="_Toc135253456"/>
      <w:r w:rsidRPr="009C1881">
        <w:rPr>
          <w:lang w:val="vi-VN"/>
        </w:rPr>
        <w:t>3.3.18 Use case Xóa độc giả</w:t>
      </w:r>
      <w:bookmarkEnd w:id="133"/>
    </w:p>
    <w:p w14:paraId="42FB2C11" w14:textId="77777777" w:rsidR="00915BB0" w:rsidRPr="009C1881" w:rsidRDefault="00915BB0" w:rsidP="00915BB0">
      <w:pPr>
        <w:pStyle w:val="Nidungvnbn"/>
        <w:ind w:firstLine="0"/>
        <w:rPr>
          <w:b/>
          <w:bCs/>
          <w:lang w:val="vi-VN"/>
        </w:rPr>
      </w:pPr>
      <w:r w:rsidRPr="009C1881">
        <w:rPr>
          <w:b/>
          <w:bCs/>
          <w:lang w:val="vi-VN"/>
        </w:rPr>
        <w:t>Đầu vào:</w:t>
      </w:r>
    </w:p>
    <w:p w14:paraId="38D6707B" w14:textId="77777777" w:rsidR="00915BB0" w:rsidRPr="009C1881" w:rsidRDefault="00915BB0" w:rsidP="00915BB0">
      <w:pPr>
        <w:pStyle w:val="Nidungvnbn"/>
        <w:rPr>
          <w:lang w:val="vi-VN"/>
        </w:rPr>
      </w:pPr>
      <w:r w:rsidRPr="009C1881">
        <w:rPr>
          <w:lang w:val="vi-VN"/>
        </w:rPr>
        <w:t>Thông tin độc giả muốn xóa</w:t>
      </w:r>
    </w:p>
    <w:p w14:paraId="15A5E32C" w14:textId="77777777" w:rsidR="00915BB0" w:rsidRPr="009C1881" w:rsidRDefault="00915BB0" w:rsidP="00915BB0">
      <w:pPr>
        <w:pStyle w:val="Nidungvnbn"/>
        <w:ind w:firstLine="0"/>
        <w:rPr>
          <w:b/>
          <w:bCs/>
          <w:lang w:val="vi-VN"/>
        </w:rPr>
      </w:pPr>
      <w:r w:rsidRPr="009C1881">
        <w:rPr>
          <w:b/>
          <w:bCs/>
          <w:lang w:val="vi-VN"/>
        </w:rPr>
        <w:t>Quá trình thực hiện:</w:t>
      </w:r>
    </w:p>
    <w:p w14:paraId="1808C336"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2335B93F" w14:textId="77777777" w:rsidR="00915BB0" w:rsidRPr="009C1881" w:rsidRDefault="00915BB0" w:rsidP="00915BB0">
      <w:pPr>
        <w:pStyle w:val="Nidungvnbn"/>
        <w:numPr>
          <w:ilvl w:val="0"/>
          <w:numId w:val="10"/>
        </w:numPr>
        <w:rPr>
          <w:lang w:val="vi-VN"/>
        </w:rPr>
      </w:pPr>
      <w:r w:rsidRPr="009C1881">
        <w:rPr>
          <w:lang w:val="vi-VN"/>
        </w:rPr>
        <w:t>Người dùng nhấn vào nút xóa</w:t>
      </w:r>
    </w:p>
    <w:p w14:paraId="5F107C6D"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168259EF" w14:textId="77777777" w:rsidR="00915BB0" w:rsidRPr="009C1881" w:rsidRDefault="00915BB0" w:rsidP="00915BB0">
      <w:pPr>
        <w:pStyle w:val="Nidungvnbn"/>
        <w:ind w:firstLine="0"/>
        <w:rPr>
          <w:b/>
          <w:bCs/>
          <w:lang w:val="vi-VN"/>
        </w:rPr>
      </w:pPr>
      <w:r w:rsidRPr="009C1881">
        <w:rPr>
          <w:b/>
          <w:bCs/>
          <w:lang w:val="vi-VN"/>
        </w:rPr>
        <w:t>Đầu ra:</w:t>
      </w:r>
    </w:p>
    <w:p w14:paraId="21C0F4BA" w14:textId="77777777" w:rsidR="00915BB0" w:rsidRPr="009C1881" w:rsidRDefault="00915BB0" w:rsidP="00915BB0">
      <w:pPr>
        <w:pStyle w:val="Nidungvnbn"/>
        <w:rPr>
          <w:lang w:val="vi-VN"/>
        </w:rPr>
      </w:pPr>
      <w:r w:rsidRPr="009C1881">
        <w:rPr>
          <w:lang w:val="vi-VN"/>
        </w:rPr>
        <w:t>Thông báo xóa độc giả thành công</w:t>
      </w:r>
    </w:p>
    <w:p w14:paraId="02794151"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4847B19C" w14:textId="77777777" w:rsidTr="00F307E0">
        <w:tc>
          <w:tcPr>
            <w:tcW w:w="2405" w:type="dxa"/>
            <w:vAlign w:val="center"/>
          </w:tcPr>
          <w:p w14:paraId="00CB6751"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16474C52" w14:textId="77777777" w:rsidR="00915BB0" w:rsidRPr="009C1881" w:rsidRDefault="00915BB0" w:rsidP="00F307E0">
            <w:pPr>
              <w:rPr>
                <w:sz w:val="26"/>
                <w:szCs w:val="26"/>
                <w:lang w:val="vi-VN"/>
              </w:rPr>
            </w:pPr>
            <w:r w:rsidRPr="009C1881">
              <w:rPr>
                <w:sz w:val="26"/>
                <w:szCs w:val="26"/>
                <w:lang w:val="vi-VN"/>
              </w:rPr>
              <w:t>UC18</w:t>
            </w:r>
          </w:p>
        </w:tc>
      </w:tr>
      <w:tr w:rsidR="00915BB0" w:rsidRPr="009C1881" w14:paraId="61B6072F" w14:textId="77777777" w:rsidTr="00F307E0">
        <w:tc>
          <w:tcPr>
            <w:tcW w:w="2405" w:type="dxa"/>
            <w:vAlign w:val="center"/>
          </w:tcPr>
          <w:p w14:paraId="017593DC"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16B610FA" w14:textId="77777777" w:rsidR="00915BB0" w:rsidRPr="009C1881" w:rsidRDefault="00915BB0" w:rsidP="00F307E0">
            <w:pPr>
              <w:spacing w:line="360" w:lineRule="auto"/>
              <w:jc w:val="both"/>
              <w:rPr>
                <w:sz w:val="26"/>
                <w:szCs w:val="26"/>
                <w:lang w:val="vi-VN"/>
              </w:rPr>
            </w:pPr>
            <w:r w:rsidRPr="009C1881">
              <w:rPr>
                <w:sz w:val="26"/>
                <w:szCs w:val="26"/>
                <w:lang w:val="vi-VN"/>
              </w:rPr>
              <w:t>Xóa độc giả</w:t>
            </w:r>
          </w:p>
        </w:tc>
      </w:tr>
      <w:tr w:rsidR="00915BB0" w:rsidRPr="004F30E7" w14:paraId="1D67703F" w14:textId="77777777" w:rsidTr="00F307E0">
        <w:tc>
          <w:tcPr>
            <w:tcW w:w="2405" w:type="dxa"/>
            <w:vAlign w:val="center"/>
          </w:tcPr>
          <w:p w14:paraId="1F3E7C8A"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3B3C8FDA"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xóa độc giả</w:t>
            </w:r>
          </w:p>
        </w:tc>
      </w:tr>
      <w:tr w:rsidR="00915BB0" w:rsidRPr="004F30E7" w14:paraId="436406B0" w14:textId="77777777" w:rsidTr="00F307E0">
        <w:tc>
          <w:tcPr>
            <w:tcW w:w="2405" w:type="dxa"/>
            <w:vAlign w:val="center"/>
          </w:tcPr>
          <w:p w14:paraId="2449D065"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6C50"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xóa ỏ trang thông tin của độc giả</w:t>
            </w:r>
          </w:p>
        </w:tc>
      </w:tr>
      <w:tr w:rsidR="00915BB0" w:rsidRPr="004F30E7" w14:paraId="24B40136" w14:textId="77777777" w:rsidTr="00F307E0">
        <w:tc>
          <w:tcPr>
            <w:tcW w:w="2405" w:type="dxa"/>
            <w:vAlign w:val="center"/>
          </w:tcPr>
          <w:p w14:paraId="6F616EAB"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07DF8312" w14:textId="77777777" w:rsidR="00915BB0" w:rsidRPr="009C1881" w:rsidRDefault="00915BB0" w:rsidP="00F307E0">
            <w:pPr>
              <w:spacing w:line="360" w:lineRule="auto"/>
              <w:jc w:val="both"/>
              <w:rPr>
                <w:sz w:val="26"/>
                <w:szCs w:val="26"/>
                <w:lang w:val="vi-VN"/>
              </w:rPr>
            </w:pPr>
            <w:r w:rsidRPr="009C1881">
              <w:rPr>
                <w:sz w:val="26"/>
                <w:szCs w:val="26"/>
                <w:lang w:val="vi-VN"/>
              </w:rPr>
              <w:t>Chức năng xóa độc giả giúp cho người dùng có thể xóa độc giả khỏi trong hệ thống</w:t>
            </w:r>
          </w:p>
        </w:tc>
      </w:tr>
      <w:tr w:rsidR="00915BB0" w:rsidRPr="009C1881" w14:paraId="1E59D809" w14:textId="77777777" w:rsidTr="00F307E0">
        <w:tc>
          <w:tcPr>
            <w:tcW w:w="2405" w:type="dxa"/>
            <w:vAlign w:val="center"/>
          </w:tcPr>
          <w:p w14:paraId="289F4CE2"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25552E5"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20A7EA9" w14:textId="77777777" w:rsidTr="00F307E0">
        <w:tc>
          <w:tcPr>
            <w:tcW w:w="2405" w:type="dxa"/>
            <w:vAlign w:val="center"/>
          </w:tcPr>
          <w:p w14:paraId="77C197A0" w14:textId="77777777" w:rsidR="00915BB0" w:rsidRPr="009C1881" w:rsidRDefault="00915BB0" w:rsidP="00F307E0">
            <w:pPr>
              <w:spacing w:line="360" w:lineRule="auto"/>
              <w:rPr>
                <w:lang w:val="vi-VN"/>
              </w:rPr>
            </w:pPr>
            <w:r w:rsidRPr="009C1881">
              <w:rPr>
                <w:b/>
                <w:bCs/>
                <w:color w:val="000000"/>
                <w:sz w:val="26"/>
                <w:szCs w:val="26"/>
                <w:lang w:val="vi-VN"/>
              </w:rPr>
              <w:lastRenderedPageBreak/>
              <w:t>Pre-Condition(s):</w:t>
            </w:r>
          </w:p>
        </w:tc>
        <w:tc>
          <w:tcPr>
            <w:tcW w:w="6372" w:type="dxa"/>
            <w:gridSpan w:val="2"/>
            <w:vAlign w:val="center"/>
          </w:tcPr>
          <w:p w14:paraId="58E2DB78"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tồn tại trong hệ thống</w:t>
            </w:r>
          </w:p>
        </w:tc>
      </w:tr>
      <w:tr w:rsidR="00915BB0" w:rsidRPr="004F30E7" w14:paraId="4CAA90BC" w14:textId="77777777" w:rsidTr="00F307E0">
        <w:tc>
          <w:tcPr>
            <w:tcW w:w="2405" w:type="dxa"/>
            <w:vAlign w:val="center"/>
          </w:tcPr>
          <w:p w14:paraId="37A9DAB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0A3920C3" w14:textId="77777777" w:rsidR="00915BB0" w:rsidRPr="009C1881" w:rsidRDefault="00915BB0" w:rsidP="00F307E0">
            <w:pPr>
              <w:spacing w:line="360" w:lineRule="auto"/>
              <w:jc w:val="both"/>
              <w:rPr>
                <w:sz w:val="26"/>
                <w:szCs w:val="26"/>
                <w:lang w:val="vi-VN"/>
              </w:rPr>
            </w:pPr>
            <w:r w:rsidRPr="009C1881">
              <w:rPr>
                <w:sz w:val="26"/>
                <w:szCs w:val="26"/>
                <w:lang w:val="vi-VN"/>
              </w:rPr>
              <w:t>Độc giả được xóa khỏi hệ thống</w:t>
            </w:r>
          </w:p>
        </w:tc>
      </w:tr>
      <w:tr w:rsidR="00915BB0" w:rsidRPr="009C1881" w14:paraId="27B71699" w14:textId="77777777" w:rsidTr="00F307E0">
        <w:tc>
          <w:tcPr>
            <w:tcW w:w="2405" w:type="dxa"/>
            <w:vMerge w:val="restart"/>
            <w:vAlign w:val="center"/>
          </w:tcPr>
          <w:p w14:paraId="467F6978"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20FDED06"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487ABD25"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A63967A" w14:textId="77777777" w:rsidTr="00F307E0">
        <w:tc>
          <w:tcPr>
            <w:tcW w:w="2405" w:type="dxa"/>
            <w:vMerge/>
            <w:vAlign w:val="center"/>
          </w:tcPr>
          <w:p w14:paraId="35EAC379" w14:textId="77777777" w:rsidR="00915BB0" w:rsidRPr="009C1881" w:rsidRDefault="00915BB0" w:rsidP="00F307E0">
            <w:pPr>
              <w:rPr>
                <w:lang w:val="vi-VN"/>
              </w:rPr>
            </w:pPr>
          </w:p>
        </w:tc>
        <w:tc>
          <w:tcPr>
            <w:tcW w:w="3119" w:type="dxa"/>
            <w:vAlign w:val="center"/>
          </w:tcPr>
          <w:p w14:paraId="0A59D546"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33578984"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nhấn vào nút xóa</w:t>
            </w:r>
          </w:p>
          <w:p w14:paraId="40435170"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ấn xác nhận</w:t>
            </w:r>
          </w:p>
          <w:p w14:paraId="71981046" w14:textId="77777777" w:rsidR="00915BB0" w:rsidRPr="009C1881" w:rsidRDefault="00915BB0" w:rsidP="00F307E0">
            <w:pPr>
              <w:tabs>
                <w:tab w:val="left" w:pos="284"/>
              </w:tabs>
              <w:spacing w:line="360" w:lineRule="auto"/>
              <w:rPr>
                <w:sz w:val="26"/>
                <w:szCs w:val="26"/>
                <w:lang w:val="vi-VN"/>
              </w:rPr>
            </w:pPr>
            <w:r w:rsidRPr="009C1881">
              <w:rPr>
                <w:sz w:val="26"/>
                <w:szCs w:val="26"/>
                <w:lang w:val="vi-VN"/>
              </w:rPr>
              <w:t>3a. Người dùng nhấn hủy thao tác</w:t>
            </w:r>
          </w:p>
        </w:tc>
        <w:tc>
          <w:tcPr>
            <w:tcW w:w="3253" w:type="dxa"/>
            <w:vAlign w:val="center"/>
          </w:tcPr>
          <w:p w14:paraId="71B53E6B"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lên popup để xác nhận người dùng có chắc chắn muốn xóa</w:t>
            </w:r>
          </w:p>
          <w:p w14:paraId="51288BC7"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xóa độc giả khỏi hệ thống</w:t>
            </w:r>
          </w:p>
          <w:p w14:paraId="1B872358" w14:textId="3CF5A28C"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w:t>
            </w:r>
            <w:r w:rsidR="00500F06">
              <w:rPr>
                <w:sz w:val="26"/>
                <w:szCs w:val="26"/>
              </w:rPr>
              <w:t>a</w:t>
            </w:r>
            <w:r w:rsidRPr="009C1881">
              <w:rPr>
                <w:sz w:val="26"/>
                <w:szCs w:val="26"/>
                <w:lang w:val="vi-VN"/>
              </w:rPr>
              <w:t>.1. Hệ thống tắt popup xác nhận xóa</w:t>
            </w:r>
          </w:p>
        </w:tc>
      </w:tr>
      <w:tr w:rsidR="00915BB0" w:rsidRPr="009C1881" w14:paraId="6FF1B514" w14:textId="77777777" w:rsidTr="00F307E0">
        <w:tc>
          <w:tcPr>
            <w:tcW w:w="2405" w:type="dxa"/>
            <w:vAlign w:val="center"/>
          </w:tcPr>
          <w:p w14:paraId="49907FF1"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47890E2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F4DCEA7" w14:textId="254A136A" w:rsidR="00915BB0" w:rsidRPr="009C1881" w:rsidRDefault="00915BB0" w:rsidP="00915BB0">
      <w:pPr>
        <w:pStyle w:val="bng"/>
        <w:ind w:firstLine="0"/>
        <w:rPr>
          <w:lang w:val="vi-VN"/>
        </w:rPr>
      </w:pPr>
      <w:bookmarkStart w:id="134" w:name="_Toc135253624"/>
      <w:r w:rsidRPr="009C1881">
        <w:rPr>
          <w:lang w:val="vi-VN"/>
        </w:rPr>
        <w:t>Bảng 3.3.18: Use case Xóa độc giả</w:t>
      </w:r>
      <w:bookmarkEnd w:id="134"/>
    </w:p>
    <w:p w14:paraId="56FDB4EF" w14:textId="77777777" w:rsidR="00915BB0" w:rsidRPr="009C1881" w:rsidRDefault="00915BB0" w:rsidP="00915BB0">
      <w:pPr>
        <w:pStyle w:val="Tiumccp2"/>
        <w:ind w:firstLine="0"/>
        <w:rPr>
          <w:lang w:val="vi-VN"/>
        </w:rPr>
      </w:pPr>
      <w:bookmarkStart w:id="135" w:name="_Toc135253457"/>
      <w:r w:rsidRPr="009C1881">
        <w:rPr>
          <w:lang w:val="vi-VN"/>
        </w:rPr>
        <w:t>3.3.19 Use case Tạo thẻ thành viên</w:t>
      </w:r>
      <w:bookmarkEnd w:id="135"/>
    </w:p>
    <w:p w14:paraId="5E130D9D" w14:textId="77777777" w:rsidR="00915BB0" w:rsidRPr="009C1881" w:rsidRDefault="00915BB0" w:rsidP="00915BB0">
      <w:pPr>
        <w:pStyle w:val="Nidungvnbn"/>
        <w:ind w:firstLine="0"/>
        <w:rPr>
          <w:b/>
          <w:bCs/>
          <w:lang w:val="vi-VN"/>
        </w:rPr>
      </w:pPr>
      <w:r w:rsidRPr="009C1881">
        <w:rPr>
          <w:b/>
          <w:bCs/>
          <w:lang w:val="vi-VN"/>
        </w:rPr>
        <w:t>Đầu vào:</w:t>
      </w:r>
    </w:p>
    <w:p w14:paraId="1BFE233E" w14:textId="77777777" w:rsidR="00915BB0" w:rsidRPr="009C1881" w:rsidRDefault="00915BB0" w:rsidP="00915BB0">
      <w:pPr>
        <w:pStyle w:val="Nidungvnbn"/>
        <w:rPr>
          <w:lang w:val="vi-VN"/>
        </w:rPr>
      </w:pPr>
      <w:r w:rsidRPr="009C1881">
        <w:rPr>
          <w:lang w:val="vi-VN"/>
        </w:rPr>
        <w:t>Thông tin của độc giả muốn tạo thẻ thành viên</w:t>
      </w:r>
    </w:p>
    <w:p w14:paraId="7F9AC7E1" w14:textId="77777777" w:rsidR="00915BB0" w:rsidRPr="009C1881" w:rsidRDefault="00915BB0" w:rsidP="00915BB0">
      <w:pPr>
        <w:pStyle w:val="Nidungvnbn"/>
        <w:ind w:firstLine="0"/>
        <w:rPr>
          <w:b/>
          <w:bCs/>
          <w:lang w:val="vi-VN"/>
        </w:rPr>
      </w:pPr>
      <w:r w:rsidRPr="009C1881">
        <w:rPr>
          <w:b/>
          <w:bCs/>
          <w:lang w:val="vi-VN"/>
        </w:rPr>
        <w:t>Quá trình thực hiện:</w:t>
      </w:r>
    </w:p>
    <w:p w14:paraId="6FF2F21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độc giả</w:t>
      </w:r>
    </w:p>
    <w:p w14:paraId="563DE678" w14:textId="77777777" w:rsidR="00915BB0" w:rsidRPr="009C1881" w:rsidRDefault="00915BB0" w:rsidP="00915BB0">
      <w:pPr>
        <w:pStyle w:val="Nidungvnbn"/>
        <w:numPr>
          <w:ilvl w:val="0"/>
          <w:numId w:val="10"/>
        </w:numPr>
        <w:rPr>
          <w:lang w:val="vi-VN"/>
        </w:rPr>
      </w:pPr>
      <w:r w:rsidRPr="009C1881">
        <w:rPr>
          <w:lang w:val="vi-VN"/>
        </w:rPr>
        <w:t>Người dùng nhấn vào tab danh sách độc giả yêu cầu làm thẻ thành viên</w:t>
      </w:r>
    </w:p>
    <w:p w14:paraId="1FBF7784" w14:textId="77777777" w:rsidR="00915BB0" w:rsidRPr="009C1881" w:rsidRDefault="00915BB0" w:rsidP="00915BB0">
      <w:pPr>
        <w:pStyle w:val="Nidungvnbn"/>
        <w:numPr>
          <w:ilvl w:val="0"/>
          <w:numId w:val="10"/>
        </w:numPr>
        <w:rPr>
          <w:lang w:val="vi-VN"/>
        </w:rPr>
      </w:pPr>
      <w:r w:rsidRPr="009C1881">
        <w:rPr>
          <w:lang w:val="vi-VN"/>
        </w:rPr>
        <w:t xml:space="preserve">Hệ thống hiển thị các yêu cầu tạo thẻ thành viên của các độc giả </w:t>
      </w:r>
    </w:p>
    <w:p w14:paraId="0F58C857" w14:textId="77777777" w:rsidR="00915BB0" w:rsidRPr="009C1881" w:rsidRDefault="00915BB0" w:rsidP="00915BB0">
      <w:pPr>
        <w:pStyle w:val="Nidungvnbn"/>
        <w:numPr>
          <w:ilvl w:val="0"/>
          <w:numId w:val="10"/>
        </w:numPr>
        <w:rPr>
          <w:lang w:val="vi-VN"/>
        </w:rPr>
      </w:pPr>
      <w:r w:rsidRPr="009C1881">
        <w:rPr>
          <w:lang w:val="vi-VN"/>
        </w:rPr>
        <w:t>Người dùng có thể chọn duyệt yêu cầu</w:t>
      </w:r>
    </w:p>
    <w:p w14:paraId="5C0A6CB9" w14:textId="77777777" w:rsidR="00915BB0" w:rsidRPr="009C1881" w:rsidRDefault="00915BB0" w:rsidP="00915BB0">
      <w:pPr>
        <w:pStyle w:val="Nidungvnbn"/>
        <w:numPr>
          <w:ilvl w:val="0"/>
          <w:numId w:val="10"/>
        </w:numPr>
        <w:rPr>
          <w:lang w:val="vi-VN"/>
        </w:rPr>
      </w:pPr>
      <w:r w:rsidRPr="009C1881">
        <w:rPr>
          <w:lang w:val="vi-VN"/>
        </w:rPr>
        <w:t>Hệ thống kiểm tra xem thông tin thẻ đã có trên hệ thống chưa</w:t>
      </w:r>
    </w:p>
    <w:p w14:paraId="16F9DB1D" w14:textId="77777777" w:rsidR="00915BB0" w:rsidRPr="009C1881" w:rsidRDefault="00915BB0" w:rsidP="00915BB0">
      <w:pPr>
        <w:pStyle w:val="Nidungvnbn"/>
        <w:numPr>
          <w:ilvl w:val="0"/>
          <w:numId w:val="10"/>
        </w:numPr>
        <w:rPr>
          <w:lang w:val="vi-VN"/>
        </w:rPr>
      </w:pPr>
      <w:r w:rsidRPr="009C1881">
        <w:rPr>
          <w:lang w:val="vi-VN"/>
        </w:rPr>
        <w:t>Hệ thống lưu thông tin thẻ vào trong cơ sở dữ liệu.</w:t>
      </w:r>
    </w:p>
    <w:p w14:paraId="0A579C37" w14:textId="77777777" w:rsidR="00915BB0" w:rsidRPr="009C1881" w:rsidRDefault="00915BB0" w:rsidP="00915BB0">
      <w:pPr>
        <w:pStyle w:val="Nidungvnbn"/>
        <w:ind w:firstLine="0"/>
        <w:rPr>
          <w:b/>
          <w:bCs/>
          <w:lang w:val="vi-VN"/>
        </w:rPr>
      </w:pPr>
      <w:r w:rsidRPr="009C1881">
        <w:rPr>
          <w:b/>
          <w:bCs/>
          <w:lang w:val="vi-VN"/>
        </w:rPr>
        <w:t>Đầu ra:</w:t>
      </w:r>
    </w:p>
    <w:p w14:paraId="3CB2177B" w14:textId="6ADC6CE2" w:rsidR="00915BB0" w:rsidRPr="009C1881" w:rsidRDefault="00915BB0" w:rsidP="00915BB0">
      <w:pPr>
        <w:pStyle w:val="Nidungvnbn"/>
        <w:rPr>
          <w:lang w:val="vi-VN"/>
        </w:rPr>
      </w:pPr>
      <w:r w:rsidRPr="009C1881">
        <w:rPr>
          <w:lang w:val="vi-VN"/>
        </w:rPr>
        <w:t>Thông báo tạo thẻ thành viên thành công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6BBAD948" w14:textId="77777777" w:rsidTr="00F307E0">
        <w:tc>
          <w:tcPr>
            <w:tcW w:w="2405" w:type="dxa"/>
            <w:vAlign w:val="center"/>
          </w:tcPr>
          <w:p w14:paraId="173B9DE8"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6525870D" w14:textId="77777777" w:rsidR="00915BB0" w:rsidRPr="009C1881" w:rsidRDefault="00915BB0" w:rsidP="00F307E0">
            <w:pPr>
              <w:rPr>
                <w:sz w:val="26"/>
                <w:szCs w:val="26"/>
                <w:lang w:val="vi-VN"/>
              </w:rPr>
            </w:pPr>
            <w:r w:rsidRPr="009C1881">
              <w:rPr>
                <w:sz w:val="26"/>
                <w:szCs w:val="26"/>
                <w:lang w:val="vi-VN"/>
              </w:rPr>
              <w:t>UC19</w:t>
            </w:r>
          </w:p>
        </w:tc>
      </w:tr>
      <w:tr w:rsidR="00915BB0" w:rsidRPr="009C1881" w14:paraId="20CA0606" w14:textId="77777777" w:rsidTr="00F307E0">
        <w:tc>
          <w:tcPr>
            <w:tcW w:w="2405" w:type="dxa"/>
            <w:vAlign w:val="center"/>
          </w:tcPr>
          <w:p w14:paraId="7A2E9E02"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6970A07F" w14:textId="77777777" w:rsidR="00915BB0" w:rsidRPr="009C1881" w:rsidRDefault="00915BB0" w:rsidP="00F307E0">
            <w:pPr>
              <w:spacing w:line="360" w:lineRule="auto"/>
              <w:jc w:val="both"/>
              <w:rPr>
                <w:sz w:val="26"/>
                <w:szCs w:val="26"/>
                <w:lang w:val="vi-VN"/>
              </w:rPr>
            </w:pPr>
            <w:r w:rsidRPr="009C1881">
              <w:rPr>
                <w:sz w:val="26"/>
                <w:szCs w:val="26"/>
                <w:lang w:val="vi-VN"/>
              </w:rPr>
              <w:t>Tạo thẻ thành viên</w:t>
            </w:r>
          </w:p>
        </w:tc>
      </w:tr>
      <w:tr w:rsidR="00915BB0" w:rsidRPr="004F30E7" w14:paraId="56D1806F" w14:textId="77777777" w:rsidTr="00F307E0">
        <w:tc>
          <w:tcPr>
            <w:tcW w:w="2405" w:type="dxa"/>
            <w:vAlign w:val="center"/>
          </w:tcPr>
          <w:p w14:paraId="0155DE83"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56460242" w14:textId="77777777" w:rsidR="00915BB0" w:rsidRPr="009C1881" w:rsidRDefault="00915BB0" w:rsidP="00F307E0">
            <w:pPr>
              <w:spacing w:line="360" w:lineRule="auto"/>
              <w:jc w:val="both"/>
              <w:rPr>
                <w:sz w:val="26"/>
                <w:szCs w:val="26"/>
                <w:lang w:val="vi-VN"/>
              </w:rPr>
            </w:pPr>
            <w:r w:rsidRPr="009C1881">
              <w:rPr>
                <w:sz w:val="26"/>
                <w:szCs w:val="26"/>
                <w:lang w:val="vi-VN"/>
              </w:rPr>
              <w:t>Người dùng duyệt yêu cầu tạo thẻ thành viên của độc giả</w:t>
            </w:r>
          </w:p>
        </w:tc>
      </w:tr>
      <w:tr w:rsidR="00915BB0" w:rsidRPr="004F30E7" w14:paraId="1E802B46" w14:textId="77777777" w:rsidTr="00F307E0">
        <w:tc>
          <w:tcPr>
            <w:tcW w:w="2405" w:type="dxa"/>
            <w:vAlign w:val="center"/>
          </w:tcPr>
          <w:p w14:paraId="3E38FB31"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B094A9D"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duyệt cầu của độc giả yêu cầu</w:t>
            </w:r>
          </w:p>
        </w:tc>
      </w:tr>
      <w:tr w:rsidR="00915BB0" w:rsidRPr="004F30E7" w14:paraId="32A6DA1B" w14:textId="77777777" w:rsidTr="00F307E0">
        <w:tc>
          <w:tcPr>
            <w:tcW w:w="2405" w:type="dxa"/>
            <w:vAlign w:val="center"/>
          </w:tcPr>
          <w:p w14:paraId="3608E5C9" w14:textId="77777777" w:rsidR="00915BB0" w:rsidRPr="009C1881" w:rsidRDefault="00915BB0" w:rsidP="00F307E0">
            <w:pPr>
              <w:spacing w:line="360" w:lineRule="auto"/>
              <w:rPr>
                <w:lang w:val="vi-VN"/>
              </w:rPr>
            </w:pPr>
            <w:r w:rsidRPr="009C1881">
              <w:rPr>
                <w:b/>
                <w:bCs/>
                <w:color w:val="000000"/>
                <w:sz w:val="26"/>
                <w:szCs w:val="26"/>
                <w:lang w:val="vi-VN"/>
              </w:rPr>
              <w:lastRenderedPageBreak/>
              <w:t>Description</w:t>
            </w:r>
          </w:p>
        </w:tc>
        <w:tc>
          <w:tcPr>
            <w:tcW w:w="6372" w:type="dxa"/>
            <w:gridSpan w:val="2"/>
            <w:vAlign w:val="center"/>
          </w:tcPr>
          <w:p w14:paraId="0E642331" w14:textId="77777777" w:rsidR="00915BB0" w:rsidRPr="009C1881" w:rsidRDefault="00915BB0" w:rsidP="00F307E0">
            <w:pPr>
              <w:spacing w:line="360" w:lineRule="auto"/>
              <w:jc w:val="both"/>
              <w:rPr>
                <w:sz w:val="26"/>
                <w:szCs w:val="26"/>
                <w:lang w:val="vi-VN"/>
              </w:rPr>
            </w:pPr>
            <w:r w:rsidRPr="009C1881">
              <w:rPr>
                <w:sz w:val="26"/>
                <w:szCs w:val="26"/>
                <w:lang w:val="vi-VN"/>
              </w:rPr>
              <w:t>Chức năng tạo thẻ thành viên giúp cho độc giả có thể truy cập thêm nhiều tiện ích của thư viện</w:t>
            </w:r>
          </w:p>
        </w:tc>
      </w:tr>
      <w:tr w:rsidR="00915BB0" w:rsidRPr="009C1881" w14:paraId="28871F78" w14:textId="77777777" w:rsidTr="00F307E0">
        <w:tc>
          <w:tcPr>
            <w:tcW w:w="2405" w:type="dxa"/>
            <w:vAlign w:val="center"/>
          </w:tcPr>
          <w:p w14:paraId="460A0657"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09A20ADB"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029F624D" w14:textId="77777777" w:rsidTr="00F307E0">
        <w:tc>
          <w:tcPr>
            <w:tcW w:w="2405" w:type="dxa"/>
            <w:vAlign w:val="center"/>
          </w:tcPr>
          <w:p w14:paraId="62CF0300"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AB310FC" w14:textId="77777777" w:rsidR="00915BB0" w:rsidRPr="009C1881" w:rsidRDefault="00915BB0" w:rsidP="00F307E0">
            <w:pPr>
              <w:spacing w:line="360" w:lineRule="auto"/>
              <w:jc w:val="both"/>
              <w:rPr>
                <w:sz w:val="26"/>
                <w:szCs w:val="26"/>
                <w:lang w:val="vi-VN"/>
              </w:rPr>
            </w:pPr>
            <w:r w:rsidRPr="009C1881">
              <w:rPr>
                <w:sz w:val="26"/>
                <w:szCs w:val="26"/>
                <w:lang w:val="vi-VN"/>
              </w:rPr>
              <w:t>Độc giả phải yêu cầu tạo thẻ thành viên</w:t>
            </w:r>
          </w:p>
        </w:tc>
      </w:tr>
      <w:tr w:rsidR="00915BB0" w:rsidRPr="004F30E7" w14:paraId="553A6F87" w14:textId="77777777" w:rsidTr="00F307E0">
        <w:tc>
          <w:tcPr>
            <w:tcW w:w="2405" w:type="dxa"/>
            <w:vAlign w:val="center"/>
          </w:tcPr>
          <w:p w14:paraId="378AD3C7"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3EB4EC9" w14:textId="77777777" w:rsidR="00915BB0" w:rsidRPr="009C1881" w:rsidRDefault="00915BB0" w:rsidP="00F307E0">
            <w:pPr>
              <w:spacing w:line="360" w:lineRule="auto"/>
              <w:jc w:val="both"/>
              <w:rPr>
                <w:sz w:val="26"/>
                <w:szCs w:val="26"/>
                <w:lang w:val="vi-VN"/>
              </w:rPr>
            </w:pPr>
            <w:r w:rsidRPr="009C1881">
              <w:rPr>
                <w:sz w:val="26"/>
                <w:szCs w:val="26"/>
                <w:lang w:val="vi-VN"/>
              </w:rPr>
              <w:t>Thông báo tạo thẻ thành công được gửi cho độc giả.</w:t>
            </w:r>
          </w:p>
        </w:tc>
      </w:tr>
      <w:tr w:rsidR="00915BB0" w:rsidRPr="009C1881" w14:paraId="5E180130" w14:textId="77777777" w:rsidTr="00F307E0">
        <w:tc>
          <w:tcPr>
            <w:tcW w:w="2405" w:type="dxa"/>
            <w:vMerge w:val="restart"/>
            <w:vAlign w:val="center"/>
          </w:tcPr>
          <w:p w14:paraId="3DD56735"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EE53BF0"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B393E4D"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213D0BA2" w14:textId="77777777" w:rsidTr="00F307E0">
        <w:tc>
          <w:tcPr>
            <w:tcW w:w="2405" w:type="dxa"/>
            <w:vMerge/>
            <w:vAlign w:val="center"/>
          </w:tcPr>
          <w:p w14:paraId="59F279F5" w14:textId="77777777" w:rsidR="00915BB0" w:rsidRPr="009C1881" w:rsidRDefault="00915BB0" w:rsidP="00F307E0">
            <w:pPr>
              <w:rPr>
                <w:lang w:val="vi-VN"/>
              </w:rPr>
            </w:pPr>
          </w:p>
        </w:tc>
        <w:tc>
          <w:tcPr>
            <w:tcW w:w="3119" w:type="dxa"/>
            <w:vAlign w:val="center"/>
          </w:tcPr>
          <w:p w14:paraId="463D9EF2"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450775D1"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tab danh sách các yêu cầu tạo thẻ thành viên</w:t>
            </w:r>
          </w:p>
          <w:p w14:paraId="4A3FACD7"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nhấn duyêt</w:t>
            </w:r>
          </w:p>
        </w:tc>
        <w:tc>
          <w:tcPr>
            <w:tcW w:w="3253" w:type="dxa"/>
            <w:vAlign w:val="center"/>
          </w:tcPr>
          <w:p w14:paraId="07D68CC0"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danh sách các yêu cầu tạo thẻ đang chờ được duyệt</w:t>
            </w:r>
          </w:p>
          <w:p w14:paraId="4CE250A8"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Thẻ thành viên được tạo và lưu vào trong cơ sở dữ liệu đồng thời thông báo cho độc giả thẻ được tào thành công</w:t>
            </w:r>
          </w:p>
        </w:tc>
      </w:tr>
      <w:tr w:rsidR="00915BB0" w:rsidRPr="009C1881" w14:paraId="1552E78B" w14:textId="77777777" w:rsidTr="00F307E0">
        <w:tc>
          <w:tcPr>
            <w:tcW w:w="2405" w:type="dxa"/>
            <w:vAlign w:val="center"/>
          </w:tcPr>
          <w:p w14:paraId="3DF40E15"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6CD195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8898269" w14:textId="77777777" w:rsidR="00915BB0" w:rsidRPr="009C1881" w:rsidRDefault="00915BB0" w:rsidP="00915BB0">
      <w:pPr>
        <w:pStyle w:val="bng"/>
        <w:ind w:firstLine="0"/>
        <w:rPr>
          <w:lang w:val="vi-VN"/>
        </w:rPr>
      </w:pPr>
      <w:bookmarkStart w:id="136" w:name="_Toc135253625"/>
      <w:r w:rsidRPr="009C1881">
        <w:rPr>
          <w:lang w:val="vi-VN"/>
        </w:rPr>
        <w:t>Bảng 3.3.19: Use case Tạo thẻ thành viên</w:t>
      </w:r>
      <w:bookmarkEnd w:id="136"/>
    </w:p>
    <w:p w14:paraId="3E5CB17D" w14:textId="77777777" w:rsidR="00915BB0" w:rsidRPr="009C1881" w:rsidRDefault="00915BB0" w:rsidP="00915BB0">
      <w:pPr>
        <w:pStyle w:val="Tiumccp2"/>
        <w:ind w:firstLine="0"/>
        <w:rPr>
          <w:lang w:val="vi-VN"/>
        </w:rPr>
      </w:pPr>
      <w:bookmarkStart w:id="137" w:name="_Toc135253458"/>
      <w:r w:rsidRPr="009C1881">
        <w:rPr>
          <w:lang w:val="vi-VN"/>
        </w:rPr>
        <w:t>3.3.20 Use case Khóa thẻ thành viên</w:t>
      </w:r>
      <w:bookmarkEnd w:id="137"/>
    </w:p>
    <w:p w14:paraId="0511DCDC" w14:textId="77777777" w:rsidR="00915BB0" w:rsidRPr="009C1881" w:rsidRDefault="00915BB0" w:rsidP="00915BB0">
      <w:pPr>
        <w:pStyle w:val="Nidungvnbn"/>
        <w:ind w:firstLine="0"/>
        <w:rPr>
          <w:b/>
          <w:bCs/>
          <w:lang w:val="vi-VN"/>
        </w:rPr>
      </w:pPr>
      <w:r w:rsidRPr="009C1881">
        <w:rPr>
          <w:b/>
          <w:bCs/>
          <w:lang w:val="vi-VN"/>
        </w:rPr>
        <w:t>Đầu vào:</w:t>
      </w:r>
    </w:p>
    <w:p w14:paraId="19528C3C" w14:textId="77777777" w:rsidR="00915BB0" w:rsidRPr="009C1881" w:rsidRDefault="00915BB0" w:rsidP="00915BB0">
      <w:pPr>
        <w:pStyle w:val="Nidungvnbn"/>
        <w:rPr>
          <w:lang w:val="vi-VN"/>
        </w:rPr>
      </w:pPr>
      <w:r w:rsidRPr="009C1881">
        <w:rPr>
          <w:lang w:val="vi-VN"/>
        </w:rPr>
        <w:t>Thông tin của thẻ thành viên muốn khóa</w:t>
      </w:r>
    </w:p>
    <w:p w14:paraId="0EDAA900" w14:textId="77777777" w:rsidR="00915BB0" w:rsidRPr="009C1881" w:rsidRDefault="00915BB0" w:rsidP="00915BB0">
      <w:pPr>
        <w:pStyle w:val="Nidungvnbn"/>
        <w:ind w:firstLine="0"/>
        <w:rPr>
          <w:b/>
          <w:bCs/>
          <w:lang w:val="vi-VN"/>
        </w:rPr>
      </w:pPr>
      <w:r w:rsidRPr="009C1881">
        <w:rPr>
          <w:b/>
          <w:bCs/>
          <w:lang w:val="vi-VN"/>
        </w:rPr>
        <w:t>Quá trình thực hiện:</w:t>
      </w:r>
    </w:p>
    <w:p w14:paraId="7592183F"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độc giả</w:t>
      </w:r>
    </w:p>
    <w:p w14:paraId="00B93262" w14:textId="77777777" w:rsidR="00915BB0" w:rsidRPr="009C1881" w:rsidRDefault="00915BB0" w:rsidP="00915BB0">
      <w:pPr>
        <w:pStyle w:val="Nidungvnbn"/>
        <w:numPr>
          <w:ilvl w:val="0"/>
          <w:numId w:val="10"/>
        </w:numPr>
        <w:rPr>
          <w:lang w:val="vi-VN"/>
        </w:rPr>
      </w:pPr>
      <w:r w:rsidRPr="009C1881">
        <w:rPr>
          <w:lang w:val="vi-VN"/>
        </w:rPr>
        <w:t>Người dùng nhấn vào tab danh sách thẻ thành viên</w:t>
      </w:r>
    </w:p>
    <w:p w14:paraId="5BCE9911" w14:textId="77777777" w:rsidR="00915BB0" w:rsidRPr="009C1881" w:rsidRDefault="00915BB0" w:rsidP="00915BB0">
      <w:pPr>
        <w:pStyle w:val="Nidungvnbn"/>
        <w:numPr>
          <w:ilvl w:val="0"/>
          <w:numId w:val="10"/>
        </w:numPr>
        <w:rPr>
          <w:lang w:val="vi-VN"/>
        </w:rPr>
      </w:pPr>
      <w:r w:rsidRPr="009C1881">
        <w:rPr>
          <w:lang w:val="vi-VN"/>
        </w:rPr>
        <w:t>Hệ thống hiển thị danh sách thẻ thành viên của các độc giả</w:t>
      </w:r>
    </w:p>
    <w:p w14:paraId="1FD2F540" w14:textId="77777777" w:rsidR="00915BB0" w:rsidRPr="009C1881" w:rsidRDefault="00915BB0" w:rsidP="00915BB0">
      <w:pPr>
        <w:pStyle w:val="Nidungvnbn"/>
        <w:numPr>
          <w:ilvl w:val="0"/>
          <w:numId w:val="10"/>
        </w:numPr>
        <w:rPr>
          <w:lang w:val="vi-VN"/>
        </w:rPr>
      </w:pPr>
      <w:r w:rsidRPr="009C1881">
        <w:rPr>
          <w:lang w:val="vi-VN"/>
        </w:rPr>
        <w:t>Người dùng tìm kiếm thẻ thành viên muốn khóa và nhấn vào nút khóa</w:t>
      </w:r>
    </w:p>
    <w:p w14:paraId="7B174F8B" w14:textId="77777777" w:rsidR="00915BB0" w:rsidRPr="009C1881" w:rsidRDefault="00915BB0" w:rsidP="00915BB0">
      <w:pPr>
        <w:pStyle w:val="Nidungvnbn"/>
        <w:numPr>
          <w:ilvl w:val="0"/>
          <w:numId w:val="10"/>
        </w:numPr>
        <w:rPr>
          <w:lang w:val="vi-VN"/>
        </w:rPr>
      </w:pPr>
      <w:r w:rsidRPr="009C1881">
        <w:rPr>
          <w:lang w:val="vi-VN"/>
        </w:rPr>
        <w:t>Hệ thống xác nhận người dùng muốn khóa thẻ</w:t>
      </w:r>
    </w:p>
    <w:p w14:paraId="485389A5" w14:textId="77777777" w:rsidR="00915BB0" w:rsidRPr="009C1881" w:rsidRDefault="00915BB0" w:rsidP="00915BB0">
      <w:pPr>
        <w:pStyle w:val="Nidungvnbn"/>
        <w:numPr>
          <w:ilvl w:val="0"/>
          <w:numId w:val="10"/>
        </w:numPr>
        <w:rPr>
          <w:lang w:val="vi-VN"/>
        </w:rPr>
      </w:pPr>
      <w:r w:rsidRPr="009C1881">
        <w:rPr>
          <w:lang w:val="vi-VN"/>
        </w:rPr>
        <w:t>Hệ thống thay đổi trạng thái thẻ và lưu vào cơ sở dữ liệu.</w:t>
      </w:r>
    </w:p>
    <w:p w14:paraId="47D46C69" w14:textId="77777777" w:rsidR="00915BB0" w:rsidRPr="009C1881" w:rsidRDefault="00915BB0" w:rsidP="00915BB0">
      <w:pPr>
        <w:pStyle w:val="Nidungvnbn"/>
        <w:ind w:firstLine="0"/>
        <w:rPr>
          <w:b/>
          <w:bCs/>
          <w:lang w:val="vi-VN"/>
        </w:rPr>
      </w:pPr>
      <w:r w:rsidRPr="009C1881">
        <w:rPr>
          <w:b/>
          <w:bCs/>
          <w:lang w:val="vi-VN"/>
        </w:rPr>
        <w:t>Đầu ra:</w:t>
      </w:r>
    </w:p>
    <w:p w14:paraId="02624943" w14:textId="0AEE165C" w:rsidR="00915BB0" w:rsidRPr="009C1881" w:rsidRDefault="00915BB0" w:rsidP="00915BB0">
      <w:pPr>
        <w:pStyle w:val="Nidungvnbn"/>
        <w:rPr>
          <w:lang w:val="vi-VN"/>
        </w:rPr>
      </w:pPr>
      <w:r w:rsidRPr="009C1881">
        <w:rPr>
          <w:lang w:val="vi-VN"/>
        </w:rPr>
        <w:t>Thông báo khóa thẻ thành viên thành công và thông báo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06BD96A8" w14:textId="77777777" w:rsidTr="00F307E0">
        <w:tc>
          <w:tcPr>
            <w:tcW w:w="2405" w:type="dxa"/>
            <w:vAlign w:val="center"/>
          </w:tcPr>
          <w:p w14:paraId="0FA14CA2"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A05ACA9" w14:textId="77777777" w:rsidR="00915BB0" w:rsidRPr="009C1881" w:rsidRDefault="00915BB0" w:rsidP="00F307E0">
            <w:pPr>
              <w:rPr>
                <w:sz w:val="26"/>
                <w:szCs w:val="26"/>
                <w:lang w:val="vi-VN"/>
              </w:rPr>
            </w:pPr>
            <w:r w:rsidRPr="009C1881">
              <w:rPr>
                <w:sz w:val="26"/>
                <w:szCs w:val="26"/>
                <w:lang w:val="vi-VN"/>
              </w:rPr>
              <w:t>UC20</w:t>
            </w:r>
          </w:p>
        </w:tc>
      </w:tr>
      <w:tr w:rsidR="00915BB0" w:rsidRPr="009C1881" w14:paraId="3E9EB77D" w14:textId="77777777" w:rsidTr="00F307E0">
        <w:tc>
          <w:tcPr>
            <w:tcW w:w="2405" w:type="dxa"/>
            <w:vAlign w:val="center"/>
          </w:tcPr>
          <w:p w14:paraId="3249548B" w14:textId="77777777" w:rsidR="00915BB0" w:rsidRPr="009C1881" w:rsidRDefault="00915BB0" w:rsidP="00F307E0">
            <w:pPr>
              <w:spacing w:line="360" w:lineRule="auto"/>
              <w:rPr>
                <w:lang w:val="vi-VN"/>
              </w:rPr>
            </w:pPr>
            <w:r w:rsidRPr="009C1881">
              <w:rPr>
                <w:b/>
                <w:bCs/>
                <w:color w:val="000000"/>
                <w:sz w:val="26"/>
                <w:szCs w:val="26"/>
                <w:lang w:val="vi-VN"/>
              </w:rPr>
              <w:lastRenderedPageBreak/>
              <w:t>Use Case</w:t>
            </w:r>
          </w:p>
        </w:tc>
        <w:tc>
          <w:tcPr>
            <w:tcW w:w="6372" w:type="dxa"/>
            <w:gridSpan w:val="2"/>
            <w:vAlign w:val="center"/>
          </w:tcPr>
          <w:p w14:paraId="423D2419" w14:textId="77777777" w:rsidR="00915BB0" w:rsidRPr="009C1881" w:rsidRDefault="00915BB0" w:rsidP="00F307E0">
            <w:pPr>
              <w:spacing w:line="360" w:lineRule="auto"/>
              <w:jc w:val="both"/>
              <w:rPr>
                <w:sz w:val="26"/>
                <w:szCs w:val="26"/>
                <w:lang w:val="vi-VN"/>
              </w:rPr>
            </w:pPr>
            <w:r w:rsidRPr="009C1881">
              <w:rPr>
                <w:sz w:val="26"/>
                <w:szCs w:val="26"/>
                <w:lang w:val="vi-VN"/>
              </w:rPr>
              <w:t>Khóa thẻ thành viên</w:t>
            </w:r>
          </w:p>
        </w:tc>
      </w:tr>
      <w:tr w:rsidR="00915BB0" w:rsidRPr="004F30E7" w14:paraId="6DEB28CC" w14:textId="77777777" w:rsidTr="00F307E0">
        <w:tc>
          <w:tcPr>
            <w:tcW w:w="2405" w:type="dxa"/>
            <w:vAlign w:val="center"/>
          </w:tcPr>
          <w:p w14:paraId="69F1F92B"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02F0E0C2"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khóa thẻ thành viên của độc giả</w:t>
            </w:r>
          </w:p>
        </w:tc>
      </w:tr>
      <w:tr w:rsidR="00915BB0" w:rsidRPr="004F30E7" w14:paraId="6A50D950" w14:textId="77777777" w:rsidTr="00F307E0">
        <w:tc>
          <w:tcPr>
            <w:tcW w:w="2405" w:type="dxa"/>
            <w:vAlign w:val="center"/>
          </w:tcPr>
          <w:p w14:paraId="71890E66"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FA4C60"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khóa của thẻ thành viên muốn khóa</w:t>
            </w:r>
          </w:p>
        </w:tc>
      </w:tr>
      <w:tr w:rsidR="00915BB0" w:rsidRPr="004F30E7" w14:paraId="6047F0CB" w14:textId="77777777" w:rsidTr="00F307E0">
        <w:tc>
          <w:tcPr>
            <w:tcW w:w="2405" w:type="dxa"/>
            <w:vAlign w:val="center"/>
          </w:tcPr>
          <w:p w14:paraId="3AADB51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350A1EAF" w14:textId="77777777" w:rsidR="00915BB0" w:rsidRPr="009C1881" w:rsidRDefault="00915BB0" w:rsidP="00F307E0">
            <w:pPr>
              <w:spacing w:line="360" w:lineRule="auto"/>
              <w:jc w:val="both"/>
              <w:rPr>
                <w:sz w:val="26"/>
                <w:szCs w:val="26"/>
                <w:lang w:val="vi-VN"/>
              </w:rPr>
            </w:pPr>
            <w:r w:rsidRPr="009C1881">
              <w:rPr>
                <w:sz w:val="26"/>
                <w:szCs w:val="26"/>
                <w:lang w:val="vi-VN"/>
              </w:rPr>
              <w:t>Chức năng khóa thẻ thành viên giúp cho người dùng có thể ngăn chặn những độc giả thường xuyên vi phạm hệ thống</w:t>
            </w:r>
          </w:p>
        </w:tc>
      </w:tr>
      <w:tr w:rsidR="00915BB0" w:rsidRPr="009C1881" w14:paraId="0185E35B" w14:textId="77777777" w:rsidTr="00F307E0">
        <w:tc>
          <w:tcPr>
            <w:tcW w:w="2405" w:type="dxa"/>
            <w:vAlign w:val="center"/>
          </w:tcPr>
          <w:p w14:paraId="42ED980D"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2FEF11AD" w14:textId="77777777" w:rsidR="00915BB0" w:rsidRPr="009C1881" w:rsidRDefault="00915BB0" w:rsidP="00F307E0">
            <w:pPr>
              <w:spacing w:line="360" w:lineRule="auto"/>
              <w:jc w:val="both"/>
              <w:rPr>
                <w:sz w:val="26"/>
                <w:szCs w:val="26"/>
                <w:lang w:val="vi-VN"/>
              </w:rPr>
            </w:pPr>
            <w:r w:rsidRPr="009C1881">
              <w:rPr>
                <w:sz w:val="26"/>
                <w:szCs w:val="26"/>
                <w:lang w:val="vi-VN"/>
              </w:rPr>
              <w:t>Thủ thư, Admin</w:t>
            </w:r>
          </w:p>
        </w:tc>
      </w:tr>
      <w:tr w:rsidR="00915BB0" w:rsidRPr="004F30E7" w14:paraId="4F403D56" w14:textId="77777777" w:rsidTr="00F307E0">
        <w:tc>
          <w:tcPr>
            <w:tcW w:w="2405" w:type="dxa"/>
            <w:vAlign w:val="center"/>
          </w:tcPr>
          <w:p w14:paraId="086FD4CE"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4543A5E6" w14:textId="77777777" w:rsidR="00915BB0" w:rsidRPr="009C1881" w:rsidRDefault="00915BB0" w:rsidP="00F307E0">
            <w:pPr>
              <w:spacing w:line="360" w:lineRule="auto"/>
              <w:jc w:val="both"/>
              <w:rPr>
                <w:sz w:val="26"/>
                <w:szCs w:val="26"/>
                <w:lang w:val="vi-VN"/>
              </w:rPr>
            </w:pPr>
            <w:r w:rsidRPr="009C1881">
              <w:rPr>
                <w:sz w:val="26"/>
                <w:szCs w:val="26"/>
                <w:lang w:val="vi-VN"/>
              </w:rPr>
              <w:t>Thẻ thành viên phải tồn tại trong hệ thống</w:t>
            </w:r>
          </w:p>
        </w:tc>
      </w:tr>
      <w:tr w:rsidR="00915BB0" w:rsidRPr="004F30E7" w14:paraId="35CA1504" w14:textId="77777777" w:rsidTr="00F307E0">
        <w:tc>
          <w:tcPr>
            <w:tcW w:w="2405" w:type="dxa"/>
            <w:vAlign w:val="center"/>
          </w:tcPr>
          <w:p w14:paraId="6E7DE70E"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6F15E39E" w14:textId="77777777" w:rsidR="00915BB0" w:rsidRPr="009C1881" w:rsidRDefault="00915BB0" w:rsidP="00F307E0">
            <w:pPr>
              <w:spacing w:line="360" w:lineRule="auto"/>
              <w:jc w:val="both"/>
              <w:rPr>
                <w:sz w:val="26"/>
                <w:szCs w:val="26"/>
                <w:lang w:val="vi-VN"/>
              </w:rPr>
            </w:pPr>
            <w:r w:rsidRPr="009C1881">
              <w:rPr>
                <w:sz w:val="26"/>
                <w:szCs w:val="26"/>
                <w:lang w:val="vi-VN"/>
              </w:rPr>
              <w:t>Thông báo khóa thẻ thành công và thông báo được gửi cho độc giả.</w:t>
            </w:r>
          </w:p>
        </w:tc>
      </w:tr>
      <w:tr w:rsidR="00915BB0" w:rsidRPr="009C1881" w14:paraId="4FF379E0" w14:textId="77777777" w:rsidTr="00F307E0">
        <w:tc>
          <w:tcPr>
            <w:tcW w:w="2405" w:type="dxa"/>
            <w:vMerge w:val="restart"/>
            <w:vAlign w:val="center"/>
          </w:tcPr>
          <w:p w14:paraId="24951498"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0643D268"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72EB825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9C1881" w14:paraId="6A001F19" w14:textId="77777777" w:rsidTr="00F307E0">
        <w:tc>
          <w:tcPr>
            <w:tcW w:w="2405" w:type="dxa"/>
            <w:vMerge/>
            <w:vAlign w:val="center"/>
          </w:tcPr>
          <w:p w14:paraId="4A976A67" w14:textId="77777777" w:rsidR="00915BB0" w:rsidRPr="009C1881" w:rsidRDefault="00915BB0" w:rsidP="00F307E0">
            <w:pPr>
              <w:rPr>
                <w:lang w:val="vi-VN"/>
              </w:rPr>
            </w:pPr>
          </w:p>
        </w:tc>
        <w:tc>
          <w:tcPr>
            <w:tcW w:w="3119" w:type="dxa"/>
            <w:vAlign w:val="center"/>
          </w:tcPr>
          <w:p w14:paraId="2DD9DE1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1A28F43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tab danh sách các thẻ thành viên</w:t>
            </w:r>
          </w:p>
          <w:p w14:paraId="302CB040"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 với thẻ thành viên muốn khóa</w:t>
            </w:r>
          </w:p>
          <w:p w14:paraId="3D7266C9"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w:t>
            </w:r>
          </w:p>
          <w:p w14:paraId="68DDF732" w14:textId="77777777" w:rsidR="00915BB0" w:rsidRPr="009C1881" w:rsidRDefault="00915BB0" w:rsidP="00F307E0">
            <w:pPr>
              <w:tabs>
                <w:tab w:val="left" w:pos="284"/>
              </w:tabs>
              <w:spacing w:line="360" w:lineRule="auto"/>
              <w:rPr>
                <w:sz w:val="26"/>
                <w:szCs w:val="26"/>
                <w:lang w:val="vi-VN"/>
              </w:rPr>
            </w:pPr>
            <w:r w:rsidRPr="009C1881">
              <w:rPr>
                <w:sz w:val="26"/>
                <w:szCs w:val="26"/>
                <w:lang w:val="vi-VN"/>
              </w:rPr>
              <w:t>4a. Người dùng nhấn hủy</w:t>
            </w:r>
          </w:p>
        </w:tc>
        <w:tc>
          <w:tcPr>
            <w:tcW w:w="3253" w:type="dxa"/>
            <w:vAlign w:val="center"/>
          </w:tcPr>
          <w:p w14:paraId="266132A0"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hiển thị danh sách các thẻ thành viên</w:t>
            </w:r>
          </w:p>
          <w:p w14:paraId="79DFE875"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hiển thị popup để xác nhận người dùng chắc chắn muốn khóa thẻ</w:t>
            </w:r>
          </w:p>
          <w:p w14:paraId="1DE5C385"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4.1. Hệ thống thay đổi trạng thái của thẻ và lưu vào cơ sở dữ liệu đồng thời gửi thông báo thẻ đã bị khóa cho độc giả</w:t>
            </w:r>
          </w:p>
          <w:p w14:paraId="128A9844"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4a.1. Hệ thống tắt popup</w:t>
            </w:r>
          </w:p>
        </w:tc>
      </w:tr>
      <w:tr w:rsidR="00915BB0" w:rsidRPr="009C1881" w14:paraId="60BBF068" w14:textId="77777777" w:rsidTr="00F307E0">
        <w:tc>
          <w:tcPr>
            <w:tcW w:w="2405" w:type="dxa"/>
            <w:vAlign w:val="center"/>
          </w:tcPr>
          <w:p w14:paraId="21B5FD57"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5DC4C4BA"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2502A1A5" w14:textId="77777777" w:rsidR="00915BB0" w:rsidRPr="009C1881" w:rsidRDefault="00915BB0" w:rsidP="00915BB0">
      <w:pPr>
        <w:pStyle w:val="bng"/>
        <w:ind w:firstLine="0"/>
        <w:rPr>
          <w:lang w:val="vi-VN"/>
        </w:rPr>
      </w:pPr>
      <w:bookmarkStart w:id="138" w:name="_Toc135253626"/>
      <w:r w:rsidRPr="009C1881">
        <w:rPr>
          <w:lang w:val="vi-VN"/>
        </w:rPr>
        <w:t>Bảng 3.3.20: Use case Khóa thẻ thành viên</w:t>
      </w:r>
      <w:bookmarkEnd w:id="138"/>
    </w:p>
    <w:p w14:paraId="710004F0" w14:textId="77777777" w:rsidR="00915BB0" w:rsidRPr="009C1881" w:rsidRDefault="00915BB0" w:rsidP="00915BB0">
      <w:pPr>
        <w:pStyle w:val="Tiumccp2"/>
        <w:ind w:firstLine="0"/>
        <w:rPr>
          <w:lang w:val="vi-VN"/>
        </w:rPr>
      </w:pPr>
      <w:bookmarkStart w:id="139" w:name="_Toc135253459"/>
      <w:r w:rsidRPr="009C1881">
        <w:rPr>
          <w:lang w:val="vi-VN"/>
        </w:rPr>
        <w:t>3.3.21 Use case Đánh giá dịch vụ</w:t>
      </w:r>
      <w:bookmarkEnd w:id="139"/>
    </w:p>
    <w:p w14:paraId="28CA6EC3" w14:textId="77777777" w:rsidR="00915BB0" w:rsidRPr="009C1881" w:rsidRDefault="00915BB0" w:rsidP="00915BB0">
      <w:pPr>
        <w:pStyle w:val="Nidungvnbn"/>
        <w:ind w:firstLine="0"/>
        <w:rPr>
          <w:b/>
          <w:bCs/>
          <w:lang w:val="vi-VN"/>
        </w:rPr>
      </w:pPr>
      <w:r w:rsidRPr="009C1881">
        <w:rPr>
          <w:b/>
          <w:bCs/>
          <w:lang w:val="vi-VN"/>
        </w:rPr>
        <w:t>Đầu vào:</w:t>
      </w:r>
    </w:p>
    <w:p w14:paraId="7908072D" w14:textId="77777777" w:rsidR="00915BB0" w:rsidRPr="009C1881" w:rsidRDefault="00915BB0" w:rsidP="00915BB0">
      <w:pPr>
        <w:pStyle w:val="Nidungvnbn"/>
        <w:rPr>
          <w:lang w:val="vi-VN"/>
        </w:rPr>
      </w:pPr>
      <w:r w:rsidRPr="009C1881">
        <w:rPr>
          <w:lang w:val="vi-VN"/>
        </w:rPr>
        <w:t>Thông tin của người dùng đánh giá</w:t>
      </w:r>
    </w:p>
    <w:p w14:paraId="44084F78" w14:textId="77777777" w:rsidR="00915BB0" w:rsidRPr="009C1881" w:rsidRDefault="00915BB0" w:rsidP="00915BB0">
      <w:pPr>
        <w:pStyle w:val="Nidungvnbn"/>
        <w:rPr>
          <w:lang w:val="vi-VN"/>
        </w:rPr>
      </w:pPr>
      <w:r w:rsidRPr="009C1881">
        <w:rPr>
          <w:lang w:val="vi-VN"/>
        </w:rPr>
        <w:t>Nội dung đánh giá</w:t>
      </w:r>
    </w:p>
    <w:p w14:paraId="0DDD8DD5" w14:textId="77777777" w:rsidR="00915BB0" w:rsidRPr="009C1881" w:rsidRDefault="00915BB0" w:rsidP="00915BB0">
      <w:pPr>
        <w:pStyle w:val="Nidungvnbn"/>
        <w:ind w:firstLine="0"/>
        <w:rPr>
          <w:b/>
          <w:bCs/>
          <w:lang w:val="vi-VN"/>
        </w:rPr>
      </w:pPr>
      <w:r w:rsidRPr="009C1881">
        <w:rPr>
          <w:b/>
          <w:bCs/>
          <w:lang w:val="vi-VN"/>
        </w:rPr>
        <w:lastRenderedPageBreak/>
        <w:t>Quá trình thực hiện:</w:t>
      </w:r>
    </w:p>
    <w:p w14:paraId="0796D2B0" w14:textId="77777777" w:rsidR="00915BB0" w:rsidRPr="009C1881" w:rsidRDefault="00915BB0" w:rsidP="00915BB0">
      <w:pPr>
        <w:pStyle w:val="Nidungvnbn"/>
        <w:numPr>
          <w:ilvl w:val="0"/>
          <w:numId w:val="10"/>
        </w:numPr>
        <w:rPr>
          <w:lang w:val="vi-VN"/>
        </w:rPr>
      </w:pPr>
      <w:r w:rsidRPr="009C1881">
        <w:rPr>
          <w:lang w:val="vi-VN"/>
        </w:rPr>
        <w:t>Người dùng truy cập vào trang đánh giá dịch vụ của hệ thống</w:t>
      </w:r>
    </w:p>
    <w:p w14:paraId="401D6727" w14:textId="77777777" w:rsidR="00915BB0" w:rsidRPr="009C1881" w:rsidRDefault="00915BB0" w:rsidP="00915BB0">
      <w:pPr>
        <w:pStyle w:val="Nidungvnbn"/>
        <w:numPr>
          <w:ilvl w:val="0"/>
          <w:numId w:val="10"/>
        </w:numPr>
        <w:rPr>
          <w:lang w:val="vi-VN"/>
        </w:rPr>
      </w:pPr>
      <w:r w:rsidRPr="009C1881">
        <w:rPr>
          <w:lang w:val="vi-VN"/>
        </w:rPr>
        <w:t>Người dùng nhấn vào nút đánh giá</w:t>
      </w:r>
    </w:p>
    <w:p w14:paraId="430B2C5E" w14:textId="77777777" w:rsidR="00915BB0" w:rsidRPr="009C1881" w:rsidRDefault="00915BB0" w:rsidP="00915BB0">
      <w:pPr>
        <w:pStyle w:val="Nidungvnbn"/>
        <w:numPr>
          <w:ilvl w:val="0"/>
          <w:numId w:val="10"/>
        </w:numPr>
        <w:rPr>
          <w:lang w:val="vi-VN"/>
        </w:rPr>
      </w:pPr>
      <w:r w:rsidRPr="009C1881">
        <w:rPr>
          <w:lang w:val="vi-VN"/>
        </w:rPr>
        <w:t>Hệ thống hiển thị danh sách các dịch vụ độc giả đã sử dụng</w:t>
      </w:r>
    </w:p>
    <w:p w14:paraId="1EB1ECE4" w14:textId="77777777" w:rsidR="00915BB0" w:rsidRPr="009C1881" w:rsidRDefault="00915BB0" w:rsidP="00915BB0">
      <w:pPr>
        <w:pStyle w:val="Nidungvnbn"/>
        <w:numPr>
          <w:ilvl w:val="0"/>
          <w:numId w:val="10"/>
        </w:numPr>
        <w:rPr>
          <w:lang w:val="vi-VN"/>
        </w:rPr>
      </w:pPr>
      <w:r w:rsidRPr="009C1881">
        <w:rPr>
          <w:lang w:val="vi-VN"/>
        </w:rPr>
        <w:t>Người dùng đánh giá các loại dịch vụ đã sử dụng</w:t>
      </w:r>
    </w:p>
    <w:p w14:paraId="2AD99908" w14:textId="77777777" w:rsidR="00915BB0" w:rsidRPr="009C1881" w:rsidRDefault="00915BB0" w:rsidP="00915BB0">
      <w:pPr>
        <w:pStyle w:val="Nidungvnbn"/>
        <w:numPr>
          <w:ilvl w:val="0"/>
          <w:numId w:val="10"/>
        </w:numPr>
        <w:rPr>
          <w:lang w:val="vi-VN"/>
        </w:rPr>
      </w:pPr>
      <w:r w:rsidRPr="009C1881">
        <w:rPr>
          <w:lang w:val="vi-VN"/>
        </w:rPr>
        <w:t>Hệ thống lưu nội dung đánh giá vào cơ sở dữ liệu.</w:t>
      </w:r>
    </w:p>
    <w:p w14:paraId="78D09634" w14:textId="77777777" w:rsidR="00915BB0" w:rsidRPr="009C1881" w:rsidRDefault="00915BB0" w:rsidP="00915BB0">
      <w:pPr>
        <w:pStyle w:val="Nidungvnbn"/>
        <w:ind w:firstLine="0"/>
        <w:rPr>
          <w:b/>
          <w:bCs/>
          <w:lang w:val="vi-VN"/>
        </w:rPr>
      </w:pPr>
      <w:r w:rsidRPr="009C1881">
        <w:rPr>
          <w:b/>
          <w:bCs/>
          <w:lang w:val="vi-VN"/>
        </w:rPr>
        <w:t>Đầu ra:</w:t>
      </w:r>
    </w:p>
    <w:p w14:paraId="4B32DBAD" w14:textId="49097584" w:rsidR="00915BB0" w:rsidRPr="009C1881" w:rsidRDefault="00915BB0" w:rsidP="00915BB0">
      <w:pPr>
        <w:pStyle w:val="Nidungvnbn"/>
        <w:rPr>
          <w:lang w:val="vi-VN"/>
        </w:rPr>
      </w:pPr>
      <w:r w:rsidRPr="009C1881">
        <w:rPr>
          <w:lang w:val="vi-VN"/>
        </w:rPr>
        <w:t>Thông báo đánh giá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CDE2147" w14:textId="77777777" w:rsidTr="00F307E0">
        <w:tc>
          <w:tcPr>
            <w:tcW w:w="2405" w:type="dxa"/>
            <w:vAlign w:val="center"/>
          </w:tcPr>
          <w:p w14:paraId="79225D2D"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365D85AD" w14:textId="77777777" w:rsidR="00915BB0" w:rsidRPr="009C1881" w:rsidRDefault="00915BB0" w:rsidP="00F307E0">
            <w:pPr>
              <w:rPr>
                <w:sz w:val="26"/>
                <w:szCs w:val="26"/>
                <w:lang w:val="vi-VN"/>
              </w:rPr>
            </w:pPr>
            <w:r w:rsidRPr="009C1881">
              <w:rPr>
                <w:sz w:val="26"/>
                <w:szCs w:val="26"/>
                <w:lang w:val="vi-VN"/>
              </w:rPr>
              <w:t>UC21</w:t>
            </w:r>
          </w:p>
        </w:tc>
      </w:tr>
      <w:tr w:rsidR="00915BB0" w:rsidRPr="009C1881" w14:paraId="753D4BFD" w14:textId="77777777" w:rsidTr="00F307E0">
        <w:tc>
          <w:tcPr>
            <w:tcW w:w="2405" w:type="dxa"/>
            <w:vAlign w:val="center"/>
          </w:tcPr>
          <w:p w14:paraId="30AF7C0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57370811" w14:textId="77777777" w:rsidR="00915BB0" w:rsidRPr="009C1881" w:rsidRDefault="00915BB0" w:rsidP="00F307E0">
            <w:pPr>
              <w:spacing w:line="360" w:lineRule="auto"/>
              <w:jc w:val="both"/>
              <w:rPr>
                <w:sz w:val="26"/>
                <w:szCs w:val="26"/>
                <w:lang w:val="vi-VN"/>
              </w:rPr>
            </w:pPr>
            <w:r w:rsidRPr="009C1881">
              <w:rPr>
                <w:sz w:val="26"/>
                <w:szCs w:val="26"/>
                <w:lang w:val="vi-VN"/>
              </w:rPr>
              <w:t>Đánh giá dịch vụ</w:t>
            </w:r>
          </w:p>
        </w:tc>
      </w:tr>
      <w:tr w:rsidR="00915BB0" w:rsidRPr="004F30E7" w14:paraId="29954C13" w14:textId="77777777" w:rsidTr="00F307E0">
        <w:tc>
          <w:tcPr>
            <w:tcW w:w="2405" w:type="dxa"/>
            <w:vAlign w:val="center"/>
          </w:tcPr>
          <w:p w14:paraId="4B99249E"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4D1E970A"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đánh giá dịch vụ của hệ thống</w:t>
            </w:r>
          </w:p>
        </w:tc>
      </w:tr>
      <w:tr w:rsidR="00915BB0" w:rsidRPr="004F30E7" w14:paraId="31B779D6" w14:textId="77777777" w:rsidTr="00F307E0">
        <w:tc>
          <w:tcPr>
            <w:tcW w:w="2405" w:type="dxa"/>
            <w:vAlign w:val="center"/>
          </w:tcPr>
          <w:p w14:paraId="5F944EE4"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57A3606F"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nhấn vào nút đánh giá ở trang đánh giá dịch vụ</w:t>
            </w:r>
          </w:p>
        </w:tc>
      </w:tr>
      <w:tr w:rsidR="00915BB0" w:rsidRPr="004F30E7" w14:paraId="176CE8B8" w14:textId="77777777" w:rsidTr="00F307E0">
        <w:tc>
          <w:tcPr>
            <w:tcW w:w="2405" w:type="dxa"/>
            <w:vAlign w:val="center"/>
          </w:tcPr>
          <w:p w14:paraId="66C9D5B7"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818B88D" w14:textId="77777777" w:rsidR="00915BB0" w:rsidRPr="009C1881" w:rsidRDefault="00915BB0" w:rsidP="00F307E0">
            <w:pPr>
              <w:spacing w:line="360" w:lineRule="auto"/>
              <w:jc w:val="both"/>
              <w:rPr>
                <w:sz w:val="26"/>
                <w:szCs w:val="26"/>
                <w:lang w:val="vi-VN"/>
              </w:rPr>
            </w:pPr>
            <w:r w:rsidRPr="009C1881">
              <w:rPr>
                <w:sz w:val="26"/>
                <w:szCs w:val="26"/>
                <w:lang w:val="vi-VN"/>
              </w:rPr>
              <w:t>Chức năng đánh giá dịch vụ giúp cho người dùng có thể góp ý các dịch vụ của hệ thống thư viện để phát triển tốt hơn</w:t>
            </w:r>
          </w:p>
        </w:tc>
      </w:tr>
      <w:tr w:rsidR="00915BB0" w:rsidRPr="009C1881" w14:paraId="3F886583" w14:textId="77777777" w:rsidTr="00F307E0">
        <w:tc>
          <w:tcPr>
            <w:tcW w:w="2405" w:type="dxa"/>
            <w:vAlign w:val="center"/>
          </w:tcPr>
          <w:p w14:paraId="4828991C"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58869ED6"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2FB4845E" w14:textId="77777777" w:rsidTr="00F307E0">
        <w:tc>
          <w:tcPr>
            <w:tcW w:w="2405" w:type="dxa"/>
            <w:vAlign w:val="center"/>
          </w:tcPr>
          <w:p w14:paraId="6EAB3066"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86CA2C8" w14:textId="77777777" w:rsidR="00915BB0" w:rsidRPr="009C1881" w:rsidRDefault="00915BB0" w:rsidP="00F307E0">
            <w:pPr>
              <w:spacing w:line="360" w:lineRule="auto"/>
              <w:jc w:val="both"/>
              <w:rPr>
                <w:sz w:val="26"/>
                <w:szCs w:val="26"/>
                <w:lang w:val="vi-VN"/>
              </w:rPr>
            </w:pPr>
            <w:r w:rsidRPr="009C1881">
              <w:rPr>
                <w:sz w:val="26"/>
                <w:szCs w:val="26"/>
                <w:lang w:val="vi-VN"/>
              </w:rPr>
              <w:t>Người dùng đã sử dụng dịch vụ đó trong hệ thống</w:t>
            </w:r>
          </w:p>
          <w:p w14:paraId="3AAD9186" w14:textId="77777777" w:rsidR="00915BB0" w:rsidRPr="009C1881" w:rsidRDefault="00915BB0" w:rsidP="00F307E0">
            <w:pPr>
              <w:spacing w:line="360" w:lineRule="auto"/>
              <w:jc w:val="both"/>
              <w:rPr>
                <w:sz w:val="26"/>
                <w:szCs w:val="26"/>
                <w:lang w:val="vi-VN"/>
              </w:rPr>
            </w:pPr>
            <w:r w:rsidRPr="009C1881">
              <w:rPr>
                <w:sz w:val="26"/>
                <w:szCs w:val="26"/>
                <w:lang w:val="vi-VN"/>
              </w:rPr>
              <w:t>Người dùng phải đăng nhập</w:t>
            </w:r>
          </w:p>
        </w:tc>
      </w:tr>
      <w:tr w:rsidR="00915BB0" w:rsidRPr="004F30E7" w14:paraId="4DB65E8B" w14:textId="77777777" w:rsidTr="00F307E0">
        <w:tc>
          <w:tcPr>
            <w:tcW w:w="2405" w:type="dxa"/>
            <w:vAlign w:val="center"/>
          </w:tcPr>
          <w:p w14:paraId="3B46D6F3"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27B10916" w14:textId="77777777" w:rsidR="00915BB0" w:rsidRPr="009C1881" w:rsidRDefault="00915BB0" w:rsidP="00F307E0">
            <w:pPr>
              <w:spacing w:line="360" w:lineRule="auto"/>
              <w:jc w:val="both"/>
              <w:rPr>
                <w:sz w:val="26"/>
                <w:szCs w:val="26"/>
                <w:lang w:val="vi-VN"/>
              </w:rPr>
            </w:pPr>
            <w:r w:rsidRPr="009C1881">
              <w:rPr>
                <w:sz w:val="26"/>
                <w:szCs w:val="26"/>
                <w:lang w:val="vi-VN"/>
              </w:rPr>
              <w:t>Thông báo khóa đánh giá thành công.</w:t>
            </w:r>
          </w:p>
        </w:tc>
      </w:tr>
      <w:tr w:rsidR="00915BB0" w:rsidRPr="009C1881" w14:paraId="75534113" w14:textId="77777777" w:rsidTr="00F307E0">
        <w:tc>
          <w:tcPr>
            <w:tcW w:w="2405" w:type="dxa"/>
            <w:vMerge w:val="restart"/>
            <w:vAlign w:val="center"/>
          </w:tcPr>
          <w:p w14:paraId="6855D442"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3FBCD90B"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4ADF588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05549AD0" w14:textId="77777777" w:rsidTr="00F307E0">
        <w:tc>
          <w:tcPr>
            <w:tcW w:w="2405" w:type="dxa"/>
            <w:vMerge/>
            <w:vAlign w:val="center"/>
          </w:tcPr>
          <w:p w14:paraId="15F46B8B" w14:textId="77777777" w:rsidR="00915BB0" w:rsidRPr="009C1881" w:rsidRDefault="00915BB0" w:rsidP="00F307E0">
            <w:pPr>
              <w:rPr>
                <w:lang w:val="vi-VN"/>
              </w:rPr>
            </w:pPr>
          </w:p>
        </w:tc>
        <w:tc>
          <w:tcPr>
            <w:tcW w:w="3119" w:type="dxa"/>
            <w:vAlign w:val="center"/>
          </w:tcPr>
          <w:p w14:paraId="5CCE6DDD"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truy cập vào trang đánh giá dịch vụ</w:t>
            </w:r>
          </w:p>
          <w:p w14:paraId="7659A43A"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nhấn vào nút đánh giá</w:t>
            </w:r>
          </w:p>
          <w:p w14:paraId="67FE4951"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nhập nội dung đánh giá</w:t>
            </w:r>
          </w:p>
        </w:tc>
        <w:tc>
          <w:tcPr>
            <w:tcW w:w="3253" w:type="dxa"/>
            <w:vAlign w:val="center"/>
          </w:tcPr>
          <w:p w14:paraId="214F9932"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2.1. Hệ thống thực hiện truy vấn trong cơ sở dữ liệu các dịch vụ người dùng đã sử dụng và hiển thị ra</w:t>
            </w:r>
          </w:p>
          <w:p w14:paraId="05B4D4C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thực hiện lưu đánh giá vào cơ sở dữ liệu</w:t>
            </w:r>
          </w:p>
        </w:tc>
      </w:tr>
      <w:tr w:rsidR="00915BB0" w:rsidRPr="009C1881" w14:paraId="70157753" w14:textId="77777777" w:rsidTr="00F307E0">
        <w:tc>
          <w:tcPr>
            <w:tcW w:w="2405" w:type="dxa"/>
            <w:vAlign w:val="center"/>
          </w:tcPr>
          <w:p w14:paraId="19C3C4FA" w14:textId="77777777" w:rsidR="00915BB0" w:rsidRPr="009C1881" w:rsidRDefault="00915BB0" w:rsidP="00F307E0">
            <w:pPr>
              <w:rPr>
                <w:lang w:val="vi-VN"/>
              </w:rPr>
            </w:pPr>
            <w:r w:rsidRPr="009C1881">
              <w:rPr>
                <w:b/>
                <w:bCs/>
                <w:color w:val="000000"/>
                <w:sz w:val="26"/>
                <w:szCs w:val="26"/>
                <w:lang w:val="vi-VN"/>
              </w:rPr>
              <w:t>Exception</w:t>
            </w:r>
          </w:p>
        </w:tc>
        <w:tc>
          <w:tcPr>
            <w:tcW w:w="6372" w:type="dxa"/>
            <w:gridSpan w:val="2"/>
            <w:vAlign w:val="center"/>
          </w:tcPr>
          <w:p w14:paraId="06687321"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028FB027" w14:textId="77777777" w:rsidR="00915BB0" w:rsidRPr="009C1881" w:rsidRDefault="00915BB0" w:rsidP="00915BB0">
      <w:pPr>
        <w:pStyle w:val="bng"/>
        <w:ind w:firstLine="0"/>
        <w:rPr>
          <w:lang w:val="vi-VN"/>
        </w:rPr>
      </w:pPr>
      <w:bookmarkStart w:id="140" w:name="_Toc135253627"/>
      <w:r w:rsidRPr="009C1881">
        <w:rPr>
          <w:lang w:val="vi-VN"/>
        </w:rPr>
        <w:t>Bảng 3.3.21: Use case Đánh giá dịch vụ</w:t>
      </w:r>
      <w:bookmarkEnd w:id="140"/>
    </w:p>
    <w:p w14:paraId="5D658B87" w14:textId="77777777" w:rsidR="00915BB0" w:rsidRPr="009C1881" w:rsidRDefault="00915BB0" w:rsidP="00915BB0">
      <w:pPr>
        <w:pStyle w:val="Tiumccp2"/>
        <w:ind w:firstLine="0"/>
        <w:rPr>
          <w:lang w:val="vi-VN"/>
        </w:rPr>
      </w:pPr>
      <w:bookmarkStart w:id="141" w:name="_Toc135253460"/>
      <w:r w:rsidRPr="009C1881">
        <w:rPr>
          <w:lang w:val="vi-VN"/>
        </w:rPr>
        <w:lastRenderedPageBreak/>
        <w:t>3.3.22 Use case Yêu cầu hỗ trợ</w:t>
      </w:r>
      <w:bookmarkEnd w:id="141"/>
    </w:p>
    <w:p w14:paraId="1BA69F33" w14:textId="77777777" w:rsidR="00915BB0" w:rsidRPr="009C1881" w:rsidRDefault="00915BB0" w:rsidP="00915BB0">
      <w:pPr>
        <w:pStyle w:val="Nidungvnbn"/>
        <w:ind w:firstLine="0"/>
        <w:rPr>
          <w:b/>
          <w:bCs/>
          <w:lang w:val="vi-VN"/>
        </w:rPr>
      </w:pPr>
      <w:r w:rsidRPr="009C1881">
        <w:rPr>
          <w:b/>
          <w:bCs/>
          <w:lang w:val="vi-VN"/>
        </w:rPr>
        <w:t>Đầu vào:</w:t>
      </w:r>
    </w:p>
    <w:p w14:paraId="62363A3F" w14:textId="77777777" w:rsidR="00915BB0" w:rsidRPr="009C1881" w:rsidRDefault="00915BB0" w:rsidP="00915BB0">
      <w:pPr>
        <w:pStyle w:val="Nidungvnbn"/>
        <w:rPr>
          <w:lang w:val="vi-VN"/>
        </w:rPr>
      </w:pPr>
      <w:r w:rsidRPr="009C1881">
        <w:rPr>
          <w:lang w:val="vi-VN"/>
        </w:rPr>
        <w:t>Thông tin của độc giả cần hỗ trợ</w:t>
      </w:r>
    </w:p>
    <w:p w14:paraId="5565711B" w14:textId="77777777" w:rsidR="00915BB0" w:rsidRPr="009C1881" w:rsidRDefault="00915BB0" w:rsidP="00915BB0">
      <w:pPr>
        <w:pStyle w:val="Nidungvnbn"/>
        <w:rPr>
          <w:lang w:val="vi-VN"/>
        </w:rPr>
      </w:pPr>
      <w:r w:rsidRPr="009C1881">
        <w:rPr>
          <w:lang w:val="vi-VN"/>
        </w:rPr>
        <w:t>Nội dung cần hỗ trợ</w:t>
      </w:r>
    </w:p>
    <w:p w14:paraId="2FB0FA11" w14:textId="77777777" w:rsidR="00915BB0" w:rsidRPr="009C1881" w:rsidRDefault="00915BB0" w:rsidP="00915BB0">
      <w:pPr>
        <w:pStyle w:val="Nidungvnbn"/>
        <w:ind w:firstLine="0"/>
        <w:rPr>
          <w:b/>
          <w:bCs/>
          <w:lang w:val="vi-VN"/>
        </w:rPr>
      </w:pPr>
      <w:r w:rsidRPr="009C1881">
        <w:rPr>
          <w:b/>
          <w:bCs/>
          <w:lang w:val="vi-VN"/>
        </w:rPr>
        <w:t>Quá trình thực hiện:</w:t>
      </w:r>
    </w:p>
    <w:p w14:paraId="33762F2D" w14:textId="77777777" w:rsidR="00915BB0" w:rsidRPr="009C1881" w:rsidRDefault="00915BB0" w:rsidP="00915BB0">
      <w:pPr>
        <w:pStyle w:val="Nidungvnbn"/>
        <w:numPr>
          <w:ilvl w:val="0"/>
          <w:numId w:val="10"/>
        </w:numPr>
        <w:rPr>
          <w:lang w:val="vi-VN"/>
        </w:rPr>
      </w:pPr>
      <w:r w:rsidRPr="009C1881">
        <w:rPr>
          <w:lang w:val="vi-VN"/>
        </w:rPr>
        <w:t>Người dùng truy cập vào trang hỗ trợ</w:t>
      </w:r>
    </w:p>
    <w:p w14:paraId="57FC9262" w14:textId="77777777" w:rsidR="00915BB0" w:rsidRPr="009C1881" w:rsidRDefault="00915BB0" w:rsidP="00915BB0">
      <w:pPr>
        <w:pStyle w:val="Nidungvnbn"/>
        <w:numPr>
          <w:ilvl w:val="0"/>
          <w:numId w:val="10"/>
        </w:numPr>
        <w:rPr>
          <w:lang w:val="vi-VN"/>
        </w:rPr>
      </w:pPr>
      <w:r w:rsidRPr="009C1881">
        <w:rPr>
          <w:lang w:val="vi-VN"/>
        </w:rPr>
        <w:t>Người dùng nhấn tìm kiếm nội dung hỗ trợ</w:t>
      </w:r>
    </w:p>
    <w:p w14:paraId="0F88ACEB" w14:textId="77777777" w:rsidR="00915BB0" w:rsidRPr="009C1881" w:rsidRDefault="00915BB0" w:rsidP="00915BB0">
      <w:pPr>
        <w:pStyle w:val="Nidungvnbn"/>
        <w:numPr>
          <w:ilvl w:val="0"/>
          <w:numId w:val="10"/>
        </w:numPr>
        <w:rPr>
          <w:lang w:val="vi-VN"/>
        </w:rPr>
      </w:pPr>
      <w:r w:rsidRPr="009C1881">
        <w:rPr>
          <w:lang w:val="vi-VN"/>
        </w:rPr>
        <w:t>Hệ thống hiển thị danh sách các nội dung hỗ trợ trong hệ thống</w:t>
      </w:r>
    </w:p>
    <w:p w14:paraId="095E7BC1" w14:textId="77777777" w:rsidR="00915BB0" w:rsidRPr="009C1881" w:rsidRDefault="00915BB0" w:rsidP="00915BB0">
      <w:pPr>
        <w:pStyle w:val="Nidungvnbn"/>
        <w:numPr>
          <w:ilvl w:val="0"/>
          <w:numId w:val="10"/>
        </w:numPr>
        <w:rPr>
          <w:lang w:val="vi-VN"/>
        </w:rPr>
      </w:pPr>
      <w:r w:rsidRPr="009C1881">
        <w:rPr>
          <w:lang w:val="vi-VN"/>
        </w:rPr>
        <w:t>Nếu người dùng không tìm thấy nội dung hỗ trợ mình cần người dùng, hệ thống sẽ cho phép người dùng trò chuyện trực tiếp với bộ phận hỗ trợ.</w:t>
      </w:r>
    </w:p>
    <w:p w14:paraId="08BE606D" w14:textId="77777777" w:rsidR="00915BB0" w:rsidRPr="009C1881" w:rsidRDefault="00915BB0" w:rsidP="00915BB0">
      <w:pPr>
        <w:pStyle w:val="Nidungvnbn"/>
        <w:numPr>
          <w:ilvl w:val="0"/>
          <w:numId w:val="10"/>
        </w:numPr>
        <w:rPr>
          <w:lang w:val="vi-VN"/>
        </w:rPr>
      </w:pPr>
      <w:r w:rsidRPr="009C1881">
        <w:rPr>
          <w:lang w:val="vi-VN"/>
        </w:rPr>
        <w:t>Hệ thống lưu thông tin hỗ trợ vào cơ sở dữ liệu.</w:t>
      </w:r>
    </w:p>
    <w:p w14:paraId="0A85E9C0" w14:textId="77777777" w:rsidR="00915BB0" w:rsidRPr="009C1881" w:rsidRDefault="00915BB0" w:rsidP="00915BB0">
      <w:pPr>
        <w:pStyle w:val="Nidungvnbn"/>
        <w:ind w:firstLine="0"/>
        <w:rPr>
          <w:b/>
          <w:bCs/>
          <w:lang w:val="vi-VN"/>
        </w:rPr>
      </w:pPr>
      <w:r w:rsidRPr="009C1881">
        <w:rPr>
          <w:b/>
          <w:bCs/>
          <w:lang w:val="vi-VN"/>
        </w:rPr>
        <w:t>Đầu ra:</w:t>
      </w:r>
    </w:p>
    <w:p w14:paraId="4E652E69" w14:textId="77777777" w:rsidR="00915BB0" w:rsidRPr="009C1881" w:rsidRDefault="00915BB0" w:rsidP="00915BB0">
      <w:pPr>
        <w:pStyle w:val="Nidungvnbn"/>
        <w:rPr>
          <w:lang w:val="vi-VN"/>
        </w:rPr>
      </w:pPr>
      <w:r w:rsidRPr="009C1881">
        <w:rPr>
          <w:lang w:val="vi-VN"/>
        </w:rPr>
        <w:t>Thông tin hỗ trợ từ hệ thống</w:t>
      </w:r>
    </w:p>
    <w:p w14:paraId="1AB24CCF"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3C0109C1" w14:textId="77777777" w:rsidTr="00F307E0">
        <w:tc>
          <w:tcPr>
            <w:tcW w:w="2405" w:type="dxa"/>
            <w:vAlign w:val="center"/>
          </w:tcPr>
          <w:p w14:paraId="453972CC" w14:textId="77777777" w:rsidR="00915BB0" w:rsidRPr="009C1881" w:rsidRDefault="00915BB0" w:rsidP="00F307E0">
            <w:pPr>
              <w:rPr>
                <w:lang w:val="vi-VN"/>
              </w:rPr>
            </w:pPr>
            <w:r w:rsidRPr="009C1881">
              <w:rPr>
                <w:b/>
                <w:bCs/>
                <w:color w:val="000000"/>
                <w:sz w:val="26"/>
                <w:szCs w:val="26"/>
                <w:lang w:val="vi-VN"/>
              </w:rPr>
              <w:t>Use Case ID</w:t>
            </w:r>
          </w:p>
        </w:tc>
        <w:tc>
          <w:tcPr>
            <w:tcW w:w="6372" w:type="dxa"/>
            <w:gridSpan w:val="2"/>
            <w:vAlign w:val="center"/>
          </w:tcPr>
          <w:p w14:paraId="47F5CE88" w14:textId="77777777" w:rsidR="00915BB0" w:rsidRPr="009C1881" w:rsidRDefault="00915BB0" w:rsidP="00F307E0">
            <w:pPr>
              <w:rPr>
                <w:sz w:val="26"/>
                <w:szCs w:val="26"/>
                <w:lang w:val="vi-VN"/>
              </w:rPr>
            </w:pPr>
            <w:r w:rsidRPr="009C1881">
              <w:rPr>
                <w:sz w:val="26"/>
                <w:szCs w:val="26"/>
                <w:lang w:val="vi-VN"/>
              </w:rPr>
              <w:t>UC22</w:t>
            </w:r>
          </w:p>
        </w:tc>
      </w:tr>
      <w:tr w:rsidR="00915BB0" w:rsidRPr="009C1881" w14:paraId="38C9758E" w14:textId="77777777" w:rsidTr="00F307E0">
        <w:tc>
          <w:tcPr>
            <w:tcW w:w="2405" w:type="dxa"/>
            <w:vAlign w:val="center"/>
          </w:tcPr>
          <w:p w14:paraId="0EDFFC7F" w14:textId="77777777" w:rsidR="00915BB0" w:rsidRPr="009C1881" w:rsidRDefault="00915BB0" w:rsidP="00F307E0">
            <w:pPr>
              <w:spacing w:line="360" w:lineRule="auto"/>
              <w:rPr>
                <w:lang w:val="vi-VN"/>
              </w:rPr>
            </w:pPr>
            <w:r w:rsidRPr="009C1881">
              <w:rPr>
                <w:b/>
                <w:bCs/>
                <w:color w:val="000000"/>
                <w:sz w:val="26"/>
                <w:szCs w:val="26"/>
                <w:lang w:val="vi-VN"/>
              </w:rPr>
              <w:t>Use Case</w:t>
            </w:r>
          </w:p>
        </w:tc>
        <w:tc>
          <w:tcPr>
            <w:tcW w:w="6372" w:type="dxa"/>
            <w:gridSpan w:val="2"/>
            <w:vAlign w:val="center"/>
          </w:tcPr>
          <w:p w14:paraId="41E63D46" w14:textId="77777777" w:rsidR="00915BB0" w:rsidRPr="009C1881" w:rsidRDefault="00915BB0" w:rsidP="00F307E0">
            <w:pPr>
              <w:spacing w:line="360" w:lineRule="auto"/>
              <w:jc w:val="both"/>
              <w:rPr>
                <w:sz w:val="26"/>
                <w:szCs w:val="26"/>
                <w:lang w:val="vi-VN"/>
              </w:rPr>
            </w:pPr>
            <w:r w:rsidRPr="009C1881">
              <w:rPr>
                <w:sz w:val="26"/>
                <w:szCs w:val="26"/>
                <w:lang w:val="vi-VN"/>
              </w:rPr>
              <w:t>Yêu cầu hỗ trợ</w:t>
            </w:r>
          </w:p>
        </w:tc>
      </w:tr>
      <w:tr w:rsidR="00915BB0" w:rsidRPr="004F30E7" w14:paraId="7B90D7F3" w14:textId="77777777" w:rsidTr="00F307E0">
        <w:tc>
          <w:tcPr>
            <w:tcW w:w="2405" w:type="dxa"/>
            <w:vAlign w:val="center"/>
          </w:tcPr>
          <w:p w14:paraId="23AF9B3C" w14:textId="77777777" w:rsidR="00915BB0" w:rsidRPr="009C1881" w:rsidRDefault="00915BB0" w:rsidP="00F307E0">
            <w:pPr>
              <w:spacing w:line="360" w:lineRule="auto"/>
              <w:rPr>
                <w:lang w:val="vi-VN"/>
              </w:rPr>
            </w:pPr>
            <w:r w:rsidRPr="009C1881">
              <w:rPr>
                <w:b/>
                <w:bCs/>
                <w:color w:val="000000"/>
                <w:sz w:val="26"/>
                <w:szCs w:val="26"/>
                <w:lang w:val="vi-VN"/>
              </w:rPr>
              <w:t>Scenario</w:t>
            </w:r>
          </w:p>
        </w:tc>
        <w:tc>
          <w:tcPr>
            <w:tcW w:w="6372" w:type="dxa"/>
            <w:gridSpan w:val="2"/>
            <w:vAlign w:val="center"/>
          </w:tcPr>
          <w:p w14:paraId="22E30DB0" w14:textId="77777777" w:rsidR="00915BB0" w:rsidRPr="009C1881" w:rsidRDefault="00915BB0" w:rsidP="00F307E0">
            <w:pPr>
              <w:spacing w:line="360" w:lineRule="auto"/>
              <w:jc w:val="both"/>
              <w:rPr>
                <w:sz w:val="26"/>
                <w:szCs w:val="26"/>
                <w:lang w:val="vi-VN"/>
              </w:rPr>
            </w:pPr>
            <w:r w:rsidRPr="009C1881">
              <w:rPr>
                <w:sz w:val="26"/>
                <w:szCs w:val="26"/>
                <w:lang w:val="vi-VN"/>
              </w:rPr>
              <w:t>Người dùng muốn được hỗ trợ</w:t>
            </w:r>
          </w:p>
        </w:tc>
      </w:tr>
      <w:tr w:rsidR="00915BB0" w:rsidRPr="004F30E7" w14:paraId="4EFA48F9" w14:textId="77777777" w:rsidTr="00F307E0">
        <w:tc>
          <w:tcPr>
            <w:tcW w:w="2405" w:type="dxa"/>
            <w:vAlign w:val="center"/>
          </w:tcPr>
          <w:p w14:paraId="7EB97C43" w14:textId="77777777" w:rsidR="00915BB0" w:rsidRPr="009C1881" w:rsidRDefault="00915BB0" w:rsidP="00F307E0">
            <w:pPr>
              <w:spacing w:line="360" w:lineRule="auto"/>
              <w:rPr>
                <w:lang w:val="vi-VN"/>
              </w:rPr>
            </w:pPr>
            <w:r w:rsidRPr="009C1881">
              <w:rPr>
                <w:b/>
                <w:bCs/>
                <w:color w:val="000000"/>
                <w:sz w:val="26"/>
                <w:szCs w:val="26"/>
                <w:lang w:val="vi-VN"/>
              </w:rPr>
              <w:t>Triggering Event</w:t>
            </w:r>
          </w:p>
        </w:tc>
        <w:tc>
          <w:tcPr>
            <w:tcW w:w="6372" w:type="dxa"/>
            <w:gridSpan w:val="2"/>
            <w:vAlign w:val="center"/>
          </w:tcPr>
          <w:p w14:paraId="2CE10144" w14:textId="77777777" w:rsidR="00915BB0" w:rsidRPr="009C1881" w:rsidRDefault="00915BB0" w:rsidP="00F307E0">
            <w:pPr>
              <w:spacing w:line="360" w:lineRule="auto"/>
              <w:jc w:val="both"/>
              <w:rPr>
                <w:sz w:val="26"/>
                <w:szCs w:val="26"/>
                <w:lang w:val="vi-VN"/>
              </w:rPr>
            </w:pPr>
            <w:r w:rsidRPr="009C1881">
              <w:rPr>
                <w:sz w:val="26"/>
                <w:szCs w:val="26"/>
                <w:lang w:val="vi-VN"/>
              </w:rPr>
              <w:t>Người dùng nhập nội dung cần hỗ trợ vào thanh tìm kiếm ở trang hỗ trợ</w:t>
            </w:r>
          </w:p>
        </w:tc>
      </w:tr>
      <w:tr w:rsidR="00915BB0" w:rsidRPr="004F30E7" w14:paraId="1BE706AA" w14:textId="77777777" w:rsidTr="00F307E0">
        <w:tc>
          <w:tcPr>
            <w:tcW w:w="2405" w:type="dxa"/>
            <w:vAlign w:val="center"/>
          </w:tcPr>
          <w:p w14:paraId="72CE45EE" w14:textId="77777777" w:rsidR="00915BB0" w:rsidRPr="009C1881" w:rsidRDefault="00915BB0" w:rsidP="00F307E0">
            <w:pPr>
              <w:spacing w:line="360" w:lineRule="auto"/>
              <w:rPr>
                <w:lang w:val="vi-VN"/>
              </w:rPr>
            </w:pPr>
            <w:r w:rsidRPr="009C1881">
              <w:rPr>
                <w:b/>
                <w:bCs/>
                <w:color w:val="000000"/>
                <w:sz w:val="26"/>
                <w:szCs w:val="26"/>
                <w:lang w:val="vi-VN"/>
              </w:rPr>
              <w:t>Description</w:t>
            </w:r>
          </w:p>
        </w:tc>
        <w:tc>
          <w:tcPr>
            <w:tcW w:w="6372" w:type="dxa"/>
            <w:gridSpan w:val="2"/>
            <w:vAlign w:val="center"/>
          </w:tcPr>
          <w:p w14:paraId="6E5DB49E" w14:textId="77777777" w:rsidR="00915BB0" w:rsidRPr="009C1881" w:rsidRDefault="00915BB0" w:rsidP="00F307E0">
            <w:pPr>
              <w:spacing w:line="360" w:lineRule="auto"/>
              <w:jc w:val="both"/>
              <w:rPr>
                <w:sz w:val="26"/>
                <w:szCs w:val="26"/>
                <w:lang w:val="vi-VN"/>
              </w:rPr>
            </w:pPr>
            <w:r w:rsidRPr="009C1881">
              <w:rPr>
                <w:sz w:val="26"/>
                <w:szCs w:val="26"/>
                <w:lang w:val="vi-VN"/>
              </w:rPr>
              <w:t>Chức năng yêu cầu hỗ trợ giúp cho người dùng có thể sử dụng hệ thống dễ dàng hơn</w:t>
            </w:r>
          </w:p>
        </w:tc>
      </w:tr>
      <w:tr w:rsidR="00915BB0" w:rsidRPr="009C1881" w14:paraId="2E1F8FE5" w14:textId="77777777" w:rsidTr="00F307E0">
        <w:tc>
          <w:tcPr>
            <w:tcW w:w="2405" w:type="dxa"/>
            <w:vAlign w:val="center"/>
          </w:tcPr>
          <w:p w14:paraId="08F76594" w14:textId="77777777" w:rsidR="00915BB0" w:rsidRPr="009C1881" w:rsidRDefault="00915BB0" w:rsidP="00F307E0">
            <w:pPr>
              <w:spacing w:line="360" w:lineRule="auto"/>
              <w:rPr>
                <w:lang w:val="vi-VN"/>
              </w:rPr>
            </w:pPr>
            <w:r w:rsidRPr="009C1881">
              <w:rPr>
                <w:b/>
                <w:bCs/>
                <w:color w:val="000000"/>
                <w:sz w:val="26"/>
                <w:szCs w:val="26"/>
                <w:lang w:val="vi-VN"/>
              </w:rPr>
              <w:t>Actor(s)</w:t>
            </w:r>
          </w:p>
        </w:tc>
        <w:tc>
          <w:tcPr>
            <w:tcW w:w="6372" w:type="dxa"/>
            <w:gridSpan w:val="2"/>
            <w:vAlign w:val="center"/>
          </w:tcPr>
          <w:p w14:paraId="16008CA0" w14:textId="77777777" w:rsidR="00915BB0" w:rsidRPr="009C1881" w:rsidRDefault="00915BB0" w:rsidP="00F307E0">
            <w:pPr>
              <w:spacing w:line="360" w:lineRule="auto"/>
              <w:jc w:val="both"/>
              <w:rPr>
                <w:sz w:val="26"/>
                <w:szCs w:val="26"/>
                <w:lang w:val="vi-VN"/>
              </w:rPr>
            </w:pPr>
            <w:r w:rsidRPr="009C1881">
              <w:rPr>
                <w:sz w:val="26"/>
                <w:szCs w:val="26"/>
                <w:lang w:val="vi-VN"/>
              </w:rPr>
              <w:t>Độc giả</w:t>
            </w:r>
          </w:p>
        </w:tc>
      </w:tr>
      <w:tr w:rsidR="00915BB0" w:rsidRPr="004F30E7" w14:paraId="17438CA5" w14:textId="77777777" w:rsidTr="00F307E0">
        <w:tc>
          <w:tcPr>
            <w:tcW w:w="2405" w:type="dxa"/>
            <w:vAlign w:val="center"/>
          </w:tcPr>
          <w:p w14:paraId="0BE01FC2" w14:textId="77777777" w:rsidR="00915BB0" w:rsidRPr="009C1881" w:rsidRDefault="00915BB0" w:rsidP="00F307E0">
            <w:pPr>
              <w:spacing w:line="360" w:lineRule="auto"/>
              <w:rPr>
                <w:lang w:val="vi-VN"/>
              </w:rPr>
            </w:pPr>
            <w:r w:rsidRPr="009C1881">
              <w:rPr>
                <w:b/>
                <w:bCs/>
                <w:color w:val="000000"/>
                <w:sz w:val="26"/>
                <w:szCs w:val="26"/>
                <w:lang w:val="vi-VN"/>
              </w:rPr>
              <w:t>Pre-Condition(s):</w:t>
            </w:r>
          </w:p>
        </w:tc>
        <w:tc>
          <w:tcPr>
            <w:tcW w:w="6372" w:type="dxa"/>
            <w:gridSpan w:val="2"/>
            <w:vAlign w:val="center"/>
          </w:tcPr>
          <w:p w14:paraId="302F079B" w14:textId="77777777" w:rsidR="00915BB0" w:rsidRPr="009C1881" w:rsidRDefault="00915BB0" w:rsidP="00F307E0">
            <w:pPr>
              <w:spacing w:line="360" w:lineRule="auto"/>
              <w:jc w:val="both"/>
              <w:rPr>
                <w:sz w:val="26"/>
                <w:szCs w:val="26"/>
                <w:lang w:val="vi-VN"/>
              </w:rPr>
            </w:pPr>
            <w:r w:rsidRPr="009C1881">
              <w:rPr>
                <w:sz w:val="26"/>
                <w:szCs w:val="26"/>
                <w:lang w:val="vi-VN"/>
              </w:rPr>
              <w:t xml:space="preserve"> Người dùng phải đăng nhập</w:t>
            </w:r>
          </w:p>
        </w:tc>
      </w:tr>
      <w:tr w:rsidR="00915BB0" w:rsidRPr="009C1881" w14:paraId="6485A542" w14:textId="77777777" w:rsidTr="00F307E0">
        <w:tc>
          <w:tcPr>
            <w:tcW w:w="2405" w:type="dxa"/>
            <w:vAlign w:val="center"/>
          </w:tcPr>
          <w:p w14:paraId="1577466C" w14:textId="77777777" w:rsidR="00915BB0" w:rsidRPr="009C1881" w:rsidRDefault="00915BB0" w:rsidP="00F307E0">
            <w:pPr>
              <w:spacing w:line="360" w:lineRule="auto"/>
              <w:rPr>
                <w:lang w:val="vi-VN"/>
              </w:rPr>
            </w:pPr>
            <w:r w:rsidRPr="009C1881">
              <w:rPr>
                <w:b/>
                <w:bCs/>
                <w:color w:val="000000"/>
                <w:sz w:val="26"/>
                <w:szCs w:val="26"/>
                <w:lang w:val="vi-VN"/>
              </w:rPr>
              <w:t>Post-Condition(s):</w:t>
            </w:r>
          </w:p>
        </w:tc>
        <w:tc>
          <w:tcPr>
            <w:tcW w:w="6372" w:type="dxa"/>
            <w:gridSpan w:val="2"/>
            <w:vAlign w:val="center"/>
          </w:tcPr>
          <w:p w14:paraId="1BD564B8" w14:textId="77777777" w:rsidR="00915BB0" w:rsidRPr="009C1881" w:rsidRDefault="00915BB0" w:rsidP="00F307E0">
            <w:pPr>
              <w:spacing w:line="360" w:lineRule="auto"/>
              <w:jc w:val="both"/>
              <w:rPr>
                <w:sz w:val="26"/>
                <w:szCs w:val="26"/>
                <w:lang w:val="vi-VN"/>
              </w:rPr>
            </w:pPr>
            <w:r w:rsidRPr="009C1881">
              <w:rPr>
                <w:sz w:val="26"/>
                <w:szCs w:val="26"/>
                <w:lang w:val="vi-VN"/>
              </w:rPr>
              <w:t>Thông tin hỗ trợ</w:t>
            </w:r>
          </w:p>
        </w:tc>
      </w:tr>
      <w:tr w:rsidR="00915BB0" w:rsidRPr="009C1881" w14:paraId="5D7BFD63" w14:textId="77777777" w:rsidTr="00F307E0">
        <w:tc>
          <w:tcPr>
            <w:tcW w:w="2405" w:type="dxa"/>
            <w:vMerge w:val="restart"/>
            <w:vAlign w:val="center"/>
          </w:tcPr>
          <w:p w14:paraId="7621BA94" w14:textId="77777777" w:rsidR="00915BB0" w:rsidRPr="009C1881" w:rsidRDefault="00915BB0" w:rsidP="00F307E0">
            <w:pPr>
              <w:rPr>
                <w:lang w:val="vi-VN"/>
              </w:rPr>
            </w:pPr>
            <w:r w:rsidRPr="009C1881">
              <w:rPr>
                <w:b/>
                <w:bCs/>
                <w:color w:val="000000"/>
                <w:sz w:val="26"/>
                <w:szCs w:val="26"/>
                <w:lang w:val="vi-VN"/>
              </w:rPr>
              <w:t>Flow of Event</w:t>
            </w:r>
          </w:p>
        </w:tc>
        <w:tc>
          <w:tcPr>
            <w:tcW w:w="3119" w:type="dxa"/>
            <w:vAlign w:val="center"/>
          </w:tcPr>
          <w:p w14:paraId="06FFA54C" w14:textId="77777777" w:rsidR="00915BB0" w:rsidRPr="009C1881" w:rsidRDefault="00915BB0" w:rsidP="00F307E0">
            <w:pPr>
              <w:jc w:val="center"/>
              <w:rPr>
                <w:lang w:val="vi-VN"/>
              </w:rPr>
            </w:pPr>
            <w:r w:rsidRPr="009C1881">
              <w:rPr>
                <w:b/>
                <w:bCs/>
                <w:color w:val="000000"/>
                <w:sz w:val="26"/>
                <w:szCs w:val="26"/>
                <w:lang w:val="vi-VN"/>
              </w:rPr>
              <w:t>Actor</w:t>
            </w:r>
          </w:p>
        </w:tc>
        <w:tc>
          <w:tcPr>
            <w:tcW w:w="3253" w:type="dxa"/>
            <w:vAlign w:val="center"/>
          </w:tcPr>
          <w:p w14:paraId="18750CE2" w14:textId="77777777" w:rsidR="00915BB0" w:rsidRPr="009C1881" w:rsidRDefault="00915BB0" w:rsidP="00F307E0">
            <w:pPr>
              <w:jc w:val="center"/>
              <w:rPr>
                <w:lang w:val="vi-VN"/>
              </w:rPr>
            </w:pPr>
            <w:r w:rsidRPr="009C1881">
              <w:rPr>
                <w:b/>
                <w:bCs/>
                <w:color w:val="000000"/>
                <w:sz w:val="26"/>
                <w:szCs w:val="26"/>
                <w:lang w:val="vi-VN"/>
              </w:rPr>
              <w:t>System</w:t>
            </w:r>
          </w:p>
        </w:tc>
      </w:tr>
      <w:tr w:rsidR="00915BB0" w:rsidRPr="004F30E7" w14:paraId="7BE3B119" w14:textId="77777777" w:rsidTr="00F307E0">
        <w:tc>
          <w:tcPr>
            <w:tcW w:w="2405" w:type="dxa"/>
            <w:vMerge/>
            <w:vAlign w:val="center"/>
          </w:tcPr>
          <w:p w14:paraId="78B49D26" w14:textId="77777777" w:rsidR="00915BB0" w:rsidRPr="009C1881" w:rsidRDefault="00915BB0" w:rsidP="00F307E0">
            <w:pPr>
              <w:rPr>
                <w:lang w:val="vi-VN"/>
              </w:rPr>
            </w:pPr>
          </w:p>
        </w:tc>
        <w:tc>
          <w:tcPr>
            <w:tcW w:w="3119" w:type="dxa"/>
            <w:vAlign w:val="center"/>
          </w:tcPr>
          <w:p w14:paraId="43FDA102"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truy cập vào trang hỗ trợ</w:t>
            </w:r>
          </w:p>
          <w:p w14:paraId="74169A46"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 xml:space="preserve">Người dùng nhập nội dung cần hỗ trợ trên </w:t>
            </w:r>
            <w:r w:rsidRPr="009C1881">
              <w:rPr>
                <w:sz w:val="26"/>
                <w:szCs w:val="26"/>
                <w:lang w:val="vi-VN"/>
              </w:rPr>
              <w:lastRenderedPageBreak/>
              <w:t>thanh tìm kiếm</w:t>
            </w:r>
          </w:p>
          <w:p w14:paraId="22295363"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nhấn vào không tìm thấy nội dung hỗ trợ phù hợp</w:t>
            </w:r>
          </w:p>
        </w:tc>
        <w:tc>
          <w:tcPr>
            <w:tcW w:w="3253" w:type="dxa"/>
            <w:vAlign w:val="center"/>
          </w:tcPr>
          <w:p w14:paraId="2670BC6E"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lastRenderedPageBreak/>
              <w:t xml:space="preserve">2.1. Hệ thống thực hiện truy vấn trong cơ sở dữ liệ các thông tin hỗ trợ liên quan đến yêu cầu của người dùng </w:t>
            </w:r>
            <w:r w:rsidRPr="009C1881">
              <w:rPr>
                <w:sz w:val="26"/>
                <w:szCs w:val="26"/>
                <w:lang w:val="vi-VN"/>
              </w:rPr>
              <w:lastRenderedPageBreak/>
              <w:t>và hiển thị ra kèm câu hỏi có đúng nội dung hỗ trợ bạn cần</w:t>
            </w:r>
          </w:p>
          <w:p w14:paraId="4DF99C08" w14:textId="77777777" w:rsidR="00915BB0" w:rsidRPr="009C1881" w:rsidRDefault="00915BB0" w:rsidP="00F307E0">
            <w:pPr>
              <w:tabs>
                <w:tab w:val="left" w:pos="284"/>
              </w:tabs>
              <w:spacing w:line="360" w:lineRule="auto"/>
              <w:jc w:val="both"/>
              <w:rPr>
                <w:sz w:val="26"/>
                <w:szCs w:val="26"/>
                <w:lang w:val="vi-VN"/>
              </w:rPr>
            </w:pPr>
            <w:r w:rsidRPr="009C1881">
              <w:rPr>
                <w:sz w:val="26"/>
                <w:szCs w:val="26"/>
                <w:lang w:val="vi-VN"/>
              </w:rPr>
              <w:t>3.1. Hệ thống kết nối người dùng trò chuyên trực tiếp với bộ phận hỗ trợ</w:t>
            </w:r>
          </w:p>
        </w:tc>
      </w:tr>
      <w:tr w:rsidR="00915BB0" w:rsidRPr="009C1881" w14:paraId="12FA1AA7" w14:textId="77777777" w:rsidTr="00F307E0">
        <w:tc>
          <w:tcPr>
            <w:tcW w:w="2405" w:type="dxa"/>
            <w:vAlign w:val="center"/>
          </w:tcPr>
          <w:p w14:paraId="690E163F" w14:textId="77777777" w:rsidR="00915BB0" w:rsidRPr="009C1881" w:rsidRDefault="00915BB0" w:rsidP="00F307E0">
            <w:pPr>
              <w:rPr>
                <w:lang w:val="vi-VN"/>
              </w:rPr>
            </w:pPr>
            <w:r w:rsidRPr="009C1881">
              <w:rPr>
                <w:b/>
                <w:bCs/>
                <w:color w:val="000000"/>
                <w:sz w:val="26"/>
                <w:szCs w:val="26"/>
                <w:lang w:val="vi-VN"/>
              </w:rPr>
              <w:lastRenderedPageBreak/>
              <w:t>Exception</w:t>
            </w:r>
          </w:p>
        </w:tc>
        <w:tc>
          <w:tcPr>
            <w:tcW w:w="6372" w:type="dxa"/>
            <w:gridSpan w:val="2"/>
            <w:vAlign w:val="center"/>
          </w:tcPr>
          <w:p w14:paraId="5C786CFD" w14:textId="77777777" w:rsidR="00915BB0" w:rsidRPr="009C1881" w:rsidRDefault="00915BB0" w:rsidP="00F307E0">
            <w:pPr>
              <w:spacing w:line="360" w:lineRule="auto"/>
              <w:jc w:val="both"/>
              <w:rPr>
                <w:lang w:val="vi-VN"/>
              </w:rPr>
            </w:pPr>
            <w:r w:rsidRPr="009C1881">
              <w:rPr>
                <w:sz w:val="26"/>
                <w:szCs w:val="26"/>
                <w:lang w:val="vi-VN"/>
              </w:rPr>
              <w:t>Không có</w:t>
            </w:r>
          </w:p>
        </w:tc>
      </w:tr>
    </w:tbl>
    <w:p w14:paraId="6EACBB0D" w14:textId="4B66FD1F" w:rsidR="00915BB0" w:rsidRPr="009C1881" w:rsidRDefault="00915BB0" w:rsidP="00915BB0">
      <w:pPr>
        <w:pStyle w:val="bng"/>
        <w:ind w:firstLine="0"/>
        <w:rPr>
          <w:lang w:val="vi-VN"/>
        </w:rPr>
      </w:pPr>
      <w:bookmarkStart w:id="142" w:name="_Toc135253628"/>
      <w:r w:rsidRPr="009C1881">
        <w:rPr>
          <w:lang w:val="vi-VN"/>
        </w:rPr>
        <w:t>Bảng 3.3.22: Use case Yêu cầu hỗ trợ</w:t>
      </w:r>
      <w:bookmarkEnd w:id="142"/>
    </w:p>
    <w:p w14:paraId="2C3961B3" w14:textId="77777777" w:rsidR="003B6AC0" w:rsidRPr="009C1881" w:rsidRDefault="003B6AC0" w:rsidP="00F741F2">
      <w:pPr>
        <w:pStyle w:val="Tiumccp2"/>
        <w:ind w:firstLine="0"/>
        <w:jc w:val="both"/>
        <w:rPr>
          <w:szCs w:val="28"/>
          <w:lang w:val="vi-VN"/>
        </w:rPr>
      </w:pPr>
      <w:bookmarkStart w:id="143" w:name="_Toc135253461"/>
      <w:r w:rsidRPr="009C1881">
        <w:rPr>
          <w:szCs w:val="28"/>
          <w:lang w:val="vi-VN"/>
        </w:rPr>
        <w:t>3.3.23 Use case Mượn trả tài liệu</w:t>
      </w:r>
      <w:bookmarkEnd w:id="143"/>
    </w:p>
    <w:p w14:paraId="3065D530" w14:textId="2EFCC180" w:rsidR="003B6AC0" w:rsidRPr="009C1881" w:rsidRDefault="003B6AC0">
      <w:pPr>
        <w:pStyle w:val="Nidungvnbn"/>
        <w:numPr>
          <w:ilvl w:val="0"/>
          <w:numId w:val="47"/>
        </w:numPr>
        <w:rPr>
          <w:lang w:val="vi-VN"/>
        </w:rPr>
      </w:pPr>
      <w:r w:rsidRPr="009C1881">
        <w:rPr>
          <w:lang w:val="vi-VN"/>
        </w:rPr>
        <w:t>Mượn tài liệu:</w:t>
      </w:r>
    </w:p>
    <w:p w14:paraId="4DB05F04" w14:textId="77777777" w:rsidR="003B6AC0" w:rsidRPr="009C1881" w:rsidRDefault="003B6AC0" w:rsidP="00F741F2">
      <w:pPr>
        <w:pStyle w:val="Nidungvnbn"/>
        <w:ind w:firstLine="0"/>
        <w:rPr>
          <w:b/>
          <w:bCs/>
          <w:lang w:val="vi-VN"/>
        </w:rPr>
      </w:pPr>
      <w:r w:rsidRPr="009C1881">
        <w:rPr>
          <w:b/>
          <w:bCs/>
          <w:lang w:val="vi-VN"/>
        </w:rPr>
        <w:t>Đầu vào:</w:t>
      </w:r>
    </w:p>
    <w:p w14:paraId="0239E85C" w14:textId="77777777" w:rsidR="003B6AC0" w:rsidRPr="009C1881" w:rsidRDefault="003B6AC0" w:rsidP="00F741F2">
      <w:pPr>
        <w:pStyle w:val="Nidungvnbn"/>
        <w:rPr>
          <w:lang w:val="vi-VN"/>
        </w:rPr>
      </w:pPr>
      <w:r w:rsidRPr="009C1881">
        <w:rPr>
          <w:lang w:val="vi-VN"/>
        </w:rPr>
        <w:t>Tên tài liệu</w:t>
      </w:r>
    </w:p>
    <w:p w14:paraId="0293C4FA" w14:textId="77777777" w:rsidR="003B6AC0" w:rsidRPr="009C1881" w:rsidRDefault="003B6AC0" w:rsidP="00F741F2">
      <w:pPr>
        <w:pStyle w:val="Nidungvnbn"/>
        <w:rPr>
          <w:lang w:val="vi-VN"/>
        </w:rPr>
      </w:pPr>
      <w:r w:rsidRPr="009C1881">
        <w:rPr>
          <w:lang w:val="vi-VN"/>
        </w:rPr>
        <w:t>Loại tài liệu</w:t>
      </w:r>
    </w:p>
    <w:p w14:paraId="79F85D19" w14:textId="77777777" w:rsidR="003B6AC0" w:rsidRPr="009C1881" w:rsidRDefault="003B6AC0" w:rsidP="00F741F2">
      <w:pPr>
        <w:pStyle w:val="Nidungvnbn"/>
        <w:ind w:firstLine="0"/>
        <w:rPr>
          <w:b/>
          <w:bCs/>
          <w:lang w:val="vi-VN"/>
        </w:rPr>
      </w:pPr>
      <w:r w:rsidRPr="009C1881">
        <w:rPr>
          <w:b/>
          <w:bCs/>
          <w:lang w:val="vi-VN"/>
        </w:rPr>
        <w:t>Quá trình thực hiện:</w:t>
      </w:r>
    </w:p>
    <w:p w14:paraId="48187459" w14:textId="78F485DD" w:rsidR="003B6AC0" w:rsidRPr="009C1881" w:rsidRDefault="003B6AC0">
      <w:pPr>
        <w:pStyle w:val="Nidungvnbn"/>
        <w:numPr>
          <w:ilvl w:val="0"/>
          <w:numId w:val="45"/>
        </w:numPr>
        <w:rPr>
          <w:lang w:val="vi-VN"/>
        </w:rPr>
      </w:pPr>
      <w:r w:rsidRPr="009C1881">
        <w:rPr>
          <w:lang w:val="vi-VN"/>
        </w:rPr>
        <w:t>Hệ thống nhập thông tin tài liệu muốn mượn</w:t>
      </w:r>
    </w:p>
    <w:p w14:paraId="6D345EA9" w14:textId="57C06BE4" w:rsidR="003B6AC0" w:rsidRPr="009C1881" w:rsidRDefault="003B6AC0">
      <w:pPr>
        <w:pStyle w:val="Nidungvnbn"/>
        <w:numPr>
          <w:ilvl w:val="0"/>
          <w:numId w:val="45"/>
        </w:numPr>
        <w:rPr>
          <w:lang w:val="vi-VN"/>
        </w:rPr>
      </w:pPr>
      <w:r w:rsidRPr="009C1881">
        <w:rPr>
          <w:lang w:val="vi-VN"/>
        </w:rPr>
        <w:t>Hiển thị danh sách các tài liệu muốn mượn</w:t>
      </w:r>
    </w:p>
    <w:p w14:paraId="0D205B8E" w14:textId="77777777" w:rsidR="003B6AC0" w:rsidRPr="009C1881" w:rsidRDefault="003B6AC0" w:rsidP="00F741F2">
      <w:pPr>
        <w:pStyle w:val="Nidungvnbn"/>
        <w:ind w:firstLine="0"/>
        <w:rPr>
          <w:b/>
          <w:bCs/>
          <w:lang w:val="vi-VN"/>
        </w:rPr>
      </w:pPr>
      <w:r w:rsidRPr="009C1881">
        <w:rPr>
          <w:b/>
          <w:bCs/>
          <w:lang w:val="vi-VN"/>
        </w:rPr>
        <w:t>Đầu ra:</w:t>
      </w:r>
    </w:p>
    <w:p w14:paraId="2D650844"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7FADC97" w14:textId="78EA26E5" w:rsidR="003B6AC0" w:rsidRPr="009C1881" w:rsidRDefault="003B6AC0">
      <w:pPr>
        <w:pStyle w:val="Nidungvnbn"/>
        <w:numPr>
          <w:ilvl w:val="0"/>
          <w:numId w:val="46"/>
        </w:numPr>
        <w:rPr>
          <w:b/>
          <w:bCs/>
          <w:lang w:val="vi-VN"/>
        </w:rPr>
      </w:pPr>
      <w:r w:rsidRPr="009C1881">
        <w:rPr>
          <w:b/>
          <w:bCs/>
          <w:lang w:val="vi-VN"/>
        </w:rPr>
        <w:t>Trả tài liệu:</w:t>
      </w:r>
    </w:p>
    <w:p w14:paraId="0DED5610" w14:textId="77777777" w:rsidR="003B6AC0" w:rsidRPr="009C1881" w:rsidRDefault="003B6AC0" w:rsidP="00F741F2">
      <w:pPr>
        <w:pStyle w:val="Nidungvnbn"/>
        <w:ind w:firstLine="0"/>
        <w:rPr>
          <w:b/>
          <w:bCs/>
          <w:lang w:val="vi-VN"/>
        </w:rPr>
      </w:pPr>
      <w:r w:rsidRPr="009C1881">
        <w:rPr>
          <w:b/>
          <w:bCs/>
          <w:lang w:val="vi-VN"/>
        </w:rPr>
        <w:t>Đầu vào:</w:t>
      </w:r>
    </w:p>
    <w:p w14:paraId="650B690B" w14:textId="77777777" w:rsidR="003B6AC0" w:rsidRPr="009C1881" w:rsidRDefault="003B6AC0" w:rsidP="00F741F2">
      <w:pPr>
        <w:pStyle w:val="Nidungvnbn"/>
        <w:rPr>
          <w:lang w:val="vi-VN"/>
        </w:rPr>
      </w:pPr>
      <w:r w:rsidRPr="009C1881">
        <w:rPr>
          <w:lang w:val="vi-VN"/>
        </w:rPr>
        <w:t>Tên tài liệu</w:t>
      </w:r>
    </w:p>
    <w:p w14:paraId="01C9C4E9" w14:textId="77777777" w:rsidR="003B6AC0" w:rsidRPr="009C1881" w:rsidRDefault="003B6AC0" w:rsidP="00F741F2">
      <w:pPr>
        <w:pStyle w:val="Nidungvnbn"/>
        <w:rPr>
          <w:lang w:val="vi-VN"/>
        </w:rPr>
      </w:pPr>
      <w:r w:rsidRPr="009C1881">
        <w:rPr>
          <w:lang w:val="vi-VN"/>
        </w:rPr>
        <w:t>Loại tài liệu</w:t>
      </w:r>
    </w:p>
    <w:p w14:paraId="3493C010" w14:textId="77777777" w:rsidR="003B6AC0" w:rsidRPr="009C1881" w:rsidRDefault="003B6AC0" w:rsidP="00F741F2">
      <w:pPr>
        <w:pStyle w:val="Nidungvnbn"/>
        <w:ind w:firstLine="0"/>
        <w:rPr>
          <w:b/>
          <w:bCs/>
          <w:lang w:val="vi-VN"/>
        </w:rPr>
      </w:pPr>
      <w:r w:rsidRPr="009C1881">
        <w:rPr>
          <w:b/>
          <w:bCs/>
          <w:lang w:val="vi-VN"/>
        </w:rPr>
        <w:t>Quá trình thực hiện:</w:t>
      </w:r>
    </w:p>
    <w:p w14:paraId="233C001B" w14:textId="5D9EB478" w:rsidR="003B6AC0" w:rsidRPr="009C1881" w:rsidRDefault="003B6AC0">
      <w:pPr>
        <w:pStyle w:val="Nidungvnbn"/>
        <w:numPr>
          <w:ilvl w:val="0"/>
          <w:numId w:val="48"/>
        </w:numPr>
        <w:rPr>
          <w:lang w:val="vi-VN"/>
        </w:rPr>
      </w:pPr>
      <w:r w:rsidRPr="009C1881">
        <w:rPr>
          <w:lang w:val="vi-VN"/>
        </w:rPr>
        <w:t>Hệ thống nhập thông tin tài liệu muốn trả</w:t>
      </w:r>
    </w:p>
    <w:p w14:paraId="4FDCD191" w14:textId="03FD8B84" w:rsidR="003B6AC0" w:rsidRPr="009C1881" w:rsidRDefault="003B6AC0">
      <w:pPr>
        <w:pStyle w:val="Nidungvnbn"/>
        <w:numPr>
          <w:ilvl w:val="0"/>
          <w:numId w:val="48"/>
        </w:numPr>
        <w:rPr>
          <w:lang w:val="vi-VN"/>
        </w:rPr>
      </w:pPr>
      <w:r w:rsidRPr="009C1881">
        <w:rPr>
          <w:lang w:val="vi-VN"/>
        </w:rPr>
        <w:t>Hiển thị danh sách các tài liệu trả</w:t>
      </w:r>
    </w:p>
    <w:p w14:paraId="656085A2" w14:textId="77777777" w:rsidR="003B6AC0" w:rsidRPr="009C1881" w:rsidRDefault="003B6AC0" w:rsidP="00F741F2">
      <w:pPr>
        <w:pStyle w:val="Nidungvnbn"/>
        <w:ind w:firstLine="0"/>
        <w:rPr>
          <w:b/>
          <w:bCs/>
          <w:lang w:val="vi-VN"/>
        </w:rPr>
      </w:pPr>
      <w:r w:rsidRPr="009C1881">
        <w:rPr>
          <w:b/>
          <w:bCs/>
          <w:lang w:val="vi-VN"/>
        </w:rPr>
        <w:t>Đầu ra:</w:t>
      </w:r>
    </w:p>
    <w:p w14:paraId="1FC620C2" w14:textId="42F38F83" w:rsidR="003B6AC0" w:rsidRPr="009C1881" w:rsidRDefault="003B6AC0" w:rsidP="00F741F2">
      <w:pPr>
        <w:pStyle w:val="Nidungvnbn"/>
        <w:rPr>
          <w:lang w:val="vi-VN"/>
        </w:rPr>
      </w:pPr>
      <w:r w:rsidRPr="009C1881">
        <w:rPr>
          <w:lang w:val="vi-VN"/>
        </w:rPr>
        <w:t>Danh mục tài liệu yêu cầu mượn và trạng thái mượn(thành công-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417E5F86" w14:textId="77777777" w:rsidTr="00F307E0">
        <w:tc>
          <w:tcPr>
            <w:tcW w:w="2405" w:type="dxa"/>
            <w:vAlign w:val="center"/>
          </w:tcPr>
          <w:p w14:paraId="167C8548"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4211D753" w14:textId="77777777" w:rsidR="003B6AC0" w:rsidRPr="009C1881" w:rsidRDefault="003B6AC0" w:rsidP="00F741F2">
            <w:pPr>
              <w:spacing w:line="360" w:lineRule="auto"/>
              <w:jc w:val="both"/>
              <w:rPr>
                <w:sz w:val="26"/>
                <w:szCs w:val="26"/>
                <w:lang w:val="vi-VN"/>
              </w:rPr>
            </w:pPr>
            <w:r w:rsidRPr="009C1881">
              <w:rPr>
                <w:sz w:val="26"/>
                <w:szCs w:val="26"/>
                <w:lang w:val="vi-VN"/>
              </w:rPr>
              <w:t>UC23</w:t>
            </w:r>
          </w:p>
        </w:tc>
      </w:tr>
      <w:tr w:rsidR="003B6AC0" w:rsidRPr="009C1881" w14:paraId="1122C5C3" w14:textId="77777777" w:rsidTr="00F307E0">
        <w:tc>
          <w:tcPr>
            <w:tcW w:w="2405" w:type="dxa"/>
            <w:vAlign w:val="center"/>
          </w:tcPr>
          <w:p w14:paraId="28235F6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700F2C48"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4F30E7" w14:paraId="788AE3D0" w14:textId="77777777" w:rsidTr="00F307E0">
        <w:tc>
          <w:tcPr>
            <w:tcW w:w="2405" w:type="dxa"/>
            <w:vAlign w:val="center"/>
          </w:tcPr>
          <w:p w14:paraId="7E098A3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4F07C7D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6D8DC90C" w14:textId="77777777" w:rsidTr="00F307E0">
        <w:tc>
          <w:tcPr>
            <w:tcW w:w="2405" w:type="dxa"/>
            <w:vAlign w:val="center"/>
          </w:tcPr>
          <w:p w14:paraId="035298C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2BCBC3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4F30E7" w14:paraId="342E7D26" w14:textId="77777777" w:rsidTr="00F307E0">
        <w:tc>
          <w:tcPr>
            <w:tcW w:w="2405" w:type="dxa"/>
            <w:vAlign w:val="center"/>
          </w:tcPr>
          <w:p w14:paraId="7366C93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943415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544704FB" w14:textId="77777777" w:rsidTr="00F307E0">
        <w:tc>
          <w:tcPr>
            <w:tcW w:w="2405" w:type="dxa"/>
            <w:vAlign w:val="center"/>
          </w:tcPr>
          <w:p w14:paraId="7683ECC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3E1F5D31"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4F30E7" w14:paraId="09BA8000" w14:textId="77777777" w:rsidTr="00F307E0">
        <w:tc>
          <w:tcPr>
            <w:tcW w:w="2405" w:type="dxa"/>
            <w:vAlign w:val="center"/>
          </w:tcPr>
          <w:p w14:paraId="4396E56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EEB80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7BAF7CC8"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16530383" w14:textId="77777777" w:rsidR="003B6AC0" w:rsidRPr="009C1881" w:rsidRDefault="003B6AC0" w:rsidP="00F741F2">
            <w:pPr>
              <w:spacing w:line="360" w:lineRule="auto"/>
              <w:jc w:val="both"/>
              <w:rPr>
                <w:sz w:val="26"/>
                <w:szCs w:val="26"/>
                <w:lang w:val="vi-VN"/>
              </w:rPr>
            </w:pPr>
            <w:r w:rsidRPr="009C1881">
              <w:rPr>
                <w:sz w:val="26"/>
                <w:szCs w:val="26"/>
                <w:lang w:val="vi-VN"/>
              </w:rPr>
              <w:t>Tài liệu còn đủ số lượng. Tài liệu còn nguyên vẹn</w:t>
            </w:r>
          </w:p>
        </w:tc>
      </w:tr>
      <w:tr w:rsidR="003B6AC0" w:rsidRPr="004F30E7" w14:paraId="18C127BB" w14:textId="77777777" w:rsidTr="00F307E0">
        <w:tc>
          <w:tcPr>
            <w:tcW w:w="2405" w:type="dxa"/>
            <w:vAlign w:val="center"/>
          </w:tcPr>
          <w:p w14:paraId="52CD3772"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5D4FA24"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768CF5DD"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4C33298A" w14:textId="77777777" w:rsidTr="00F307E0">
        <w:tc>
          <w:tcPr>
            <w:tcW w:w="2405" w:type="dxa"/>
            <w:vMerge w:val="restart"/>
            <w:vAlign w:val="center"/>
          </w:tcPr>
          <w:p w14:paraId="451E01E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B3CEED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5BA4613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015EB7A6" w14:textId="77777777" w:rsidTr="00F307E0">
        <w:tc>
          <w:tcPr>
            <w:tcW w:w="2405" w:type="dxa"/>
            <w:vMerge/>
            <w:vAlign w:val="center"/>
          </w:tcPr>
          <w:p w14:paraId="61CD7ECE" w14:textId="77777777" w:rsidR="003B6AC0" w:rsidRPr="009C1881" w:rsidRDefault="003B6AC0" w:rsidP="00F741F2">
            <w:pPr>
              <w:spacing w:line="360" w:lineRule="auto"/>
              <w:jc w:val="both"/>
              <w:rPr>
                <w:sz w:val="26"/>
                <w:szCs w:val="26"/>
                <w:lang w:val="vi-VN"/>
              </w:rPr>
            </w:pPr>
          </w:p>
        </w:tc>
        <w:tc>
          <w:tcPr>
            <w:tcW w:w="3119" w:type="dxa"/>
            <w:vAlign w:val="center"/>
          </w:tcPr>
          <w:p w14:paraId="23867F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đăng nhập hệ thống.</w:t>
            </w:r>
          </w:p>
          <w:p w14:paraId="79D063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4A8074B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3D0AAEF4" w14:textId="66662223"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2b. Người dùng chọn mượn, tiến hành tìm kiếm tài liệu, điền thông tin và chọn xác nhận mượn</w:t>
            </w:r>
          </w:p>
          <w:p w14:paraId="5DE6A6FF" w14:textId="77387C3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tài liệu</w:t>
            </w:r>
          </w:p>
        </w:tc>
        <w:tc>
          <w:tcPr>
            <w:tcW w:w="3253" w:type="dxa"/>
            <w:vAlign w:val="center"/>
          </w:tcPr>
          <w:p w14:paraId="74A1751A"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t>Kiểm tra thông tin khách hàng</w:t>
            </w:r>
          </w:p>
          <w:p w14:paraId="711658EF"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 Xác nhận thông tin mượn.</w:t>
            </w:r>
          </w:p>
        </w:tc>
      </w:tr>
      <w:tr w:rsidR="003B6AC0" w:rsidRPr="004F30E7" w14:paraId="30ABE7BE" w14:textId="77777777" w:rsidTr="00F307E0">
        <w:tc>
          <w:tcPr>
            <w:tcW w:w="2405" w:type="dxa"/>
            <w:vAlign w:val="center"/>
          </w:tcPr>
          <w:p w14:paraId="29B8014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1316779C"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5FF76716" w14:textId="6F34095B" w:rsidR="003B6AC0" w:rsidRPr="009C1881" w:rsidRDefault="003B6AC0" w:rsidP="00F741F2">
            <w:pPr>
              <w:spacing w:line="360" w:lineRule="auto"/>
              <w:jc w:val="both"/>
              <w:rPr>
                <w:sz w:val="26"/>
                <w:szCs w:val="26"/>
                <w:lang w:val="vi-VN"/>
              </w:rPr>
            </w:pPr>
            <w:r w:rsidRPr="009C1881">
              <w:rPr>
                <w:sz w:val="26"/>
                <w:szCs w:val="26"/>
                <w:lang w:val="vi-VN"/>
              </w:rPr>
              <w:t xml:space="preserve">2b. Người dùng chọn lệnh hủy mượn </w:t>
            </w:r>
          </w:p>
          <w:p w14:paraId="313A9D28" w14:textId="4DF78D30" w:rsidR="003B6AC0" w:rsidRPr="009C1881" w:rsidRDefault="003B6AC0" w:rsidP="00F741F2">
            <w:pPr>
              <w:spacing w:line="360" w:lineRule="auto"/>
              <w:jc w:val="both"/>
              <w:rPr>
                <w:sz w:val="26"/>
                <w:szCs w:val="26"/>
                <w:lang w:val="vi-VN"/>
              </w:rPr>
            </w:pPr>
            <w:r w:rsidRPr="009C1881">
              <w:rPr>
                <w:sz w:val="26"/>
                <w:szCs w:val="26"/>
                <w:lang w:val="vi-VN"/>
              </w:rPr>
              <w:t>2c. Người dùng làm hư tài liệu trong quá trình sử dụng. Có hình phạt được cập nhật trên hệ thống</w:t>
            </w:r>
          </w:p>
        </w:tc>
      </w:tr>
    </w:tbl>
    <w:p w14:paraId="4DE62031" w14:textId="77777777" w:rsidR="003B6AC0" w:rsidRPr="009C1881" w:rsidRDefault="003B6AC0" w:rsidP="00F741F2">
      <w:pPr>
        <w:pStyle w:val="bng"/>
        <w:jc w:val="both"/>
        <w:rPr>
          <w:lang w:val="vi-VN"/>
        </w:rPr>
      </w:pPr>
      <w:bookmarkStart w:id="144" w:name="_Toc135253629"/>
      <w:r w:rsidRPr="009C1881">
        <w:rPr>
          <w:lang w:val="vi-VN"/>
        </w:rPr>
        <w:t>Bảng 3.3.23: Use case Mượn tài liệu</w:t>
      </w:r>
      <w:bookmarkEnd w:id="144"/>
    </w:p>
    <w:p w14:paraId="62929CA1" w14:textId="77777777" w:rsidR="003B6AC0" w:rsidRPr="009C1881" w:rsidRDefault="003B6AC0" w:rsidP="00F741F2">
      <w:pPr>
        <w:pStyle w:val="Tiumccp2"/>
        <w:ind w:firstLine="0"/>
        <w:jc w:val="both"/>
        <w:rPr>
          <w:szCs w:val="28"/>
          <w:lang w:val="vi-VN"/>
        </w:rPr>
      </w:pPr>
      <w:bookmarkStart w:id="145" w:name="_Toc135253462"/>
      <w:r w:rsidRPr="009C1881">
        <w:rPr>
          <w:szCs w:val="28"/>
          <w:lang w:val="vi-VN"/>
        </w:rPr>
        <w:t>3.3.24 Use case Xử lý mượn trả tài liệu</w:t>
      </w:r>
      <w:bookmarkEnd w:id="145"/>
    </w:p>
    <w:p w14:paraId="2D8FA6B4" w14:textId="77777777" w:rsidR="003B6AC0" w:rsidRPr="009C1881" w:rsidRDefault="003B6AC0">
      <w:pPr>
        <w:pStyle w:val="Nidungvnbn"/>
        <w:numPr>
          <w:ilvl w:val="0"/>
          <w:numId w:val="50"/>
        </w:numPr>
        <w:rPr>
          <w:b/>
          <w:bCs/>
          <w:lang w:val="vi-VN"/>
        </w:rPr>
      </w:pPr>
      <w:r w:rsidRPr="009C1881">
        <w:rPr>
          <w:b/>
          <w:bCs/>
          <w:lang w:val="vi-VN"/>
        </w:rPr>
        <w:t>Muợn tài liệu:</w:t>
      </w:r>
    </w:p>
    <w:p w14:paraId="7AFB158A" w14:textId="77777777" w:rsidR="003B6AC0" w:rsidRPr="009C1881" w:rsidRDefault="003B6AC0" w:rsidP="00F741F2">
      <w:pPr>
        <w:pStyle w:val="Nidungvnbn"/>
        <w:ind w:firstLine="0"/>
        <w:rPr>
          <w:b/>
          <w:bCs/>
          <w:lang w:val="vi-VN"/>
        </w:rPr>
      </w:pPr>
      <w:r w:rsidRPr="009C1881">
        <w:rPr>
          <w:b/>
          <w:bCs/>
          <w:lang w:val="vi-VN"/>
        </w:rPr>
        <w:t>Đầu vào:</w:t>
      </w:r>
    </w:p>
    <w:p w14:paraId="0D763A49" w14:textId="77777777" w:rsidR="003B6AC0" w:rsidRPr="009C1881" w:rsidRDefault="003B6AC0" w:rsidP="00F741F2">
      <w:pPr>
        <w:pStyle w:val="Nidungvnbn"/>
        <w:rPr>
          <w:lang w:val="vi-VN"/>
        </w:rPr>
      </w:pPr>
      <w:r w:rsidRPr="009C1881">
        <w:rPr>
          <w:lang w:val="vi-VN"/>
        </w:rPr>
        <w:t>Tên tài liệu, hạn mượn tài liệu, thông tin ngươi mượn</w:t>
      </w:r>
    </w:p>
    <w:p w14:paraId="0BA6AC68" w14:textId="77777777" w:rsidR="003B6AC0" w:rsidRPr="009C1881" w:rsidRDefault="003B6AC0" w:rsidP="00F741F2">
      <w:pPr>
        <w:pStyle w:val="Nidungvnbn"/>
        <w:ind w:firstLine="0"/>
        <w:rPr>
          <w:b/>
          <w:bCs/>
          <w:lang w:val="vi-VN"/>
        </w:rPr>
      </w:pPr>
      <w:r w:rsidRPr="009C1881">
        <w:rPr>
          <w:b/>
          <w:bCs/>
          <w:lang w:val="vi-VN"/>
        </w:rPr>
        <w:t>Quá trình thực hiện:</w:t>
      </w:r>
    </w:p>
    <w:p w14:paraId="1430D9DE" w14:textId="77777777" w:rsidR="003B6AC0" w:rsidRPr="009C1881" w:rsidRDefault="003B6AC0">
      <w:pPr>
        <w:pStyle w:val="ListParagraph"/>
        <w:numPr>
          <w:ilvl w:val="0"/>
          <w:numId w:val="52"/>
        </w:numPr>
        <w:spacing w:after="160" w:line="256" w:lineRule="auto"/>
        <w:jc w:val="both"/>
        <w:rPr>
          <w:sz w:val="26"/>
          <w:szCs w:val="26"/>
          <w:lang w:val="vi-VN"/>
        </w:rPr>
      </w:pPr>
      <w:r w:rsidRPr="009C1881">
        <w:rPr>
          <w:sz w:val="26"/>
          <w:szCs w:val="26"/>
          <w:lang w:val="vi-VN"/>
        </w:rPr>
        <w:t>Kiểm tra thông tin tài liệu và người mượn</w:t>
      </w:r>
    </w:p>
    <w:p w14:paraId="3122C316" w14:textId="77777777" w:rsidR="003B6AC0" w:rsidRPr="009C1881" w:rsidRDefault="003B6AC0">
      <w:pPr>
        <w:pStyle w:val="ListParagraph"/>
        <w:numPr>
          <w:ilvl w:val="0"/>
          <w:numId w:val="52"/>
        </w:numPr>
        <w:jc w:val="both"/>
        <w:rPr>
          <w:sz w:val="26"/>
          <w:szCs w:val="26"/>
          <w:lang w:val="vi-VN"/>
        </w:rPr>
      </w:pPr>
      <w:r w:rsidRPr="009C1881">
        <w:rPr>
          <w:sz w:val="26"/>
          <w:szCs w:val="26"/>
          <w:lang w:val="vi-VN"/>
        </w:rPr>
        <w:t>Xác nhận thông tin</w:t>
      </w:r>
    </w:p>
    <w:p w14:paraId="1DA2E7A1" w14:textId="77777777" w:rsidR="003B6AC0" w:rsidRPr="009C1881" w:rsidRDefault="003B6AC0" w:rsidP="00F741F2">
      <w:pPr>
        <w:pStyle w:val="Nidungvnbn"/>
        <w:ind w:firstLine="0"/>
        <w:rPr>
          <w:b/>
          <w:bCs/>
          <w:lang w:val="vi-VN"/>
        </w:rPr>
      </w:pPr>
      <w:r w:rsidRPr="009C1881">
        <w:rPr>
          <w:b/>
          <w:bCs/>
          <w:lang w:val="vi-VN"/>
        </w:rPr>
        <w:t>Đầu ra:</w:t>
      </w:r>
    </w:p>
    <w:p w14:paraId="0D9CCDA7" w14:textId="77777777" w:rsidR="003B6AC0" w:rsidRPr="009C1881" w:rsidRDefault="003B6AC0" w:rsidP="00F741F2">
      <w:pPr>
        <w:pStyle w:val="Nidungvnbn"/>
        <w:rPr>
          <w:lang w:val="vi-VN"/>
        </w:rPr>
      </w:pPr>
      <w:r w:rsidRPr="009C1881">
        <w:rPr>
          <w:lang w:val="vi-VN"/>
        </w:rPr>
        <w:t>Thông tin xác nhận thành công hay thất bại</w:t>
      </w:r>
    </w:p>
    <w:p w14:paraId="538A420E" w14:textId="77777777" w:rsidR="003B6AC0" w:rsidRPr="009C1881" w:rsidRDefault="003B6AC0">
      <w:pPr>
        <w:pStyle w:val="Nidungvnbn"/>
        <w:numPr>
          <w:ilvl w:val="0"/>
          <w:numId w:val="50"/>
        </w:numPr>
        <w:rPr>
          <w:b/>
          <w:bCs/>
          <w:lang w:val="vi-VN"/>
        </w:rPr>
      </w:pPr>
      <w:r w:rsidRPr="009C1881">
        <w:rPr>
          <w:b/>
          <w:bCs/>
          <w:lang w:val="vi-VN"/>
        </w:rPr>
        <w:t>Trả tài liệu:</w:t>
      </w:r>
    </w:p>
    <w:p w14:paraId="7A14EA60" w14:textId="77777777" w:rsidR="003B6AC0" w:rsidRPr="009C1881" w:rsidRDefault="003B6AC0" w:rsidP="00F741F2">
      <w:pPr>
        <w:pStyle w:val="Nidungvnbn"/>
        <w:ind w:firstLine="0"/>
        <w:rPr>
          <w:b/>
          <w:bCs/>
          <w:lang w:val="vi-VN"/>
        </w:rPr>
      </w:pPr>
      <w:r w:rsidRPr="009C1881">
        <w:rPr>
          <w:b/>
          <w:bCs/>
          <w:lang w:val="vi-VN"/>
        </w:rPr>
        <w:t>Đầu vào:</w:t>
      </w:r>
    </w:p>
    <w:p w14:paraId="0F70562B" w14:textId="77777777" w:rsidR="003B6AC0" w:rsidRPr="009C1881" w:rsidRDefault="003B6AC0" w:rsidP="00F741F2">
      <w:pPr>
        <w:pStyle w:val="Nidungvnbn"/>
        <w:ind w:firstLine="0"/>
        <w:rPr>
          <w:lang w:val="vi-VN"/>
        </w:rPr>
      </w:pPr>
      <w:r w:rsidRPr="009C1881">
        <w:rPr>
          <w:lang w:val="vi-VN"/>
        </w:rPr>
        <w:t>Tên tài liệu, loại tài liệu, vi phạm, thông tin người trả</w:t>
      </w:r>
    </w:p>
    <w:p w14:paraId="63A67BAC" w14:textId="77777777" w:rsidR="003B6AC0" w:rsidRPr="009C1881" w:rsidRDefault="003B6AC0" w:rsidP="00F741F2">
      <w:pPr>
        <w:pStyle w:val="Nidungvnbn"/>
        <w:ind w:firstLine="0"/>
        <w:rPr>
          <w:b/>
          <w:bCs/>
          <w:lang w:val="vi-VN"/>
        </w:rPr>
      </w:pPr>
      <w:r w:rsidRPr="009C1881">
        <w:rPr>
          <w:b/>
          <w:bCs/>
          <w:lang w:val="vi-VN"/>
        </w:rPr>
        <w:t>Quá trình thực hiện:</w:t>
      </w:r>
    </w:p>
    <w:p w14:paraId="04E35D57" w14:textId="77777777" w:rsidR="003B6AC0" w:rsidRPr="009C1881" w:rsidRDefault="003B6AC0">
      <w:pPr>
        <w:pStyle w:val="ListParagraph"/>
        <w:numPr>
          <w:ilvl w:val="0"/>
          <w:numId w:val="53"/>
        </w:numPr>
        <w:spacing w:after="160" w:line="256" w:lineRule="auto"/>
        <w:jc w:val="both"/>
        <w:rPr>
          <w:sz w:val="26"/>
          <w:szCs w:val="26"/>
          <w:lang w:val="vi-VN"/>
        </w:rPr>
      </w:pPr>
      <w:r w:rsidRPr="009C1881">
        <w:rPr>
          <w:sz w:val="26"/>
          <w:szCs w:val="26"/>
          <w:lang w:val="vi-VN"/>
        </w:rPr>
        <w:t>Kiểm tra thông tin tài liệu và người mượn</w:t>
      </w:r>
    </w:p>
    <w:p w14:paraId="21807CA4" w14:textId="77777777" w:rsidR="003B6AC0" w:rsidRPr="009C1881" w:rsidRDefault="003B6AC0">
      <w:pPr>
        <w:pStyle w:val="ListParagraph"/>
        <w:numPr>
          <w:ilvl w:val="0"/>
          <w:numId w:val="53"/>
        </w:numPr>
        <w:jc w:val="both"/>
        <w:rPr>
          <w:sz w:val="26"/>
          <w:szCs w:val="26"/>
          <w:lang w:val="vi-VN"/>
        </w:rPr>
      </w:pPr>
      <w:r w:rsidRPr="009C1881">
        <w:rPr>
          <w:sz w:val="26"/>
          <w:szCs w:val="26"/>
          <w:lang w:val="vi-VN"/>
        </w:rPr>
        <w:t>Xác nhận thông tin</w:t>
      </w:r>
    </w:p>
    <w:p w14:paraId="593A7598" w14:textId="77777777" w:rsidR="003B6AC0" w:rsidRPr="009C1881" w:rsidRDefault="003B6AC0" w:rsidP="00F741F2">
      <w:pPr>
        <w:pStyle w:val="Nidungvnbn"/>
        <w:ind w:firstLine="0"/>
        <w:rPr>
          <w:b/>
          <w:bCs/>
          <w:lang w:val="vi-VN"/>
        </w:rPr>
      </w:pPr>
      <w:r w:rsidRPr="009C1881">
        <w:rPr>
          <w:b/>
          <w:bCs/>
          <w:lang w:val="vi-VN"/>
        </w:rPr>
        <w:t>Đầu ra:</w:t>
      </w:r>
    </w:p>
    <w:p w14:paraId="32BE3624" w14:textId="77777777"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18C0943D" w14:textId="77777777" w:rsidTr="00F307E0">
        <w:tc>
          <w:tcPr>
            <w:tcW w:w="2405" w:type="dxa"/>
            <w:vAlign w:val="center"/>
          </w:tcPr>
          <w:p w14:paraId="462FC87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322A385A" w14:textId="77777777" w:rsidR="003B6AC0" w:rsidRPr="009C1881" w:rsidRDefault="003B6AC0" w:rsidP="00F741F2">
            <w:pPr>
              <w:spacing w:line="360" w:lineRule="auto"/>
              <w:jc w:val="both"/>
              <w:rPr>
                <w:sz w:val="26"/>
                <w:szCs w:val="26"/>
                <w:lang w:val="vi-VN"/>
              </w:rPr>
            </w:pPr>
            <w:r w:rsidRPr="009C1881">
              <w:rPr>
                <w:sz w:val="26"/>
                <w:szCs w:val="26"/>
                <w:lang w:val="vi-VN"/>
              </w:rPr>
              <w:t>UC24</w:t>
            </w:r>
          </w:p>
        </w:tc>
      </w:tr>
      <w:tr w:rsidR="003B6AC0" w:rsidRPr="009C1881" w14:paraId="1B94B51C" w14:textId="77777777" w:rsidTr="00F307E0">
        <w:tc>
          <w:tcPr>
            <w:tcW w:w="2405" w:type="dxa"/>
            <w:vAlign w:val="center"/>
          </w:tcPr>
          <w:p w14:paraId="2F039CD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38A48BD1"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4F30E7" w14:paraId="3C2CED69" w14:textId="77777777" w:rsidTr="00F307E0">
        <w:tc>
          <w:tcPr>
            <w:tcW w:w="2405" w:type="dxa"/>
            <w:vAlign w:val="center"/>
          </w:tcPr>
          <w:p w14:paraId="32F4A10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DD269AC"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45A75E7C" w14:textId="77777777" w:rsidTr="00F307E0">
        <w:tc>
          <w:tcPr>
            <w:tcW w:w="2405" w:type="dxa"/>
            <w:vAlign w:val="center"/>
          </w:tcPr>
          <w:p w14:paraId="229CADC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6FC3CD49"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4F30E7" w14:paraId="4C153FB0" w14:textId="77777777" w:rsidTr="00F307E0">
        <w:tc>
          <w:tcPr>
            <w:tcW w:w="2405" w:type="dxa"/>
            <w:vAlign w:val="center"/>
          </w:tcPr>
          <w:p w14:paraId="40E0835A"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001BF86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 xml:space="preserve">Người dùng sử dụng tài khoản đã tạo thành công để đăng nhập vào ứng dụng để kiểm tra thông tin và xác nhận </w:t>
            </w:r>
            <w:r w:rsidRPr="009C1881">
              <w:rPr>
                <w:color w:val="000000"/>
                <w:sz w:val="26"/>
                <w:szCs w:val="26"/>
                <w:lang w:val="vi-VN"/>
              </w:rPr>
              <w:lastRenderedPageBreak/>
              <w:t>“mượn - trả” từ ứng dụng. </w:t>
            </w:r>
          </w:p>
        </w:tc>
      </w:tr>
      <w:tr w:rsidR="003B6AC0" w:rsidRPr="009C1881" w14:paraId="04953E39" w14:textId="77777777" w:rsidTr="00F307E0">
        <w:tc>
          <w:tcPr>
            <w:tcW w:w="2405" w:type="dxa"/>
            <w:vAlign w:val="center"/>
          </w:tcPr>
          <w:p w14:paraId="66392C9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Actor(s)</w:t>
            </w:r>
          </w:p>
        </w:tc>
        <w:tc>
          <w:tcPr>
            <w:tcW w:w="6372" w:type="dxa"/>
            <w:gridSpan w:val="2"/>
            <w:vAlign w:val="center"/>
          </w:tcPr>
          <w:p w14:paraId="3A706310" w14:textId="67C16BCC" w:rsidR="003B6AC0" w:rsidRPr="009C1881" w:rsidRDefault="00F741F2" w:rsidP="00F741F2">
            <w:pPr>
              <w:spacing w:line="360" w:lineRule="auto"/>
              <w:jc w:val="both"/>
              <w:rPr>
                <w:sz w:val="26"/>
                <w:szCs w:val="26"/>
                <w:lang w:val="vi-VN"/>
              </w:rPr>
            </w:pPr>
            <w:r w:rsidRPr="009C1881">
              <w:rPr>
                <w:sz w:val="26"/>
                <w:szCs w:val="26"/>
                <w:lang w:val="vi-VN"/>
              </w:rPr>
              <w:t>Admin, Ban thủ thư</w:t>
            </w:r>
          </w:p>
        </w:tc>
      </w:tr>
      <w:tr w:rsidR="003B6AC0" w:rsidRPr="004F30E7" w14:paraId="2C8A697E" w14:textId="77777777" w:rsidTr="00F307E0">
        <w:tc>
          <w:tcPr>
            <w:tcW w:w="2405" w:type="dxa"/>
            <w:vAlign w:val="center"/>
          </w:tcPr>
          <w:p w14:paraId="6C80C94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23B687F4"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4F30E7" w14:paraId="02FC1A15" w14:textId="77777777" w:rsidTr="00F307E0">
        <w:tc>
          <w:tcPr>
            <w:tcW w:w="2405" w:type="dxa"/>
            <w:vAlign w:val="center"/>
          </w:tcPr>
          <w:p w14:paraId="54FDD60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9096AF2"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9587E8F"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“xử lý mượn – trả” thành công vào lịch sử hoạt động.</w:t>
            </w:r>
          </w:p>
        </w:tc>
      </w:tr>
      <w:tr w:rsidR="003B6AC0" w:rsidRPr="009C1881" w14:paraId="4A64476C" w14:textId="77777777" w:rsidTr="00F307E0">
        <w:tc>
          <w:tcPr>
            <w:tcW w:w="2405" w:type="dxa"/>
            <w:vMerge w:val="restart"/>
            <w:vAlign w:val="center"/>
          </w:tcPr>
          <w:p w14:paraId="1C813AD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4BB588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240C8C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6598075B" w14:textId="77777777" w:rsidTr="00F307E0">
        <w:tc>
          <w:tcPr>
            <w:tcW w:w="2405" w:type="dxa"/>
            <w:vMerge/>
            <w:vAlign w:val="center"/>
          </w:tcPr>
          <w:p w14:paraId="0414EA1B" w14:textId="77777777" w:rsidR="003B6AC0" w:rsidRPr="009C1881" w:rsidRDefault="003B6AC0" w:rsidP="00F741F2">
            <w:pPr>
              <w:spacing w:line="360" w:lineRule="auto"/>
              <w:jc w:val="both"/>
              <w:rPr>
                <w:sz w:val="26"/>
                <w:szCs w:val="26"/>
                <w:lang w:val="vi-VN"/>
              </w:rPr>
            </w:pPr>
          </w:p>
        </w:tc>
        <w:tc>
          <w:tcPr>
            <w:tcW w:w="3119" w:type="dxa"/>
            <w:vAlign w:val="center"/>
          </w:tcPr>
          <w:p w14:paraId="3165C88E"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 Người dùng đăng nhập hệ thống.</w:t>
            </w:r>
          </w:p>
          <w:p w14:paraId="28CBB2A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 Người dùng chọn phương thức “mượn – trả”.</w:t>
            </w:r>
          </w:p>
          <w:p w14:paraId="2991539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47406DB2"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2a Người dùng chọn lệnh xử lý mượn hoặc trả.</w:t>
            </w:r>
          </w:p>
        </w:tc>
        <w:tc>
          <w:tcPr>
            <w:tcW w:w="3253" w:type="dxa"/>
            <w:vAlign w:val="center"/>
          </w:tcPr>
          <w:p w14:paraId="0DBD1517" w14:textId="77777777" w:rsidR="003B6AC0" w:rsidRPr="009C1881" w:rsidRDefault="003B6AC0" w:rsidP="00F741F2">
            <w:pPr>
              <w:spacing w:line="360" w:lineRule="auto"/>
              <w:jc w:val="both"/>
              <w:rPr>
                <w:sz w:val="26"/>
                <w:szCs w:val="26"/>
                <w:lang w:val="vi-VN"/>
              </w:rPr>
            </w:pPr>
            <w:r w:rsidRPr="009C1881">
              <w:rPr>
                <w:sz w:val="26"/>
                <w:szCs w:val="26"/>
                <w:lang w:val="vi-VN"/>
              </w:rPr>
              <w:t>1 Kiểm tra thông tin khách hàng.</w:t>
            </w:r>
          </w:p>
          <w:p w14:paraId="29DEDB83"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 xml:space="preserve"> 2 Xác nhận thông tin mượn.</w:t>
            </w:r>
          </w:p>
        </w:tc>
      </w:tr>
      <w:tr w:rsidR="003B6AC0" w:rsidRPr="009C1881" w14:paraId="53BC876F" w14:textId="77777777" w:rsidTr="00F307E0">
        <w:tc>
          <w:tcPr>
            <w:tcW w:w="2405" w:type="dxa"/>
            <w:vAlign w:val="center"/>
          </w:tcPr>
          <w:p w14:paraId="145F14F0"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1EB2FDBA" w14:textId="77777777" w:rsidR="003B6AC0" w:rsidRPr="009C1881" w:rsidRDefault="003B6AC0" w:rsidP="00F741F2">
            <w:pPr>
              <w:spacing w:line="360" w:lineRule="auto"/>
              <w:jc w:val="both"/>
              <w:rPr>
                <w:sz w:val="26"/>
                <w:szCs w:val="26"/>
                <w:lang w:val="vi-VN"/>
              </w:rPr>
            </w:pPr>
          </w:p>
        </w:tc>
      </w:tr>
    </w:tbl>
    <w:p w14:paraId="20A8AEF6" w14:textId="2FEB9EB8" w:rsidR="003B6AC0" w:rsidRPr="009C1881" w:rsidRDefault="003B6AC0" w:rsidP="00F741F2">
      <w:pPr>
        <w:pStyle w:val="bng"/>
        <w:ind w:firstLine="0"/>
        <w:rPr>
          <w:lang w:val="vi-VN"/>
        </w:rPr>
      </w:pPr>
      <w:bookmarkStart w:id="146" w:name="_Toc135253630"/>
      <w:r w:rsidRPr="009C1881">
        <w:rPr>
          <w:lang w:val="vi-VN"/>
        </w:rPr>
        <w:t>Bảng 3.3.24: Use case Xử lý mượn tài liệu</w:t>
      </w:r>
      <w:bookmarkEnd w:id="146"/>
    </w:p>
    <w:p w14:paraId="024CCA38" w14:textId="77777777" w:rsidR="003B6AC0" w:rsidRPr="009C1881" w:rsidRDefault="003B6AC0" w:rsidP="00F741F2">
      <w:pPr>
        <w:pStyle w:val="Tiumccp2"/>
        <w:ind w:firstLine="0"/>
        <w:jc w:val="both"/>
        <w:rPr>
          <w:szCs w:val="28"/>
          <w:lang w:val="vi-VN"/>
        </w:rPr>
      </w:pPr>
      <w:bookmarkStart w:id="147" w:name="_Toc135253463"/>
      <w:r w:rsidRPr="009C1881">
        <w:rPr>
          <w:szCs w:val="28"/>
          <w:lang w:val="vi-VN"/>
        </w:rPr>
        <w:t>3.3.25 Use case Mượn trả phòng</w:t>
      </w:r>
      <w:bookmarkEnd w:id="147"/>
    </w:p>
    <w:p w14:paraId="4872C18D" w14:textId="17D8D1E9" w:rsidR="003B6AC0" w:rsidRPr="009C1881" w:rsidRDefault="003B6AC0">
      <w:pPr>
        <w:pStyle w:val="Nidungvnbn"/>
        <w:numPr>
          <w:ilvl w:val="0"/>
          <w:numId w:val="50"/>
        </w:numPr>
        <w:rPr>
          <w:b/>
          <w:bCs/>
          <w:lang w:val="vi-VN"/>
        </w:rPr>
      </w:pPr>
      <w:r w:rsidRPr="009C1881">
        <w:rPr>
          <w:b/>
          <w:bCs/>
          <w:lang w:val="vi-VN"/>
        </w:rPr>
        <w:t>Mượn phòng:</w:t>
      </w:r>
    </w:p>
    <w:p w14:paraId="75780DF2" w14:textId="77777777" w:rsidR="003B6AC0" w:rsidRPr="009C1881" w:rsidRDefault="003B6AC0" w:rsidP="00F741F2">
      <w:pPr>
        <w:pStyle w:val="Nidungvnbn"/>
        <w:ind w:firstLine="0"/>
        <w:rPr>
          <w:b/>
          <w:bCs/>
          <w:lang w:val="vi-VN"/>
        </w:rPr>
      </w:pPr>
      <w:r w:rsidRPr="009C1881">
        <w:rPr>
          <w:b/>
          <w:bCs/>
          <w:lang w:val="vi-VN"/>
        </w:rPr>
        <w:t>Đầu vào:</w:t>
      </w:r>
    </w:p>
    <w:p w14:paraId="19BBE0F2" w14:textId="77777777" w:rsidR="003B6AC0" w:rsidRPr="009C1881" w:rsidRDefault="003B6AC0" w:rsidP="00F741F2">
      <w:pPr>
        <w:pStyle w:val="Nidungvnbn"/>
        <w:ind w:left="720" w:firstLine="0"/>
        <w:rPr>
          <w:lang w:val="vi-VN"/>
        </w:rPr>
      </w:pPr>
      <w:r w:rsidRPr="009C1881">
        <w:rPr>
          <w:lang w:val="vi-VN"/>
        </w:rPr>
        <w:t>Tên phòng</w:t>
      </w:r>
    </w:p>
    <w:p w14:paraId="57B16A45" w14:textId="77777777" w:rsidR="003B6AC0" w:rsidRPr="009C1881" w:rsidRDefault="003B6AC0" w:rsidP="00F741F2">
      <w:pPr>
        <w:pStyle w:val="Nidungvnbn"/>
        <w:ind w:left="720" w:firstLine="0"/>
        <w:rPr>
          <w:lang w:val="vi-VN"/>
        </w:rPr>
      </w:pPr>
      <w:r w:rsidRPr="009C1881">
        <w:rPr>
          <w:lang w:val="vi-VN"/>
        </w:rPr>
        <w:t>Loại phòng</w:t>
      </w:r>
    </w:p>
    <w:p w14:paraId="4C46C869" w14:textId="77777777" w:rsidR="003B6AC0" w:rsidRPr="009C1881" w:rsidRDefault="003B6AC0" w:rsidP="00F741F2">
      <w:pPr>
        <w:pStyle w:val="Nidungvnbn"/>
        <w:ind w:firstLine="0"/>
        <w:rPr>
          <w:b/>
          <w:bCs/>
          <w:lang w:val="vi-VN"/>
        </w:rPr>
      </w:pPr>
      <w:r w:rsidRPr="009C1881">
        <w:rPr>
          <w:b/>
          <w:bCs/>
          <w:lang w:val="vi-VN"/>
        </w:rPr>
        <w:t>Quá trình thực hiện:</w:t>
      </w:r>
    </w:p>
    <w:p w14:paraId="52833AD6" w14:textId="77777777" w:rsidR="003B6AC0" w:rsidRPr="009C1881" w:rsidRDefault="003B6AC0">
      <w:pPr>
        <w:pStyle w:val="Nidungvnbn"/>
        <w:numPr>
          <w:ilvl w:val="0"/>
          <w:numId w:val="51"/>
        </w:numPr>
        <w:rPr>
          <w:lang w:val="vi-VN"/>
        </w:rPr>
      </w:pPr>
      <w:r w:rsidRPr="009C1881">
        <w:rPr>
          <w:lang w:val="vi-VN"/>
        </w:rPr>
        <w:t>Hệ thống nhập thông tin phòng muốn mượn</w:t>
      </w:r>
    </w:p>
    <w:p w14:paraId="0F7503A7" w14:textId="77777777" w:rsidR="003B6AC0" w:rsidRPr="009C1881" w:rsidRDefault="003B6AC0">
      <w:pPr>
        <w:pStyle w:val="Nidungvnbn"/>
        <w:numPr>
          <w:ilvl w:val="0"/>
          <w:numId w:val="51"/>
        </w:numPr>
        <w:rPr>
          <w:lang w:val="vi-VN"/>
        </w:rPr>
      </w:pPr>
      <w:r w:rsidRPr="009C1881">
        <w:rPr>
          <w:lang w:val="vi-VN"/>
        </w:rPr>
        <w:lastRenderedPageBreak/>
        <w:t>Hiển thị danh sách các phòng muốn mượn</w:t>
      </w:r>
    </w:p>
    <w:p w14:paraId="1719E454" w14:textId="77777777" w:rsidR="003B6AC0" w:rsidRPr="009C1881" w:rsidRDefault="003B6AC0" w:rsidP="00F741F2">
      <w:pPr>
        <w:pStyle w:val="Nidungvnbn"/>
        <w:ind w:firstLine="0"/>
        <w:rPr>
          <w:b/>
          <w:bCs/>
          <w:lang w:val="vi-VN"/>
        </w:rPr>
      </w:pPr>
      <w:r w:rsidRPr="009C1881">
        <w:rPr>
          <w:b/>
          <w:bCs/>
          <w:lang w:val="vi-VN"/>
        </w:rPr>
        <w:t>Đầu ra:</w:t>
      </w:r>
    </w:p>
    <w:p w14:paraId="57592901"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286F7F0" w14:textId="77777777" w:rsidR="003B6AC0" w:rsidRPr="009C1881" w:rsidRDefault="003B6AC0">
      <w:pPr>
        <w:pStyle w:val="Nidungvnbn"/>
        <w:numPr>
          <w:ilvl w:val="0"/>
          <w:numId w:val="50"/>
        </w:numPr>
        <w:rPr>
          <w:b/>
          <w:bCs/>
          <w:lang w:val="vi-VN"/>
        </w:rPr>
      </w:pPr>
      <w:r w:rsidRPr="009C1881">
        <w:rPr>
          <w:b/>
          <w:bCs/>
          <w:lang w:val="vi-VN"/>
        </w:rPr>
        <w:t>Trả phòng:</w:t>
      </w:r>
    </w:p>
    <w:p w14:paraId="5EE26D3B" w14:textId="77777777" w:rsidR="003B6AC0" w:rsidRPr="009C1881" w:rsidRDefault="003B6AC0" w:rsidP="00F741F2">
      <w:pPr>
        <w:pStyle w:val="Nidungvnbn"/>
        <w:ind w:firstLine="0"/>
        <w:rPr>
          <w:b/>
          <w:bCs/>
          <w:lang w:val="vi-VN"/>
        </w:rPr>
      </w:pPr>
      <w:r w:rsidRPr="009C1881">
        <w:rPr>
          <w:b/>
          <w:bCs/>
          <w:lang w:val="vi-VN"/>
        </w:rPr>
        <w:t>Đầu vào:</w:t>
      </w:r>
    </w:p>
    <w:p w14:paraId="2F854F5E" w14:textId="77777777" w:rsidR="003B6AC0" w:rsidRPr="009C1881" w:rsidRDefault="003B6AC0" w:rsidP="00F741F2">
      <w:pPr>
        <w:pStyle w:val="Nidungvnbn"/>
        <w:ind w:left="720" w:firstLine="0"/>
        <w:rPr>
          <w:lang w:val="vi-VN"/>
        </w:rPr>
      </w:pPr>
      <w:r w:rsidRPr="009C1881">
        <w:rPr>
          <w:lang w:val="vi-VN"/>
        </w:rPr>
        <w:t>Tên phòng</w:t>
      </w:r>
    </w:p>
    <w:p w14:paraId="2842A84F" w14:textId="77777777" w:rsidR="003B6AC0" w:rsidRPr="009C1881" w:rsidRDefault="003B6AC0" w:rsidP="00F741F2">
      <w:pPr>
        <w:pStyle w:val="Nidungvnbn"/>
        <w:ind w:left="720" w:firstLine="0"/>
        <w:rPr>
          <w:lang w:val="vi-VN"/>
        </w:rPr>
      </w:pPr>
      <w:r w:rsidRPr="009C1881">
        <w:rPr>
          <w:lang w:val="vi-VN"/>
        </w:rPr>
        <w:t>Loại phòng</w:t>
      </w:r>
    </w:p>
    <w:p w14:paraId="203FAC67" w14:textId="77777777" w:rsidR="003B6AC0" w:rsidRPr="009C1881" w:rsidRDefault="003B6AC0" w:rsidP="00F741F2">
      <w:pPr>
        <w:pStyle w:val="Nidungvnbn"/>
        <w:ind w:firstLine="0"/>
        <w:rPr>
          <w:b/>
          <w:bCs/>
          <w:lang w:val="vi-VN"/>
        </w:rPr>
      </w:pPr>
      <w:r w:rsidRPr="009C1881">
        <w:rPr>
          <w:b/>
          <w:bCs/>
          <w:lang w:val="vi-VN"/>
        </w:rPr>
        <w:t>Quá trình thực hiện:</w:t>
      </w:r>
    </w:p>
    <w:p w14:paraId="45C5ACC1" w14:textId="77777777" w:rsidR="003B6AC0" w:rsidRPr="009C1881" w:rsidRDefault="003B6AC0">
      <w:pPr>
        <w:pStyle w:val="Nidungvnbn"/>
        <w:numPr>
          <w:ilvl w:val="0"/>
          <w:numId w:val="51"/>
        </w:numPr>
        <w:rPr>
          <w:lang w:val="vi-VN"/>
        </w:rPr>
      </w:pPr>
      <w:r w:rsidRPr="009C1881">
        <w:rPr>
          <w:lang w:val="vi-VN"/>
        </w:rPr>
        <w:t>Hệ thống nhập thông tin phòng muốn trả</w:t>
      </w:r>
    </w:p>
    <w:p w14:paraId="4B8150F0" w14:textId="77777777" w:rsidR="003B6AC0" w:rsidRPr="009C1881" w:rsidRDefault="003B6AC0">
      <w:pPr>
        <w:pStyle w:val="Nidungvnbn"/>
        <w:numPr>
          <w:ilvl w:val="0"/>
          <w:numId w:val="51"/>
        </w:numPr>
        <w:rPr>
          <w:lang w:val="vi-VN"/>
        </w:rPr>
      </w:pPr>
      <w:r w:rsidRPr="009C1881">
        <w:rPr>
          <w:lang w:val="vi-VN"/>
        </w:rPr>
        <w:t>Hiển thị danh sách các phòng trả</w:t>
      </w:r>
    </w:p>
    <w:p w14:paraId="3B0AE573" w14:textId="77777777" w:rsidR="003B6AC0" w:rsidRPr="009C1881" w:rsidRDefault="003B6AC0" w:rsidP="00F741F2">
      <w:pPr>
        <w:pStyle w:val="Nidungvnbn"/>
        <w:ind w:firstLine="0"/>
        <w:rPr>
          <w:b/>
          <w:bCs/>
          <w:lang w:val="vi-VN"/>
        </w:rPr>
      </w:pPr>
      <w:r w:rsidRPr="009C1881">
        <w:rPr>
          <w:b/>
          <w:bCs/>
          <w:lang w:val="vi-VN"/>
        </w:rPr>
        <w:t>Đầu ra:</w:t>
      </w:r>
    </w:p>
    <w:p w14:paraId="2C113396" w14:textId="77777777" w:rsidR="003B6AC0" w:rsidRPr="009C1881" w:rsidRDefault="003B6AC0" w:rsidP="00F741F2">
      <w:pPr>
        <w:pStyle w:val="Nidungvnbn"/>
        <w:rPr>
          <w:lang w:val="vi-VN"/>
        </w:rPr>
      </w:pPr>
      <w:r w:rsidRPr="009C1881">
        <w:rPr>
          <w:lang w:val="vi-VN"/>
        </w:rPr>
        <w:t>Danh mục phòng yêu cầu mượn và trạng thái mượn(thành công- thất bại)</w:t>
      </w:r>
    </w:p>
    <w:p w14:paraId="2AF4CDEC" w14:textId="77777777" w:rsidR="003B6AC0" w:rsidRPr="009C1881" w:rsidRDefault="003B6AC0" w:rsidP="003B6AC0">
      <w:pPr>
        <w:pStyle w:val="Nidungvnbn"/>
        <w:ind w:firstLine="0"/>
        <w:rPr>
          <w:b/>
          <w:lang w:val="vi-VN"/>
        </w:rPr>
      </w:pPr>
    </w:p>
    <w:tbl>
      <w:tblPr>
        <w:tblStyle w:val="TableGrid"/>
        <w:tblW w:w="0" w:type="auto"/>
        <w:tblLook w:val="04A0" w:firstRow="1" w:lastRow="0" w:firstColumn="1" w:lastColumn="0" w:noHBand="0" w:noVBand="1"/>
      </w:tblPr>
      <w:tblGrid>
        <w:gridCol w:w="2405"/>
        <w:gridCol w:w="3119"/>
        <w:gridCol w:w="3253"/>
      </w:tblGrid>
      <w:tr w:rsidR="003B6AC0" w:rsidRPr="009C1881" w14:paraId="6D02D7F6" w14:textId="77777777" w:rsidTr="00F307E0">
        <w:tc>
          <w:tcPr>
            <w:tcW w:w="2405" w:type="dxa"/>
            <w:vAlign w:val="center"/>
          </w:tcPr>
          <w:p w14:paraId="0C8C94B4" w14:textId="77777777" w:rsidR="003B6AC0" w:rsidRPr="009C1881" w:rsidRDefault="003B6AC0"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08317930" w14:textId="77777777" w:rsidR="003B6AC0" w:rsidRPr="009C1881" w:rsidRDefault="003B6AC0" w:rsidP="00F741F2">
            <w:pPr>
              <w:jc w:val="both"/>
              <w:rPr>
                <w:sz w:val="26"/>
                <w:szCs w:val="26"/>
                <w:lang w:val="vi-VN"/>
              </w:rPr>
            </w:pPr>
            <w:r w:rsidRPr="009C1881">
              <w:rPr>
                <w:sz w:val="26"/>
                <w:szCs w:val="26"/>
                <w:lang w:val="vi-VN"/>
              </w:rPr>
              <w:t>UC25</w:t>
            </w:r>
          </w:p>
        </w:tc>
      </w:tr>
      <w:tr w:rsidR="003B6AC0" w:rsidRPr="009C1881" w14:paraId="6F9827E5" w14:textId="77777777" w:rsidTr="00F307E0">
        <w:tc>
          <w:tcPr>
            <w:tcW w:w="2405" w:type="dxa"/>
            <w:vAlign w:val="center"/>
          </w:tcPr>
          <w:p w14:paraId="2123FB0B" w14:textId="77777777" w:rsidR="003B6AC0" w:rsidRPr="009C1881" w:rsidRDefault="003B6AC0"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7C62A671" w14:textId="77777777" w:rsidR="003B6AC0" w:rsidRPr="009C1881" w:rsidRDefault="003B6AC0" w:rsidP="00F741F2">
            <w:pPr>
              <w:spacing w:line="360" w:lineRule="auto"/>
              <w:jc w:val="both"/>
              <w:rPr>
                <w:sz w:val="26"/>
                <w:szCs w:val="26"/>
                <w:lang w:val="vi-VN"/>
              </w:rPr>
            </w:pPr>
            <w:r w:rsidRPr="009C1881">
              <w:rPr>
                <w:sz w:val="26"/>
                <w:szCs w:val="26"/>
                <w:lang w:val="vi-VN"/>
              </w:rPr>
              <w:t>Mượn trả phòng</w:t>
            </w:r>
          </w:p>
        </w:tc>
      </w:tr>
      <w:tr w:rsidR="003B6AC0" w:rsidRPr="004F30E7" w14:paraId="2D2E9FBC" w14:textId="77777777" w:rsidTr="00F307E0">
        <w:tc>
          <w:tcPr>
            <w:tcW w:w="2405" w:type="dxa"/>
            <w:vAlign w:val="center"/>
          </w:tcPr>
          <w:p w14:paraId="3B3F7D4B" w14:textId="77777777" w:rsidR="003B6AC0" w:rsidRPr="009C1881" w:rsidRDefault="003B6AC0"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0DB67EE4"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738E44C1" w14:textId="77777777" w:rsidTr="00F307E0">
        <w:tc>
          <w:tcPr>
            <w:tcW w:w="2405" w:type="dxa"/>
            <w:vAlign w:val="center"/>
          </w:tcPr>
          <w:p w14:paraId="70B2BDE5" w14:textId="77777777" w:rsidR="003B6AC0" w:rsidRPr="009C1881" w:rsidRDefault="003B6AC0"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142BE8C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4F30E7" w14:paraId="2B7A6A2F" w14:textId="77777777" w:rsidTr="00F307E0">
        <w:tc>
          <w:tcPr>
            <w:tcW w:w="2405" w:type="dxa"/>
            <w:vAlign w:val="center"/>
          </w:tcPr>
          <w:p w14:paraId="33F082DF" w14:textId="77777777" w:rsidR="003B6AC0" w:rsidRPr="009C1881" w:rsidRDefault="003B6AC0"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CD96813"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192ED481" w14:textId="77777777" w:rsidTr="00F307E0">
        <w:tc>
          <w:tcPr>
            <w:tcW w:w="2405" w:type="dxa"/>
            <w:vAlign w:val="center"/>
          </w:tcPr>
          <w:p w14:paraId="12485948" w14:textId="77777777" w:rsidR="003B6AC0" w:rsidRPr="009C1881" w:rsidRDefault="003B6AC0"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C95C837"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9C1881" w14:paraId="4A1EBBF7" w14:textId="77777777" w:rsidTr="00F307E0">
        <w:tc>
          <w:tcPr>
            <w:tcW w:w="2405" w:type="dxa"/>
            <w:vAlign w:val="center"/>
          </w:tcPr>
          <w:p w14:paraId="349B0958" w14:textId="77777777" w:rsidR="003B6AC0" w:rsidRPr="009C1881" w:rsidRDefault="003B6AC0"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C23C73"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4895EC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3AA0E930" w14:textId="77777777" w:rsidR="003B6AC0" w:rsidRPr="009C1881" w:rsidRDefault="003B6AC0" w:rsidP="00F741F2">
            <w:pPr>
              <w:spacing w:line="360" w:lineRule="auto"/>
              <w:jc w:val="both"/>
              <w:rPr>
                <w:sz w:val="26"/>
                <w:szCs w:val="26"/>
                <w:lang w:val="vi-VN"/>
              </w:rPr>
            </w:pPr>
            <w:r w:rsidRPr="009C1881">
              <w:rPr>
                <w:sz w:val="26"/>
                <w:szCs w:val="26"/>
                <w:lang w:val="vi-VN"/>
              </w:rPr>
              <w:t>Phòng còn đủ số lượng. Phòng còn nguyên vẹn</w:t>
            </w:r>
          </w:p>
        </w:tc>
      </w:tr>
      <w:tr w:rsidR="003B6AC0" w:rsidRPr="004F30E7" w14:paraId="5AB2073A" w14:textId="77777777" w:rsidTr="00F307E0">
        <w:tc>
          <w:tcPr>
            <w:tcW w:w="2405" w:type="dxa"/>
            <w:vAlign w:val="center"/>
          </w:tcPr>
          <w:p w14:paraId="181DD14B" w14:textId="77777777" w:rsidR="003B6AC0" w:rsidRPr="009C1881" w:rsidRDefault="003B6AC0"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4AF2E690"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384049E"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2A617169" w14:textId="77777777" w:rsidTr="00F307E0">
        <w:tc>
          <w:tcPr>
            <w:tcW w:w="2405" w:type="dxa"/>
            <w:vMerge w:val="restart"/>
            <w:vAlign w:val="center"/>
          </w:tcPr>
          <w:p w14:paraId="7ACC1023" w14:textId="77777777" w:rsidR="003B6AC0" w:rsidRPr="009C1881" w:rsidRDefault="003B6AC0" w:rsidP="00F307E0">
            <w:pPr>
              <w:rPr>
                <w:sz w:val="26"/>
                <w:szCs w:val="26"/>
                <w:lang w:val="vi-VN"/>
              </w:rPr>
            </w:pPr>
            <w:r w:rsidRPr="009C1881">
              <w:rPr>
                <w:b/>
                <w:bCs/>
                <w:color w:val="000000"/>
                <w:sz w:val="26"/>
                <w:szCs w:val="26"/>
                <w:lang w:val="vi-VN"/>
              </w:rPr>
              <w:t>Flow of Event</w:t>
            </w:r>
          </w:p>
        </w:tc>
        <w:tc>
          <w:tcPr>
            <w:tcW w:w="3119" w:type="dxa"/>
            <w:vAlign w:val="center"/>
          </w:tcPr>
          <w:p w14:paraId="01940747" w14:textId="77777777" w:rsidR="003B6AC0" w:rsidRPr="009C1881" w:rsidRDefault="003B6AC0" w:rsidP="00F741F2">
            <w:pPr>
              <w:jc w:val="both"/>
              <w:rPr>
                <w:sz w:val="26"/>
                <w:szCs w:val="26"/>
                <w:lang w:val="vi-VN"/>
              </w:rPr>
            </w:pPr>
            <w:r w:rsidRPr="009C1881">
              <w:rPr>
                <w:b/>
                <w:bCs/>
                <w:color w:val="000000"/>
                <w:sz w:val="26"/>
                <w:szCs w:val="26"/>
                <w:lang w:val="vi-VN"/>
              </w:rPr>
              <w:t>Actor</w:t>
            </w:r>
          </w:p>
        </w:tc>
        <w:tc>
          <w:tcPr>
            <w:tcW w:w="3253" w:type="dxa"/>
            <w:vAlign w:val="center"/>
          </w:tcPr>
          <w:p w14:paraId="26E7EC50" w14:textId="77777777" w:rsidR="003B6AC0" w:rsidRPr="009C1881" w:rsidRDefault="003B6AC0" w:rsidP="00F741F2">
            <w:pPr>
              <w:jc w:val="both"/>
              <w:rPr>
                <w:sz w:val="26"/>
                <w:szCs w:val="26"/>
                <w:lang w:val="vi-VN"/>
              </w:rPr>
            </w:pPr>
            <w:r w:rsidRPr="009C1881">
              <w:rPr>
                <w:b/>
                <w:bCs/>
                <w:color w:val="000000"/>
                <w:sz w:val="26"/>
                <w:szCs w:val="26"/>
                <w:lang w:val="vi-VN"/>
              </w:rPr>
              <w:t>System</w:t>
            </w:r>
          </w:p>
        </w:tc>
      </w:tr>
      <w:tr w:rsidR="003B6AC0" w:rsidRPr="009C1881" w14:paraId="779D5900" w14:textId="77777777" w:rsidTr="00F307E0">
        <w:tc>
          <w:tcPr>
            <w:tcW w:w="2405" w:type="dxa"/>
            <w:vMerge/>
            <w:vAlign w:val="center"/>
          </w:tcPr>
          <w:p w14:paraId="77489EE6" w14:textId="77777777" w:rsidR="003B6AC0" w:rsidRPr="009C1881" w:rsidRDefault="003B6AC0" w:rsidP="00F307E0">
            <w:pPr>
              <w:rPr>
                <w:sz w:val="26"/>
                <w:szCs w:val="26"/>
                <w:lang w:val="vi-VN"/>
              </w:rPr>
            </w:pPr>
          </w:p>
        </w:tc>
        <w:tc>
          <w:tcPr>
            <w:tcW w:w="3119" w:type="dxa"/>
            <w:vAlign w:val="center"/>
          </w:tcPr>
          <w:p w14:paraId="3804C645"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 xml:space="preserve">Người dùng đăng </w:t>
            </w:r>
            <w:r w:rsidRPr="009C1881">
              <w:rPr>
                <w:sz w:val="26"/>
                <w:szCs w:val="26"/>
                <w:lang w:val="vi-VN"/>
              </w:rPr>
              <w:lastRenderedPageBreak/>
              <w:t>nhập hệ thống.</w:t>
            </w:r>
          </w:p>
          <w:p w14:paraId="2A3705BB"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1BE3A76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079A1DC5"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2b Người dùng chọn mượn, tiến hành tìm kiếm phòng, điền thông tin và chọn xác nhận mượn</w:t>
            </w:r>
          </w:p>
          <w:p w14:paraId="3E74D201"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phòng</w:t>
            </w:r>
          </w:p>
        </w:tc>
        <w:tc>
          <w:tcPr>
            <w:tcW w:w="3253" w:type="dxa"/>
            <w:vAlign w:val="center"/>
          </w:tcPr>
          <w:p w14:paraId="22A93620"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lastRenderedPageBreak/>
              <w:t xml:space="preserve">1. Kiểm tra thông tin khách </w:t>
            </w:r>
            <w:r w:rsidRPr="009C1881">
              <w:rPr>
                <w:sz w:val="26"/>
                <w:szCs w:val="26"/>
                <w:lang w:val="vi-VN"/>
              </w:rPr>
              <w:lastRenderedPageBreak/>
              <w:t>hàng</w:t>
            </w:r>
          </w:p>
          <w:p w14:paraId="508E2139"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2. Xác nhận thông tin mượn.</w:t>
            </w:r>
          </w:p>
        </w:tc>
      </w:tr>
      <w:tr w:rsidR="003B6AC0" w:rsidRPr="004F30E7" w14:paraId="49504848" w14:textId="77777777" w:rsidTr="00F307E0">
        <w:tc>
          <w:tcPr>
            <w:tcW w:w="2405" w:type="dxa"/>
            <w:vAlign w:val="center"/>
          </w:tcPr>
          <w:p w14:paraId="6A6C5846" w14:textId="77777777" w:rsidR="003B6AC0" w:rsidRPr="009C1881" w:rsidRDefault="003B6AC0"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59835842"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1EDDCC39"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2b.1 Người dùng chọn lệnh hủy mượn </w:t>
            </w:r>
          </w:p>
          <w:p w14:paraId="3DF05DEE" w14:textId="77777777" w:rsidR="003B6AC0" w:rsidRPr="009C1881" w:rsidRDefault="003B6AC0" w:rsidP="00F741F2">
            <w:pPr>
              <w:spacing w:line="360" w:lineRule="auto"/>
              <w:jc w:val="both"/>
              <w:rPr>
                <w:sz w:val="26"/>
                <w:szCs w:val="26"/>
                <w:lang w:val="vi-VN"/>
              </w:rPr>
            </w:pPr>
            <w:r w:rsidRPr="009C1881">
              <w:rPr>
                <w:sz w:val="26"/>
                <w:szCs w:val="26"/>
                <w:lang w:val="vi-VN"/>
              </w:rPr>
              <w:t>2c.1 Người dùng làm hư phòng trong quá trình sử dụng. Có hình phạt được cập nhật trên hệ thống</w:t>
            </w:r>
          </w:p>
        </w:tc>
      </w:tr>
    </w:tbl>
    <w:p w14:paraId="27F1BD50" w14:textId="77777777" w:rsidR="003B6AC0" w:rsidRPr="009C1881" w:rsidRDefault="003B6AC0" w:rsidP="003B6AC0">
      <w:pPr>
        <w:pStyle w:val="bng"/>
        <w:ind w:firstLine="0"/>
        <w:rPr>
          <w:lang w:val="vi-VN"/>
        </w:rPr>
      </w:pPr>
      <w:bookmarkStart w:id="148" w:name="_Toc135253631"/>
      <w:r w:rsidRPr="009C1881">
        <w:rPr>
          <w:lang w:val="vi-VN"/>
        </w:rPr>
        <w:t>Bảng 3.3.25: Use case Mượn phòng</w:t>
      </w:r>
      <w:bookmarkEnd w:id="148"/>
    </w:p>
    <w:p w14:paraId="7FF860A7" w14:textId="77777777" w:rsidR="003B6AC0" w:rsidRPr="009C1881" w:rsidRDefault="003B6AC0" w:rsidP="003B6AC0">
      <w:pPr>
        <w:pStyle w:val="Tiumccp2"/>
        <w:ind w:firstLine="0"/>
        <w:rPr>
          <w:szCs w:val="28"/>
          <w:lang w:val="vi-VN"/>
        </w:rPr>
      </w:pPr>
      <w:bookmarkStart w:id="149" w:name="_Toc135253464"/>
      <w:r w:rsidRPr="009C1881">
        <w:rPr>
          <w:szCs w:val="28"/>
          <w:lang w:val="vi-VN"/>
        </w:rPr>
        <w:t>3.3.26 Use case Xử lý mượn trả phòng</w:t>
      </w:r>
      <w:bookmarkEnd w:id="149"/>
    </w:p>
    <w:p w14:paraId="160507EB" w14:textId="77777777" w:rsidR="003B6AC0" w:rsidRPr="009C1881" w:rsidRDefault="003B6AC0">
      <w:pPr>
        <w:pStyle w:val="Nidungvnbn"/>
        <w:numPr>
          <w:ilvl w:val="0"/>
          <w:numId w:val="50"/>
        </w:numPr>
        <w:rPr>
          <w:b/>
          <w:bCs/>
          <w:lang w:val="vi-VN"/>
        </w:rPr>
      </w:pPr>
      <w:r w:rsidRPr="009C1881">
        <w:rPr>
          <w:b/>
          <w:bCs/>
          <w:lang w:val="vi-VN"/>
        </w:rPr>
        <w:t>Muợn phòng:</w:t>
      </w:r>
    </w:p>
    <w:p w14:paraId="5A0D6E81" w14:textId="77777777" w:rsidR="003B6AC0" w:rsidRPr="009C1881" w:rsidRDefault="003B6AC0" w:rsidP="003B6AC0">
      <w:pPr>
        <w:pStyle w:val="Nidungvnbn"/>
        <w:ind w:firstLine="0"/>
        <w:rPr>
          <w:b/>
          <w:bCs/>
          <w:lang w:val="vi-VN"/>
        </w:rPr>
      </w:pPr>
      <w:r w:rsidRPr="009C1881">
        <w:rPr>
          <w:b/>
          <w:bCs/>
          <w:lang w:val="vi-VN"/>
        </w:rPr>
        <w:t>Đầu vào:</w:t>
      </w:r>
    </w:p>
    <w:p w14:paraId="5055242D" w14:textId="77777777" w:rsidR="003B6AC0" w:rsidRPr="009C1881" w:rsidRDefault="003B6AC0" w:rsidP="003B6AC0">
      <w:pPr>
        <w:pStyle w:val="Nidungvnbn"/>
        <w:ind w:left="720" w:firstLine="0"/>
        <w:rPr>
          <w:lang w:val="vi-VN"/>
        </w:rPr>
      </w:pPr>
      <w:r w:rsidRPr="009C1881">
        <w:rPr>
          <w:lang w:val="vi-VN"/>
        </w:rPr>
        <w:t>Tên phòng</w:t>
      </w:r>
    </w:p>
    <w:p w14:paraId="6D59BFF7" w14:textId="77777777" w:rsidR="003B6AC0" w:rsidRPr="009C1881" w:rsidRDefault="003B6AC0" w:rsidP="003B6AC0">
      <w:pPr>
        <w:pStyle w:val="Nidungvnbn"/>
        <w:ind w:left="720" w:firstLine="0"/>
        <w:rPr>
          <w:lang w:val="vi-VN"/>
        </w:rPr>
      </w:pPr>
      <w:r w:rsidRPr="009C1881">
        <w:rPr>
          <w:lang w:val="vi-VN"/>
        </w:rPr>
        <w:t>Hạn mượn phòng</w:t>
      </w:r>
    </w:p>
    <w:p w14:paraId="27265CF8" w14:textId="77777777" w:rsidR="003B6AC0" w:rsidRPr="009C1881" w:rsidRDefault="003B6AC0" w:rsidP="003B6AC0">
      <w:pPr>
        <w:pStyle w:val="Nidungvnbn"/>
        <w:ind w:left="720" w:firstLine="0"/>
        <w:rPr>
          <w:lang w:val="vi-VN"/>
        </w:rPr>
      </w:pPr>
      <w:r w:rsidRPr="009C1881">
        <w:rPr>
          <w:lang w:val="vi-VN"/>
        </w:rPr>
        <w:t>Thông tin ngươi mượn</w:t>
      </w:r>
    </w:p>
    <w:p w14:paraId="05C961DA" w14:textId="77777777" w:rsidR="003B6AC0" w:rsidRPr="009C1881" w:rsidRDefault="003B6AC0" w:rsidP="003B6AC0">
      <w:pPr>
        <w:pStyle w:val="Nidungvnbn"/>
        <w:ind w:firstLine="0"/>
        <w:rPr>
          <w:b/>
          <w:bCs/>
          <w:lang w:val="vi-VN"/>
        </w:rPr>
      </w:pPr>
      <w:r w:rsidRPr="009C1881">
        <w:rPr>
          <w:b/>
          <w:bCs/>
          <w:lang w:val="vi-VN"/>
        </w:rPr>
        <w:t>Quá trình thực hiện:</w:t>
      </w:r>
    </w:p>
    <w:p w14:paraId="19BB8DD0" w14:textId="77777777" w:rsidR="003B6AC0" w:rsidRPr="009C1881" w:rsidRDefault="003B6AC0">
      <w:pPr>
        <w:pStyle w:val="ListParagraph"/>
        <w:numPr>
          <w:ilvl w:val="0"/>
          <w:numId w:val="52"/>
        </w:numPr>
        <w:spacing w:after="160" w:line="256" w:lineRule="auto"/>
        <w:rPr>
          <w:sz w:val="26"/>
          <w:szCs w:val="26"/>
          <w:lang w:val="vi-VN"/>
        </w:rPr>
      </w:pPr>
      <w:r w:rsidRPr="009C1881">
        <w:rPr>
          <w:sz w:val="26"/>
          <w:szCs w:val="26"/>
          <w:lang w:val="vi-VN"/>
        </w:rPr>
        <w:t>Kiểm tra thông tin phòng và người mượn</w:t>
      </w:r>
    </w:p>
    <w:p w14:paraId="4B3C1F15" w14:textId="77777777" w:rsidR="003B6AC0" w:rsidRPr="009C1881" w:rsidRDefault="003B6AC0">
      <w:pPr>
        <w:pStyle w:val="ListParagraph"/>
        <w:numPr>
          <w:ilvl w:val="0"/>
          <w:numId w:val="52"/>
        </w:numPr>
        <w:rPr>
          <w:sz w:val="26"/>
          <w:szCs w:val="26"/>
          <w:lang w:val="vi-VN"/>
        </w:rPr>
      </w:pPr>
      <w:r w:rsidRPr="009C1881">
        <w:rPr>
          <w:sz w:val="26"/>
          <w:szCs w:val="26"/>
          <w:lang w:val="vi-VN"/>
        </w:rPr>
        <w:t>Xác nhận thông tin</w:t>
      </w:r>
    </w:p>
    <w:p w14:paraId="5C813D26" w14:textId="77777777" w:rsidR="003B6AC0" w:rsidRPr="009C1881" w:rsidRDefault="003B6AC0" w:rsidP="003B6AC0">
      <w:pPr>
        <w:pStyle w:val="Nidungvnbn"/>
        <w:ind w:firstLine="0"/>
        <w:rPr>
          <w:b/>
          <w:bCs/>
          <w:lang w:val="vi-VN"/>
        </w:rPr>
      </w:pPr>
      <w:r w:rsidRPr="009C1881">
        <w:rPr>
          <w:b/>
          <w:bCs/>
          <w:lang w:val="vi-VN"/>
        </w:rPr>
        <w:t>Đầu ra:</w:t>
      </w:r>
    </w:p>
    <w:p w14:paraId="6513B072" w14:textId="77777777" w:rsidR="003B6AC0" w:rsidRPr="009C1881" w:rsidRDefault="003B6AC0" w:rsidP="003B6AC0">
      <w:pPr>
        <w:pStyle w:val="Nidungvnbn"/>
        <w:ind w:firstLine="0"/>
        <w:rPr>
          <w:lang w:val="vi-VN"/>
        </w:rPr>
      </w:pPr>
      <w:r w:rsidRPr="009C1881">
        <w:rPr>
          <w:lang w:val="vi-VN"/>
        </w:rPr>
        <w:lastRenderedPageBreak/>
        <w:t>Thông tin xác nhận thành công hay thất bại</w:t>
      </w:r>
    </w:p>
    <w:p w14:paraId="3F64F6DB" w14:textId="77777777" w:rsidR="003B6AC0" w:rsidRPr="009C1881" w:rsidRDefault="003B6AC0">
      <w:pPr>
        <w:pStyle w:val="Nidungvnbn"/>
        <w:numPr>
          <w:ilvl w:val="0"/>
          <w:numId w:val="50"/>
        </w:numPr>
        <w:rPr>
          <w:b/>
          <w:bCs/>
          <w:lang w:val="vi-VN"/>
        </w:rPr>
      </w:pPr>
      <w:r w:rsidRPr="009C1881">
        <w:rPr>
          <w:b/>
          <w:bCs/>
          <w:lang w:val="vi-VN"/>
        </w:rPr>
        <w:t>Trả phòng:</w:t>
      </w:r>
    </w:p>
    <w:p w14:paraId="1F5F098D" w14:textId="77777777" w:rsidR="003B6AC0" w:rsidRPr="009C1881" w:rsidRDefault="003B6AC0" w:rsidP="003B6AC0">
      <w:pPr>
        <w:pStyle w:val="Nidungvnbn"/>
        <w:ind w:firstLine="0"/>
        <w:rPr>
          <w:b/>
          <w:bCs/>
          <w:lang w:val="vi-VN"/>
        </w:rPr>
      </w:pPr>
      <w:r w:rsidRPr="009C1881">
        <w:rPr>
          <w:b/>
          <w:bCs/>
          <w:lang w:val="vi-VN"/>
        </w:rPr>
        <w:t>Đầu vào:</w:t>
      </w:r>
    </w:p>
    <w:p w14:paraId="1BFE1F78" w14:textId="77777777" w:rsidR="003B6AC0" w:rsidRPr="009C1881" w:rsidRDefault="003B6AC0" w:rsidP="003B6AC0">
      <w:pPr>
        <w:pStyle w:val="Nidungvnbn"/>
        <w:ind w:left="720" w:firstLine="0"/>
        <w:rPr>
          <w:lang w:val="vi-VN"/>
        </w:rPr>
      </w:pPr>
      <w:r w:rsidRPr="009C1881">
        <w:rPr>
          <w:lang w:val="vi-VN"/>
        </w:rPr>
        <w:t>Tên phòng</w:t>
      </w:r>
    </w:p>
    <w:p w14:paraId="7F0A0FBD" w14:textId="77777777" w:rsidR="003B6AC0" w:rsidRPr="009C1881" w:rsidRDefault="003B6AC0" w:rsidP="003B6AC0">
      <w:pPr>
        <w:pStyle w:val="Nidungvnbn"/>
        <w:ind w:left="720" w:firstLine="0"/>
        <w:rPr>
          <w:lang w:val="vi-VN"/>
        </w:rPr>
      </w:pPr>
      <w:r w:rsidRPr="009C1881">
        <w:rPr>
          <w:lang w:val="vi-VN"/>
        </w:rPr>
        <w:t>Loại phòng</w:t>
      </w:r>
    </w:p>
    <w:p w14:paraId="400ABB00" w14:textId="77777777" w:rsidR="003B6AC0" w:rsidRPr="009C1881" w:rsidRDefault="003B6AC0" w:rsidP="003B6AC0">
      <w:pPr>
        <w:pStyle w:val="Nidungvnbn"/>
        <w:ind w:left="720" w:firstLine="0"/>
        <w:rPr>
          <w:lang w:val="vi-VN"/>
        </w:rPr>
      </w:pPr>
      <w:r w:rsidRPr="009C1881">
        <w:rPr>
          <w:lang w:val="vi-VN"/>
        </w:rPr>
        <w:t>Vi phạm</w:t>
      </w:r>
    </w:p>
    <w:p w14:paraId="76B4B3DB" w14:textId="77777777" w:rsidR="003B6AC0" w:rsidRPr="009C1881" w:rsidRDefault="003B6AC0" w:rsidP="003B6AC0">
      <w:pPr>
        <w:pStyle w:val="Nidungvnbn"/>
        <w:ind w:left="720" w:firstLine="0"/>
        <w:rPr>
          <w:lang w:val="vi-VN"/>
        </w:rPr>
      </w:pPr>
      <w:r w:rsidRPr="009C1881">
        <w:rPr>
          <w:lang w:val="vi-VN"/>
        </w:rPr>
        <w:t>Thông tin người trả</w:t>
      </w:r>
    </w:p>
    <w:p w14:paraId="0D64D5FE" w14:textId="77777777" w:rsidR="003B6AC0" w:rsidRPr="009C1881" w:rsidRDefault="003B6AC0" w:rsidP="003B6AC0">
      <w:pPr>
        <w:pStyle w:val="Nidungvnbn"/>
        <w:ind w:firstLine="0"/>
        <w:rPr>
          <w:b/>
          <w:bCs/>
          <w:lang w:val="vi-VN"/>
        </w:rPr>
      </w:pPr>
      <w:r w:rsidRPr="009C1881">
        <w:rPr>
          <w:b/>
          <w:bCs/>
          <w:lang w:val="vi-VN"/>
        </w:rPr>
        <w:t>Quá trình thực hiện:</w:t>
      </w:r>
    </w:p>
    <w:p w14:paraId="70722772" w14:textId="7547E812" w:rsidR="003B6AC0" w:rsidRPr="009C1881" w:rsidRDefault="003B6AC0">
      <w:pPr>
        <w:pStyle w:val="ListParagraph"/>
        <w:numPr>
          <w:ilvl w:val="0"/>
          <w:numId w:val="53"/>
        </w:numPr>
        <w:spacing w:after="160" w:line="256" w:lineRule="auto"/>
        <w:rPr>
          <w:sz w:val="26"/>
          <w:szCs w:val="26"/>
          <w:lang w:val="vi-VN"/>
        </w:rPr>
      </w:pPr>
      <w:r w:rsidRPr="009C1881">
        <w:rPr>
          <w:sz w:val="26"/>
          <w:szCs w:val="26"/>
          <w:lang w:val="vi-VN"/>
        </w:rPr>
        <w:t>Kiểm tra thông tin phòng và người mượn</w:t>
      </w:r>
      <w:r w:rsidR="003269D0" w:rsidRPr="009C1881">
        <w:rPr>
          <w:sz w:val="26"/>
          <w:szCs w:val="26"/>
          <w:lang w:val="vi-VN"/>
        </w:rPr>
        <w:t>.</w:t>
      </w:r>
    </w:p>
    <w:p w14:paraId="666026C4" w14:textId="629EFEC9" w:rsidR="003B6AC0" w:rsidRPr="009C1881" w:rsidRDefault="003B6AC0">
      <w:pPr>
        <w:pStyle w:val="ListParagraph"/>
        <w:numPr>
          <w:ilvl w:val="0"/>
          <w:numId w:val="53"/>
        </w:numPr>
        <w:rPr>
          <w:sz w:val="26"/>
          <w:szCs w:val="26"/>
          <w:lang w:val="vi-VN"/>
        </w:rPr>
      </w:pPr>
      <w:r w:rsidRPr="009C1881">
        <w:rPr>
          <w:sz w:val="26"/>
          <w:szCs w:val="26"/>
          <w:lang w:val="vi-VN"/>
        </w:rPr>
        <w:t>Xác nhận thông tin</w:t>
      </w:r>
      <w:r w:rsidR="003269D0" w:rsidRPr="009C1881">
        <w:rPr>
          <w:sz w:val="26"/>
          <w:szCs w:val="26"/>
          <w:lang w:val="vi-VN"/>
        </w:rPr>
        <w:t>.</w:t>
      </w:r>
    </w:p>
    <w:p w14:paraId="11BC0BD7" w14:textId="77777777" w:rsidR="003B6AC0" w:rsidRPr="009C1881" w:rsidRDefault="003B6AC0" w:rsidP="003B6AC0">
      <w:pPr>
        <w:pStyle w:val="Nidungvnbn"/>
        <w:ind w:firstLine="0"/>
        <w:rPr>
          <w:b/>
          <w:bCs/>
          <w:lang w:val="vi-VN"/>
        </w:rPr>
      </w:pPr>
      <w:r w:rsidRPr="009C1881">
        <w:rPr>
          <w:b/>
          <w:bCs/>
          <w:lang w:val="vi-VN"/>
        </w:rPr>
        <w:t>Đầu ra:</w:t>
      </w:r>
    </w:p>
    <w:p w14:paraId="1D78AC84" w14:textId="2E55867C"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79EBB216" w14:textId="77777777" w:rsidTr="00F307E0">
        <w:tc>
          <w:tcPr>
            <w:tcW w:w="2405" w:type="dxa"/>
            <w:vAlign w:val="center"/>
          </w:tcPr>
          <w:p w14:paraId="397F03DE" w14:textId="77777777" w:rsidR="003B6AC0" w:rsidRPr="009C1881" w:rsidRDefault="003B6AC0"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58C4332A" w14:textId="77777777" w:rsidR="003B6AC0" w:rsidRPr="009C1881" w:rsidRDefault="003B6AC0" w:rsidP="00F307E0">
            <w:pPr>
              <w:rPr>
                <w:sz w:val="26"/>
                <w:szCs w:val="26"/>
                <w:lang w:val="vi-VN"/>
              </w:rPr>
            </w:pPr>
            <w:r w:rsidRPr="009C1881">
              <w:rPr>
                <w:sz w:val="26"/>
                <w:szCs w:val="26"/>
                <w:lang w:val="vi-VN"/>
              </w:rPr>
              <w:t>UC26</w:t>
            </w:r>
          </w:p>
        </w:tc>
      </w:tr>
      <w:tr w:rsidR="003B6AC0" w:rsidRPr="004F30E7" w14:paraId="62B4F00D" w14:textId="77777777" w:rsidTr="00F307E0">
        <w:tc>
          <w:tcPr>
            <w:tcW w:w="2405" w:type="dxa"/>
            <w:vAlign w:val="center"/>
          </w:tcPr>
          <w:p w14:paraId="621C0268" w14:textId="77777777" w:rsidR="003B6AC0" w:rsidRPr="009C1881" w:rsidRDefault="003B6AC0"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679538E7" w14:textId="77777777" w:rsidR="003B6AC0" w:rsidRPr="009C1881" w:rsidRDefault="003B6AC0" w:rsidP="00F307E0">
            <w:pPr>
              <w:spacing w:line="360" w:lineRule="auto"/>
              <w:jc w:val="both"/>
              <w:rPr>
                <w:sz w:val="26"/>
                <w:szCs w:val="26"/>
                <w:lang w:val="vi-VN"/>
              </w:rPr>
            </w:pPr>
            <w:r w:rsidRPr="009C1881">
              <w:rPr>
                <w:sz w:val="26"/>
                <w:szCs w:val="26"/>
                <w:lang w:val="vi-VN"/>
              </w:rPr>
              <w:t>Xử lý mượn trả phòng</w:t>
            </w:r>
          </w:p>
        </w:tc>
      </w:tr>
      <w:tr w:rsidR="003B6AC0" w:rsidRPr="004F30E7" w14:paraId="6865E1C8" w14:textId="77777777" w:rsidTr="00F307E0">
        <w:tc>
          <w:tcPr>
            <w:tcW w:w="2405" w:type="dxa"/>
            <w:vAlign w:val="center"/>
          </w:tcPr>
          <w:p w14:paraId="5269FF68" w14:textId="77777777" w:rsidR="003B6AC0" w:rsidRPr="009C1881" w:rsidRDefault="003B6AC0"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7782D12" w14:textId="77777777" w:rsidR="003B6AC0" w:rsidRPr="009C1881" w:rsidRDefault="003B6AC0" w:rsidP="00F307E0">
            <w:pPr>
              <w:spacing w:line="360" w:lineRule="auto"/>
              <w:jc w:val="both"/>
              <w:rPr>
                <w:sz w:val="26"/>
                <w:szCs w:val="26"/>
                <w:lang w:val="vi-VN"/>
              </w:rPr>
            </w:pPr>
            <w:r w:rsidRPr="009C1881">
              <w:rPr>
                <w:color w:val="000000"/>
                <w:sz w:val="26"/>
                <w:szCs w:val="26"/>
                <w:lang w:val="vi-VN"/>
              </w:rPr>
              <w:t>Đăng nhập vào hệ thống</w:t>
            </w:r>
          </w:p>
        </w:tc>
      </w:tr>
      <w:tr w:rsidR="003B6AC0" w:rsidRPr="004F30E7" w14:paraId="780274C2" w14:textId="77777777" w:rsidTr="00F307E0">
        <w:tc>
          <w:tcPr>
            <w:tcW w:w="2405" w:type="dxa"/>
            <w:vAlign w:val="center"/>
          </w:tcPr>
          <w:p w14:paraId="2793921F" w14:textId="77777777" w:rsidR="003B6AC0" w:rsidRPr="009C1881" w:rsidRDefault="003B6AC0"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3596848" w14:textId="77777777" w:rsidR="003B6AC0" w:rsidRPr="009C1881" w:rsidRDefault="003B6AC0" w:rsidP="00F307E0">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4F30E7" w14:paraId="0BA9172E" w14:textId="77777777" w:rsidTr="00F307E0">
        <w:tc>
          <w:tcPr>
            <w:tcW w:w="2405" w:type="dxa"/>
            <w:vAlign w:val="center"/>
          </w:tcPr>
          <w:p w14:paraId="1146382E" w14:textId="77777777" w:rsidR="003B6AC0" w:rsidRPr="009C1881" w:rsidRDefault="003B6AC0"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DE6005F" w14:textId="4DC87FBF" w:rsidR="003B6AC0" w:rsidRPr="009C1881" w:rsidRDefault="003B6AC0" w:rsidP="00F307E0">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9C1881" w14:paraId="72666D96" w14:textId="77777777" w:rsidTr="00F307E0">
        <w:tc>
          <w:tcPr>
            <w:tcW w:w="2405" w:type="dxa"/>
            <w:vAlign w:val="center"/>
          </w:tcPr>
          <w:p w14:paraId="70EAEAF1" w14:textId="77777777" w:rsidR="003B6AC0" w:rsidRPr="009C1881" w:rsidRDefault="003B6AC0"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F441855" w14:textId="45A9CB5A" w:rsidR="003B6AC0" w:rsidRPr="009C1881" w:rsidRDefault="00F741F2" w:rsidP="00F307E0">
            <w:pPr>
              <w:spacing w:line="360" w:lineRule="auto"/>
              <w:jc w:val="both"/>
              <w:rPr>
                <w:sz w:val="26"/>
                <w:szCs w:val="26"/>
                <w:lang w:val="vi-VN"/>
              </w:rPr>
            </w:pPr>
            <w:r w:rsidRPr="009C1881">
              <w:rPr>
                <w:sz w:val="26"/>
                <w:szCs w:val="26"/>
                <w:lang w:val="vi-VN"/>
              </w:rPr>
              <w:t>Admin, Ban thủ thư</w:t>
            </w:r>
          </w:p>
        </w:tc>
      </w:tr>
      <w:tr w:rsidR="003B6AC0" w:rsidRPr="004F30E7" w14:paraId="3E6EE27F" w14:textId="77777777" w:rsidTr="00F307E0">
        <w:tc>
          <w:tcPr>
            <w:tcW w:w="2405" w:type="dxa"/>
            <w:vAlign w:val="center"/>
          </w:tcPr>
          <w:p w14:paraId="5E87054F" w14:textId="77777777" w:rsidR="003B6AC0" w:rsidRPr="009C1881" w:rsidRDefault="003B6AC0"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7CE37E3D" w14:textId="77777777" w:rsidR="003B6AC0" w:rsidRPr="009C1881" w:rsidRDefault="003B6AC0" w:rsidP="00F307E0">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4F30E7" w14:paraId="39ED5A49" w14:textId="77777777" w:rsidTr="00F307E0">
        <w:tc>
          <w:tcPr>
            <w:tcW w:w="2405" w:type="dxa"/>
            <w:vAlign w:val="center"/>
          </w:tcPr>
          <w:p w14:paraId="3EF3F130" w14:textId="77777777" w:rsidR="003B6AC0" w:rsidRPr="009C1881" w:rsidRDefault="003B6AC0"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F788A1E" w14:textId="77777777" w:rsidR="003B6AC0" w:rsidRPr="009C1881" w:rsidRDefault="003B6AC0" w:rsidP="00F307E0">
            <w:pPr>
              <w:spacing w:line="360" w:lineRule="auto"/>
              <w:jc w:val="both"/>
              <w:rPr>
                <w:sz w:val="26"/>
                <w:szCs w:val="26"/>
                <w:lang w:val="vi-VN"/>
              </w:rPr>
            </w:pPr>
            <w:r w:rsidRPr="009C1881">
              <w:rPr>
                <w:sz w:val="26"/>
                <w:szCs w:val="26"/>
                <w:lang w:val="vi-VN"/>
              </w:rPr>
              <w:t>Người dùng đăng nhập ứng dụng thành công</w:t>
            </w:r>
          </w:p>
          <w:p w14:paraId="3E5765E8" w14:textId="1FD9A6DE" w:rsidR="003B6AC0" w:rsidRPr="009C1881" w:rsidRDefault="003B6AC0" w:rsidP="00F307E0">
            <w:pPr>
              <w:spacing w:line="360" w:lineRule="auto"/>
              <w:jc w:val="both"/>
              <w:rPr>
                <w:sz w:val="26"/>
                <w:szCs w:val="26"/>
                <w:lang w:val="vi-VN"/>
              </w:rPr>
            </w:pPr>
            <w:r w:rsidRPr="009C1881">
              <w:rPr>
                <w:sz w:val="26"/>
                <w:szCs w:val="26"/>
                <w:lang w:val="vi-VN"/>
              </w:rPr>
              <w:t>Hệ thống ghi nhận hoạt động “xử lý mượn – trả” thành công vào lịch sử hoạt động.</w:t>
            </w:r>
          </w:p>
        </w:tc>
      </w:tr>
      <w:tr w:rsidR="003B6AC0" w:rsidRPr="009C1881" w14:paraId="1CE4B9FD" w14:textId="77777777" w:rsidTr="00F307E0">
        <w:tc>
          <w:tcPr>
            <w:tcW w:w="2405" w:type="dxa"/>
            <w:vMerge w:val="restart"/>
            <w:vAlign w:val="center"/>
          </w:tcPr>
          <w:p w14:paraId="61AD76AA" w14:textId="77777777" w:rsidR="003B6AC0" w:rsidRPr="009C1881" w:rsidRDefault="003B6AC0" w:rsidP="00F307E0">
            <w:pPr>
              <w:rPr>
                <w:sz w:val="26"/>
                <w:szCs w:val="26"/>
                <w:lang w:val="vi-VN"/>
              </w:rPr>
            </w:pPr>
            <w:r w:rsidRPr="009C1881">
              <w:rPr>
                <w:b/>
                <w:bCs/>
                <w:color w:val="000000"/>
                <w:sz w:val="26"/>
                <w:szCs w:val="26"/>
                <w:lang w:val="vi-VN"/>
              </w:rPr>
              <w:t>Flow of Event</w:t>
            </w:r>
          </w:p>
        </w:tc>
        <w:tc>
          <w:tcPr>
            <w:tcW w:w="3119" w:type="dxa"/>
            <w:vAlign w:val="center"/>
          </w:tcPr>
          <w:p w14:paraId="56AE30EC" w14:textId="77777777" w:rsidR="003B6AC0" w:rsidRPr="009C1881" w:rsidRDefault="003B6AC0" w:rsidP="00F307E0">
            <w:pPr>
              <w:jc w:val="center"/>
              <w:rPr>
                <w:sz w:val="26"/>
                <w:szCs w:val="26"/>
                <w:lang w:val="vi-VN"/>
              </w:rPr>
            </w:pPr>
            <w:r w:rsidRPr="009C1881">
              <w:rPr>
                <w:b/>
                <w:bCs/>
                <w:color w:val="000000"/>
                <w:sz w:val="26"/>
                <w:szCs w:val="26"/>
                <w:lang w:val="vi-VN"/>
              </w:rPr>
              <w:t>Actor</w:t>
            </w:r>
          </w:p>
        </w:tc>
        <w:tc>
          <w:tcPr>
            <w:tcW w:w="3253" w:type="dxa"/>
            <w:vAlign w:val="center"/>
          </w:tcPr>
          <w:p w14:paraId="7397AD6A" w14:textId="77777777" w:rsidR="003B6AC0" w:rsidRPr="009C1881" w:rsidRDefault="003B6AC0" w:rsidP="00F307E0">
            <w:pPr>
              <w:jc w:val="center"/>
              <w:rPr>
                <w:sz w:val="26"/>
                <w:szCs w:val="26"/>
                <w:lang w:val="vi-VN"/>
              </w:rPr>
            </w:pPr>
            <w:r w:rsidRPr="009C1881">
              <w:rPr>
                <w:b/>
                <w:bCs/>
                <w:color w:val="000000"/>
                <w:sz w:val="26"/>
                <w:szCs w:val="26"/>
                <w:lang w:val="vi-VN"/>
              </w:rPr>
              <w:t>System</w:t>
            </w:r>
          </w:p>
        </w:tc>
      </w:tr>
      <w:tr w:rsidR="003B6AC0" w:rsidRPr="009C1881" w14:paraId="3FD4AD9C" w14:textId="77777777" w:rsidTr="00F307E0">
        <w:tc>
          <w:tcPr>
            <w:tcW w:w="2405" w:type="dxa"/>
            <w:vMerge/>
            <w:vAlign w:val="center"/>
          </w:tcPr>
          <w:p w14:paraId="0DBFE9C4" w14:textId="77777777" w:rsidR="003B6AC0" w:rsidRPr="009C1881" w:rsidRDefault="003B6AC0" w:rsidP="00F307E0">
            <w:pPr>
              <w:rPr>
                <w:sz w:val="26"/>
                <w:szCs w:val="26"/>
                <w:lang w:val="vi-VN"/>
              </w:rPr>
            </w:pPr>
          </w:p>
        </w:tc>
        <w:tc>
          <w:tcPr>
            <w:tcW w:w="3119" w:type="dxa"/>
            <w:vAlign w:val="center"/>
          </w:tcPr>
          <w:p w14:paraId="1514DE2A" w14:textId="77777777" w:rsidR="00CA7514"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Người dùng đăng nhập hệ thống.</w:t>
            </w:r>
          </w:p>
          <w:p w14:paraId="0C71E17F" w14:textId="36347262" w:rsidR="003B6AC0"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 xml:space="preserve">Người dùng chọn </w:t>
            </w:r>
            <w:r w:rsidRPr="009C1881">
              <w:rPr>
                <w:color w:val="000000"/>
                <w:sz w:val="26"/>
                <w:szCs w:val="26"/>
                <w:lang w:val="vi-VN"/>
              </w:rPr>
              <w:lastRenderedPageBreak/>
              <w:t>phương thức “mượn – trả”</w:t>
            </w:r>
          </w:p>
          <w:p w14:paraId="07E46ECD" w14:textId="77777777" w:rsidR="003B6AC0" w:rsidRPr="009C1881" w:rsidRDefault="003B6AC0" w:rsidP="00CA7514">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555DF977" w14:textId="19CBECAA" w:rsidR="003B6AC0" w:rsidRPr="009C1881" w:rsidRDefault="003B6AC0" w:rsidP="00937225">
            <w:pPr>
              <w:spacing w:line="360" w:lineRule="auto"/>
              <w:ind w:left="378"/>
              <w:jc w:val="both"/>
              <w:rPr>
                <w:sz w:val="26"/>
                <w:szCs w:val="26"/>
                <w:lang w:val="vi-VN"/>
              </w:rPr>
            </w:pPr>
            <w:r w:rsidRPr="009C1881">
              <w:rPr>
                <w:color w:val="000000"/>
                <w:sz w:val="26"/>
                <w:szCs w:val="26"/>
                <w:lang w:val="vi-VN"/>
              </w:rPr>
              <w:t>2a Người dùng chọn lệnh xử lý mượn hoặc trả</w:t>
            </w:r>
            <w:r w:rsidR="00937225" w:rsidRPr="009C1881">
              <w:rPr>
                <w:color w:val="000000"/>
                <w:sz w:val="26"/>
                <w:szCs w:val="26"/>
                <w:lang w:val="vi-VN"/>
              </w:rPr>
              <w:t>.</w:t>
            </w:r>
          </w:p>
        </w:tc>
        <w:tc>
          <w:tcPr>
            <w:tcW w:w="3253" w:type="dxa"/>
            <w:vAlign w:val="center"/>
          </w:tcPr>
          <w:p w14:paraId="29F79225" w14:textId="48AC1CA3" w:rsidR="00F741F2" w:rsidRPr="009C1881" w:rsidRDefault="003B6AC0">
            <w:pPr>
              <w:pStyle w:val="ListParagraph"/>
              <w:numPr>
                <w:ilvl w:val="0"/>
                <w:numId w:val="55"/>
              </w:numPr>
              <w:rPr>
                <w:sz w:val="26"/>
                <w:szCs w:val="26"/>
                <w:lang w:val="vi-VN"/>
              </w:rPr>
            </w:pPr>
            <w:r w:rsidRPr="009C1881">
              <w:rPr>
                <w:sz w:val="26"/>
                <w:szCs w:val="26"/>
                <w:lang w:val="vi-VN"/>
              </w:rPr>
              <w:lastRenderedPageBreak/>
              <w:t xml:space="preserve">Kiểm tra thông tin </w:t>
            </w:r>
            <w:r w:rsidR="00F741F2" w:rsidRPr="009C1881">
              <w:rPr>
                <w:sz w:val="26"/>
                <w:szCs w:val="26"/>
                <w:lang w:val="vi-VN"/>
              </w:rPr>
              <w:t>độc giả</w:t>
            </w:r>
          </w:p>
          <w:p w14:paraId="3433BC89" w14:textId="3C4E7BFE" w:rsidR="003B6AC0" w:rsidRPr="009C1881" w:rsidRDefault="003B6AC0">
            <w:pPr>
              <w:pStyle w:val="ListParagraph"/>
              <w:numPr>
                <w:ilvl w:val="0"/>
                <w:numId w:val="55"/>
              </w:numPr>
              <w:rPr>
                <w:sz w:val="26"/>
                <w:szCs w:val="26"/>
                <w:lang w:val="vi-VN"/>
              </w:rPr>
            </w:pPr>
            <w:r w:rsidRPr="009C1881">
              <w:rPr>
                <w:sz w:val="26"/>
                <w:szCs w:val="26"/>
                <w:lang w:val="vi-VN"/>
              </w:rPr>
              <w:t>Xác nhận thông tin mượn</w:t>
            </w:r>
          </w:p>
        </w:tc>
      </w:tr>
      <w:tr w:rsidR="003B6AC0" w:rsidRPr="004F30E7" w14:paraId="248A7FA6" w14:textId="77777777" w:rsidTr="00F307E0">
        <w:tc>
          <w:tcPr>
            <w:tcW w:w="2405" w:type="dxa"/>
            <w:vAlign w:val="center"/>
          </w:tcPr>
          <w:p w14:paraId="5D150B58" w14:textId="77777777" w:rsidR="003B6AC0" w:rsidRPr="009C1881" w:rsidRDefault="003B6AC0" w:rsidP="00F307E0">
            <w:pPr>
              <w:rPr>
                <w:sz w:val="26"/>
                <w:szCs w:val="26"/>
                <w:lang w:val="vi-VN"/>
              </w:rPr>
            </w:pPr>
            <w:r w:rsidRPr="009C1881">
              <w:rPr>
                <w:b/>
                <w:bCs/>
                <w:color w:val="000000"/>
                <w:sz w:val="26"/>
                <w:szCs w:val="26"/>
                <w:lang w:val="vi-VN"/>
              </w:rPr>
              <w:t>Exception</w:t>
            </w:r>
          </w:p>
        </w:tc>
        <w:tc>
          <w:tcPr>
            <w:tcW w:w="6372" w:type="dxa"/>
            <w:gridSpan w:val="2"/>
            <w:vAlign w:val="center"/>
          </w:tcPr>
          <w:p w14:paraId="10FE8CC0" w14:textId="77777777" w:rsidR="00F741F2" w:rsidRPr="009C1881" w:rsidRDefault="00F741F2" w:rsidP="00F741F2">
            <w:pPr>
              <w:spacing w:line="360" w:lineRule="auto"/>
              <w:jc w:val="both"/>
              <w:rPr>
                <w:sz w:val="26"/>
                <w:szCs w:val="26"/>
                <w:lang w:val="vi-VN"/>
              </w:rPr>
            </w:pPr>
            <w:r w:rsidRPr="009C1881">
              <w:rPr>
                <w:sz w:val="26"/>
                <w:szCs w:val="26"/>
                <w:lang w:val="vi-VN"/>
              </w:rPr>
              <w:t>Nếu người dùng chưa đăng nhập vào hệ thống hoặc chưa được phép mượn phòng, hệ thống sẽ hiển thị thông báo lỗi "Bạn không có quyền truy cập hoặc chưa đăng nhập vào hệ thống".</w:t>
            </w:r>
          </w:p>
          <w:p w14:paraId="0B61085D" w14:textId="106A6DCE" w:rsidR="003B6AC0" w:rsidRPr="009C1881" w:rsidRDefault="00F741F2" w:rsidP="00F741F2">
            <w:pPr>
              <w:spacing w:line="360" w:lineRule="auto"/>
              <w:jc w:val="both"/>
              <w:rPr>
                <w:sz w:val="26"/>
                <w:szCs w:val="26"/>
                <w:lang w:val="vi-VN"/>
              </w:rPr>
            </w:pPr>
            <w:r w:rsidRPr="009C1881">
              <w:rPr>
                <w:sz w:val="26"/>
                <w:szCs w:val="26"/>
                <w:lang w:val="vi-VN"/>
              </w:rPr>
              <w:t>Nếu hệ thống gặp sự cố kỹ thuật hoặc lỗi phần mềm, hệ thống sẽ hiển thị thông báo lỗi "Lỗi hệ thống, vui lòng thử lại sau hoặc liên hệ với quản trị viên".</w:t>
            </w:r>
          </w:p>
        </w:tc>
      </w:tr>
    </w:tbl>
    <w:p w14:paraId="704FCF0E" w14:textId="77777777" w:rsidR="003B6AC0" w:rsidRPr="009C1881" w:rsidRDefault="003B6AC0" w:rsidP="003B6AC0">
      <w:pPr>
        <w:pStyle w:val="bng"/>
        <w:ind w:firstLine="0"/>
        <w:rPr>
          <w:lang w:val="vi-VN"/>
        </w:rPr>
      </w:pPr>
      <w:bookmarkStart w:id="150" w:name="_Toc135253632"/>
      <w:r w:rsidRPr="009C1881">
        <w:rPr>
          <w:lang w:val="vi-VN"/>
        </w:rPr>
        <w:t>Bảng 3.3.26: Use case Xử lý mượn phòng</w:t>
      </w:r>
      <w:bookmarkEnd w:id="150"/>
    </w:p>
    <w:p w14:paraId="16252371" w14:textId="2DDE843D" w:rsidR="00CA7514" w:rsidRPr="009C1881" w:rsidRDefault="00CA7514">
      <w:pPr>
        <w:pStyle w:val="Tiumccp2"/>
        <w:numPr>
          <w:ilvl w:val="2"/>
          <w:numId w:val="56"/>
        </w:numPr>
        <w:rPr>
          <w:szCs w:val="28"/>
          <w:lang w:val="vi-VN"/>
        </w:rPr>
      </w:pPr>
      <w:bookmarkStart w:id="151" w:name="_Toc130907481"/>
      <w:r w:rsidRPr="009C1881">
        <w:rPr>
          <w:szCs w:val="28"/>
          <w:lang w:val="vi-VN"/>
        </w:rPr>
        <w:t xml:space="preserve"> </w:t>
      </w:r>
      <w:bookmarkStart w:id="152" w:name="_Toc135253465"/>
      <w:r w:rsidRPr="009C1881">
        <w:rPr>
          <w:szCs w:val="28"/>
          <w:lang w:val="vi-VN"/>
        </w:rPr>
        <w:t xml:space="preserve">Use case </w:t>
      </w:r>
      <w:bookmarkEnd w:id="151"/>
      <w:r w:rsidRPr="009C1881">
        <w:rPr>
          <w:szCs w:val="28"/>
          <w:lang w:val="vi-VN"/>
        </w:rPr>
        <w:t>Mượn và trả máy tính</w:t>
      </w:r>
      <w:bookmarkEnd w:id="152"/>
    </w:p>
    <w:p w14:paraId="29CD7328" w14:textId="77777777" w:rsidR="00CA7514" w:rsidRPr="009C1881" w:rsidRDefault="00CA7514" w:rsidP="008B34E5">
      <w:pPr>
        <w:pStyle w:val="Nidungvnbn"/>
        <w:numPr>
          <w:ilvl w:val="0"/>
          <w:numId w:val="50"/>
        </w:numPr>
        <w:rPr>
          <w:b/>
          <w:bCs/>
          <w:i/>
          <w:lang w:val="vi-VN"/>
        </w:rPr>
      </w:pPr>
      <w:r w:rsidRPr="009C1881">
        <w:rPr>
          <w:b/>
          <w:bCs/>
          <w:lang w:val="vi-VN"/>
        </w:rPr>
        <w:t>Mượn máy tính</w:t>
      </w:r>
    </w:p>
    <w:p w14:paraId="49C78C7D" w14:textId="77777777" w:rsidR="00CA7514" w:rsidRPr="009C1881" w:rsidRDefault="00CA7514" w:rsidP="008B34E5">
      <w:pPr>
        <w:pStyle w:val="Nidungvnbn"/>
        <w:ind w:firstLine="0"/>
        <w:rPr>
          <w:b/>
          <w:bCs/>
          <w:lang w:val="vi-VN"/>
        </w:rPr>
      </w:pPr>
      <w:r w:rsidRPr="009C1881">
        <w:rPr>
          <w:b/>
          <w:bCs/>
          <w:lang w:val="vi-VN"/>
        </w:rPr>
        <w:t>Đầu vào:</w:t>
      </w:r>
    </w:p>
    <w:p w14:paraId="076571C7" w14:textId="7A282DA3" w:rsidR="00CA7514" w:rsidRPr="009C1881" w:rsidRDefault="00CA7514" w:rsidP="008B34E5">
      <w:pPr>
        <w:pStyle w:val="Nidungvnbn"/>
        <w:rPr>
          <w:b/>
          <w:bCs/>
          <w:lang w:val="vi-VN"/>
        </w:rPr>
      </w:pPr>
      <w:r w:rsidRPr="009C1881">
        <w:rPr>
          <w:lang w:val="vi-VN"/>
        </w:rPr>
        <w:t>Yêu cầu mượn máy tính từ người dùng.</w:t>
      </w:r>
    </w:p>
    <w:p w14:paraId="59CA9504" w14:textId="20CFB730" w:rsidR="00CA7514" w:rsidRPr="009C1881" w:rsidRDefault="00CA7514" w:rsidP="008B34E5">
      <w:pPr>
        <w:pStyle w:val="Nidungvnbn"/>
        <w:rPr>
          <w:lang w:val="vi-VN"/>
        </w:rPr>
      </w:pPr>
      <w:r w:rsidRPr="009C1881">
        <w:rPr>
          <w:lang w:val="vi-VN"/>
        </w:rPr>
        <w:t>Thông tin cơ bản của người dùng, số lượng máy tính muốn mượn, thời gian mượn và mục đích sử dụng.</w:t>
      </w:r>
    </w:p>
    <w:p w14:paraId="4BC39D5C" w14:textId="726BC777" w:rsidR="00CA7514" w:rsidRPr="009C1881" w:rsidRDefault="00CA7514" w:rsidP="008B34E5">
      <w:pPr>
        <w:pStyle w:val="Nidungvnbn"/>
        <w:rPr>
          <w:lang w:val="vi-VN"/>
        </w:rPr>
      </w:pPr>
      <w:r w:rsidRPr="009C1881">
        <w:rPr>
          <w:lang w:val="vi-VN"/>
        </w:rPr>
        <w:t>Các thông tin về máy tính có sẵn để mượn trong thư viện.</w:t>
      </w:r>
    </w:p>
    <w:p w14:paraId="2A78A345" w14:textId="2BD006CF" w:rsidR="00CA7514" w:rsidRPr="009C1881" w:rsidRDefault="00CA7514" w:rsidP="008B34E5">
      <w:pPr>
        <w:pStyle w:val="Nidungvnbn"/>
        <w:rPr>
          <w:lang w:val="vi-VN"/>
        </w:rPr>
      </w:pPr>
      <w:r w:rsidRPr="009C1881">
        <w:rPr>
          <w:lang w:val="vi-VN"/>
        </w:rPr>
        <w:t>Quy định và chính sách của thư viện về việc mượn máy tính.</w:t>
      </w:r>
    </w:p>
    <w:p w14:paraId="711C6787" w14:textId="77777777" w:rsidR="00CA7514" w:rsidRPr="009C1881" w:rsidRDefault="00CA7514" w:rsidP="00CA7514">
      <w:pPr>
        <w:pStyle w:val="Nidungvnbn"/>
        <w:ind w:firstLine="0"/>
        <w:rPr>
          <w:b/>
          <w:bCs/>
          <w:lang w:val="vi-VN"/>
        </w:rPr>
      </w:pPr>
      <w:r w:rsidRPr="009C1881">
        <w:rPr>
          <w:b/>
          <w:bCs/>
          <w:lang w:val="vi-VN"/>
        </w:rPr>
        <w:t>Quá trình thực hiện:</w:t>
      </w:r>
    </w:p>
    <w:p w14:paraId="69BCA199" w14:textId="4064DA50" w:rsidR="00CA7514" w:rsidRPr="009C1881" w:rsidRDefault="00CA7514">
      <w:pPr>
        <w:pStyle w:val="Nidungvnbn"/>
        <w:numPr>
          <w:ilvl w:val="0"/>
          <w:numId w:val="90"/>
        </w:numPr>
        <w:rPr>
          <w:lang w:val="vi-VN"/>
        </w:rPr>
      </w:pPr>
      <w:r w:rsidRPr="009C1881">
        <w:rPr>
          <w:lang w:val="vi-VN"/>
        </w:rPr>
        <w:t>Người dùng đăng ký mượn máy tính.</w:t>
      </w:r>
    </w:p>
    <w:p w14:paraId="049058A8" w14:textId="45C452C1" w:rsidR="00CA7514" w:rsidRPr="009C1881" w:rsidRDefault="00CA7514">
      <w:pPr>
        <w:pStyle w:val="Nidungvnbn"/>
        <w:numPr>
          <w:ilvl w:val="0"/>
          <w:numId w:val="90"/>
        </w:numPr>
        <w:rPr>
          <w:lang w:val="vi-VN"/>
        </w:rPr>
      </w:pPr>
      <w:r w:rsidRPr="009C1881">
        <w:rPr>
          <w:lang w:val="vi-VN"/>
        </w:rPr>
        <w:t>Người dùng mượn máy tính và cần nhập thông tin vào biểu mẫu mượn trả để xác nhận việc mượn máy tính.</w:t>
      </w:r>
    </w:p>
    <w:p w14:paraId="30A5D1FD" w14:textId="77777777" w:rsidR="00CA7514" w:rsidRPr="009C1881" w:rsidRDefault="00CA7514" w:rsidP="00CA7514">
      <w:pPr>
        <w:pStyle w:val="Nidungvnbn"/>
        <w:ind w:firstLine="0"/>
        <w:rPr>
          <w:b/>
          <w:bCs/>
          <w:lang w:val="vi-VN"/>
        </w:rPr>
      </w:pPr>
      <w:r w:rsidRPr="009C1881">
        <w:rPr>
          <w:b/>
          <w:bCs/>
          <w:lang w:val="vi-VN"/>
        </w:rPr>
        <w:lastRenderedPageBreak/>
        <w:t>Đầu ra:</w:t>
      </w:r>
    </w:p>
    <w:p w14:paraId="11F38876" w14:textId="0C15D791" w:rsidR="00CA7514" w:rsidRPr="009C1881" w:rsidRDefault="00CA7514" w:rsidP="00A240A7">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Người dùng được cung cấp máy tính để sử dụng trong thời gian quy định.</w:t>
      </w:r>
    </w:p>
    <w:p w14:paraId="46C6C48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26D2DBA" w14:textId="77777777" w:rsidR="00CA7514" w:rsidRPr="009C1881" w:rsidRDefault="00CA7514" w:rsidP="00CA7514">
      <w:pPr>
        <w:pStyle w:val="Nidungvnbn"/>
        <w:ind w:firstLine="0"/>
        <w:rPr>
          <w:b/>
          <w:bCs/>
          <w:lang w:val="vi-VN"/>
        </w:rPr>
      </w:pPr>
      <w:r w:rsidRPr="009C1881">
        <w:rPr>
          <w:b/>
          <w:bCs/>
          <w:lang w:val="vi-VN"/>
        </w:rPr>
        <w:t>Đầu vào:</w:t>
      </w:r>
    </w:p>
    <w:p w14:paraId="4180207F" w14:textId="070D9CA3" w:rsidR="00CA7514" w:rsidRPr="009C1881" w:rsidRDefault="00CA7514" w:rsidP="008B34E5">
      <w:pPr>
        <w:pStyle w:val="Nidungvnbn"/>
        <w:rPr>
          <w:lang w:val="vi-VN"/>
        </w:rPr>
      </w:pPr>
      <w:r w:rsidRPr="009C1881">
        <w:rPr>
          <w:lang w:val="vi-VN"/>
        </w:rPr>
        <w:t>Yêu cầu trả máy tính từ người dùng</w:t>
      </w:r>
      <w:r w:rsidR="003269D0" w:rsidRPr="009C1881">
        <w:rPr>
          <w:lang w:val="vi-VN"/>
        </w:rPr>
        <w:t>.</w:t>
      </w:r>
    </w:p>
    <w:p w14:paraId="6B6B7F80" w14:textId="303ED396" w:rsidR="00CA7514" w:rsidRPr="009C1881" w:rsidRDefault="00CA7514" w:rsidP="008B34E5">
      <w:pPr>
        <w:pStyle w:val="Nidungvnbn"/>
        <w:rPr>
          <w:lang w:val="vi-VN"/>
        </w:rPr>
      </w:pPr>
      <w:r w:rsidRPr="009C1881">
        <w:rPr>
          <w:lang w:val="vi-VN"/>
        </w:rPr>
        <w:t>Thông tin cơ bản của người dùng và thông tin về máy tính muốn trả</w:t>
      </w:r>
      <w:r w:rsidR="003269D0" w:rsidRPr="009C1881">
        <w:rPr>
          <w:lang w:val="vi-VN"/>
        </w:rPr>
        <w:t>.</w:t>
      </w:r>
    </w:p>
    <w:p w14:paraId="160749C3" w14:textId="77777777" w:rsidR="00CA7514" w:rsidRPr="009C1881" w:rsidRDefault="00CA7514" w:rsidP="00CA7514">
      <w:pPr>
        <w:pStyle w:val="Nidungvnbn"/>
        <w:ind w:firstLine="0"/>
        <w:rPr>
          <w:b/>
          <w:bCs/>
          <w:lang w:val="vi-VN"/>
        </w:rPr>
      </w:pPr>
      <w:r w:rsidRPr="009C1881">
        <w:rPr>
          <w:b/>
          <w:bCs/>
          <w:lang w:val="vi-VN"/>
        </w:rPr>
        <w:t>Quá trình thực hiện:</w:t>
      </w:r>
    </w:p>
    <w:p w14:paraId="30A585D9" w14:textId="53DCB092" w:rsidR="00CA7514" w:rsidRPr="009C1881" w:rsidRDefault="00CA7514">
      <w:pPr>
        <w:pStyle w:val="Bngbiu-nidung"/>
        <w:numPr>
          <w:ilvl w:val="0"/>
          <w:numId w:val="57"/>
        </w:numPr>
        <w:rPr>
          <w:lang w:val="vi-VN"/>
        </w:rPr>
      </w:pPr>
      <w:r w:rsidRPr="009C1881">
        <w:rPr>
          <w:lang w:val="vi-VN"/>
        </w:rPr>
        <w:t>Người dùng yêu cầu trả máy tính cho admin hoặc ban thủ thư.</w:t>
      </w:r>
    </w:p>
    <w:p w14:paraId="546EB179" w14:textId="3E204C48" w:rsidR="00CA7514" w:rsidRPr="009C1881" w:rsidRDefault="00A240A7">
      <w:pPr>
        <w:pStyle w:val="Bngbiu-nidung"/>
        <w:numPr>
          <w:ilvl w:val="0"/>
          <w:numId w:val="57"/>
        </w:numPr>
        <w:rPr>
          <w:lang w:val="vi-VN"/>
        </w:rPr>
      </w:pPr>
      <w:r w:rsidRPr="009C1881">
        <w:rPr>
          <w:lang w:val="vi-VN"/>
        </w:rPr>
        <w:t>Ban thủ thư hoặc admin sẽ kiểm tra tình trạng máy.</w:t>
      </w:r>
    </w:p>
    <w:p w14:paraId="590C9EA9" w14:textId="77777777" w:rsidR="00CA7514" w:rsidRPr="009C1881" w:rsidRDefault="00CA7514">
      <w:pPr>
        <w:pStyle w:val="Bngbiu-nidung"/>
        <w:numPr>
          <w:ilvl w:val="0"/>
          <w:numId w:val="57"/>
        </w:numPr>
        <w:rPr>
          <w:lang w:val="vi-VN"/>
        </w:rPr>
      </w:pPr>
      <w:r w:rsidRPr="009C1881">
        <w:rPr>
          <w:lang w:val="vi-VN"/>
        </w:rPr>
        <w:t>Nếu người dùng vi phạm các quy định liên quan đến việc trả máy tính, thư viện có thể áp dụng các hình phạt tùy vào vi phạm</w:t>
      </w:r>
    </w:p>
    <w:p w14:paraId="542FA883" w14:textId="77777777" w:rsidR="00CA7514" w:rsidRPr="009C1881" w:rsidRDefault="00CA7514" w:rsidP="00CA7514">
      <w:pPr>
        <w:pStyle w:val="Nidungvnbn"/>
        <w:ind w:firstLine="0"/>
        <w:rPr>
          <w:b/>
          <w:bCs/>
          <w:lang w:val="vi-VN"/>
        </w:rPr>
      </w:pPr>
      <w:r w:rsidRPr="009C1881">
        <w:rPr>
          <w:b/>
          <w:bCs/>
          <w:lang w:val="vi-VN"/>
        </w:rPr>
        <w:t>Đầu ra:</w:t>
      </w:r>
    </w:p>
    <w:p w14:paraId="6AC3EBEE" w14:textId="583DD74A" w:rsidR="00CA7514" w:rsidRPr="009C1881" w:rsidRDefault="00CA7514" w:rsidP="0043336B">
      <w:pPr>
        <w:pStyle w:val="NormalWeb"/>
        <w:spacing w:before="0" w:beforeAutospacing="0" w:after="0" w:afterAutospacing="0" w:line="360" w:lineRule="auto"/>
        <w:ind w:firstLine="720"/>
        <w:jc w:val="both"/>
        <w:textAlignment w:val="baseline"/>
        <w:rPr>
          <w:rStyle w:val="Bngbiu-nidungChar"/>
          <w:lang w:val="vi-VN"/>
        </w:rPr>
      </w:pPr>
      <w:r w:rsidRPr="009C1881">
        <w:rPr>
          <w:rStyle w:val="Bngbiu-nidungChar"/>
          <w:lang w:val="vi-VN"/>
        </w:rPr>
        <w:t>Người dùng hoàn tất việc trả máy tính và đảm bảo rằng máy tính ở trạng thái như trước khi mượn.</w:t>
      </w:r>
    </w:p>
    <w:p w14:paraId="57791BFB" w14:textId="77777777" w:rsidR="0043336B" w:rsidRPr="009C1881" w:rsidRDefault="0043336B" w:rsidP="0043336B">
      <w:pPr>
        <w:pStyle w:val="NormalWeb"/>
        <w:spacing w:before="0" w:beforeAutospacing="0" w:after="0" w:afterAutospacing="0" w:line="360" w:lineRule="auto"/>
        <w:ind w:firstLine="720"/>
        <w:jc w:val="both"/>
        <w:textAlignment w:val="baseline"/>
        <w:rPr>
          <w:color w:val="000000"/>
          <w:szCs w:val="26"/>
          <w:lang w:val="vi-VN"/>
        </w:rPr>
      </w:pPr>
    </w:p>
    <w:tbl>
      <w:tblPr>
        <w:tblStyle w:val="TableGrid"/>
        <w:tblW w:w="0" w:type="auto"/>
        <w:tblLook w:val="04A0" w:firstRow="1" w:lastRow="0" w:firstColumn="1" w:lastColumn="0" w:noHBand="0" w:noVBand="1"/>
      </w:tblPr>
      <w:tblGrid>
        <w:gridCol w:w="2405"/>
        <w:gridCol w:w="3119"/>
        <w:gridCol w:w="3253"/>
      </w:tblGrid>
      <w:tr w:rsidR="00CA7514" w:rsidRPr="009C1881" w14:paraId="5DC18D0E" w14:textId="77777777" w:rsidTr="003269D0">
        <w:tc>
          <w:tcPr>
            <w:tcW w:w="2405" w:type="dxa"/>
            <w:vAlign w:val="center"/>
          </w:tcPr>
          <w:p w14:paraId="793EF55B" w14:textId="77777777" w:rsidR="00CA7514" w:rsidRPr="009C1881" w:rsidRDefault="00CA7514" w:rsidP="00CC5DFC">
            <w:pPr>
              <w:pStyle w:val="Nidungvnbn"/>
              <w:ind w:firstLine="0"/>
              <w:rPr>
                <w:b/>
                <w:bCs/>
                <w:lang w:val="vi-VN"/>
              </w:rPr>
            </w:pPr>
            <w:r w:rsidRPr="009C1881">
              <w:rPr>
                <w:b/>
                <w:bCs/>
                <w:lang w:val="vi-VN"/>
              </w:rPr>
              <w:t>Use Case ID</w:t>
            </w:r>
          </w:p>
        </w:tc>
        <w:tc>
          <w:tcPr>
            <w:tcW w:w="6372" w:type="dxa"/>
            <w:gridSpan w:val="2"/>
            <w:vAlign w:val="center"/>
          </w:tcPr>
          <w:p w14:paraId="7F579379" w14:textId="77777777" w:rsidR="00CA7514" w:rsidRPr="009C1881" w:rsidRDefault="00CA7514" w:rsidP="00CC5DFC">
            <w:pPr>
              <w:pStyle w:val="Nidungvnbn"/>
              <w:ind w:firstLine="0"/>
              <w:rPr>
                <w:lang w:val="vi-VN"/>
              </w:rPr>
            </w:pPr>
            <w:r w:rsidRPr="009C1881">
              <w:rPr>
                <w:lang w:val="vi-VN"/>
              </w:rPr>
              <w:t>UC27</w:t>
            </w:r>
          </w:p>
        </w:tc>
      </w:tr>
      <w:tr w:rsidR="00CA7514" w:rsidRPr="004F30E7" w14:paraId="70AEA5D5" w14:textId="77777777" w:rsidTr="003269D0">
        <w:tc>
          <w:tcPr>
            <w:tcW w:w="2405" w:type="dxa"/>
            <w:vAlign w:val="center"/>
          </w:tcPr>
          <w:p w14:paraId="654D34EA" w14:textId="77777777" w:rsidR="00CA7514" w:rsidRPr="009C1881" w:rsidRDefault="00CA7514" w:rsidP="00CC5DFC">
            <w:pPr>
              <w:pStyle w:val="Nidungvnbn"/>
              <w:ind w:firstLine="0"/>
              <w:rPr>
                <w:b/>
                <w:bCs/>
                <w:lang w:val="vi-VN"/>
              </w:rPr>
            </w:pPr>
            <w:r w:rsidRPr="009C1881">
              <w:rPr>
                <w:b/>
                <w:bCs/>
                <w:lang w:val="vi-VN"/>
              </w:rPr>
              <w:t>Use Case</w:t>
            </w:r>
          </w:p>
        </w:tc>
        <w:tc>
          <w:tcPr>
            <w:tcW w:w="6372" w:type="dxa"/>
            <w:gridSpan w:val="2"/>
            <w:vAlign w:val="center"/>
          </w:tcPr>
          <w:p w14:paraId="5DF3E540" w14:textId="77777777" w:rsidR="00CA7514" w:rsidRPr="009C1881" w:rsidRDefault="00CA7514" w:rsidP="00CC5DFC">
            <w:pPr>
              <w:pStyle w:val="Nidungvnbn"/>
              <w:ind w:firstLine="0"/>
              <w:rPr>
                <w:lang w:val="vi-VN"/>
              </w:rPr>
            </w:pPr>
            <w:r w:rsidRPr="009C1881">
              <w:rPr>
                <w:lang w:val="vi-VN"/>
              </w:rPr>
              <w:t>Mượn và trả máy tính</w:t>
            </w:r>
          </w:p>
        </w:tc>
      </w:tr>
      <w:tr w:rsidR="00CA7514" w:rsidRPr="004F30E7" w14:paraId="4A150843" w14:textId="77777777" w:rsidTr="003269D0">
        <w:tc>
          <w:tcPr>
            <w:tcW w:w="2405" w:type="dxa"/>
            <w:vAlign w:val="center"/>
          </w:tcPr>
          <w:p w14:paraId="771CD78F" w14:textId="77777777" w:rsidR="00CA7514" w:rsidRPr="009C1881" w:rsidRDefault="00CA7514" w:rsidP="00CC5DFC">
            <w:pPr>
              <w:pStyle w:val="Nidungvnbn"/>
              <w:ind w:firstLine="0"/>
              <w:rPr>
                <w:b/>
                <w:bCs/>
                <w:lang w:val="vi-VN"/>
              </w:rPr>
            </w:pPr>
            <w:r w:rsidRPr="009C1881">
              <w:rPr>
                <w:b/>
                <w:bCs/>
                <w:lang w:val="vi-VN"/>
              </w:rPr>
              <w:t>Scenario</w:t>
            </w:r>
          </w:p>
        </w:tc>
        <w:tc>
          <w:tcPr>
            <w:tcW w:w="6372" w:type="dxa"/>
            <w:gridSpan w:val="2"/>
            <w:vAlign w:val="center"/>
          </w:tcPr>
          <w:p w14:paraId="28867A78" w14:textId="77777777" w:rsidR="00CA7514" w:rsidRPr="009C1881" w:rsidRDefault="00CA7514" w:rsidP="00CC5DFC">
            <w:pPr>
              <w:pStyle w:val="Nidungvnbn"/>
              <w:ind w:firstLine="0"/>
              <w:rPr>
                <w:lang w:val="vi-VN"/>
              </w:rPr>
            </w:pPr>
            <w:r w:rsidRPr="009C1881">
              <w:rPr>
                <w:lang w:val="vi-VN"/>
              </w:rPr>
              <w:t>Đăng nhập vào hệ thống</w:t>
            </w:r>
          </w:p>
        </w:tc>
      </w:tr>
      <w:tr w:rsidR="00CA7514" w:rsidRPr="004F30E7" w14:paraId="27E0646B" w14:textId="77777777" w:rsidTr="003269D0">
        <w:tc>
          <w:tcPr>
            <w:tcW w:w="2405" w:type="dxa"/>
            <w:vAlign w:val="center"/>
          </w:tcPr>
          <w:p w14:paraId="23EAD4CC" w14:textId="77777777" w:rsidR="00CA7514" w:rsidRPr="009C1881" w:rsidRDefault="00CA7514" w:rsidP="00CC5DFC">
            <w:pPr>
              <w:pStyle w:val="Nidungvnbn"/>
              <w:ind w:firstLine="0"/>
              <w:rPr>
                <w:b/>
                <w:bCs/>
                <w:lang w:val="vi-VN"/>
              </w:rPr>
            </w:pPr>
            <w:r w:rsidRPr="009C1881">
              <w:rPr>
                <w:b/>
                <w:bCs/>
                <w:lang w:val="vi-VN"/>
              </w:rPr>
              <w:t>Triggering Event</w:t>
            </w:r>
          </w:p>
        </w:tc>
        <w:tc>
          <w:tcPr>
            <w:tcW w:w="6372" w:type="dxa"/>
            <w:gridSpan w:val="2"/>
            <w:vAlign w:val="center"/>
          </w:tcPr>
          <w:p w14:paraId="02F26384" w14:textId="77777777" w:rsidR="00CA7514" w:rsidRPr="009C1881" w:rsidRDefault="00CA7514" w:rsidP="00CC5DFC">
            <w:pPr>
              <w:pStyle w:val="Nidungvnbn"/>
              <w:ind w:firstLine="0"/>
              <w:rPr>
                <w:lang w:val="vi-VN"/>
              </w:rPr>
            </w:pPr>
            <w:r w:rsidRPr="009C1881">
              <w:rPr>
                <w:lang w:val="vi-VN"/>
              </w:rPr>
              <w:t>Tác nhân chọn chức năng mượn, trả máy tính</w:t>
            </w:r>
          </w:p>
        </w:tc>
      </w:tr>
      <w:tr w:rsidR="00CA7514" w:rsidRPr="004F30E7" w14:paraId="0A534A22" w14:textId="77777777" w:rsidTr="003269D0">
        <w:tc>
          <w:tcPr>
            <w:tcW w:w="2405" w:type="dxa"/>
            <w:vAlign w:val="center"/>
          </w:tcPr>
          <w:p w14:paraId="66792FD1" w14:textId="77777777" w:rsidR="00CA7514" w:rsidRPr="009C1881" w:rsidRDefault="00CA7514" w:rsidP="00CC5DFC">
            <w:pPr>
              <w:pStyle w:val="Nidungvnbn"/>
              <w:ind w:firstLine="0"/>
              <w:rPr>
                <w:b/>
                <w:bCs/>
                <w:lang w:val="vi-VN"/>
              </w:rPr>
            </w:pPr>
            <w:r w:rsidRPr="009C1881">
              <w:rPr>
                <w:b/>
                <w:bCs/>
                <w:lang w:val="vi-VN"/>
              </w:rPr>
              <w:t>Description</w:t>
            </w:r>
          </w:p>
        </w:tc>
        <w:tc>
          <w:tcPr>
            <w:tcW w:w="6372" w:type="dxa"/>
            <w:gridSpan w:val="2"/>
            <w:vAlign w:val="center"/>
          </w:tcPr>
          <w:p w14:paraId="522C58B0" w14:textId="77777777" w:rsidR="00CA7514" w:rsidRPr="009C1881" w:rsidRDefault="00CA7514" w:rsidP="00CC5DFC">
            <w:pPr>
              <w:pStyle w:val="Nidungvnbn"/>
              <w:ind w:firstLine="0"/>
              <w:rPr>
                <w:lang w:val="vi-VN"/>
              </w:rPr>
            </w:pPr>
            <w:r w:rsidRPr="009C1881">
              <w:rPr>
                <w:lang w:val="vi-VN"/>
              </w:rPr>
              <w:t>Thực hiện chức năng quản lý mượn, trả máy tính khi có yêu cầu</w:t>
            </w:r>
          </w:p>
        </w:tc>
      </w:tr>
      <w:tr w:rsidR="00CA7514" w:rsidRPr="009C1881" w14:paraId="13977E64" w14:textId="77777777" w:rsidTr="003269D0">
        <w:tc>
          <w:tcPr>
            <w:tcW w:w="2405" w:type="dxa"/>
            <w:vAlign w:val="center"/>
          </w:tcPr>
          <w:p w14:paraId="384FA6EF" w14:textId="77777777" w:rsidR="00CA7514" w:rsidRPr="009C1881" w:rsidRDefault="00CA7514" w:rsidP="00CC5DFC">
            <w:pPr>
              <w:pStyle w:val="Nidungvnbn"/>
              <w:ind w:firstLine="0"/>
              <w:rPr>
                <w:b/>
                <w:bCs/>
                <w:lang w:val="vi-VN"/>
              </w:rPr>
            </w:pPr>
            <w:r w:rsidRPr="009C1881">
              <w:rPr>
                <w:b/>
                <w:bCs/>
                <w:lang w:val="vi-VN"/>
              </w:rPr>
              <w:t>Actor(s)</w:t>
            </w:r>
          </w:p>
        </w:tc>
        <w:tc>
          <w:tcPr>
            <w:tcW w:w="6372" w:type="dxa"/>
            <w:gridSpan w:val="2"/>
            <w:vAlign w:val="center"/>
          </w:tcPr>
          <w:p w14:paraId="62C3FB95" w14:textId="77777777" w:rsidR="00CA7514" w:rsidRPr="009C1881" w:rsidRDefault="00CA7514" w:rsidP="00CC5DFC">
            <w:pPr>
              <w:pStyle w:val="Nidungvnbn"/>
              <w:ind w:firstLine="0"/>
              <w:rPr>
                <w:lang w:val="vi-VN"/>
              </w:rPr>
            </w:pPr>
            <w:r w:rsidRPr="009C1881">
              <w:rPr>
                <w:lang w:val="vi-VN"/>
              </w:rPr>
              <w:t>Độc giả</w:t>
            </w:r>
          </w:p>
        </w:tc>
      </w:tr>
      <w:tr w:rsidR="00CA7514" w:rsidRPr="004F30E7" w14:paraId="781F86E0" w14:textId="77777777" w:rsidTr="003269D0">
        <w:tc>
          <w:tcPr>
            <w:tcW w:w="2405" w:type="dxa"/>
            <w:vAlign w:val="center"/>
          </w:tcPr>
          <w:p w14:paraId="35D86E16" w14:textId="77777777" w:rsidR="00CA7514" w:rsidRPr="009C1881" w:rsidRDefault="00CA7514" w:rsidP="00CC5DFC">
            <w:pPr>
              <w:pStyle w:val="Nidungvnbn"/>
              <w:ind w:firstLine="0"/>
              <w:rPr>
                <w:b/>
                <w:bCs/>
                <w:lang w:val="vi-VN"/>
              </w:rPr>
            </w:pPr>
            <w:r w:rsidRPr="009C1881">
              <w:rPr>
                <w:b/>
                <w:bCs/>
                <w:lang w:val="vi-VN"/>
              </w:rPr>
              <w:t>Pre-Condition(s):</w:t>
            </w:r>
          </w:p>
        </w:tc>
        <w:tc>
          <w:tcPr>
            <w:tcW w:w="6372" w:type="dxa"/>
            <w:gridSpan w:val="2"/>
            <w:vAlign w:val="center"/>
          </w:tcPr>
          <w:p w14:paraId="4B041ED4" w14:textId="62049338" w:rsidR="00CA7514" w:rsidRPr="009C1881" w:rsidRDefault="00CA7514" w:rsidP="00CC5DFC">
            <w:pPr>
              <w:pStyle w:val="Nidungvnbn"/>
              <w:ind w:firstLine="0"/>
              <w:rPr>
                <w:lang w:val="vi-VN"/>
              </w:rPr>
            </w:pPr>
            <w:r w:rsidRPr="009C1881">
              <w:rPr>
                <w:lang w:val="vi-VN"/>
              </w:rPr>
              <w:t>Tác nhân đã đăng nhập vào hệ thống</w:t>
            </w:r>
          </w:p>
        </w:tc>
      </w:tr>
      <w:tr w:rsidR="00CA7514" w:rsidRPr="004F30E7" w14:paraId="6C26414C" w14:textId="77777777" w:rsidTr="003269D0">
        <w:tc>
          <w:tcPr>
            <w:tcW w:w="2405" w:type="dxa"/>
            <w:vAlign w:val="center"/>
          </w:tcPr>
          <w:p w14:paraId="6C8633BC" w14:textId="77777777" w:rsidR="00CA7514" w:rsidRPr="009C1881" w:rsidRDefault="00CA7514" w:rsidP="00CC5DFC">
            <w:pPr>
              <w:pStyle w:val="Nidungvnbn"/>
              <w:ind w:firstLine="0"/>
              <w:rPr>
                <w:b/>
                <w:bCs/>
                <w:lang w:val="vi-VN"/>
              </w:rPr>
            </w:pPr>
            <w:r w:rsidRPr="009C1881">
              <w:rPr>
                <w:b/>
                <w:bCs/>
                <w:lang w:val="vi-VN"/>
              </w:rPr>
              <w:t>Post-Condition(s):</w:t>
            </w:r>
          </w:p>
        </w:tc>
        <w:tc>
          <w:tcPr>
            <w:tcW w:w="6372" w:type="dxa"/>
            <w:gridSpan w:val="2"/>
            <w:vAlign w:val="center"/>
          </w:tcPr>
          <w:p w14:paraId="737BB6F1" w14:textId="77777777" w:rsidR="00CA7514" w:rsidRPr="009C1881" w:rsidRDefault="00CA7514" w:rsidP="00CC5DFC">
            <w:pPr>
              <w:pStyle w:val="Nidungvnbn"/>
              <w:ind w:firstLine="0"/>
              <w:rPr>
                <w:lang w:val="vi-VN"/>
              </w:rPr>
            </w:pPr>
            <w:r w:rsidRPr="009C1881">
              <w:rPr>
                <w:lang w:val="vi-VN"/>
              </w:rPr>
              <w:t>Người dùng đăng nhập thành công</w:t>
            </w:r>
          </w:p>
        </w:tc>
      </w:tr>
      <w:tr w:rsidR="00CA7514" w:rsidRPr="009C1881" w14:paraId="1A46B9AA" w14:textId="77777777" w:rsidTr="003269D0">
        <w:tc>
          <w:tcPr>
            <w:tcW w:w="2405" w:type="dxa"/>
            <w:vMerge w:val="restart"/>
            <w:vAlign w:val="center"/>
          </w:tcPr>
          <w:p w14:paraId="3064E805" w14:textId="77777777" w:rsidR="003269D0" w:rsidRPr="009C1881" w:rsidRDefault="003269D0" w:rsidP="0043336B">
            <w:pPr>
              <w:pStyle w:val="Nidungvnbn"/>
              <w:rPr>
                <w:b/>
                <w:bCs/>
                <w:lang w:val="vi-VN"/>
              </w:rPr>
            </w:pPr>
          </w:p>
          <w:p w14:paraId="0AFB33F2" w14:textId="77777777" w:rsidR="003269D0" w:rsidRPr="009C1881" w:rsidRDefault="003269D0" w:rsidP="0043336B">
            <w:pPr>
              <w:pStyle w:val="Nidungvnbn"/>
              <w:rPr>
                <w:b/>
                <w:bCs/>
                <w:lang w:val="vi-VN"/>
              </w:rPr>
            </w:pPr>
          </w:p>
          <w:p w14:paraId="12A3E34B" w14:textId="2A25E627" w:rsidR="00CA7514" w:rsidRPr="009C1881" w:rsidRDefault="00CA7514" w:rsidP="00CC5DFC">
            <w:pPr>
              <w:pStyle w:val="Nidungvnbn"/>
              <w:ind w:firstLine="0"/>
              <w:rPr>
                <w:b/>
                <w:bCs/>
                <w:lang w:val="vi-VN"/>
              </w:rPr>
            </w:pPr>
            <w:r w:rsidRPr="009C1881">
              <w:rPr>
                <w:b/>
                <w:bCs/>
                <w:lang w:val="vi-VN"/>
              </w:rPr>
              <w:t>Flow of Event</w:t>
            </w:r>
          </w:p>
        </w:tc>
        <w:tc>
          <w:tcPr>
            <w:tcW w:w="3119" w:type="dxa"/>
            <w:vAlign w:val="center"/>
          </w:tcPr>
          <w:p w14:paraId="34537044" w14:textId="77777777" w:rsidR="00CA7514" w:rsidRPr="009C1881" w:rsidRDefault="00CA7514" w:rsidP="00CC5DFC">
            <w:pPr>
              <w:pStyle w:val="Nidungvnbn"/>
              <w:ind w:firstLine="0"/>
              <w:jc w:val="center"/>
              <w:rPr>
                <w:b/>
                <w:bCs/>
                <w:lang w:val="vi-VN"/>
              </w:rPr>
            </w:pPr>
            <w:r w:rsidRPr="009C1881">
              <w:rPr>
                <w:b/>
                <w:bCs/>
                <w:lang w:val="vi-VN"/>
              </w:rPr>
              <w:t>Actor</w:t>
            </w:r>
          </w:p>
        </w:tc>
        <w:tc>
          <w:tcPr>
            <w:tcW w:w="3253" w:type="dxa"/>
            <w:vAlign w:val="center"/>
          </w:tcPr>
          <w:p w14:paraId="0006A724" w14:textId="77777777" w:rsidR="00CA7514" w:rsidRPr="009C1881" w:rsidRDefault="00CA7514" w:rsidP="00CC5DFC">
            <w:pPr>
              <w:pStyle w:val="Nidungvnbn"/>
              <w:jc w:val="center"/>
              <w:rPr>
                <w:b/>
                <w:bCs/>
                <w:lang w:val="vi-VN"/>
              </w:rPr>
            </w:pPr>
            <w:r w:rsidRPr="009C1881">
              <w:rPr>
                <w:b/>
                <w:bCs/>
                <w:lang w:val="vi-VN"/>
              </w:rPr>
              <w:t>System</w:t>
            </w:r>
          </w:p>
        </w:tc>
      </w:tr>
      <w:tr w:rsidR="00CA7514" w:rsidRPr="004F30E7" w14:paraId="5C7E12B1" w14:textId="77777777" w:rsidTr="003269D0">
        <w:tc>
          <w:tcPr>
            <w:tcW w:w="2405" w:type="dxa"/>
            <w:vMerge/>
            <w:vAlign w:val="center"/>
          </w:tcPr>
          <w:p w14:paraId="264D8155" w14:textId="77777777" w:rsidR="00CA7514" w:rsidRPr="009C1881" w:rsidRDefault="00CA7514" w:rsidP="0043336B">
            <w:pPr>
              <w:pStyle w:val="Nidungvnbn"/>
              <w:rPr>
                <w:b/>
                <w:bCs/>
                <w:lang w:val="vi-VN"/>
              </w:rPr>
            </w:pPr>
          </w:p>
        </w:tc>
        <w:tc>
          <w:tcPr>
            <w:tcW w:w="3119" w:type="dxa"/>
            <w:vAlign w:val="center"/>
          </w:tcPr>
          <w:p w14:paraId="60B1050A" w14:textId="77777777" w:rsidR="00CC5DFC" w:rsidRPr="009C1881" w:rsidRDefault="00CA7514">
            <w:pPr>
              <w:pStyle w:val="Nidungvnbn"/>
              <w:numPr>
                <w:ilvl w:val="0"/>
                <w:numId w:val="89"/>
              </w:numPr>
              <w:rPr>
                <w:lang w:val="vi-VN"/>
              </w:rPr>
            </w:pPr>
            <w:r w:rsidRPr="009C1881">
              <w:rPr>
                <w:lang w:val="vi-VN"/>
              </w:rPr>
              <w:t>Người dùng đăng nhập hệ thống.</w:t>
            </w:r>
          </w:p>
          <w:p w14:paraId="47128305" w14:textId="498A7B82" w:rsidR="00CA7514" w:rsidRPr="009C1881" w:rsidRDefault="00CA7514">
            <w:pPr>
              <w:pStyle w:val="Nidungvnbn"/>
              <w:numPr>
                <w:ilvl w:val="0"/>
                <w:numId w:val="89"/>
              </w:numPr>
              <w:rPr>
                <w:lang w:val="vi-VN"/>
              </w:rPr>
            </w:pPr>
            <w:r w:rsidRPr="009C1881">
              <w:rPr>
                <w:lang w:val="vi-VN"/>
              </w:rPr>
              <w:t xml:space="preserve">Người dùng chọn </w:t>
            </w:r>
            <w:r w:rsidRPr="009C1881">
              <w:rPr>
                <w:lang w:val="vi-VN"/>
              </w:rPr>
              <w:lastRenderedPageBreak/>
              <w:t>phương thức “mượn – trả máy tính”</w:t>
            </w:r>
          </w:p>
          <w:p w14:paraId="2C393587" w14:textId="7AED5025" w:rsidR="00CA7514" w:rsidRPr="009C1881" w:rsidRDefault="00A240A7" w:rsidP="00CC5DFC">
            <w:pPr>
              <w:pStyle w:val="Nidungvnbn"/>
              <w:ind w:firstLine="0"/>
              <w:rPr>
                <w:lang w:val="vi-VN"/>
              </w:rPr>
            </w:pPr>
            <w:r w:rsidRPr="009C1881">
              <w:rPr>
                <w:lang w:val="vi-VN"/>
              </w:rPr>
              <w:t xml:space="preserve">2a </w:t>
            </w:r>
            <w:r w:rsidR="00CA7514" w:rsidRPr="009C1881">
              <w:rPr>
                <w:lang w:val="vi-VN"/>
              </w:rPr>
              <w:t>Người dùng chọn lệnh mượn hoặc trả máy tính.</w:t>
            </w:r>
          </w:p>
          <w:p w14:paraId="29C7464C" w14:textId="0227E996" w:rsidR="00CA7514" w:rsidRPr="009C1881" w:rsidRDefault="00A240A7" w:rsidP="00CC5DFC">
            <w:pPr>
              <w:pStyle w:val="Nidungvnbn"/>
              <w:ind w:firstLine="0"/>
              <w:rPr>
                <w:lang w:val="vi-VN"/>
              </w:rPr>
            </w:pPr>
            <w:r w:rsidRPr="009C1881">
              <w:rPr>
                <w:lang w:val="vi-VN"/>
              </w:rPr>
              <w:t xml:space="preserve">2b </w:t>
            </w:r>
            <w:r w:rsidR="00CA7514" w:rsidRPr="009C1881">
              <w:rPr>
                <w:lang w:val="vi-VN"/>
              </w:rPr>
              <w:t>Người dùng chọn mượn, tiến hành tìm kiếm máy tính, điền thông tin và chọn xác nhận mượn</w:t>
            </w:r>
            <w:r w:rsidR="00393CA3" w:rsidRPr="009C1881">
              <w:rPr>
                <w:lang w:val="vi-VN"/>
              </w:rPr>
              <w:t>.</w:t>
            </w:r>
          </w:p>
          <w:p w14:paraId="5CE0ABAC" w14:textId="4EB1E7D0" w:rsidR="00CA7514" w:rsidRPr="009C1881" w:rsidRDefault="00CA7514" w:rsidP="00CC5DFC">
            <w:pPr>
              <w:pStyle w:val="Nidungvnbn"/>
              <w:ind w:firstLine="0"/>
              <w:rPr>
                <w:lang w:val="vi-VN"/>
              </w:rPr>
            </w:pPr>
            <w:r w:rsidRPr="009C1881">
              <w:rPr>
                <w:lang w:val="vi-VN"/>
              </w:rPr>
              <w:t>2c</w:t>
            </w:r>
            <w:r w:rsidR="00A240A7" w:rsidRPr="009C1881">
              <w:rPr>
                <w:lang w:val="vi-VN"/>
              </w:rPr>
              <w:t xml:space="preserve"> </w:t>
            </w:r>
            <w:r w:rsidRPr="009C1881">
              <w:rPr>
                <w:lang w:val="vi-VN"/>
              </w:rPr>
              <w:t>Người dùng chọn trả, tiến hành kiểm tra trạng thái máy tính</w:t>
            </w:r>
          </w:p>
        </w:tc>
        <w:tc>
          <w:tcPr>
            <w:tcW w:w="3253" w:type="dxa"/>
            <w:vAlign w:val="center"/>
          </w:tcPr>
          <w:p w14:paraId="082F46E8" w14:textId="77777777" w:rsidR="00CC5DFC" w:rsidRPr="009C1881" w:rsidRDefault="00CA7514" w:rsidP="00CC5DFC">
            <w:pPr>
              <w:pStyle w:val="Nidungvnbn"/>
              <w:numPr>
                <w:ilvl w:val="1"/>
                <w:numId w:val="55"/>
              </w:numPr>
              <w:rPr>
                <w:lang w:val="vi-VN"/>
              </w:rPr>
            </w:pPr>
            <w:r w:rsidRPr="009C1881">
              <w:rPr>
                <w:lang w:val="vi-VN"/>
              </w:rPr>
              <w:lastRenderedPageBreak/>
              <w:t xml:space="preserve">Kiểm tra thông tin </w:t>
            </w:r>
            <w:r w:rsidR="00393CA3" w:rsidRPr="009C1881">
              <w:rPr>
                <w:lang w:val="vi-VN"/>
              </w:rPr>
              <w:t>của người dùng</w:t>
            </w:r>
            <w:r w:rsidR="00CC5DFC" w:rsidRPr="009C1881">
              <w:rPr>
                <w:lang w:val="vi-VN"/>
              </w:rPr>
              <w:t>.</w:t>
            </w:r>
          </w:p>
          <w:p w14:paraId="156F4ED7" w14:textId="61FED49C" w:rsidR="00CA7514" w:rsidRPr="009C1881" w:rsidRDefault="00CA7514" w:rsidP="00CC5DFC">
            <w:pPr>
              <w:pStyle w:val="Nidungvnbn"/>
              <w:numPr>
                <w:ilvl w:val="1"/>
                <w:numId w:val="55"/>
              </w:numPr>
              <w:rPr>
                <w:lang w:val="vi-VN"/>
              </w:rPr>
            </w:pPr>
            <w:r w:rsidRPr="009C1881">
              <w:rPr>
                <w:lang w:val="vi-VN"/>
              </w:rPr>
              <w:t xml:space="preserve">Xác nhận thông tin </w:t>
            </w:r>
            <w:r w:rsidR="00393CA3" w:rsidRPr="009C1881">
              <w:rPr>
                <w:lang w:val="vi-VN"/>
              </w:rPr>
              <w:lastRenderedPageBreak/>
              <w:t xml:space="preserve">của người dùng và xác nhận </w:t>
            </w:r>
            <w:r w:rsidRPr="009C1881">
              <w:rPr>
                <w:lang w:val="vi-VN"/>
              </w:rPr>
              <w:t>mượn.</w:t>
            </w:r>
          </w:p>
          <w:p w14:paraId="6A305D74" w14:textId="77777777" w:rsidR="00CA7514" w:rsidRPr="009C1881" w:rsidRDefault="00CA7514" w:rsidP="0043336B">
            <w:pPr>
              <w:pStyle w:val="Nidungvnbn"/>
              <w:rPr>
                <w:lang w:val="vi-VN"/>
              </w:rPr>
            </w:pPr>
          </w:p>
        </w:tc>
      </w:tr>
      <w:tr w:rsidR="00CA7514" w:rsidRPr="004F30E7" w14:paraId="52F5C19C" w14:textId="77777777" w:rsidTr="003269D0">
        <w:tc>
          <w:tcPr>
            <w:tcW w:w="2405" w:type="dxa"/>
            <w:vAlign w:val="center"/>
          </w:tcPr>
          <w:p w14:paraId="6B9FEB30" w14:textId="77777777" w:rsidR="00CA7514" w:rsidRPr="009C1881" w:rsidRDefault="00CA7514" w:rsidP="00CC5DFC">
            <w:pPr>
              <w:pStyle w:val="Nidungvnbn"/>
              <w:ind w:firstLine="0"/>
              <w:rPr>
                <w:b/>
                <w:bCs/>
                <w:lang w:val="vi-VN"/>
              </w:rPr>
            </w:pPr>
            <w:r w:rsidRPr="009C1881">
              <w:rPr>
                <w:b/>
                <w:bCs/>
                <w:lang w:val="vi-VN"/>
              </w:rPr>
              <w:lastRenderedPageBreak/>
              <w:t>Exception</w:t>
            </w:r>
          </w:p>
        </w:tc>
        <w:tc>
          <w:tcPr>
            <w:tcW w:w="6372" w:type="dxa"/>
            <w:gridSpan w:val="2"/>
            <w:vAlign w:val="center"/>
          </w:tcPr>
          <w:p w14:paraId="710E76F0" w14:textId="57E108CE" w:rsidR="00CA7514" w:rsidRPr="009C1881" w:rsidRDefault="00443436" w:rsidP="00CC5DFC">
            <w:pPr>
              <w:pStyle w:val="Nidungvnbn"/>
              <w:ind w:firstLine="0"/>
              <w:rPr>
                <w:lang w:val="vi-VN"/>
              </w:rPr>
            </w:pPr>
            <w:r w:rsidRPr="009C1881">
              <w:rPr>
                <w:lang w:val="vi-VN"/>
              </w:rPr>
              <w:t>Người dùng không đủ điều kiện mượn máy tính: Nếu người dùng không đáp ứng được các yêu cầu mượn máy tính như độ tuổi, thẻ thư viện hết hạn hoặc nợ phí thư viện, hệ thống cần phải thông báo cho người dùng biết và không cho phép thực hiện mượn máy tính.</w:t>
            </w:r>
          </w:p>
        </w:tc>
      </w:tr>
    </w:tbl>
    <w:p w14:paraId="6865991F" w14:textId="609782CB" w:rsidR="00CA7514" w:rsidRPr="009C1881" w:rsidRDefault="00CA7514" w:rsidP="003269D0">
      <w:pPr>
        <w:pStyle w:val="bng"/>
        <w:ind w:firstLine="0"/>
        <w:rPr>
          <w:lang w:val="vi-VN"/>
        </w:rPr>
      </w:pPr>
      <w:bookmarkStart w:id="153" w:name="_Toc130907540"/>
      <w:bookmarkStart w:id="154" w:name="_Toc135253633"/>
      <w:r w:rsidRPr="009C1881">
        <w:rPr>
          <w:lang w:val="vi-VN"/>
        </w:rPr>
        <w:t xml:space="preserve">Bảng 3.3.27: Use case </w:t>
      </w:r>
      <w:bookmarkEnd w:id="153"/>
      <w:r w:rsidRPr="009C1881">
        <w:rPr>
          <w:lang w:val="vi-VN"/>
        </w:rPr>
        <w:t>Mượn và trả máy tính</w:t>
      </w:r>
      <w:bookmarkEnd w:id="154"/>
    </w:p>
    <w:p w14:paraId="1CB03AEB" w14:textId="77777777" w:rsidR="00CA7514" w:rsidRPr="009C1881" w:rsidRDefault="00CA7514">
      <w:pPr>
        <w:pStyle w:val="Tiumccp2"/>
        <w:numPr>
          <w:ilvl w:val="2"/>
          <w:numId w:val="56"/>
        </w:numPr>
        <w:jc w:val="both"/>
        <w:rPr>
          <w:szCs w:val="28"/>
          <w:lang w:val="vi-VN"/>
        </w:rPr>
      </w:pPr>
      <w:bookmarkStart w:id="155" w:name="_Toc135253466"/>
      <w:r w:rsidRPr="009C1881">
        <w:rPr>
          <w:szCs w:val="28"/>
          <w:lang w:val="vi-VN"/>
        </w:rPr>
        <w:t>Use case Xử lý mượn và trả máy tính</w:t>
      </w:r>
      <w:bookmarkEnd w:id="155"/>
    </w:p>
    <w:p w14:paraId="2FD0F821" w14:textId="77777777" w:rsidR="00CA7514" w:rsidRPr="009C1881" w:rsidRDefault="00CA7514" w:rsidP="008B34E5">
      <w:pPr>
        <w:pStyle w:val="Nidungvnbn"/>
        <w:numPr>
          <w:ilvl w:val="0"/>
          <w:numId w:val="50"/>
        </w:numPr>
        <w:rPr>
          <w:b/>
          <w:bCs/>
          <w:i/>
          <w:lang w:val="vi-VN"/>
        </w:rPr>
      </w:pPr>
      <w:r w:rsidRPr="009C1881">
        <w:rPr>
          <w:b/>
          <w:bCs/>
          <w:lang w:val="vi-VN"/>
        </w:rPr>
        <w:t>Xử lý mượn máy tính</w:t>
      </w:r>
    </w:p>
    <w:p w14:paraId="7ECBCAA6" w14:textId="77777777" w:rsidR="00CA7514" w:rsidRPr="009C1881" w:rsidRDefault="00CA7514" w:rsidP="00CA7514">
      <w:pPr>
        <w:pStyle w:val="Nidungvnbn"/>
        <w:ind w:firstLine="0"/>
        <w:rPr>
          <w:b/>
          <w:bCs/>
          <w:lang w:val="vi-VN"/>
        </w:rPr>
      </w:pPr>
      <w:r w:rsidRPr="009C1881">
        <w:rPr>
          <w:b/>
          <w:bCs/>
          <w:lang w:val="vi-VN"/>
        </w:rPr>
        <w:t>Đầu vào:</w:t>
      </w:r>
    </w:p>
    <w:p w14:paraId="6B2A3923" w14:textId="0AF9D52D" w:rsidR="00CA7514" w:rsidRPr="009C1881" w:rsidRDefault="00CA7514" w:rsidP="003269D0">
      <w:pPr>
        <w:pStyle w:val="Nidungvnbn"/>
        <w:rPr>
          <w:b/>
          <w:bCs/>
          <w:lang w:val="vi-VN"/>
        </w:rPr>
      </w:pPr>
      <w:r w:rsidRPr="009C1881">
        <w:rPr>
          <w:lang w:val="vi-VN"/>
        </w:rPr>
        <w:t>Yêu cầu mượn máy tính từ người dùng</w:t>
      </w:r>
      <w:r w:rsidR="003269D0" w:rsidRPr="009C1881">
        <w:rPr>
          <w:lang w:val="vi-VN"/>
        </w:rPr>
        <w:t>.</w:t>
      </w:r>
    </w:p>
    <w:p w14:paraId="4DDEF737" w14:textId="2D73CB08" w:rsidR="00CA7514" w:rsidRPr="009C1881" w:rsidRDefault="00CA7514" w:rsidP="003269D0">
      <w:pPr>
        <w:pStyle w:val="Bngbiu-nidung"/>
        <w:rPr>
          <w:lang w:val="vi-VN"/>
        </w:rPr>
      </w:pPr>
      <w:r w:rsidRPr="009C1881">
        <w:rPr>
          <w:lang w:val="vi-VN"/>
        </w:rPr>
        <w:t>Thông tin cơ bản của người dùng, số lượng máy tính muốn mượn, thời gian mượn và mục đích sử dụng</w:t>
      </w:r>
      <w:r w:rsidR="003269D0" w:rsidRPr="009C1881">
        <w:rPr>
          <w:lang w:val="vi-VN"/>
        </w:rPr>
        <w:t>.</w:t>
      </w:r>
    </w:p>
    <w:p w14:paraId="7DBECA6D" w14:textId="4E40C7C6" w:rsidR="00CA7514" w:rsidRPr="009C1881" w:rsidRDefault="00CA7514" w:rsidP="003269D0">
      <w:pPr>
        <w:pStyle w:val="Bngbiu-nidung"/>
        <w:rPr>
          <w:lang w:val="vi-VN"/>
        </w:rPr>
      </w:pPr>
      <w:r w:rsidRPr="009C1881">
        <w:rPr>
          <w:lang w:val="vi-VN"/>
        </w:rPr>
        <w:t>Các thông tin về máy tính có sẵn để mượn trong thư viện</w:t>
      </w:r>
      <w:r w:rsidR="003269D0" w:rsidRPr="009C1881">
        <w:rPr>
          <w:lang w:val="vi-VN"/>
        </w:rPr>
        <w:t>.</w:t>
      </w:r>
    </w:p>
    <w:p w14:paraId="1B68A273" w14:textId="263CD6EA" w:rsidR="00CA7514" w:rsidRPr="009C1881" w:rsidRDefault="00CA7514" w:rsidP="003269D0">
      <w:pPr>
        <w:pStyle w:val="Bngbiu-nidung"/>
        <w:rPr>
          <w:lang w:val="vi-VN"/>
        </w:rPr>
      </w:pPr>
      <w:r w:rsidRPr="009C1881">
        <w:rPr>
          <w:lang w:val="vi-VN"/>
        </w:rPr>
        <w:t>Quy định và chính sách của thư viện về việc mượn máy tính</w:t>
      </w:r>
      <w:r w:rsidR="003269D0" w:rsidRPr="009C1881">
        <w:rPr>
          <w:lang w:val="vi-VN"/>
        </w:rPr>
        <w:t>.</w:t>
      </w:r>
    </w:p>
    <w:p w14:paraId="182CCA28" w14:textId="77777777" w:rsidR="00CA7514" w:rsidRPr="009C1881" w:rsidRDefault="00CA7514" w:rsidP="00CA7514">
      <w:pPr>
        <w:pStyle w:val="Nidungvnbn"/>
        <w:ind w:firstLine="0"/>
        <w:rPr>
          <w:b/>
          <w:bCs/>
          <w:lang w:val="vi-VN"/>
        </w:rPr>
      </w:pPr>
      <w:r w:rsidRPr="009C1881">
        <w:rPr>
          <w:b/>
          <w:bCs/>
          <w:lang w:val="vi-VN"/>
        </w:rPr>
        <w:t>Quá trình thực hiện:</w:t>
      </w:r>
    </w:p>
    <w:p w14:paraId="095412BD" w14:textId="339F9282" w:rsidR="00CA7514" w:rsidRPr="009C1881" w:rsidRDefault="00CA7514">
      <w:pPr>
        <w:pStyle w:val="Bngbiu-nidung"/>
        <w:numPr>
          <w:ilvl w:val="0"/>
          <w:numId w:val="59"/>
        </w:numPr>
        <w:rPr>
          <w:lang w:val="vi-VN"/>
        </w:rPr>
      </w:pPr>
      <w:r w:rsidRPr="009C1881">
        <w:rPr>
          <w:lang w:val="vi-VN"/>
        </w:rPr>
        <w:t xml:space="preserve">Người dùng đăng ký mượn máy tính </w:t>
      </w:r>
      <w:r w:rsidR="003269D0" w:rsidRPr="009C1881">
        <w:rPr>
          <w:lang w:val="vi-VN"/>
        </w:rPr>
        <w:t>và điền những thông tin cần thiết vào hệ thống.</w:t>
      </w:r>
    </w:p>
    <w:p w14:paraId="795F8498" w14:textId="06BC69A5" w:rsidR="00CA7514" w:rsidRPr="009C1881" w:rsidRDefault="00CA7514">
      <w:pPr>
        <w:pStyle w:val="Bngbiu-nidung"/>
        <w:numPr>
          <w:ilvl w:val="0"/>
          <w:numId w:val="59"/>
        </w:numPr>
        <w:rPr>
          <w:lang w:val="vi-VN"/>
        </w:rPr>
      </w:pPr>
      <w:r w:rsidRPr="009C1881">
        <w:rPr>
          <w:lang w:val="vi-VN"/>
        </w:rPr>
        <w:lastRenderedPageBreak/>
        <w:t>Cho người dùng mượn máy tính và yêu cầu xác nhận việc mượn máy tính</w:t>
      </w:r>
      <w:r w:rsidR="003269D0" w:rsidRPr="009C1881">
        <w:rPr>
          <w:lang w:val="vi-VN"/>
        </w:rPr>
        <w:t>.</w:t>
      </w:r>
    </w:p>
    <w:p w14:paraId="606EB44D" w14:textId="2C4C6716" w:rsidR="00CA7514" w:rsidRPr="009C1881" w:rsidRDefault="00CA7514">
      <w:pPr>
        <w:pStyle w:val="Bngbiu-nidung"/>
        <w:numPr>
          <w:ilvl w:val="0"/>
          <w:numId w:val="59"/>
        </w:numPr>
        <w:rPr>
          <w:lang w:val="vi-VN"/>
        </w:rPr>
      </w:pPr>
      <w:r w:rsidRPr="009C1881">
        <w:rPr>
          <w:lang w:val="vi-VN"/>
        </w:rPr>
        <w:t>Quản lý thời gian mượn</w:t>
      </w:r>
      <w:r w:rsidR="003269D0" w:rsidRPr="009C1881">
        <w:rPr>
          <w:lang w:val="vi-VN"/>
        </w:rPr>
        <w:t xml:space="preserve"> và giới hạn thời gian.</w:t>
      </w:r>
      <w:r w:rsidRPr="009C1881">
        <w:rPr>
          <w:lang w:val="vi-VN"/>
        </w:rPr>
        <w:t xml:space="preserve"> </w:t>
      </w:r>
    </w:p>
    <w:p w14:paraId="1207DC32" w14:textId="3AC2F052" w:rsidR="00CA7514" w:rsidRPr="009C1881" w:rsidRDefault="003269D0">
      <w:pPr>
        <w:pStyle w:val="Bngbiu-nidung"/>
        <w:numPr>
          <w:ilvl w:val="0"/>
          <w:numId w:val="59"/>
        </w:numPr>
        <w:rPr>
          <w:lang w:val="vi-VN"/>
        </w:rPr>
      </w:pPr>
      <w:r w:rsidRPr="009C1881">
        <w:rPr>
          <w:lang w:val="vi-VN"/>
        </w:rPr>
        <w:t>Admin và ban thủ thư</w:t>
      </w:r>
      <w:r w:rsidR="00CA7514" w:rsidRPr="009C1881">
        <w:rPr>
          <w:lang w:val="vi-VN"/>
        </w:rPr>
        <w:t xml:space="preserve"> kiểm tra máy tính </w:t>
      </w:r>
      <w:r w:rsidRPr="009C1881">
        <w:rPr>
          <w:lang w:val="vi-VN"/>
        </w:rPr>
        <w:t>trước khi cho mượn.</w:t>
      </w:r>
    </w:p>
    <w:p w14:paraId="5297250F" w14:textId="77777777" w:rsidR="00CA7514" w:rsidRPr="009C1881" w:rsidRDefault="00CA7514" w:rsidP="00CA7514">
      <w:pPr>
        <w:pStyle w:val="Nidungvnbn"/>
        <w:ind w:firstLine="0"/>
        <w:rPr>
          <w:b/>
          <w:bCs/>
          <w:lang w:val="vi-VN"/>
        </w:rPr>
      </w:pPr>
      <w:r w:rsidRPr="009C1881">
        <w:rPr>
          <w:b/>
          <w:bCs/>
          <w:lang w:val="vi-VN"/>
        </w:rPr>
        <w:t>Đầu ra:</w:t>
      </w:r>
    </w:p>
    <w:p w14:paraId="0B758173" w14:textId="4E7784FC" w:rsidR="00CA7514" w:rsidRPr="009C1881" w:rsidRDefault="00CA7514" w:rsidP="003269D0">
      <w:pPr>
        <w:pStyle w:val="NormalWeb"/>
        <w:spacing w:before="0" w:beforeAutospacing="0" w:after="0" w:afterAutospacing="0" w:line="360" w:lineRule="auto"/>
        <w:ind w:firstLine="720"/>
        <w:jc w:val="both"/>
        <w:textAlignment w:val="baseline"/>
        <w:rPr>
          <w:rStyle w:val="Bngbiu-nidungChar"/>
          <w:color w:val="000000"/>
          <w:lang w:val="vi-VN"/>
        </w:rPr>
      </w:pPr>
      <w:r w:rsidRPr="009C1881">
        <w:rPr>
          <w:rStyle w:val="Bngbiu-nidungChar"/>
          <w:lang w:val="vi-VN"/>
        </w:rPr>
        <w:t>Người dùng được cung cấp máy tính để sử dụng trong thời gian quy định</w:t>
      </w:r>
      <w:r w:rsidR="003269D0" w:rsidRPr="009C1881">
        <w:rPr>
          <w:rStyle w:val="Bngbiu-nidungChar"/>
          <w:lang w:val="vi-VN"/>
        </w:rPr>
        <w:t>.</w:t>
      </w:r>
    </w:p>
    <w:p w14:paraId="66F7F3E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153C71E" w14:textId="77777777" w:rsidR="00CA7514" w:rsidRPr="009C1881" w:rsidRDefault="00CA7514" w:rsidP="00CA7514">
      <w:pPr>
        <w:pStyle w:val="Nidungvnbn"/>
        <w:ind w:firstLine="0"/>
        <w:rPr>
          <w:b/>
          <w:bCs/>
          <w:lang w:val="vi-VN"/>
        </w:rPr>
      </w:pPr>
      <w:r w:rsidRPr="009C1881">
        <w:rPr>
          <w:b/>
          <w:bCs/>
          <w:lang w:val="vi-VN"/>
        </w:rPr>
        <w:t>Đầu vào:</w:t>
      </w:r>
    </w:p>
    <w:p w14:paraId="160AB593" w14:textId="638A5F51" w:rsidR="00CA7514" w:rsidRPr="009C1881" w:rsidRDefault="00CA7514" w:rsidP="003269D0">
      <w:pPr>
        <w:pStyle w:val="Bngbiu-nidung"/>
        <w:rPr>
          <w:lang w:val="vi-VN"/>
        </w:rPr>
      </w:pPr>
      <w:r w:rsidRPr="009C1881">
        <w:rPr>
          <w:lang w:val="vi-VN"/>
        </w:rPr>
        <w:t>Yêu cầu trả máy tính từ người dùng</w:t>
      </w:r>
      <w:r w:rsidR="003269D0" w:rsidRPr="009C1881">
        <w:rPr>
          <w:lang w:val="vi-VN"/>
        </w:rPr>
        <w:t>.</w:t>
      </w:r>
    </w:p>
    <w:p w14:paraId="33E47C8E" w14:textId="1F8E42B2" w:rsidR="00CA7514" w:rsidRPr="009C1881" w:rsidRDefault="00CA7514" w:rsidP="003269D0">
      <w:pPr>
        <w:pStyle w:val="Bngbiu-nidung"/>
        <w:rPr>
          <w:lang w:val="vi-VN"/>
        </w:rPr>
      </w:pPr>
      <w:r w:rsidRPr="009C1881">
        <w:rPr>
          <w:lang w:val="vi-VN"/>
        </w:rPr>
        <w:t xml:space="preserve">Thông tin cơ bản của người dùng và thông tin về máy tính </w:t>
      </w:r>
      <w:r w:rsidR="003269D0" w:rsidRPr="009C1881">
        <w:rPr>
          <w:lang w:val="vi-VN"/>
        </w:rPr>
        <w:t>đã mượn.</w:t>
      </w:r>
    </w:p>
    <w:p w14:paraId="5F8B173F" w14:textId="77777777" w:rsidR="00CA7514" w:rsidRPr="009C1881" w:rsidRDefault="00CA7514" w:rsidP="00CA7514">
      <w:pPr>
        <w:pStyle w:val="Nidungvnbn"/>
        <w:ind w:firstLine="0"/>
        <w:rPr>
          <w:b/>
          <w:bCs/>
          <w:lang w:val="vi-VN"/>
        </w:rPr>
      </w:pPr>
      <w:r w:rsidRPr="009C1881">
        <w:rPr>
          <w:b/>
          <w:bCs/>
          <w:lang w:val="vi-VN"/>
        </w:rPr>
        <w:t>Quá trình thực hiện:</w:t>
      </w:r>
    </w:p>
    <w:p w14:paraId="7607A68C" w14:textId="1E11983D" w:rsidR="00CA7514" w:rsidRPr="009C1881" w:rsidRDefault="003269D0">
      <w:pPr>
        <w:pStyle w:val="Bngbiu-nidung"/>
        <w:numPr>
          <w:ilvl w:val="0"/>
          <w:numId w:val="60"/>
        </w:numPr>
        <w:rPr>
          <w:lang w:val="vi-VN"/>
        </w:rPr>
      </w:pPr>
      <w:r w:rsidRPr="009C1881">
        <w:rPr>
          <w:lang w:val="vi-VN"/>
        </w:rPr>
        <w:t>Người dùng yêu cầu trả máy tính khi không có nhu cầu sử dụng nữa.</w:t>
      </w:r>
    </w:p>
    <w:p w14:paraId="1E8D40D2" w14:textId="3AEB7C8B" w:rsidR="00CA7514" w:rsidRPr="009C1881" w:rsidRDefault="00443436">
      <w:pPr>
        <w:pStyle w:val="Bngbiu-nidung"/>
        <w:numPr>
          <w:ilvl w:val="0"/>
          <w:numId w:val="60"/>
        </w:numPr>
        <w:rPr>
          <w:lang w:val="vi-VN"/>
        </w:rPr>
      </w:pPr>
      <w:r w:rsidRPr="009C1881">
        <w:rPr>
          <w:lang w:val="vi-VN"/>
        </w:rPr>
        <w:t xml:space="preserve">Admin hoặc ban thủ thư </w:t>
      </w:r>
      <w:r w:rsidR="00CA7514" w:rsidRPr="009C1881">
        <w:rPr>
          <w:lang w:val="vi-VN"/>
        </w:rPr>
        <w:t>kiểm tra tình trạng của máy tính.</w:t>
      </w:r>
    </w:p>
    <w:p w14:paraId="2BFC8AC9" w14:textId="30322D5A" w:rsidR="00CA7514" w:rsidRPr="009C1881" w:rsidRDefault="00CA7514">
      <w:pPr>
        <w:pStyle w:val="Bngbiu-nidung"/>
        <w:numPr>
          <w:ilvl w:val="0"/>
          <w:numId w:val="60"/>
        </w:numPr>
        <w:rPr>
          <w:lang w:val="vi-VN"/>
        </w:rPr>
      </w:pPr>
      <w:r w:rsidRPr="009C1881">
        <w:rPr>
          <w:lang w:val="vi-VN"/>
        </w:rPr>
        <w:t xml:space="preserve">Nếu máy tính có vấn đề, </w:t>
      </w:r>
      <w:r w:rsidR="00443436" w:rsidRPr="009C1881">
        <w:rPr>
          <w:lang w:val="vi-VN"/>
        </w:rPr>
        <w:t>admin hoặc ban thủ thư</w:t>
      </w:r>
      <w:r w:rsidRPr="009C1881">
        <w:rPr>
          <w:lang w:val="vi-VN"/>
        </w:rPr>
        <w:t xml:space="preserve"> sẽ tiến hành kiểm tra</w:t>
      </w:r>
      <w:r w:rsidR="00443436" w:rsidRPr="009C1881">
        <w:rPr>
          <w:lang w:val="vi-VN"/>
        </w:rPr>
        <w:t xml:space="preserve"> máy tính sau khi người dùng yêu cầu trả.</w:t>
      </w:r>
    </w:p>
    <w:p w14:paraId="4BB01C80" w14:textId="67D55D7B" w:rsidR="00CA7514" w:rsidRPr="009C1881" w:rsidRDefault="00CA7514">
      <w:pPr>
        <w:pStyle w:val="Bngbiu-nidung"/>
        <w:numPr>
          <w:ilvl w:val="0"/>
          <w:numId w:val="60"/>
        </w:numPr>
        <w:rPr>
          <w:lang w:val="vi-VN"/>
        </w:rPr>
      </w:pPr>
      <w:r w:rsidRPr="009C1881">
        <w:rPr>
          <w:lang w:val="vi-VN"/>
        </w:rPr>
        <w:t>Thư viện cập nhật thông tin về việc trả máy tính trong hệ thống quản lý của mình, bao gồm thời gian trả, số lượng máy tính trả và tình trạng của chúng</w:t>
      </w:r>
      <w:r w:rsidR="00443436" w:rsidRPr="009C1881">
        <w:rPr>
          <w:lang w:val="vi-VN"/>
        </w:rPr>
        <w:t xml:space="preserve">. </w:t>
      </w:r>
      <w:r w:rsidRPr="009C1881">
        <w:rPr>
          <w:lang w:val="vi-VN"/>
        </w:rPr>
        <w:t>Nếu người dùng vi phạm các quy định liên quan đến việc trả máy tính, thư viện có thể áp dụng các hình phạt tùy vào vi phạm</w:t>
      </w:r>
      <w:r w:rsidR="00443436" w:rsidRPr="009C1881">
        <w:rPr>
          <w:lang w:val="vi-VN"/>
        </w:rPr>
        <w:t>.</w:t>
      </w:r>
    </w:p>
    <w:p w14:paraId="3E422A60" w14:textId="77777777" w:rsidR="00CA7514" w:rsidRPr="009C1881" w:rsidRDefault="00CA7514" w:rsidP="00CA7514">
      <w:pPr>
        <w:pStyle w:val="Nidungvnbn"/>
        <w:ind w:firstLine="0"/>
        <w:rPr>
          <w:b/>
          <w:bCs/>
          <w:lang w:val="vi-VN"/>
        </w:rPr>
      </w:pPr>
      <w:r w:rsidRPr="009C1881">
        <w:rPr>
          <w:b/>
          <w:bCs/>
          <w:lang w:val="vi-VN"/>
        </w:rPr>
        <w:t>Đầu ra:</w:t>
      </w:r>
    </w:p>
    <w:p w14:paraId="0DC7DCBA" w14:textId="0844A70A" w:rsidR="00CA7514" w:rsidRPr="009C1881" w:rsidRDefault="00CA7514" w:rsidP="00443436">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 xml:space="preserve">Người dùng hoàn tất việc trả máy tính và đảm bảo rằng máy tính </w:t>
      </w:r>
      <w:r w:rsidR="00443436" w:rsidRPr="009C1881">
        <w:rPr>
          <w:rStyle w:val="Bngbiu-nidungChar"/>
          <w:lang w:val="vi-VN"/>
        </w:rPr>
        <w:t>ở trạng thái trước khi mượn.</w:t>
      </w:r>
    </w:p>
    <w:tbl>
      <w:tblPr>
        <w:tblStyle w:val="TableGrid"/>
        <w:tblW w:w="0" w:type="auto"/>
        <w:tblLook w:val="04A0" w:firstRow="1" w:lastRow="0" w:firstColumn="1" w:lastColumn="0" w:noHBand="0" w:noVBand="1"/>
      </w:tblPr>
      <w:tblGrid>
        <w:gridCol w:w="2405"/>
        <w:gridCol w:w="3119"/>
        <w:gridCol w:w="3253"/>
      </w:tblGrid>
      <w:tr w:rsidR="00CA7514" w:rsidRPr="009C1881" w14:paraId="2C178AFE" w14:textId="77777777" w:rsidTr="00443436">
        <w:trPr>
          <w:trHeight w:val="20"/>
        </w:trPr>
        <w:tc>
          <w:tcPr>
            <w:tcW w:w="2405" w:type="dxa"/>
            <w:vAlign w:val="center"/>
          </w:tcPr>
          <w:p w14:paraId="476B8E55" w14:textId="77777777" w:rsidR="00CA7514" w:rsidRPr="009C1881" w:rsidRDefault="00CA7514" w:rsidP="0091674C">
            <w:pPr>
              <w:pStyle w:val="Nidungvnbn"/>
              <w:ind w:firstLine="0"/>
              <w:rPr>
                <w:b/>
                <w:bCs/>
                <w:lang w:val="vi-VN"/>
              </w:rPr>
            </w:pPr>
            <w:r w:rsidRPr="009C1881">
              <w:rPr>
                <w:b/>
                <w:bCs/>
                <w:lang w:val="vi-VN"/>
              </w:rPr>
              <w:t>Use Case ID</w:t>
            </w:r>
          </w:p>
        </w:tc>
        <w:tc>
          <w:tcPr>
            <w:tcW w:w="6372" w:type="dxa"/>
            <w:gridSpan w:val="2"/>
            <w:vAlign w:val="center"/>
          </w:tcPr>
          <w:p w14:paraId="044026A7" w14:textId="77777777" w:rsidR="00CA7514" w:rsidRPr="009C1881" w:rsidRDefault="00CA7514" w:rsidP="0091674C">
            <w:pPr>
              <w:pStyle w:val="Nidungvnbn"/>
              <w:ind w:firstLine="0"/>
              <w:rPr>
                <w:lang w:val="vi-VN"/>
              </w:rPr>
            </w:pPr>
            <w:r w:rsidRPr="009C1881">
              <w:rPr>
                <w:lang w:val="vi-VN"/>
              </w:rPr>
              <w:t>UC28</w:t>
            </w:r>
          </w:p>
        </w:tc>
      </w:tr>
      <w:tr w:rsidR="00CA7514" w:rsidRPr="004F30E7" w14:paraId="04D2B408" w14:textId="77777777" w:rsidTr="00443436">
        <w:trPr>
          <w:trHeight w:val="20"/>
        </w:trPr>
        <w:tc>
          <w:tcPr>
            <w:tcW w:w="2405" w:type="dxa"/>
            <w:vAlign w:val="center"/>
          </w:tcPr>
          <w:p w14:paraId="1E3C0034"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vAlign w:val="center"/>
          </w:tcPr>
          <w:p w14:paraId="7EE07AC4" w14:textId="77777777" w:rsidR="00CA7514" w:rsidRPr="009C1881" w:rsidRDefault="00CA7514" w:rsidP="0091674C">
            <w:pPr>
              <w:pStyle w:val="Nidungvnbn"/>
              <w:ind w:firstLine="0"/>
              <w:rPr>
                <w:lang w:val="vi-VN"/>
              </w:rPr>
            </w:pPr>
            <w:r w:rsidRPr="009C1881">
              <w:rPr>
                <w:lang w:val="vi-VN"/>
              </w:rPr>
              <w:t>Xử lý mượn và trả máy tính</w:t>
            </w:r>
          </w:p>
        </w:tc>
      </w:tr>
      <w:tr w:rsidR="00CA7514" w:rsidRPr="004F30E7" w14:paraId="7197BD82" w14:textId="77777777" w:rsidTr="00443436">
        <w:trPr>
          <w:trHeight w:val="20"/>
        </w:trPr>
        <w:tc>
          <w:tcPr>
            <w:tcW w:w="2405" w:type="dxa"/>
            <w:vAlign w:val="center"/>
          </w:tcPr>
          <w:p w14:paraId="22515014"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2479D972" w14:textId="77777777" w:rsidR="00CA7514" w:rsidRPr="009C1881" w:rsidRDefault="00CA7514" w:rsidP="0091674C">
            <w:pPr>
              <w:pStyle w:val="Nidungvnbn"/>
              <w:ind w:firstLine="0"/>
              <w:rPr>
                <w:lang w:val="vi-VN"/>
              </w:rPr>
            </w:pPr>
            <w:r w:rsidRPr="009C1881">
              <w:rPr>
                <w:lang w:val="vi-VN"/>
              </w:rPr>
              <w:t>Đăng nhập vào hệ thống</w:t>
            </w:r>
          </w:p>
        </w:tc>
      </w:tr>
      <w:tr w:rsidR="00CA7514" w:rsidRPr="004F30E7" w14:paraId="4435A69F" w14:textId="77777777" w:rsidTr="00F307E0">
        <w:tc>
          <w:tcPr>
            <w:tcW w:w="2405" w:type="dxa"/>
            <w:vAlign w:val="center"/>
          </w:tcPr>
          <w:p w14:paraId="654E0EEC"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7E9F66BF" w14:textId="77777777" w:rsidR="00CA7514" w:rsidRPr="009C1881" w:rsidRDefault="00CA7514" w:rsidP="0091674C">
            <w:pPr>
              <w:pStyle w:val="Nidungvnbn"/>
              <w:ind w:firstLine="0"/>
              <w:rPr>
                <w:lang w:val="vi-VN"/>
              </w:rPr>
            </w:pPr>
            <w:r w:rsidRPr="009C1881">
              <w:rPr>
                <w:lang w:val="vi-VN"/>
              </w:rPr>
              <w:t>Tác nhân chọn chức năng xử lý mượn, trả máy tính</w:t>
            </w:r>
          </w:p>
        </w:tc>
      </w:tr>
      <w:tr w:rsidR="00CA7514" w:rsidRPr="004F30E7" w14:paraId="6C204879" w14:textId="77777777" w:rsidTr="00F307E0">
        <w:tc>
          <w:tcPr>
            <w:tcW w:w="2405" w:type="dxa"/>
            <w:vAlign w:val="center"/>
          </w:tcPr>
          <w:p w14:paraId="5945F7B4" w14:textId="77777777" w:rsidR="00CA7514" w:rsidRPr="009C1881" w:rsidRDefault="00CA7514" w:rsidP="0091674C">
            <w:pPr>
              <w:pStyle w:val="Nidungvnbn"/>
              <w:ind w:firstLine="0"/>
              <w:rPr>
                <w:b/>
                <w:bCs/>
                <w:lang w:val="vi-VN"/>
              </w:rPr>
            </w:pPr>
            <w:r w:rsidRPr="009C1881">
              <w:rPr>
                <w:b/>
                <w:bCs/>
                <w:lang w:val="vi-VN"/>
              </w:rPr>
              <w:t>Description</w:t>
            </w:r>
          </w:p>
        </w:tc>
        <w:tc>
          <w:tcPr>
            <w:tcW w:w="6372" w:type="dxa"/>
            <w:gridSpan w:val="2"/>
            <w:vAlign w:val="center"/>
          </w:tcPr>
          <w:p w14:paraId="6C3C9B57" w14:textId="77777777" w:rsidR="00CA7514" w:rsidRPr="009C1881" w:rsidRDefault="00CA7514" w:rsidP="0091674C">
            <w:pPr>
              <w:pStyle w:val="Nidungvnbn"/>
              <w:ind w:firstLine="0"/>
              <w:rPr>
                <w:lang w:val="vi-VN"/>
              </w:rPr>
            </w:pPr>
            <w:r w:rsidRPr="009C1881">
              <w:rPr>
                <w:lang w:val="vi-VN"/>
              </w:rPr>
              <w:t xml:space="preserve">Thực hiện chức năng xử lý mượn, trả máy tính khi có yêu </w:t>
            </w:r>
            <w:r w:rsidRPr="009C1881">
              <w:rPr>
                <w:lang w:val="vi-VN"/>
              </w:rPr>
              <w:lastRenderedPageBreak/>
              <w:t>cầu</w:t>
            </w:r>
          </w:p>
        </w:tc>
      </w:tr>
      <w:tr w:rsidR="00CA7514" w:rsidRPr="009C1881" w14:paraId="3E1AAD34" w14:textId="77777777" w:rsidTr="00F307E0">
        <w:tc>
          <w:tcPr>
            <w:tcW w:w="2405" w:type="dxa"/>
            <w:vAlign w:val="center"/>
          </w:tcPr>
          <w:p w14:paraId="2D892B24" w14:textId="77777777" w:rsidR="00CA7514" w:rsidRPr="009C1881" w:rsidRDefault="00CA7514" w:rsidP="0091674C">
            <w:pPr>
              <w:pStyle w:val="Nidungvnbn"/>
              <w:ind w:firstLine="0"/>
              <w:rPr>
                <w:b/>
                <w:bCs/>
                <w:lang w:val="vi-VN"/>
              </w:rPr>
            </w:pPr>
            <w:r w:rsidRPr="009C1881">
              <w:rPr>
                <w:b/>
                <w:bCs/>
                <w:lang w:val="vi-VN"/>
              </w:rPr>
              <w:lastRenderedPageBreak/>
              <w:t>Actor(s)</w:t>
            </w:r>
          </w:p>
        </w:tc>
        <w:tc>
          <w:tcPr>
            <w:tcW w:w="6372" w:type="dxa"/>
            <w:gridSpan w:val="2"/>
          </w:tcPr>
          <w:p w14:paraId="0248CE30" w14:textId="77777777" w:rsidR="00CA7514" w:rsidRPr="009C1881" w:rsidRDefault="00CA7514" w:rsidP="0091674C">
            <w:pPr>
              <w:pStyle w:val="Nidungvnbn"/>
              <w:ind w:firstLine="0"/>
              <w:rPr>
                <w:lang w:val="vi-VN"/>
              </w:rPr>
            </w:pPr>
            <w:r w:rsidRPr="009C1881">
              <w:rPr>
                <w:lang w:val="vi-VN"/>
              </w:rPr>
              <w:t>Admin, Thủ thư</w:t>
            </w:r>
          </w:p>
        </w:tc>
      </w:tr>
      <w:tr w:rsidR="00CA7514" w:rsidRPr="004F30E7" w14:paraId="1D7CD55D" w14:textId="77777777" w:rsidTr="00F307E0">
        <w:tc>
          <w:tcPr>
            <w:tcW w:w="2405" w:type="dxa"/>
            <w:vAlign w:val="center"/>
          </w:tcPr>
          <w:p w14:paraId="20736C5A"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0710759E" w14:textId="77777777" w:rsidR="00CA7514" w:rsidRPr="009C1881" w:rsidRDefault="00CA7514" w:rsidP="0091674C">
            <w:pPr>
              <w:pStyle w:val="Nidungvnbn"/>
              <w:ind w:firstLine="0"/>
              <w:rPr>
                <w:lang w:val="vi-VN"/>
              </w:rPr>
            </w:pPr>
            <w:r w:rsidRPr="009C1881">
              <w:rPr>
                <w:lang w:val="vi-VN"/>
              </w:rPr>
              <w:t>Tác nhân đã đăng nhập vào hệ thống </w:t>
            </w:r>
          </w:p>
        </w:tc>
      </w:tr>
      <w:tr w:rsidR="00CA7514" w:rsidRPr="004F30E7" w14:paraId="4B3D57F3" w14:textId="77777777" w:rsidTr="00F307E0">
        <w:tc>
          <w:tcPr>
            <w:tcW w:w="2405" w:type="dxa"/>
            <w:vAlign w:val="center"/>
          </w:tcPr>
          <w:p w14:paraId="591215A5"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25D53203" w14:textId="4F59FCBA" w:rsidR="00CA7514" w:rsidRPr="009C1881" w:rsidRDefault="00CA7514" w:rsidP="0091674C">
            <w:pPr>
              <w:pStyle w:val="Nidungvnbn"/>
              <w:ind w:firstLine="0"/>
              <w:rPr>
                <w:lang w:val="vi-VN"/>
              </w:rPr>
            </w:pPr>
            <w:r w:rsidRPr="009C1881">
              <w:rPr>
                <w:lang w:val="vi-VN"/>
              </w:rPr>
              <w:t>Tác nhân xem thông tin phiếu mượn, trả trong hệ thống</w:t>
            </w:r>
          </w:p>
          <w:p w14:paraId="7EEC531C" w14:textId="432DB48B" w:rsidR="00CA7514" w:rsidRPr="009C1881" w:rsidRDefault="00CA7514" w:rsidP="0091674C">
            <w:pPr>
              <w:pStyle w:val="Nidungvnbn"/>
              <w:ind w:firstLine="0"/>
              <w:rPr>
                <w:lang w:val="vi-VN"/>
              </w:rPr>
            </w:pPr>
            <w:r w:rsidRPr="009C1881">
              <w:rPr>
                <w:lang w:val="vi-VN"/>
              </w:rPr>
              <w:t>Phiếu mượn được cập nhật và lưu vào hệ thống</w:t>
            </w:r>
          </w:p>
        </w:tc>
      </w:tr>
      <w:tr w:rsidR="00CA7514" w:rsidRPr="009C1881" w14:paraId="1A6FEA11" w14:textId="77777777" w:rsidTr="00F307E0">
        <w:tc>
          <w:tcPr>
            <w:tcW w:w="2405" w:type="dxa"/>
            <w:vMerge w:val="restart"/>
            <w:vAlign w:val="center"/>
          </w:tcPr>
          <w:p w14:paraId="0B63EC02"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1361BD5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27A906A0" w14:textId="77777777" w:rsidR="00CA7514" w:rsidRPr="009C1881" w:rsidRDefault="00CA7514" w:rsidP="0043336B">
            <w:pPr>
              <w:pStyle w:val="Nidungvnbn"/>
              <w:rPr>
                <w:b/>
                <w:bCs/>
                <w:lang w:val="vi-VN"/>
              </w:rPr>
            </w:pPr>
            <w:r w:rsidRPr="009C1881">
              <w:rPr>
                <w:b/>
                <w:bCs/>
                <w:lang w:val="vi-VN"/>
              </w:rPr>
              <w:t>System</w:t>
            </w:r>
          </w:p>
        </w:tc>
      </w:tr>
      <w:tr w:rsidR="00CA7514" w:rsidRPr="004F30E7" w14:paraId="20DD3653" w14:textId="77777777" w:rsidTr="00F307E0">
        <w:tc>
          <w:tcPr>
            <w:tcW w:w="2405" w:type="dxa"/>
            <w:vMerge/>
            <w:vAlign w:val="center"/>
          </w:tcPr>
          <w:p w14:paraId="52733BA8" w14:textId="77777777" w:rsidR="00CA7514" w:rsidRPr="009C1881" w:rsidRDefault="00CA7514" w:rsidP="0043336B">
            <w:pPr>
              <w:pStyle w:val="Nidungvnbn"/>
              <w:rPr>
                <w:b/>
                <w:bCs/>
                <w:lang w:val="vi-VN"/>
              </w:rPr>
            </w:pPr>
          </w:p>
        </w:tc>
        <w:tc>
          <w:tcPr>
            <w:tcW w:w="3119" w:type="dxa"/>
            <w:vAlign w:val="center"/>
          </w:tcPr>
          <w:p w14:paraId="7083820D" w14:textId="77777777" w:rsidR="0091674C" w:rsidRPr="009C1881" w:rsidRDefault="00CA7514">
            <w:pPr>
              <w:pStyle w:val="Nidungvnbn"/>
              <w:numPr>
                <w:ilvl w:val="0"/>
                <w:numId w:val="88"/>
              </w:numPr>
              <w:rPr>
                <w:lang w:val="vi-VN"/>
              </w:rPr>
            </w:pPr>
            <w:r w:rsidRPr="009C1881">
              <w:rPr>
                <w:lang w:val="vi-VN"/>
              </w:rPr>
              <w:t>Người dùng đăng nhập hệ thống.</w:t>
            </w:r>
          </w:p>
          <w:p w14:paraId="72634CBD" w14:textId="0BE87956" w:rsidR="00CA7514" w:rsidRPr="009C1881" w:rsidRDefault="00CA7514">
            <w:pPr>
              <w:pStyle w:val="Nidungvnbn"/>
              <w:numPr>
                <w:ilvl w:val="0"/>
                <w:numId w:val="88"/>
              </w:numPr>
              <w:rPr>
                <w:lang w:val="vi-VN"/>
              </w:rPr>
            </w:pPr>
            <w:r w:rsidRPr="009C1881">
              <w:rPr>
                <w:lang w:val="vi-VN"/>
              </w:rPr>
              <w:t>Người dùng chọn phương thức “Xử lý mượn, trả máy tính”</w:t>
            </w:r>
          </w:p>
          <w:p w14:paraId="6683EBA3" w14:textId="77777777" w:rsidR="00CA7514" w:rsidRPr="009C1881" w:rsidRDefault="00CA7514" w:rsidP="0091674C">
            <w:pPr>
              <w:pStyle w:val="Nidungvnbn"/>
              <w:ind w:firstLine="0"/>
              <w:rPr>
                <w:lang w:val="vi-VN"/>
              </w:rPr>
            </w:pPr>
            <w:r w:rsidRPr="009C1881">
              <w:rPr>
                <w:lang w:val="vi-VN"/>
              </w:rPr>
              <w:t>2a. Người dùng chọn lệnh mượn hoặc trả máy tính.</w:t>
            </w:r>
          </w:p>
          <w:p w14:paraId="6DF3CB84" w14:textId="6D1D2BE8" w:rsidR="00CA7514" w:rsidRPr="009C1881" w:rsidRDefault="00CA7514" w:rsidP="0091674C">
            <w:pPr>
              <w:pStyle w:val="Nidungvnbn"/>
              <w:ind w:firstLine="0"/>
              <w:rPr>
                <w:lang w:val="vi-VN"/>
              </w:rPr>
            </w:pPr>
            <w:r w:rsidRPr="009C1881">
              <w:rPr>
                <w:lang w:val="vi-VN"/>
              </w:rPr>
              <w:t>2b. Người dùng chọn mượn, Thủ thư chọn máy tính cần mượn và kiểm tra tình trạng máy tính. Nếu máy tính có sẵn, thủ thư nhập thông tin độc giả và thông tin mượn máy tính , tiến hành lập phiếu mượn</w:t>
            </w:r>
            <w:r w:rsidR="0091674C" w:rsidRPr="009C1881">
              <w:rPr>
                <w:lang w:val="vi-VN"/>
              </w:rPr>
              <w:t>.</w:t>
            </w:r>
          </w:p>
          <w:p w14:paraId="537FFA68" w14:textId="1010BC86" w:rsidR="00CA7514" w:rsidRPr="009C1881" w:rsidRDefault="00CA7514" w:rsidP="0091674C">
            <w:pPr>
              <w:pStyle w:val="Nidungvnbn"/>
              <w:ind w:firstLine="0"/>
              <w:rPr>
                <w:lang w:val="vi-VN"/>
              </w:rPr>
            </w:pPr>
            <w:r w:rsidRPr="009C1881">
              <w:rPr>
                <w:lang w:val="vi-VN"/>
              </w:rPr>
              <w:t>2c. Người dùng chọn trả, tiến hành kiểm tra trạng thái máy tính</w:t>
            </w:r>
            <w:r w:rsidR="0091674C" w:rsidRPr="009C1881">
              <w:rPr>
                <w:lang w:val="vi-VN"/>
              </w:rPr>
              <w:t>.</w:t>
            </w:r>
          </w:p>
        </w:tc>
        <w:tc>
          <w:tcPr>
            <w:tcW w:w="3253" w:type="dxa"/>
            <w:vAlign w:val="center"/>
          </w:tcPr>
          <w:p w14:paraId="753E9E50" w14:textId="77777777" w:rsidR="0091674C" w:rsidRPr="009C1881" w:rsidRDefault="00CA7514">
            <w:pPr>
              <w:pStyle w:val="Nidungvnbn"/>
              <w:numPr>
                <w:ilvl w:val="1"/>
                <w:numId w:val="88"/>
              </w:numPr>
              <w:rPr>
                <w:lang w:val="vi-VN"/>
              </w:rPr>
            </w:pPr>
            <w:r w:rsidRPr="009C1881">
              <w:rPr>
                <w:lang w:val="vi-VN"/>
              </w:rPr>
              <w:t xml:space="preserve">Kiểm tra thông tin </w:t>
            </w:r>
            <w:r w:rsidR="0091674C" w:rsidRPr="009C1881">
              <w:rPr>
                <w:lang w:val="vi-VN"/>
              </w:rPr>
              <w:t>của độc giả, người dùng</w:t>
            </w:r>
            <w:r w:rsidR="00021F43" w:rsidRPr="009C1881">
              <w:rPr>
                <w:lang w:val="vi-VN"/>
              </w:rPr>
              <w:t xml:space="preserve">. </w:t>
            </w:r>
            <w:r w:rsidRPr="009C1881">
              <w:rPr>
                <w:lang w:val="vi-VN"/>
              </w:rPr>
              <w:t>Xác nhận xử lý  thông tin mượn, trả.</w:t>
            </w:r>
          </w:p>
          <w:p w14:paraId="2D9541B1" w14:textId="66A579CD" w:rsidR="00393CA3" w:rsidRPr="009C1881" w:rsidRDefault="00393CA3">
            <w:pPr>
              <w:pStyle w:val="Nidungvnbn"/>
              <w:numPr>
                <w:ilvl w:val="1"/>
                <w:numId w:val="88"/>
              </w:numPr>
              <w:rPr>
                <w:lang w:val="vi-VN"/>
              </w:rPr>
            </w:pPr>
            <w:r w:rsidRPr="009C1881">
              <w:rPr>
                <w:lang w:val="vi-VN"/>
              </w:rPr>
              <w:t>Hệ thống lưu thông tin phiếu mượn và trả máy tính trong cơ sở dữ liệu và hiển thị cho thủ thư và độc giả</w:t>
            </w:r>
          </w:p>
          <w:p w14:paraId="7F9561FD" w14:textId="77777777" w:rsidR="00CA7514" w:rsidRPr="009C1881" w:rsidRDefault="00CA7514" w:rsidP="0043336B">
            <w:pPr>
              <w:pStyle w:val="Nidungvnbn"/>
              <w:rPr>
                <w:lang w:val="vi-VN"/>
              </w:rPr>
            </w:pPr>
          </w:p>
        </w:tc>
      </w:tr>
      <w:tr w:rsidR="00CA7514" w:rsidRPr="004F30E7" w14:paraId="5405141C" w14:textId="77777777" w:rsidTr="00F307E0">
        <w:tc>
          <w:tcPr>
            <w:tcW w:w="2405" w:type="dxa"/>
            <w:vAlign w:val="center"/>
          </w:tcPr>
          <w:p w14:paraId="6179DB1A" w14:textId="77777777" w:rsidR="00CA7514" w:rsidRPr="009C1881" w:rsidRDefault="00CA7514" w:rsidP="0091674C">
            <w:pPr>
              <w:pStyle w:val="Nidungvnbn"/>
              <w:ind w:firstLine="0"/>
              <w:rPr>
                <w:b/>
                <w:bCs/>
                <w:lang w:val="vi-VN"/>
              </w:rPr>
            </w:pPr>
            <w:r w:rsidRPr="009C1881">
              <w:rPr>
                <w:b/>
                <w:bCs/>
                <w:lang w:val="vi-VN"/>
              </w:rPr>
              <w:t>Exception</w:t>
            </w:r>
          </w:p>
        </w:tc>
        <w:tc>
          <w:tcPr>
            <w:tcW w:w="6372" w:type="dxa"/>
            <w:gridSpan w:val="2"/>
            <w:vAlign w:val="center"/>
          </w:tcPr>
          <w:p w14:paraId="1AD76331" w14:textId="79EDA2D3" w:rsidR="00CA7514" w:rsidRPr="009C1881" w:rsidRDefault="00443436" w:rsidP="0091674C">
            <w:pPr>
              <w:pStyle w:val="Nidungvnbn"/>
              <w:ind w:firstLine="0"/>
              <w:rPr>
                <w:lang w:val="vi-VN"/>
              </w:rPr>
            </w:pPr>
            <w:r w:rsidRPr="009C1881">
              <w:rPr>
                <w:lang w:val="vi-VN"/>
              </w:rPr>
              <w:t>Máy tính không khả dụng: Nếu máy tính được yêu cầu mượn hoặc trả không khả dụng do sự cố kỹ thuật hoặc bảo trì, thủ thư sẽ cần phải thông báo cho người dùng và đề xuất giải pháp thay thế.</w:t>
            </w:r>
          </w:p>
        </w:tc>
      </w:tr>
    </w:tbl>
    <w:p w14:paraId="61E150AF" w14:textId="77777777" w:rsidR="00CA7514" w:rsidRPr="009C1881" w:rsidRDefault="00CA7514" w:rsidP="00443436">
      <w:pPr>
        <w:pStyle w:val="bng"/>
        <w:ind w:firstLine="0"/>
        <w:rPr>
          <w:lang w:val="vi-VN"/>
        </w:rPr>
      </w:pPr>
      <w:bookmarkStart w:id="156" w:name="_Toc135253634"/>
      <w:r w:rsidRPr="009C1881">
        <w:rPr>
          <w:lang w:val="vi-VN"/>
        </w:rPr>
        <w:t>Bảng 3.3.28: Use case Xử lý mượn và trả máy tính</w:t>
      </w:r>
      <w:bookmarkEnd w:id="156"/>
    </w:p>
    <w:p w14:paraId="1BE1339A" w14:textId="77777777" w:rsidR="00CA7514" w:rsidRPr="009C1881" w:rsidRDefault="00CA7514">
      <w:pPr>
        <w:pStyle w:val="Tiumccp2"/>
        <w:numPr>
          <w:ilvl w:val="2"/>
          <w:numId w:val="56"/>
        </w:numPr>
        <w:jc w:val="both"/>
        <w:rPr>
          <w:sz w:val="26"/>
          <w:lang w:val="vi-VN"/>
        </w:rPr>
      </w:pPr>
      <w:bookmarkStart w:id="157" w:name="_Toc135253467"/>
      <w:r w:rsidRPr="009C1881">
        <w:rPr>
          <w:sz w:val="26"/>
          <w:lang w:val="vi-VN"/>
        </w:rPr>
        <w:lastRenderedPageBreak/>
        <w:t>Use case Xử lý vi phạm</w:t>
      </w:r>
      <w:bookmarkEnd w:id="157"/>
    </w:p>
    <w:p w14:paraId="29854F3F" w14:textId="77777777" w:rsidR="00CA7514" w:rsidRPr="009C1881" w:rsidRDefault="00CA7514" w:rsidP="00CA7514">
      <w:pPr>
        <w:pStyle w:val="Nidungvnbn"/>
        <w:ind w:firstLine="0"/>
        <w:rPr>
          <w:b/>
          <w:bCs/>
          <w:lang w:val="vi-VN"/>
        </w:rPr>
      </w:pPr>
      <w:r w:rsidRPr="009C1881">
        <w:rPr>
          <w:b/>
          <w:bCs/>
          <w:lang w:val="vi-VN"/>
        </w:rPr>
        <w:t>Đầu vào:</w:t>
      </w:r>
    </w:p>
    <w:p w14:paraId="17CF0BE5" w14:textId="3B361E1E" w:rsidR="00021F43" w:rsidRPr="009C1881" w:rsidRDefault="00021F43" w:rsidP="00021F43">
      <w:pPr>
        <w:pStyle w:val="Nidungvnbn"/>
        <w:rPr>
          <w:lang w:val="vi-VN"/>
        </w:rPr>
      </w:pPr>
      <w:r w:rsidRPr="009C1881">
        <w:rPr>
          <w:lang w:val="vi-VN"/>
        </w:rPr>
        <w:t>Thông tin về hành vi vi phạm của độc giả, bao gồm tên độc giả, mã độc giả, hành vi vi phạm và thời điểm vi phạm. Quy trình xử lý độc giả vi phạm của thư viện.</w:t>
      </w:r>
    </w:p>
    <w:p w14:paraId="225795F1" w14:textId="0C684941" w:rsidR="00CA7514" w:rsidRPr="009C1881" w:rsidRDefault="00CA7514" w:rsidP="00021F43">
      <w:pPr>
        <w:pStyle w:val="Nidungvnbn"/>
        <w:ind w:firstLine="0"/>
        <w:rPr>
          <w:b/>
          <w:bCs/>
          <w:lang w:val="vi-VN"/>
        </w:rPr>
      </w:pPr>
      <w:r w:rsidRPr="009C1881">
        <w:rPr>
          <w:b/>
          <w:bCs/>
          <w:lang w:val="vi-VN"/>
        </w:rPr>
        <w:t>Quá trình thực hiện:</w:t>
      </w:r>
    </w:p>
    <w:p w14:paraId="6868311E" w14:textId="77777777" w:rsidR="00021F43" w:rsidRPr="009C1881" w:rsidRDefault="00021F43">
      <w:pPr>
        <w:pStyle w:val="Nidungvnbn"/>
        <w:numPr>
          <w:ilvl w:val="0"/>
          <w:numId w:val="61"/>
        </w:numPr>
        <w:rPr>
          <w:lang w:val="vi-VN"/>
        </w:rPr>
      </w:pPr>
      <w:r w:rsidRPr="009C1881">
        <w:rPr>
          <w:lang w:val="vi-VN"/>
        </w:rPr>
        <w:t>Nhận thông tin về hành vi vi phạm từ thủ thư hoặc hệ thống quản lý thư viện.</w:t>
      </w:r>
    </w:p>
    <w:p w14:paraId="00313BD8" w14:textId="77777777" w:rsidR="00021F43" w:rsidRPr="009C1881" w:rsidRDefault="00021F43">
      <w:pPr>
        <w:pStyle w:val="Nidungvnbn"/>
        <w:numPr>
          <w:ilvl w:val="0"/>
          <w:numId w:val="61"/>
        </w:numPr>
        <w:rPr>
          <w:lang w:val="vi-VN"/>
        </w:rPr>
      </w:pPr>
      <w:r w:rsidRPr="009C1881">
        <w:rPr>
          <w:lang w:val="vi-VN"/>
        </w:rPr>
        <w:t>Xác định tính hợp lệ của thông tin và đối tượng vi phạm.</w:t>
      </w:r>
    </w:p>
    <w:p w14:paraId="7BD18F2D" w14:textId="77777777" w:rsidR="00021F43" w:rsidRPr="009C1881" w:rsidRDefault="00021F43">
      <w:pPr>
        <w:pStyle w:val="Nidungvnbn"/>
        <w:numPr>
          <w:ilvl w:val="0"/>
          <w:numId w:val="61"/>
        </w:numPr>
        <w:rPr>
          <w:lang w:val="vi-VN"/>
        </w:rPr>
      </w:pPr>
      <w:r w:rsidRPr="009C1881">
        <w:rPr>
          <w:lang w:val="vi-VN"/>
        </w:rPr>
        <w:t>Kiểm tra quy trình xử lý độc giả vi phạm của thư viện để lựa chọn biện pháp xử lý phù hợp.</w:t>
      </w:r>
    </w:p>
    <w:p w14:paraId="316EBD04" w14:textId="77777777" w:rsidR="00021F43" w:rsidRPr="009C1881" w:rsidRDefault="00021F43">
      <w:pPr>
        <w:pStyle w:val="Nidungvnbn"/>
        <w:numPr>
          <w:ilvl w:val="0"/>
          <w:numId w:val="61"/>
        </w:numPr>
        <w:rPr>
          <w:lang w:val="vi-VN"/>
        </w:rPr>
      </w:pPr>
      <w:r w:rsidRPr="009C1881">
        <w:rPr>
          <w:lang w:val="vi-VN"/>
        </w:rPr>
        <w:t>Thông báo với độc giả về hành vi vi phạm và yêu cầu độc giả giải trình.</w:t>
      </w:r>
    </w:p>
    <w:p w14:paraId="00561A80" w14:textId="77777777" w:rsidR="00021F43" w:rsidRPr="009C1881" w:rsidRDefault="00021F43">
      <w:pPr>
        <w:pStyle w:val="Nidungvnbn"/>
        <w:numPr>
          <w:ilvl w:val="0"/>
          <w:numId w:val="61"/>
        </w:numPr>
        <w:rPr>
          <w:lang w:val="vi-VN"/>
        </w:rPr>
      </w:pPr>
      <w:r w:rsidRPr="009C1881">
        <w:rPr>
          <w:lang w:val="vi-VN"/>
        </w:rPr>
        <w:t>Tiến hành xử lý độc giả vi phạm theo quy trình của thư viện, bao gồm các biện pháp như cảnh cáo, tạm ngưng mượn sách hoặc khóa tài khoản độc giả.</w:t>
      </w:r>
    </w:p>
    <w:p w14:paraId="548348DA" w14:textId="02433E07" w:rsidR="00021F43" w:rsidRPr="009C1881" w:rsidRDefault="00021F43">
      <w:pPr>
        <w:pStyle w:val="Nidungvnbn"/>
        <w:numPr>
          <w:ilvl w:val="0"/>
          <w:numId w:val="61"/>
        </w:numPr>
        <w:rPr>
          <w:lang w:val="vi-VN"/>
        </w:rPr>
      </w:pPr>
      <w:r w:rsidRPr="009C1881">
        <w:rPr>
          <w:lang w:val="vi-VN"/>
        </w:rPr>
        <w:t>Ghi lại quá trình xử lý độc giả vi phạm trong hệ thống quản lý thư viện.</w:t>
      </w:r>
    </w:p>
    <w:p w14:paraId="0929BEF7" w14:textId="262E2D0E" w:rsidR="00CA7514" w:rsidRPr="009C1881" w:rsidRDefault="00CA7514" w:rsidP="00CA7514">
      <w:pPr>
        <w:pStyle w:val="Nidungvnbn"/>
        <w:ind w:firstLine="0"/>
        <w:rPr>
          <w:b/>
          <w:bCs/>
          <w:lang w:val="vi-VN"/>
        </w:rPr>
      </w:pPr>
      <w:r w:rsidRPr="009C1881">
        <w:rPr>
          <w:b/>
          <w:bCs/>
          <w:lang w:val="vi-VN"/>
        </w:rPr>
        <w:t>Đầu ra:</w:t>
      </w:r>
    </w:p>
    <w:p w14:paraId="7EBA58D9" w14:textId="77777777" w:rsidR="00021F43" w:rsidRPr="009C1881" w:rsidRDefault="00021F43" w:rsidP="00021F43">
      <w:pPr>
        <w:pStyle w:val="Bngbiu-nidung"/>
        <w:rPr>
          <w:lang w:val="vi-VN"/>
        </w:rPr>
      </w:pPr>
      <w:r w:rsidRPr="009C1881">
        <w:rPr>
          <w:lang w:val="vi-VN"/>
        </w:rPr>
        <w:t>Độc giả được xử lý đúng quy trình của thư viện và đảm bảo tuân thủ quy định và chính sách của thư viện.</w:t>
      </w:r>
    </w:p>
    <w:p w14:paraId="6896161F" w14:textId="773AD869" w:rsidR="00CA7514" w:rsidRPr="009C1881" w:rsidRDefault="00021F43" w:rsidP="00021F43">
      <w:pPr>
        <w:pStyle w:val="Bngbiu-nidung"/>
        <w:rPr>
          <w:lang w:val="vi-VN"/>
        </w:rPr>
      </w:pPr>
      <w:r w:rsidRPr="009C1881">
        <w:rPr>
          <w:lang w:val="vi-VN"/>
        </w:rPr>
        <w:t>Quá trình xử lý độc giả vi phạm được ghi lại trong hệ thống quản lý thư viện để phục vụ cho việc giám sát và xử lý các hành vi vi phạm tương lai</w:t>
      </w:r>
      <w:r w:rsidR="00CA7514" w:rsidRPr="009C1881">
        <w:rPr>
          <w:lang w:val="vi-VN"/>
        </w:rPr>
        <w:t>.</w:t>
      </w:r>
    </w:p>
    <w:tbl>
      <w:tblPr>
        <w:tblStyle w:val="TableGrid"/>
        <w:tblW w:w="0" w:type="auto"/>
        <w:tblLook w:val="04A0" w:firstRow="1" w:lastRow="0" w:firstColumn="1" w:lastColumn="0" w:noHBand="0" w:noVBand="1"/>
      </w:tblPr>
      <w:tblGrid>
        <w:gridCol w:w="2405"/>
        <w:gridCol w:w="3119"/>
        <w:gridCol w:w="3253"/>
      </w:tblGrid>
      <w:tr w:rsidR="00CA7514" w:rsidRPr="009C1881" w14:paraId="1C47AB74" w14:textId="77777777" w:rsidTr="00F307E0">
        <w:tc>
          <w:tcPr>
            <w:tcW w:w="2405" w:type="dxa"/>
            <w:vAlign w:val="center"/>
          </w:tcPr>
          <w:p w14:paraId="60DB88A3" w14:textId="77777777" w:rsidR="00CA7514" w:rsidRPr="009C1881" w:rsidRDefault="00CA7514" w:rsidP="0091674C">
            <w:pPr>
              <w:pStyle w:val="Nidungvnbn"/>
              <w:ind w:firstLine="0"/>
              <w:rPr>
                <w:b/>
                <w:bCs/>
                <w:lang w:val="vi-VN"/>
              </w:rPr>
            </w:pPr>
            <w:r w:rsidRPr="009C1881">
              <w:rPr>
                <w:b/>
                <w:bCs/>
                <w:lang w:val="vi-VN"/>
              </w:rPr>
              <w:t>Use Case ID</w:t>
            </w:r>
          </w:p>
        </w:tc>
        <w:tc>
          <w:tcPr>
            <w:tcW w:w="6372" w:type="dxa"/>
            <w:gridSpan w:val="2"/>
            <w:vAlign w:val="center"/>
          </w:tcPr>
          <w:p w14:paraId="6115CC33" w14:textId="77777777" w:rsidR="00CA7514" w:rsidRPr="009C1881" w:rsidRDefault="00CA7514" w:rsidP="0091674C">
            <w:pPr>
              <w:pStyle w:val="Nidungvnbn"/>
              <w:ind w:firstLine="0"/>
              <w:rPr>
                <w:lang w:val="vi-VN"/>
              </w:rPr>
            </w:pPr>
            <w:r w:rsidRPr="009C1881">
              <w:rPr>
                <w:lang w:val="vi-VN"/>
              </w:rPr>
              <w:t>UC29</w:t>
            </w:r>
          </w:p>
        </w:tc>
      </w:tr>
      <w:tr w:rsidR="00CA7514" w:rsidRPr="004F30E7" w14:paraId="679E1DAA" w14:textId="77777777" w:rsidTr="00F307E0">
        <w:tc>
          <w:tcPr>
            <w:tcW w:w="2405" w:type="dxa"/>
            <w:vAlign w:val="center"/>
          </w:tcPr>
          <w:p w14:paraId="04893C57"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tcPr>
          <w:p w14:paraId="1FDC75C1" w14:textId="6161D0A7" w:rsidR="00CA7514" w:rsidRPr="009C1881" w:rsidRDefault="00CA7514" w:rsidP="0091674C">
            <w:pPr>
              <w:pStyle w:val="Nidungvnbn"/>
              <w:ind w:firstLine="0"/>
              <w:rPr>
                <w:lang w:val="vi-VN"/>
              </w:rPr>
            </w:pPr>
            <w:r w:rsidRPr="009C1881">
              <w:rPr>
                <w:lang w:val="vi-VN"/>
              </w:rPr>
              <w:t>Xử lý độc giả vi phạm</w:t>
            </w:r>
          </w:p>
        </w:tc>
      </w:tr>
      <w:tr w:rsidR="00CA7514" w:rsidRPr="004F30E7" w14:paraId="558E9EA4" w14:textId="77777777" w:rsidTr="00F307E0">
        <w:tc>
          <w:tcPr>
            <w:tcW w:w="2405" w:type="dxa"/>
            <w:vAlign w:val="center"/>
          </w:tcPr>
          <w:p w14:paraId="37E4F792"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65FA7CB2" w14:textId="221DA34D" w:rsidR="00CA7514" w:rsidRPr="009C1881" w:rsidRDefault="00443436" w:rsidP="0091674C">
            <w:pPr>
              <w:pStyle w:val="Nidungvnbn"/>
              <w:ind w:firstLine="0"/>
              <w:rPr>
                <w:lang w:val="vi-VN"/>
              </w:rPr>
            </w:pPr>
            <w:r w:rsidRPr="009C1881">
              <w:rPr>
                <w:lang w:val="vi-VN"/>
              </w:rPr>
              <w:t>Độc giả vi phạm quy định của thư viện, admin hoặc ban thủ thư phát hiện và xử lý vi phạm.</w:t>
            </w:r>
          </w:p>
        </w:tc>
      </w:tr>
      <w:tr w:rsidR="00CA7514" w:rsidRPr="004F30E7" w14:paraId="4708A0F8" w14:textId="77777777" w:rsidTr="00F307E0">
        <w:tc>
          <w:tcPr>
            <w:tcW w:w="2405" w:type="dxa"/>
            <w:vAlign w:val="center"/>
          </w:tcPr>
          <w:p w14:paraId="5B68DB95"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60BCD372" w14:textId="5789131C"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4F30E7" w14:paraId="29EEBFDE" w14:textId="77777777" w:rsidTr="00F307E0">
        <w:tc>
          <w:tcPr>
            <w:tcW w:w="2405" w:type="dxa"/>
            <w:vAlign w:val="center"/>
          </w:tcPr>
          <w:p w14:paraId="31141ACB" w14:textId="77777777" w:rsidR="00CA7514" w:rsidRPr="009C1881" w:rsidRDefault="00CA7514" w:rsidP="0091674C">
            <w:pPr>
              <w:pStyle w:val="Nidungvnbn"/>
              <w:ind w:firstLine="0"/>
              <w:rPr>
                <w:b/>
                <w:bCs/>
                <w:lang w:val="vi-VN"/>
              </w:rPr>
            </w:pPr>
            <w:r w:rsidRPr="009C1881">
              <w:rPr>
                <w:b/>
                <w:bCs/>
                <w:lang w:val="vi-VN"/>
              </w:rPr>
              <w:t>Description</w:t>
            </w:r>
          </w:p>
        </w:tc>
        <w:tc>
          <w:tcPr>
            <w:tcW w:w="6372" w:type="dxa"/>
            <w:gridSpan w:val="2"/>
            <w:vAlign w:val="center"/>
          </w:tcPr>
          <w:p w14:paraId="6B54A946" w14:textId="5F26703D" w:rsidR="00CA7514" w:rsidRPr="009C1881" w:rsidRDefault="00443436" w:rsidP="0091674C">
            <w:pPr>
              <w:pStyle w:val="Nidungvnbn"/>
              <w:ind w:firstLine="0"/>
              <w:rPr>
                <w:lang w:val="vi-VN"/>
              </w:rPr>
            </w:pPr>
            <w:r w:rsidRPr="009C1881">
              <w:rPr>
                <w:lang w:val="vi-VN"/>
              </w:rPr>
              <w:t>Chức năng này cho phép nhân viên thư viện xử lý các vi phạm của độc giả trong quá trình sử dụng thư viện như quá hạn trả sách, mất sách, làm hỏng sách, vi phạm quy định mượn sách, v.v.</w:t>
            </w:r>
          </w:p>
        </w:tc>
      </w:tr>
      <w:tr w:rsidR="00CA7514" w:rsidRPr="009C1881" w14:paraId="20614493" w14:textId="77777777" w:rsidTr="00F307E0">
        <w:tc>
          <w:tcPr>
            <w:tcW w:w="2405" w:type="dxa"/>
            <w:vAlign w:val="center"/>
          </w:tcPr>
          <w:p w14:paraId="47436E9B" w14:textId="77777777" w:rsidR="00CA7514" w:rsidRPr="009C1881" w:rsidRDefault="00CA7514" w:rsidP="0091674C">
            <w:pPr>
              <w:pStyle w:val="Nidungvnbn"/>
              <w:ind w:firstLine="0"/>
              <w:rPr>
                <w:b/>
                <w:bCs/>
                <w:lang w:val="vi-VN"/>
              </w:rPr>
            </w:pPr>
            <w:r w:rsidRPr="009C1881">
              <w:rPr>
                <w:b/>
                <w:bCs/>
                <w:lang w:val="vi-VN"/>
              </w:rPr>
              <w:lastRenderedPageBreak/>
              <w:t>Actor(s)</w:t>
            </w:r>
          </w:p>
        </w:tc>
        <w:tc>
          <w:tcPr>
            <w:tcW w:w="6372" w:type="dxa"/>
            <w:gridSpan w:val="2"/>
          </w:tcPr>
          <w:p w14:paraId="00F70AAD" w14:textId="6BBC3B8A" w:rsidR="00CA7514" w:rsidRPr="009C1881" w:rsidRDefault="00CA7514" w:rsidP="0091674C">
            <w:pPr>
              <w:pStyle w:val="Nidungvnbn"/>
              <w:ind w:firstLine="0"/>
              <w:rPr>
                <w:lang w:val="vi-VN"/>
              </w:rPr>
            </w:pPr>
            <w:r w:rsidRPr="009C1881">
              <w:rPr>
                <w:lang w:val="vi-VN"/>
              </w:rPr>
              <w:t>Admin, Thủ thư</w:t>
            </w:r>
          </w:p>
        </w:tc>
      </w:tr>
      <w:tr w:rsidR="00CA7514" w:rsidRPr="004F30E7" w14:paraId="66F8017D" w14:textId="77777777" w:rsidTr="00F307E0">
        <w:tc>
          <w:tcPr>
            <w:tcW w:w="2405" w:type="dxa"/>
            <w:vAlign w:val="center"/>
          </w:tcPr>
          <w:p w14:paraId="4E9077F2"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17565B44" w14:textId="5439D670"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4F30E7" w14:paraId="325A08BB" w14:textId="77777777" w:rsidTr="00F307E0">
        <w:tc>
          <w:tcPr>
            <w:tcW w:w="2405" w:type="dxa"/>
            <w:vAlign w:val="center"/>
          </w:tcPr>
          <w:p w14:paraId="535E04AE"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1BDAC23B" w14:textId="447828B1" w:rsidR="00CA7514" w:rsidRPr="009C1881" w:rsidRDefault="00443436" w:rsidP="0091674C">
            <w:pPr>
              <w:pStyle w:val="Nidungvnbn"/>
              <w:ind w:firstLine="0"/>
              <w:rPr>
                <w:lang w:val="vi-VN"/>
              </w:rPr>
            </w:pPr>
            <w:r w:rsidRPr="009C1881">
              <w:rPr>
                <w:lang w:val="vi-VN"/>
              </w:rPr>
              <w:t>Thông tin về vi phạm của độc giả được ghi nhận trong hệ thống.</w:t>
            </w:r>
          </w:p>
        </w:tc>
      </w:tr>
      <w:tr w:rsidR="00CA7514" w:rsidRPr="009C1881" w14:paraId="2F76F7BE" w14:textId="77777777" w:rsidTr="00F307E0">
        <w:tc>
          <w:tcPr>
            <w:tcW w:w="2405" w:type="dxa"/>
            <w:vMerge w:val="restart"/>
            <w:vAlign w:val="center"/>
          </w:tcPr>
          <w:p w14:paraId="430DC9B9"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0300853E"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604567E" w14:textId="77777777" w:rsidR="00CA7514" w:rsidRPr="009C1881" w:rsidRDefault="00CA7514" w:rsidP="0043336B">
            <w:pPr>
              <w:pStyle w:val="Nidungvnbn"/>
              <w:rPr>
                <w:b/>
                <w:bCs/>
                <w:lang w:val="vi-VN"/>
              </w:rPr>
            </w:pPr>
            <w:r w:rsidRPr="009C1881">
              <w:rPr>
                <w:b/>
                <w:bCs/>
                <w:lang w:val="vi-VN"/>
              </w:rPr>
              <w:t>System</w:t>
            </w:r>
          </w:p>
        </w:tc>
      </w:tr>
      <w:tr w:rsidR="00CA7514" w:rsidRPr="004F30E7" w14:paraId="58628706" w14:textId="77777777" w:rsidTr="00F307E0">
        <w:tc>
          <w:tcPr>
            <w:tcW w:w="2405" w:type="dxa"/>
            <w:vMerge/>
            <w:vAlign w:val="center"/>
          </w:tcPr>
          <w:p w14:paraId="020B07F2" w14:textId="77777777" w:rsidR="00CA7514" w:rsidRPr="009C1881" w:rsidRDefault="00CA7514" w:rsidP="0043336B">
            <w:pPr>
              <w:pStyle w:val="Nidungvnbn"/>
              <w:rPr>
                <w:b/>
                <w:bCs/>
                <w:lang w:val="vi-VN"/>
              </w:rPr>
            </w:pPr>
          </w:p>
        </w:tc>
        <w:tc>
          <w:tcPr>
            <w:tcW w:w="3119" w:type="dxa"/>
            <w:vAlign w:val="center"/>
          </w:tcPr>
          <w:p w14:paraId="137A90FC" w14:textId="77777777" w:rsidR="0091674C" w:rsidRPr="009C1881" w:rsidRDefault="00443436">
            <w:pPr>
              <w:pStyle w:val="Nidungvnbn"/>
              <w:numPr>
                <w:ilvl w:val="0"/>
                <w:numId w:val="87"/>
              </w:numPr>
              <w:rPr>
                <w:lang w:val="vi-VN"/>
              </w:rPr>
            </w:pPr>
            <w:r w:rsidRPr="009C1881">
              <w:rPr>
                <w:lang w:val="vi-VN"/>
              </w:rPr>
              <w:t>Admin hoặc ban thủ thư của thư viện phát hiện độc giả vi phạm và xác định chủ đề vi phạm.</w:t>
            </w:r>
          </w:p>
          <w:p w14:paraId="79FAEAE5" w14:textId="77777777" w:rsidR="0091674C" w:rsidRPr="009C1881" w:rsidRDefault="00443436">
            <w:pPr>
              <w:pStyle w:val="Nidungvnbn"/>
              <w:numPr>
                <w:ilvl w:val="0"/>
                <w:numId w:val="87"/>
              </w:numPr>
              <w:rPr>
                <w:lang w:val="vi-VN"/>
              </w:rPr>
            </w:pPr>
            <w:r w:rsidRPr="009C1881">
              <w:rPr>
                <w:lang w:val="vi-VN"/>
              </w:rPr>
              <w:t>Admin hoặc ban thủ thư của thư viện ghi nhận thông tin vi phạm của độc giả vào hệ thống thư viện.</w:t>
            </w:r>
          </w:p>
          <w:p w14:paraId="26652514" w14:textId="5E2CDBD9" w:rsidR="00CA7514" w:rsidRPr="009C1881" w:rsidRDefault="00443436">
            <w:pPr>
              <w:pStyle w:val="Nidungvnbn"/>
              <w:numPr>
                <w:ilvl w:val="0"/>
                <w:numId w:val="87"/>
              </w:numPr>
              <w:rPr>
                <w:lang w:val="vi-VN"/>
              </w:rPr>
            </w:pPr>
            <w:r w:rsidRPr="009C1881">
              <w:rPr>
                <w:lang w:val="vi-VN"/>
              </w:rPr>
              <w:t>Nếu cần thiết, Admin hoặc ban thủ thư của liên hệ với độc giả để giải quyết vấn đề.</w:t>
            </w:r>
          </w:p>
        </w:tc>
        <w:tc>
          <w:tcPr>
            <w:tcW w:w="3253" w:type="dxa"/>
            <w:vAlign w:val="center"/>
          </w:tcPr>
          <w:p w14:paraId="5A5D5555" w14:textId="01F5B5BF" w:rsidR="00021F43" w:rsidRPr="009C1881" w:rsidRDefault="0091674C" w:rsidP="0091674C">
            <w:pPr>
              <w:pStyle w:val="Nidungvnbn"/>
              <w:ind w:firstLine="0"/>
              <w:rPr>
                <w:lang w:val="vi-VN"/>
              </w:rPr>
            </w:pPr>
            <w:r w:rsidRPr="009C1881">
              <w:rPr>
                <w:lang w:val="vi-VN"/>
              </w:rPr>
              <w:t xml:space="preserve">1.1 </w:t>
            </w:r>
            <w:r w:rsidR="00021F43" w:rsidRPr="009C1881">
              <w:rPr>
                <w:lang w:val="vi-VN"/>
              </w:rPr>
              <w:t>Hệ thống hiện form điền thông tin vi phạm của độc giả.</w:t>
            </w:r>
          </w:p>
          <w:p w14:paraId="7FAE5682" w14:textId="69C99F99" w:rsidR="00021F43" w:rsidRPr="009C1881" w:rsidRDefault="0091674C" w:rsidP="0091674C">
            <w:pPr>
              <w:pStyle w:val="Nidungvnbn"/>
              <w:ind w:firstLine="0"/>
              <w:rPr>
                <w:lang w:val="vi-VN"/>
              </w:rPr>
            </w:pPr>
            <w:r w:rsidRPr="009C1881">
              <w:rPr>
                <w:lang w:val="vi-VN"/>
              </w:rPr>
              <w:t xml:space="preserve">2.1 </w:t>
            </w:r>
            <w:r w:rsidR="00021F43" w:rsidRPr="009C1881">
              <w:rPr>
                <w:lang w:val="vi-VN"/>
              </w:rPr>
              <w:t>Hệ thống thông báo vi phạm đến độc giả và xử lý theo quy định của thư viện.</w:t>
            </w:r>
          </w:p>
          <w:p w14:paraId="38BD7C9E" w14:textId="4252DB28" w:rsidR="00CA7514" w:rsidRPr="009C1881" w:rsidRDefault="00CA7514" w:rsidP="0043336B">
            <w:pPr>
              <w:pStyle w:val="Nidungvnbn"/>
              <w:rPr>
                <w:lang w:val="vi-VN"/>
              </w:rPr>
            </w:pPr>
          </w:p>
        </w:tc>
      </w:tr>
      <w:tr w:rsidR="00CA7514" w:rsidRPr="004F30E7" w14:paraId="30D1B2BE" w14:textId="77777777" w:rsidTr="00021F43">
        <w:trPr>
          <w:trHeight w:val="255"/>
        </w:trPr>
        <w:tc>
          <w:tcPr>
            <w:tcW w:w="2405" w:type="dxa"/>
            <w:vAlign w:val="center"/>
          </w:tcPr>
          <w:p w14:paraId="56E2D1E9" w14:textId="77777777" w:rsidR="00CA7514" w:rsidRPr="009C1881" w:rsidRDefault="00CA7514" w:rsidP="0091674C">
            <w:pPr>
              <w:pStyle w:val="Nidungvnbn"/>
              <w:ind w:firstLine="0"/>
              <w:rPr>
                <w:b/>
                <w:bCs/>
                <w:lang w:val="vi-VN"/>
              </w:rPr>
            </w:pPr>
            <w:r w:rsidRPr="009C1881">
              <w:rPr>
                <w:b/>
                <w:bCs/>
                <w:lang w:val="vi-VN"/>
              </w:rPr>
              <w:t>Exception</w:t>
            </w:r>
          </w:p>
        </w:tc>
        <w:tc>
          <w:tcPr>
            <w:tcW w:w="6372" w:type="dxa"/>
            <w:gridSpan w:val="2"/>
            <w:vAlign w:val="center"/>
          </w:tcPr>
          <w:p w14:paraId="55995A67" w14:textId="77777777" w:rsidR="00021F43" w:rsidRPr="009C1881" w:rsidRDefault="00021F43" w:rsidP="0091674C">
            <w:pPr>
              <w:pStyle w:val="Nidungvnbn"/>
              <w:ind w:firstLine="0"/>
              <w:rPr>
                <w:lang w:val="vi-VN"/>
              </w:rPr>
            </w:pPr>
            <w:r w:rsidRPr="009C1881">
              <w:rPr>
                <w:lang w:val="vi-VN"/>
              </w:rPr>
              <w:t>Nếu không phát hiện được độc giả vi phạm.</w:t>
            </w:r>
          </w:p>
          <w:p w14:paraId="772DF243" w14:textId="77777777" w:rsidR="00021F43" w:rsidRPr="009C1881" w:rsidRDefault="00021F43" w:rsidP="0091674C">
            <w:pPr>
              <w:pStyle w:val="Nidungvnbn"/>
              <w:ind w:firstLine="0"/>
              <w:rPr>
                <w:lang w:val="vi-VN"/>
              </w:rPr>
            </w:pPr>
            <w:r w:rsidRPr="009C1881">
              <w:rPr>
                <w:lang w:val="vi-VN"/>
              </w:rPr>
              <w:t>Nếu thông tin vi phạm không được ghi nhận đúng cách hoặc thiếu sót.</w:t>
            </w:r>
          </w:p>
          <w:p w14:paraId="569BC497" w14:textId="38B3F42B" w:rsidR="00CA7514" w:rsidRPr="009C1881" w:rsidRDefault="00021F43" w:rsidP="0091674C">
            <w:pPr>
              <w:pStyle w:val="Nidungvnbn"/>
              <w:ind w:firstLine="0"/>
              <w:rPr>
                <w:lang w:val="vi-VN"/>
              </w:rPr>
            </w:pPr>
            <w:r w:rsidRPr="009C1881">
              <w:rPr>
                <w:lang w:val="vi-VN"/>
              </w:rPr>
              <w:t>Nếu hệ thống thông báo vi phạm đến độc giả bị lỗi hoặc không hoạt động.</w:t>
            </w:r>
          </w:p>
        </w:tc>
      </w:tr>
    </w:tbl>
    <w:p w14:paraId="0C1876BB" w14:textId="739C0F8C" w:rsidR="00CA7514" w:rsidRPr="009C1881" w:rsidRDefault="00CA7514" w:rsidP="00393CA3">
      <w:pPr>
        <w:pStyle w:val="bng"/>
        <w:ind w:firstLine="0"/>
        <w:rPr>
          <w:lang w:val="vi-VN"/>
        </w:rPr>
      </w:pPr>
      <w:bookmarkStart w:id="158" w:name="_Toc135253635"/>
      <w:r w:rsidRPr="009C1881">
        <w:rPr>
          <w:lang w:val="vi-VN"/>
        </w:rPr>
        <w:t>Bảng 3.3.29: Use case Xử lý vi phạm</w:t>
      </w:r>
      <w:bookmarkEnd w:id="158"/>
    </w:p>
    <w:p w14:paraId="218FA01A" w14:textId="7A73A537" w:rsidR="00CA7514" w:rsidRPr="009C1881" w:rsidRDefault="00393CA3">
      <w:pPr>
        <w:pStyle w:val="Tiumccp2"/>
        <w:numPr>
          <w:ilvl w:val="2"/>
          <w:numId w:val="56"/>
        </w:numPr>
        <w:jc w:val="both"/>
        <w:rPr>
          <w:szCs w:val="28"/>
          <w:lang w:val="vi-VN"/>
        </w:rPr>
      </w:pPr>
      <w:r w:rsidRPr="009C1881">
        <w:rPr>
          <w:szCs w:val="28"/>
          <w:lang w:val="vi-VN"/>
        </w:rPr>
        <w:t xml:space="preserve"> </w:t>
      </w:r>
      <w:bookmarkStart w:id="159" w:name="_Toc135253468"/>
      <w:r w:rsidR="00CA7514" w:rsidRPr="009C1881">
        <w:rPr>
          <w:szCs w:val="28"/>
          <w:lang w:val="vi-VN"/>
        </w:rPr>
        <w:t>Use case Tìm kiếm tài liệu</w:t>
      </w:r>
      <w:bookmarkEnd w:id="159"/>
    </w:p>
    <w:p w14:paraId="1DFDD9D1" w14:textId="77777777" w:rsidR="00CA7514" w:rsidRPr="009C1881" w:rsidRDefault="00CA7514" w:rsidP="00CA7514">
      <w:pPr>
        <w:pStyle w:val="Nidungvnbn"/>
        <w:ind w:firstLine="0"/>
        <w:rPr>
          <w:b/>
          <w:bCs/>
          <w:lang w:val="vi-VN"/>
        </w:rPr>
      </w:pPr>
      <w:r w:rsidRPr="009C1881">
        <w:rPr>
          <w:b/>
          <w:bCs/>
          <w:lang w:val="vi-VN"/>
        </w:rPr>
        <w:lastRenderedPageBreak/>
        <w:t>Đầu vào:</w:t>
      </w:r>
    </w:p>
    <w:p w14:paraId="2E99EEA2" w14:textId="77777777" w:rsidR="00CA7514" w:rsidRPr="009C1881" w:rsidRDefault="00CA7514" w:rsidP="00443436">
      <w:pPr>
        <w:pStyle w:val="Bngbiu-nidung"/>
        <w:rPr>
          <w:lang w:val="vi-VN"/>
        </w:rPr>
      </w:pPr>
      <w:r w:rsidRPr="009C1881">
        <w:rPr>
          <w:lang w:val="vi-VN"/>
        </w:rPr>
        <w:t>Yêu cầu tìm kiếm tài liệu từ phía độc giả hoặc nhân viên thư viện.</w:t>
      </w:r>
    </w:p>
    <w:p w14:paraId="6264902C" w14:textId="77777777" w:rsidR="00CA7514" w:rsidRPr="009C1881" w:rsidRDefault="00CA7514" w:rsidP="00443436">
      <w:pPr>
        <w:pStyle w:val="Bngbiu-nidung"/>
        <w:rPr>
          <w:lang w:val="vi-VN"/>
        </w:rPr>
      </w:pPr>
      <w:r w:rsidRPr="009C1881">
        <w:rPr>
          <w:lang w:val="vi-VN"/>
        </w:rPr>
        <w:t>Từ khóa tìm kiếm, gồm các thông tin như tên tài liệu, tác giả, chủ đề, mã tài liệu...</w:t>
      </w:r>
    </w:p>
    <w:p w14:paraId="46FBC139" w14:textId="77777777" w:rsidR="00CA7514" w:rsidRPr="009C1881" w:rsidRDefault="00CA7514" w:rsidP="00CA7514">
      <w:pPr>
        <w:pStyle w:val="Nidungvnbn"/>
        <w:ind w:firstLine="0"/>
        <w:rPr>
          <w:b/>
          <w:bCs/>
          <w:lang w:val="vi-VN"/>
        </w:rPr>
      </w:pPr>
      <w:r w:rsidRPr="009C1881">
        <w:rPr>
          <w:b/>
          <w:bCs/>
          <w:lang w:val="vi-VN"/>
        </w:rPr>
        <w:t>Quá trình thực hiện:</w:t>
      </w:r>
    </w:p>
    <w:p w14:paraId="1FF88783" w14:textId="77777777" w:rsidR="00393CA3" w:rsidRPr="009C1881" w:rsidRDefault="00393CA3">
      <w:pPr>
        <w:pStyle w:val="Nidungvnbn"/>
        <w:numPr>
          <w:ilvl w:val="0"/>
          <w:numId w:val="63"/>
        </w:numPr>
        <w:rPr>
          <w:lang w:val="vi-VN"/>
        </w:rPr>
      </w:pPr>
      <w:r w:rsidRPr="009C1881">
        <w:rPr>
          <w:lang w:val="vi-VN"/>
        </w:rPr>
        <w:t>Người dùng truy cập chức năng tìm kiếm tài liệu trong hệ thống quản lý thư viện.</w:t>
      </w:r>
    </w:p>
    <w:p w14:paraId="1C7381A3" w14:textId="77777777" w:rsidR="00393CA3" w:rsidRPr="009C1881" w:rsidRDefault="00393CA3">
      <w:pPr>
        <w:pStyle w:val="Nidungvnbn"/>
        <w:numPr>
          <w:ilvl w:val="0"/>
          <w:numId w:val="63"/>
        </w:numPr>
        <w:rPr>
          <w:lang w:val="vi-VN"/>
        </w:rPr>
      </w:pPr>
      <w:r w:rsidRPr="009C1881">
        <w:rPr>
          <w:lang w:val="vi-VN"/>
        </w:rPr>
        <w:t>Người dùng nhập thông tin tìm kiếm vào các trường thông tin.</w:t>
      </w:r>
    </w:p>
    <w:p w14:paraId="164103EA" w14:textId="77777777" w:rsidR="00393CA3" w:rsidRPr="009C1881" w:rsidRDefault="00393CA3">
      <w:pPr>
        <w:pStyle w:val="Nidungvnbn"/>
        <w:numPr>
          <w:ilvl w:val="0"/>
          <w:numId w:val="63"/>
        </w:numPr>
        <w:rPr>
          <w:lang w:val="vi-VN"/>
        </w:rPr>
      </w:pPr>
      <w:r w:rsidRPr="009C1881">
        <w:rPr>
          <w:lang w:val="vi-VN"/>
        </w:rPr>
        <w:t>Hệ thống so khớp thông tin tìm kiếm với các thông tin đã được lưu trữ trong cơ sở dữ liệu.</w:t>
      </w:r>
    </w:p>
    <w:p w14:paraId="573FD63D" w14:textId="77777777" w:rsidR="00393CA3" w:rsidRPr="009C1881" w:rsidRDefault="00393CA3">
      <w:pPr>
        <w:pStyle w:val="Nidungvnbn"/>
        <w:numPr>
          <w:ilvl w:val="0"/>
          <w:numId w:val="63"/>
        </w:numPr>
        <w:rPr>
          <w:lang w:val="vi-VN"/>
        </w:rPr>
      </w:pPr>
      <w:r w:rsidRPr="009C1881">
        <w:rPr>
          <w:lang w:val="vi-VN"/>
        </w:rPr>
        <w:t>Kết quả tìm kiếm được hiển thị cho người dùng.</w:t>
      </w:r>
    </w:p>
    <w:p w14:paraId="3E3B76D4" w14:textId="77777777" w:rsidR="00393CA3" w:rsidRPr="009C1881" w:rsidRDefault="00393CA3">
      <w:pPr>
        <w:pStyle w:val="Nidungvnbn"/>
        <w:numPr>
          <w:ilvl w:val="0"/>
          <w:numId w:val="63"/>
        </w:numPr>
        <w:rPr>
          <w:lang w:val="vi-VN"/>
        </w:rPr>
      </w:pPr>
      <w:r w:rsidRPr="009C1881">
        <w:rPr>
          <w:lang w:val="vi-VN"/>
        </w:rPr>
        <w:t>Người dùng có thể xem thông tin chi tiết về tài liệu và các thông tin liên quan.</w:t>
      </w:r>
    </w:p>
    <w:p w14:paraId="730B5B19" w14:textId="024578E4" w:rsidR="00CA7514" w:rsidRPr="009C1881" w:rsidRDefault="00CA7514" w:rsidP="00393CA3">
      <w:pPr>
        <w:pStyle w:val="Nidungvnbn"/>
        <w:ind w:firstLine="0"/>
        <w:rPr>
          <w:b/>
          <w:bCs/>
          <w:lang w:val="vi-VN"/>
        </w:rPr>
      </w:pPr>
      <w:r w:rsidRPr="009C1881">
        <w:rPr>
          <w:b/>
          <w:bCs/>
          <w:lang w:val="vi-VN"/>
        </w:rPr>
        <w:t>Đầu ra:</w:t>
      </w:r>
    </w:p>
    <w:p w14:paraId="15B2B603" w14:textId="24FF496A" w:rsidR="00CA7514" w:rsidRPr="009C1881" w:rsidRDefault="00CA7514" w:rsidP="00443436">
      <w:pPr>
        <w:pStyle w:val="Bngbiu-nidung"/>
        <w:rPr>
          <w:lang w:val="vi-VN"/>
        </w:rPr>
      </w:pPr>
      <w:r w:rsidRPr="009C1881">
        <w:rPr>
          <w:lang w:val="vi-VN"/>
        </w:rPr>
        <w:t>Các tài liệu liên quan đến từ khóa tìm kiếm sẽ được hiển thị.</w:t>
      </w:r>
    </w:p>
    <w:p w14:paraId="03FD422C" w14:textId="77777777" w:rsidR="00CA7514" w:rsidRPr="009C1881" w:rsidRDefault="00CA7514" w:rsidP="00443436">
      <w:pPr>
        <w:pStyle w:val="Bngbiu-nidung"/>
        <w:rPr>
          <w:lang w:val="vi-VN"/>
        </w:rPr>
      </w:pPr>
      <w:r w:rsidRPr="009C1881">
        <w:rPr>
          <w:lang w:val="vi-VN"/>
        </w:rPr>
        <w:t>Các thông tin chi tiết của tài liệu như tên tài liệu, tác giả, chủ đề, số lượng hiện có và vị trí sẽ được cung cấp.</w:t>
      </w:r>
    </w:p>
    <w:p w14:paraId="27B03339" w14:textId="70B02519" w:rsidR="00CA7514" w:rsidRPr="009C1881" w:rsidRDefault="00CA7514" w:rsidP="00443436">
      <w:pPr>
        <w:pStyle w:val="Bngbiu-nidung"/>
        <w:rPr>
          <w:lang w:val="vi-VN"/>
        </w:rPr>
      </w:pPr>
      <w:r w:rsidRPr="009C1881">
        <w:rPr>
          <w:lang w:val="vi-VN"/>
        </w:rPr>
        <w:t>Độc giả hoặc nhân viên thư viện có thể xem thông tin chi tiết của từng tài liệu và thực hiện các hoạt động như mượn, đặt trước, tải về (đối với tài liệu điện tử)...</w:t>
      </w:r>
    </w:p>
    <w:tbl>
      <w:tblPr>
        <w:tblStyle w:val="TableGrid"/>
        <w:tblW w:w="0" w:type="auto"/>
        <w:tblLook w:val="04A0" w:firstRow="1" w:lastRow="0" w:firstColumn="1" w:lastColumn="0" w:noHBand="0" w:noVBand="1"/>
      </w:tblPr>
      <w:tblGrid>
        <w:gridCol w:w="2405"/>
        <w:gridCol w:w="3119"/>
        <w:gridCol w:w="3253"/>
      </w:tblGrid>
      <w:tr w:rsidR="00CA7514" w:rsidRPr="009C1881" w14:paraId="6BF48E3C" w14:textId="77777777" w:rsidTr="00F307E0">
        <w:tc>
          <w:tcPr>
            <w:tcW w:w="2405" w:type="dxa"/>
            <w:vAlign w:val="center"/>
          </w:tcPr>
          <w:p w14:paraId="2DA9D3F2"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6734B444" w14:textId="77777777" w:rsidR="00CA7514" w:rsidRPr="009C1881" w:rsidRDefault="00CA7514" w:rsidP="0043336B">
            <w:pPr>
              <w:pStyle w:val="Nidungvnbn"/>
              <w:ind w:firstLine="0"/>
              <w:rPr>
                <w:lang w:val="vi-VN"/>
              </w:rPr>
            </w:pPr>
            <w:r w:rsidRPr="009C1881">
              <w:rPr>
                <w:lang w:val="vi-VN"/>
              </w:rPr>
              <w:t>UC30</w:t>
            </w:r>
          </w:p>
        </w:tc>
      </w:tr>
      <w:tr w:rsidR="00CA7514" w:rsidRPr="004F30E7" w14:paraId="7BFC61F4" w14:textId="77777777" w:rsidTr="00F307E0">
        <w:tc>
          <w:tcPr>
            <w:tcW w:w="2405" w:type="dxa"/>
            <w:vAlign w:val="center"/>
          </w:tcPr>
          <w:p w14:paraId="20018577"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7569EED5" w14:textId="3F346F41" w:rsidR="00CA7514" w:rsidRPr="009C1881" w:rsidRDefault="00393CA3" w:rsidP="0043336B">
            <w:pPr>
              <w:pStyle w:val="Nidungvnbn"/>
              <w:ind w:firstLine="0"/>
              <w:rPr>
                <w:lang w:val="vi-VN"/>
              </w:rPr>
            </w:pPr>
            <w:r w:rsidRPr="009C1881">
              <w:rPr>
                <w:lang w:val="vi-VN"/>
              </w:rPr>
              <w:t>Tìm kiếm tài liệu của hệ thống thư viện</w:t>
            </w:r>
          </w:p>
        </w:tc>
      </w:tr>
      <w:tr w:rsidR="00CA7514" w:rsidRPr="004F30E7" w14:paraId="68A6FC65" w14:textId="77777777" w:rsidTr="00F307E0">
        <w:tc>
          <w:tcPr>
            <w:tcW w:w="2405" w:type="dxa"/>
            <w:vAlign w:val="center"/>
          </w:tcPr>
          <w:p w14:paraId="1C46C228"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61933D63" w14:textId="175E6FEA" w:rsidR="00CA7514" w:rsidRPr="009C1881" w:rsidRDefault="00393CA3" w:rsidP="0043336B">
            <w:pPr>
              <w:pStyle w:val="Nidungvnbn"/>
              <w:ind w:firstLine="0"/>
              <w:rPr>
                <w:lang w:val="vi-VN"/>
              </w:rPr>
            </w:pPr>
            <w:r w:rsidRPr="009C1881">
              <w:rPr>
                <w:lang w:val="vi-VN"/>
              </w:rPr>
              <w:t>Người dùng muốn tìm kiếm một tài liệu cụ thể trong hệ thống thư viện.</w:t>
            </w:r>
          </w:p>
        </w:tc>
      </w:tr>
      <w:tr w:rsidR="00CA7514" w:rsidRPr="004F30E7" w14:paraId="333337F0" w14:textId="77777777" w:rsidTr="00F307E0">
        <w:tc>
          <w:tcPr>
            <w:tcW w:w="2405" w:type="dxa"/>
            <w:vAlign w:val="center"/>
          </w:tcPr>
          <w:p w14:paraId="692D8B13"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133D56AF" w14:textId="04767919" w:rsidR="00CA7514" w:rsidRPr="009C1881" w:rsidRDefault="00393CA3" w:rsidP="0043336B">
            <w:pPr>
              <w:pStyle w:val="Nidungvnbn"/>
              <w:ind w:firstLine="0"/>
              <w:rPr>
                <w:lang w:val="vi-VN"/>
              </w:rPr>
            </w:pPr>
            <w:r w:rsidRPr="009C1881">
              <w:rPr>
                <w:lang w:val="vi-VN"/>
              </w:rPr>
              <w:t>Người dùng muốn tìm kiếm một tài liệu cụ thể bằng cách nhập vào hệ thống.</w:t>
            </w:r>
          </w:p>
        </w:tc>
      </w:tr>
      <w:tr w:rsidR="00CA7514" w:rsidRPr="004F30E7" w14:paraId="1ECC1DBB" w14:textId="77777777" w:rsidTr="00F307E0">
        <w:tc>
          <w:tcPr>
            <w:tcW w:w="2405" w:type="dxa"/>
            <w:vAlign w:val="center"/>
          </w:tcPr>
          <w:p w14:paraId="4EF5CD26"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46CC1846" w14:textId="7650BE3C" w:rsidR="00CA7514" w:rsidRPr="009C1881" w:rsidRDefault="00393CA3" w:rsidP="0043336B">
            <w:pPr>
              <w:pStyle w:val="Nidungvnbn"/>
              <w:ind w:firstLine="0"/>
              <w:rPr>
                <w:lang w:val="vi-VN"/>
              </w:rPr>
            </w:pPr>
            <w:r w:rsidRPr="009C1881">
              <w:rPr>
                <w:lang w:val="vi-VN"/>
              </w:rPr>
              <w:t xml:space="preserve">Use case này miêu tả quá trình tìm kiếm tài liệu trong hệ </w:t>
            </w:r>
            <w:r w:rsidRPr="009C1881">
              <w:rPr>
                <w:lang w:val="vi-VN"/>
              </w:rPr>
              <w:lastRenderedPageBreak/>
              <w:t>thống thư viện.</w:t>
            </w:r>
          </w:p>
        </w:tc>
      </w:tr>
      <w:tr w:rsidR="00CA7514" w:rsidRPr="009C1881" w14:paraId="2A7EE715" w14:textId="77777777" w:rsidTr="00F307E0">
        <w:tc>
          <w:tcPr>
            <w:tcW w:w="2405" w:type="dxa"/>
            <w:vAlign w:val="center"/>
          </w:tcPr>
          <w:p w14:paraId="179D62C8" w14:textId="77777777" w:rsidR="00CA7514" w:rsidRPr="009C1881" w:rsidRDefault="00CA7514" w:rsidP="0043336B">
            <w:pPr>
              <w:pStyle w:val="Nidungvnbn"/>
              <w:ind w:firstLine="0"/>
              <w:rPr>
                <w:b/>
                <w:bCs/>
                <w:lang w:val="vi-VN"/>
              </w:rPr>
            </w:pPr>
            <w:r w:rsidRPr="009C1881">
              <w:rPr>
                <w:b/>
                <w:bCs/>
                <w:lang w:val="vi-VN"/>
              </w:rPr>
              <w:lastRenderedPageBreak/>
              <w:t>Actor(s)</w:t>
            </w:r>
          </w:p>
        </w:tc>
        <w:tc>
          <w:tcPr>
            <w:tcW w:w="6372" w:type="dxa"/>
            <w:gridSpan w:val="2"/>
          </w:tcPr>
          <w:p w14:paraId="0BE34FF3"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2FA673CC" w14:textId="77777777" w:rsidTr="00F307E0">
        <w:tc>
          <w:tcPr>
            <w:tcW w:w="2405" w:type="dxa"/>
            <w:vAlign w:val="center"/>
          </w:tcPr>
          <w:p w14:paraId="6173E73F"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367B34D4" w14:textId="405A6182" w:rsidR="00CA7514" w:rsidRPr="009C1881" w:rsidRDefault="00393CA3" w:rsidP="0043336B">
            <w:pPr>
              <w:pStyle w:val="Nidungvnbn"/>
              <w:ind w:firstLine="0"/>
              <w:rPr>
                <w:lang w:val="vi-VN"/>
              </w:rPr>
            </w:pPr>
            <w:r w:rsidRPr="009C1881">
              <w:rPr>
                <w:lang w:val="vi-VN"/>
              </w:rPr>
              <w:t>Hệ thống thư viện đã được cài đặt và có các tài liệu được lưu trữ trong đó.</w:t>
            </w:r>
          </w:p>
        </w:tc>
      </w:tr>
      <w:tr w:rsidR="00CA7514" w:rsidRPr="004F30E7" w14:paraId="623EE91F" w14:textId="77777777" w:rsidTr="00F307E0">
        <w:tc>
          <w:tcPr>
            <w:tcW w:w="2405" w:type="dxa"/>
            <w:vAlign w:val="center"/>
          </w:tcPr>
          <w:p w14:paraId="1FB5173A"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0148D5CE" w14:textId="1FCB2BFA" w:rsidR="00CA7514" w:rsidRPr="009C1881" w:rsidRDefault="00393CA3" w:rsidP="0043336B">
            <w:pPr>
              <w:pStyle w:val="Nidungvnbn"/>
              <w:ind w:firstLine="0"/>
              <w:rPr>
                <w:lang w:val="vi-VN"/>
              </w:rPr>
            </w:pPr>
            <w:r w:rsidRPr="009C1881">
              <w:rPr>
                <w:lang w:val="vi-VN"/>
              </w:rPr>
              <w:t>Người dùng có thể tìm thấy tài liệu mà mình cần.</w:t>
            </w:r>
          </w:p>
        </w:tc>
      </w:tr>
      <w:tr w:rsidR="00CA7514" w:rsidRPr="009C1881" w14:paraId="1E41022D" w14:textId="77777777" w:rsidTr="00F307E0">
        <w:tc>
          <w:tcPr>
            <w:tcW w:w="2405" w:type="dxa"/>
            <w:vMerge w:val="restart"/>
            <w:vAlign w:val="center"/>
          </w:tcPr>
          <w:p w14:paraId="22822753"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762B710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7B9BACCC" w14:textId="77777777" w:rsidR="00CA7514" w:rsidRPr="009C1881" w:rsidRDefault="00CA7514" w:rsidP="0043336B">
            <w:pPr>
              <w:pStyle w:val="Nidungvnbn"/>
              <w:rPr>
                <w:b/>
                <w:bCs/>
                <w:lang w:val="vi-VN"/>
              </w:rPr>
            </w:pPr>
            <w:r w:rsidRPr="009C1881">
              <w:rPr>
                <w:b/>
                <w:bCs/>
                <w:lang w:val="vi-VN"/>
              </w:rPr>
              <w:t>System</w:t>
            </w:r>
          </w:p>
        </w:tc>
      </w:tr>
      <w:tr w:rsidR="00CA7514" w:rsidRPr="004F30E7" w14:paraId="5899A926" w14:textId="77777777" w:rsidTr="00F307E0">
        <w:tc>
          <w:tcPr>
            <w:tcW w:w="2405" w:type="dxa"/>
            <w:vMerge/>
            <w:vAlign w:val="center"/>
          </w:tcPr>
          <w:p w14:paraId="3EFD39C3" w14:textId="77777777" w:rsidR="00CA7514" w:rsidRPr="009C1881" w:rsidRDefault="00CA7514" w:rsidP="0043336B">
            <w:pPr>
              <w:pStyle w:val="Nidungvnbn"/>
              <w:rPr>
                <w:b/>
                <w:bCs/>
                <w:lang w:val="vi-VN"/>
              </w:rPr>
            </w:pPr>
          </w:p>
        </w:tc>
        <w:tc>
          <w:tcPr>
            <w:tcW w:w="3119" w:type="dxa"/>
          </w:tcPr>
          <w:p w14:paraId="74666800" w14:textId="7C5B28ED" w:rsidR="0091674C" w:rsidRPr="009C1881" w:rsidRDefault="00393CA3">
            <w:pPr>
              <w:pStyle w:val="Nidungvnbn"/>
              <w:numPr>
                <w:ilvl w:val="0"/>
                <w:numId w:val="86"/>
              </w:numPr>
              <w:rPr>
                <w:lang w:val="vi-VN"/>
              </w:rPr>
            </w:pPr>
            <w:r w:rsidRPr="009C1881">
              <w:rPr>
                <w:lang w:val="vi-VN"/>
              </w:rPr>
              <w:t>Người dùng truy cập vào hệ thống thư viện.</w:t>
            </w:r>
            <w:r w:rsidR="0091674C" w:rsidRPr="009C1881">
              <w:rPr>
                <w:lang w:val="vi-VN"/>
              </w:rPr>
              <w:t xml:space="preserve"> </w:t>
            </w:r>
            <w:r w:rsidRPr="009C1881">
              <w:rPr>
                <w:lang w:val="vi-VN"/>
              </w:rPr>
              <w:t>Người dùng chọn chức năng tìm kiếm tài liệu.</w:t>
            </w:r>
          </w:p>
          <w:p w14:paraId="2CB8AE61" w14:textId="77777777" w:rsidR="0091674C" w:rsidRPr="009C1881" w:rsidRDefault="00393CA3">
            <w:pPr>
              <w:pStyle w:val="Nidungvnbn"/>
              <w:numPr>
                <w:ilvl w:val="0"/>
                <w:numId w:val="86"/>
              </w:numPr>
              <w:rPr>
                <w:lang w:val="vi-VN"/>
              </w:rPr>
            </w:pPr>
            <w:r w:rsidRPr="009C1881">
              <w:rPr>
                <w:lang w:val="vi-VN"/>
              </w:rPr>
              <w:t>Người dùng nhập thông tin về tài liệu cần tìm kiếm.</w:t>
            </w:r>
          </w:p>
          <w:p w14:paraId="1A5C63F0" w14:textId="77777777" w:rsidR="0091674C" w:rsidRPr="009C1881" w:rsidRDefault="00393CA3">
            <w:pPr>
              <w:pStyle w:val="Nidungvnbn"/>
              <w:numPr>
                <w:ilvl w:val="0"/>
                <w:numId w:val="86"/>
              </w:numPr>
              <w:rPr>
                <w:lang w:val="vi-VN"/>
              </w:rPr>
            </w:pPr>
            <w:r w:rsidRPr="009C1881">
              <w:rPr>
                <w:lang w:val="vi-VN"/>
              </w:rPr>
              <w:t>Người dùng xem qua danh sách kết quả tìm kiếm để tìm tài liệu cần thiết.</w:t>
            </w:r>
          </w:p>
          <w:p w14:paraId="5BDA5C94" w14:textId="3D7DB382" w:rsidR="00CA7514" w:rsidRPr="009C1881" w:rsidRDefault="00393CA3">
            <w:pPr>
              <w:pStyle w:val="Nidungvnbn"/>
              <w:numPr>
                <w:ilvl w:val="0"/>
                <w:numId w:val="86"/>
              </w:numPr>
              <w:rPr>
                <w:lang w:val="vi-VN"/>
              </w:rPr>
            </w:pPr>
            <w:r w:rsidRPr="009C1881">
              <w:rPr>
                <w:lang w:val="vi-VN"/>
              </w:rPr>
              <w:t>Người dùng chọn tài liệu cần thiết để xem thông tin chi tiết về tài liệu.</w:t>
            </w:r>
          </w:p>
        </w:tc>
        <w:tc>
          <w:tcPr>
            <w:tcW w:w="3253" w:type="dxa"/>
            <w:vAlign w:val="center"/>
          </w:tcPr>
          <w:p w14:paraId="60E9BD3D" w14:textId="295EA566" w:rsidR="00393CA3" w:rsidRPr="009C1881" w:rsidRDefault="0091674C" w:rsidP="0091674C">
            <w:pPr>
              <w:pStyle w:val="Nidungvnbn"/>
              <w:ind w:firstLine="0"/>
              <w:rPr>
                <w:lang w:val="vi-VN"/>
              </w:rPr>
            </w:pPr>
            <w:r w:rsidRPr="009C1881">
              <w:rPr>
                <w:lang w:val="vi-VN"/>
              </w:rPr>
              <w:t xml:space="preserve">2.1 </w:t>
            </w:r>
            <w:r w:rsidR="00393CA3" w:rsidRPr="009C1881">
              <w:rPr>
                <w:lang w:val="vi-VN"/>
              </w:rPr>
              <w:t>Hệ thống yêu cầu người dùng nhập thông tin về tài liệu cần tìm kiếm, bao gồm tiêu đề, tác giả, mã số ISBN hoặc một số từ khóa liên quan.</w:t>
            </w:r>
          </w:p>
          <w:p w14:paraId="6153B15A" w14:textId="0FAA9C0C" w:rsidR="00CA7514" w:rsidRPr="009C1881" w:rsidRDefault="0091674C" w:rsidP="0091674C">
            <w:pPr>
              <w:pStyle w:val="Nidungvnbn"/>
              <w:ind w:firstLine="0"/>
              <w:rPr>
                <w:lang w:val="vi-VN"/>
              </w:rPr>
            </w:pPr>
            <w:r w:rsidRPr="009C1881">
              <w:rPr>
                <w:lang w:val="vi-VN"/>
              </w:rPr>
              <w:t xml:space="preserve">2.2 </w:t>
            </w:r>
            <w:r w:rsidR="00393CA3" w:rsidRPr="009C1881">
              <w:rPr>
                <w:lang w:val="vi-VN"/>
              </w:rPr>
              <w:t>Hệ thống thực hiện tìm kiếm và hiển thị danh sách kết quả tìm kiếm.</w:t>
            </w:r>
          </w:p>
          <w:p w14:paraId="6FED2A2E" w14:textId="10B453A9" w:rsidR="00393CA3" w:rsidRPr="009C1881" w:rsidRDefault="0091674C" w:rsidP="0091674C">
            <w:pPr>
              <w:pStyle w:val="Nidungvnbn"/>
              <w:ind w:firstLine="0"/>
              <w:rPr>
                <w:lang w:val="vi-VN"/>
              </w:rPr>
            </w:pPr>
            <w:r w:rsidRPr="009C1881">
              <w:rPr>
                <w:lang w:val="vi-VN"/>
              </w:rPr>
              <w:t xml:space="preserve">4.1 </w:t>
            </w:r>
            <w:r w:rsidR="00393CA3" w:rsidRPr="009C1881">
              <w:rPr>
                <w:lang w:val="vi-VN"/>
              </w:rPr>
              <w:t>Hệ thống hiển thị thông tin chi tiết về tài liệu được chọn.</w:t>
            </w:r>
          </w:p>
          <w:p w14:paraId="68106904" w14:textId="787826D6" w:rsidR="00393CA3" w:rsidRPr="009C1881" w:rsidRDefault="00393CA3" w:rsidP="0043336B">
            <w:pPr>
              <w:pStyle w:val="Nidungvnbn"/>
              <w:rPr>
                <w:lang w:val="vi-VN"/>
              </w:rPr>
            </w:pPr>
          </w:p>
        </w:tc>
      </w:tr>
      <w:tr w:rsidR="00CA7514" w:rsidRPr="004F30E7" w14:paraId="000B4AB1" w14:textId="77777777" w:rsidTr="00F307E0">
        <w:tc>
          <w:tcPr>
            <w:tcW w:w="2405" w:type="dxa"/>
            <w:vAlign w:val="center"/>
          </w:tcPr>
          <w:p w14:paraId="19FB09D2"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4EB49029" w14:textId="73F69B76" w:rsidR="00CA7514" w:rsidRPr="009C1881" w:rsidRDefault="00393CA3" w:rsidP="0043336B">
            <w:pPr>
              <w:pStyle w:val="Nidungvnbn"/>
              <w:ind w:firstLine="0"/>
              <w:rPr>
                <w:lang w:val="vi-VN"/>
              </w:rPr>
            </w:pPr>
            <w:r w:rsidRPr="009C1881">
              <w:rPr>
                <w:lang w:val="vi-VN"/>
              </w:rPr>
              <w:t>Nếu người dùng nhập thông tin không đầy đủ hoặc không chính xác, hệ thống sẽ thông báo lỗi và yêu cầu người dùng nhập lại thông tin..</w:t>
            </w:r>
          </w:p>
        </w:tc>
      </w:tr>
    </w:tbl>
    <w:p w14:paraId="4C3D1AF4" w14:textId="77777777" w:rsidR="00CA7514" w:rsidRPr="009C1881" w:rsidRDefault="00CA7514" w:rsidP="00443436">
      <w:pPr>
        <w:pStyle w:val="bng"/>
        <w:ind w:firstLine="0"/>
        <w:rPr>
          <w:lang w:val="vi-VN"/>
        </w:rPr>
      </w:pPr>
      <w:bookmarkStart w:id="160" w:name="_Toc135253636"/>
      <w:r w:rsidRPr="009C1881">
        <w:rPr>
          <w:lang w:val="vi-VN"/>
        </w:rPr>
        <w:t>Bảng 3.3.30: Use case Tìm kiếm tài liệu</w:t>
      </w:r>
      <w:bookmarkEnd w:id="160"/>
    </w:p>
    <w:p w14:paraId="5F3FD463" w14:textId="16B35FEC" w:rsidR="00CA7514" w:rsidRPr="009C1881" w:rsidRDefault="00393CA3">
      <w:pPr>
        <w:pStyle w:val="Tiumccp2"/>
        <w:numPr>
          <w:ilvl w:val="2"/>
          <w:numId w:val="56"/>
        </w:numPr>
        <w:jc w:val="both"/>
        <w:rPr>
          <w:szCs w:val="28"/>
          <w:lang w:val="vi-VN"/>
        </w:rPr>
      </w:pPr>
      <w:r w:rsidRPr="009C1881">
        <w:rPr>
          <w:szCs w:val="28"/>
          <w:lang w:val="vi-VN"/>
        </w:rPr>
        <w:t xml:space="preserve"> </w:t>
      </w:r>
      <w:bookmarkStart w:id="161" w:name="_Toc135253469"/>
      <w:r w:rsidR="00CA7514" w:rsidRPr="009C1881">
        <w:rPr>
          <w:szCs w:val="28"/>
          <w:lang w:val="vi-VN"/>
        </w:rPr>
        <w:t>Use case Tìm kiếm độc giả</w:t>
      </w:r>
      <w:bookmarkEnd w:id="161"/>
    </w:p>
    <w:p w14:paraId="2EC3C7F6" w14:textId="77777777" w:rsidR="00CA7514" w:rsidRPr="009C1881" w:rsidRDefault="00CA7514" w:rsidP="00CA7514">
      <w:pPr>
        <w:pStyle w:val="Nidungvnbn"/>
        <w:ind w:firstLine="0"/>
        <w:rPr>
          <w:b/>
          <w:bCs/>
          <w:lang w:val="vi-VN"/>
        </w:rPr>
      </w:pPr>
      <w:r w:rsidRPr="009C1881">
        <w:rPr>
          <w:b/>
          <w:bCs/>
          <w:lang w:val="vi-VN"/>
        </w:rPr>
        <w:t>Đầu vào:</w:t>
      </w:r>
    </w:p>
    <w:p w14:paraId="27DAF4B9" w14:textId="77777777" w:rsidR="00CA7514" w:rsidRPr="009C1881" w:rsidRDefault="00CA7514" w:rsidP="00393CA3">
      <w:pPr>
        <w:pStyle w:val="Bngbiu-nidung"/>
        <w:rPr>
          <w:lang w:val="vi-VN"/>
        </w:rPr>
      </w:pPr>
      <w:r w:rsidRPr="009C1881">
        <w:rPr>
          <w:lang w:val="vi-VN"/>
        </w:rPr>
        <w:lastRenderedPageBreak/>
        <w:t xml:space="preserve">Thông tin về độc giả, bao gồm họ tên, mã độc giả, số điện thoại, email hoặc bất kỳ thông tin nào liên quan đến độc giả. </w:t>
      </w:r>
    </w:p>
    <w:p w14:paraId="15EB1435" w14:textId="77777777" w:rsidR="00CA7514" w:rsidRPr="009C1881" w:rsidRDefault="00CA7514" w:rsidP="00CA7514">
      <w:pPr>
        <w:pStyle w:val="Nidungvnbn"/>
        <w:ind w:firstLine="0"/>
        <w:rPr>
          <w:b/>
          <w:bCs/>
          <w:lang w:val="vi-VN"/>
        </w:rPr>
      </w:pPr>
      <w:r w:rsidRPr="009C1881">
        <w:rPr>
          <w:b/>
          <w:bCs/>
          <w:lang w:val="vi-VN"/>
        </w:rPr>
        <w:t>Quá trình thực hiện:</w:t>
      </w:r>
    </w:p>
    <w:p w14:paraId="7672F52A" w14:textId="77777777" w:rsidR="00CA7514" w:rsidRPr="009C1881" w:rsidRDefault="00CA7514">
      <w:pPr>
        <w:pStyle w:val="Bngbiu-nidung"/>
        <w:numPr>
          <w:ilvl w:val="0"/>
          <w:numId w:val="64"/>
        </w:numPr>
        <w:rPr>
          <w:lang w:val="vi-VN"/>
        </w:rPr>
      </w:pPr>
      <w:r w:rsidRPr="009C1881">
        <w:rPr>
          <w:lang w:val="vi-VN"/>
        </w:rPr>
        <w:t>Nhập thông tin độc giả cần tìm kiếm vào hệ thống quản lý thư viện.</w:t>
      </w:r>
    </w:p>
    <w:p w14:paraId="33344A23" w14:textId="77777777" w:rsidR="00CA7514" w:rsidRPr="009C1881" w:rsidRDefault="00CA7514">
      <w:pPr>
        <w:pStyle w:val="Bngbiu-nidung"/>
        <w:numPr>
          <w:ilvl w:val="0"/>
          <w:numId w:val="64"/>
        </w:numPr>
        <w:rPr>
          <w:lang w:val="vi-VN"/>
        </w:rPr>
      </w:pPr>
      <w:r w:rsidRPr="009C1881">
        <w:rPr>
          <w:lang w:val="vi-VN"/>
        </w:rPr>
        <w:t>Hệ thống sẽ truy xuất cơ sở dữ liệu để tìm kiếm thông tin về độc giả dựa trên các thông tin được nhập vào.</w:t>
      </w:r>
    </w:p>
    <w:p w14:paraId="780D008C" w14:textId="77777777" w:rsidR="00CA7514" w:rsidRPr="009C1881" w:rsidRDefault="00CA7514">
      <w:pPr>
        <w:pStyle w:val="Bngbiu-nidung"/>
        <w:numPr>
          <w:ilvl w:val="0"/>
          <w:numId w:val="64"/>
        </w:numPr>
        <w:rPr>
          <w:lang w:val="vi-VN"/>
        </w:rPr>
      </w:pPr>
      <w:r w:rsidRPr="009C1881">
        <w:rPr>
          <w:lang w:val="vi-VN"/>
        </w:rPr>
        <w:t>Kết quả tìm kiếm được sắp xếp theo thứ tự phù hợp với từ khóa tìm kiếm và hiển thị cho độc giả hoặc nhân viên thư viện.</w:t>
      </w:r>
    </w:p>
    <w:p w14:paraId="25DAE0EA" w14:textId="77777777" w:rsidR="00CA7514" w:rsidRPr="009C1881" w:rsidRDefault="00CA7514" w:rsidP="00CA7514">
      <w:pPr>
        <w:pStyle w:val="Nidungvnbn"/>
        <w:ind w:firstLine="0"/>
        <w:rPr>
          <w:b/>
          <w:bCs/>
          <w:lang w:val="vi-VN"/>
        </w:rPr>
      </w:pPr>
      <w:r w:rsidRPr="009C1881">
        <w:rPr>
          <w:b/>
          <w:bCs/>
          <w:lang w:val="vi-VN"/>
        </w:rPr>
        <w:t>Đầu ra:</w:t>
      </w:r>
    </w:p>
    <w:p w14:paraId="337289FE" w14:textId="77777777" w:rsidR="00393CA3" w:rsidRPr="009C1881" w:rsidRDefault="00CA7514" w:rsidP="00393CA3">
      <w:pPr>
        <w:pStyle w:val="Bngbiu-nidung"/>
        <w:rPr>
          <w:lang w:val="vi-VN"/>
        </w:rPr>
      </w:pPr>
      <w:r w:rsidRPr="009C1881">
        <w:rPr>
          <w:lang w:val="vi-VN"/>
        </w:rPr>
        <w:t>Thông tin chi tiết về độc giả, bao gồm họ tên, mã độc giả, số điện thoại, email, địa chỉ, tình trạng thẻ thư viện, số tiền còn nợ, các tài liệu đang mượn, lịch sử mượn trả, v.v...</w:t>
      </w:r>
    </w:p>
    <w:p w14:paraId="334C1FEE" w14:textId="4C24A78B" w:rsidR="00CA7514" w:rsidRPr="009C1881" w:rsidRDefault="00CA7514" w:rsidP="00393CA3">
      <w:pPr>
        <w:pStyle w:val="Bngbiu-nidung"/>
        <w:rPr>
          <w:lang w:val="vi-VN"/>
        </w:rPr>
      </w:pPr>
      <w:r w:rsidRPr="009C1881">
        <w:rPr>
          <w:lang w:val="vi-VN"/>
        </w:rPr>
        <w:t>Các hoạt động có thể thực hiện với độc giả đó như mượn tài liệu, đặt trước tài liệu, gia hạn thẻ thư viện, trả nợ, v.v...</w:t>
      </w:r>
    </w:p>
    <w:tbl>
      <w:tblPr>
        <w:tblStyle w:val="TableGrid"/>
        <w:tblW w:w="0" w:type="auto"/>
        <w:tblLook w:val="04A0" w:firstRow="1" w:lastRow="0" w:firstColumn="1" w:lastColumn="0" w:noHBand="0" w:noVBand="1"/>
      </w:tblPr>
      <w:tblGrid>
        <w:gridCol w:w="2405"/>
        <w:gridCol w:w="2977"/>
        <w:gridCol w:w="3395"/>
      </w:tblGrid>
      <w:tr w:rsidR="00CA7514" w:rsidRPr="009C1881" w14:paraId="3F051CB7" w14:textId="77777777" w:rsidTr="00F307E0">
        <w:tc>
          <w:tcPr>
            <w:tcW w:w="2405" w:type="dxa"/>
            <w:vAlign w:val="center"/>
          </w:tcPr>
          <w:p w14:paraId="0A71BB64"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482E9B35" w14:textId="77777777" w:rsidR="00CA7514" w:rsidRPr="009C1881" w:rsidRDefault="00CA7514" w:rsidP="0043336B">
            <w:pPr>
              <w:pStyle w:val="Nidungvnbn"/>
              <w:ind w:firstLine="0"/>
              <w:rPr>
                <w:lang w:val="vi-VN"/>
              </w:rPr>
            </w:pPr>
            <w:r w:rsidRPr="009C1881">
              <w:rPr>
                <w:lang w:val="vi-VN"/>
              </w:rPr>
              <w:t>UC31</w:t>
            </w:r>
          </w:p>
        </w:tc>
      </w:tr>
      <w:tr w:rsidR="00CA7514" w:rsidRPr="009C1881" w14:paraId="22E0752B" w14:textId="77777777" w:rsidTr="00F307E0">
        <w:tc>
          <w:tcPr>
            <w:tcW w:w="2405" w:type="dxa"/>
            <w:vAlign w:val="center"/>
          </w:tcPr>
          <w:p w14:paraId="422B77DD"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18A23BE5" w14:textId="77777777" w:rsidR="00CA7514" w:rsidRPr="009C1881" w:rsidRDefault="00CA7514" w:rsidP="0043336B">
            <w:pPr>
              <w:pStyle w:val="Nidungvnbn"/>
              <w:ind w:firstLine="0"/>
              <w:rPr>
                <w:lang w:val="vi-VN"/>
              </w:rPr>
            </w:pPr>
            <w:r w:rsidRPr="009C1881">
              <w:rPr>
                <w:lang w:val="vi-VN"/>
              </w:rPr>
              <w:t>Tìm kiếm độc giả</w:t>
            </w:r>
          </w:p>
        </w:tc>
      </w:tr>
      <w:tr w:rsidR="00CA7514" w:rsidRPr="004F30E7" w14:paraId="7AD459FE" w14:textId="77777777" w:rsidTr="00F307E0">
        <w:tc>
          <w:tcPr>
            <w:tcW w:w="2405" w:type="dxa"/>
            <w:vAlign w:val="center"/>
          </w:tcPr>
          <w:p w14:paraId="17FBB636"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E89E2F3" w14:textId="77777777" w:rsidR="00CA7514" w:rsidRPr="009C1881" w:rsidRDefault="00CA7514" w:rsidP="0043336B">
            <w:pPr>
              <w:pStyle w:val="Nidungvnbn"/>
              <w:ind w:firstLine="0"/>
              <w:rPr>
                <w:lang w:val="vi-VN"/>
              </w:rPr>
            </w:pPr>
            <w:r w:rsidRPr="009C1881">
              <w:rPr>
                <w:lang w:val="vi-VN"/>
              </w:rPr>
              <w:t>Tác nhân có nhu cầu tìm kiếm độc giả trong cơ sở dữ liệu của thư viện.</w:t>
            </w:r>
          </w:p>
        </w:tc>
      </w:tr>
      <w:tr w:rsidR="00CA7514" w:rsidRPr="004F30E7" w14:paraId="6B3226E7" w14:textId="77777777" w:rsidTr="00F307E0">
        <w:tc>
          <w:tcPr>
            <w:tcW w:w="2405" w:type="dxa"/>
            <w:vAlign w:val="center"/>
          </w:tcPr>
          <w:p w14:paraId="3F8D5DAF"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2D4FD885"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4F30E7" w14:paraId="19CD07FF" w14:textId="77777777" w:rsidTr="00F307E0">
        <w:tc>
          <w:tcPr>
            <w:tcW w:w="2405" w:type="dxa"/>
            <w:vAlign w:val="center"/>
          </w:tcPr>
          <w:p w14:paraId="7E0B5BC8"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14CD0F34" w14:textId="77777777" w:rsidR="00CA7514" w:rsidRPr="009C1881" w:rsidRDefault="00CA7514" w:rsidP="0043336B">
            <w:pPr>
              <w:pStyle w:val="Nidungvnbn"/>
              <w:ind w:firstLine="0"/>
              <w:rPr>
                <w:lang w:val="vi-VN"/>
              </w:rPr>
            </w:pPr>
            <w:r w:rsidRPr="009C1881">
              <w:rPr>
                <w:lang w:val="vi-VN"/>
              </w:rPr>
              <w:t>Tác nhân có nhu cầu tìm kiếm thông tin về độc giả trong cơ sở dữ liệu của thư viện.</w:t>
            </w:r>
          </w:p>
        </w:tc>
      </w:tr>
      <w:tr w:rsidR="00CA7514" w:rsidRPr="009C1881" w14:paraId="303FFFAC" w14:textId="77777777" w:rsidTr="00F307E0">
        <w:tc>
          <w:tcPr>
            <w:tcW w:w="2405" w:type="dxa"/>
            <w:vAlign w:val="center"/>
          </w:tcPr>
          <w:p w14:paraId="69B88DC3" w14:textId="77777777" w:rsidR="00CA7514" w:rsidRPr="009C1881" w:rsidRDefault="00CA7514" w:rsidP="0043336B">
            <w:pPr>
              <w:pStyle w:val="Nidungvnbn"/>
              <w:ind w:firstLine="0"/>
              <w:rPr>
                <w:b/>
                <w:bCs/>
                <w:lang w:val="vi-VN"/>
              </w:rPr>
            </w:pPr>
            <w:r w:rsidRPr="009C1881">
              <w:rPr>
                <w:b/>
                <w:bCs/>
                <w:lang w:val="vi-VN"/>
              </w:rPr>
              <w:t>Actor(s)</w:t>
            </w:r>
          </w:p>
        </w:tc>
        <w:tc>
          <w:tcPr>
            <w:tcW w:w="6372" w:type="dxa"/>
            <w:gridSpan w:val="2"/>
          </w:tcPr>
          <w:p w14:paraId="682360A8"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3543A913" w14:textId="77777777" w:rsidTr="00F307E0">
        <w:tc>
          <w:tcPr>
            <w:tcW w:w="2405" w:type="dxa"/>
            <w:vAlign w:val="center"/>
          </w:tcPr>
          <w:p w14:paraId="22403FE1"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15DF5EC7"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4F30E7" w14:paraId="1755373A" w14:textId="77777777" w:rsidTr="00F307E0">
        <w:tc>
          <w:tcPr>
            <w:tcW w:w="2405" w:type="dxa"/>
            <w:vAlign w:val="center"/>
          </w:tcPr>
          <w:p w14:paraId="7FB9FAE4"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1CDAF77D" w14:textId="77777777" w:rsidR="00CA7514" w:rsidRPr="009C1881" w:rsidRDefault="00CA7514" w:rsidP="0043336B">
            <w:pPr>
              <w:pStyle w:val="Nidungvnbn"/>
              <w:ind w:firstLine="0"/>
              <w:rPr>
                <w:lang w:val="vi-VN"/>
              </w:rPr>
            </w:pPr>
            <w:r w:rsidRPr="009C1881">
              <w:rPr>
                <w:lang w:val="vi-VN"/>
              </w:rPr>
              <w:t>Thông tin về độc giả được hiển thị</w:t>
            </w:r>
          </w:p>
        </w:tc>
      </w:tr>
      <w:tr w:rsidR="00CA7514" w:rsidRPr="009C1881" w14:paraId="026B95B5" w14:textId="77777777" w:rsidTr="0043336B">
        <w:tc>
          <w:tcPr>
            <w:tcW w:w="2405" w:type="dxa"/>
            <w:vMerge w:val="restart"/>
            <w:vAlign w:val="center"/>
          </w:tcPr>
          <w:p w14:paraId="3B34641E" w14:textId="77777777" w:rsidR="00CA7514" w:rsidRPr="009C1881" w:rsidRDefault="00CA7514" w:rsidP="0043336B">
            <w:pPr>
              <w:pStyle w:val="Nidungvnbn"/>
              <w:ind w:firstLine="0"/>
              <w:rPr>
                <w:b/>
                <w:bCs/>
                <w:lang w:val="vi-VN"/>
              </w:rPr>
            </w:pPr>
            <w:r w:rsidRPr="009C1881">
              <w:rPr>
                <w:b/>
                <w:bCs/>
                <w:lang w:val="vi-VN"/>
              </w:rPr>
              <w:t>Flow of Event</w:t>
            </w:r>
          </w:p>
        </w:tc>
        <w:tc>
          <w:tcPr>
            <w:tcW w:w="2977" w:type="dxa"/>
            <w:vAlign w:val="center"/>
          </w:tcPr>
          <w:p w14:paraId="63F1A7A4" w14:textId="77777777" w:rsidR="00CA7514" w:rsidRPr="009C1881" w:rsidRDefault="00CA7514" w:rsidP="0043336B">
            <w:pPr>
              <w:pStyle w:val="Nidungvnbn"/>
              <w:rPr>
                <w:b/>
                <w:bCs/>
                <w:lang w:val="vi-VN"/>
              </w:rPr>
            </w:pPr>
            <w:r w:rsidRPr="009C1881">
              <w:rPr>
                <w:b/>
                <w:bCs/>
                <w:lang w:val="vi-VN"/>
              </w:rPr>
              <w:t>Actor</w:t>
            </w:r>
          </w:p>
        </w:tc>
        <w:tc>
          <w:tcPr>
            <w:tcW w:w="3395" w:type="dxa"/>
            <w:vAlign w:val="center"/>
          </w:tcPr>
          <w:p w14:paraId="48B92920" w14:textId="77777777" w:rsidR="00CA7514" w:rsidRPr="009C1881" w:rsidRDefault="00CA7514" w:rsidP="0043336B">
            <w:pPr>
              <w:pStyle w:val="Nidungvnbn"/>
              <w:rPr>
                <w:b/>
                <w:bCs/>
                <w:lang w:val="vi-VN"/>
              </w:rPr>
            </w:pPr>
            <w:r w:rsidRPr="009C1881">
              <w:rPr>
                <w:b/>
                <w:bCs/>
                <w:lang w:val="vi-VN"/>
              </w:rPr>
              <w:t>System</w:t>
            </w:r>
          </w:p>
        </w:tc>
      </w:tr>
      <w:tr w:rsidR="00CA7514" w:rsidRPr="009C1881" w14:paraId="1F331F46" w14:textId="77777777" w:rsidTr="0043336B">
        <w:tc>
          <w:tcPr>
            <w:tcW w:w="2405" w:type="dxa"/>
            <w:vMerge/>
            <w:vAlign w:val="center"/>
          </w:tcPr>
          <w:p w14:paraId="745AF580" w14:textId="77777777" w:rsidR="00CA7514" w:rsidRPr="009C1881" w:rsidRDefault="00CA7514" w:rsidP="0043336B">
            <w:pPr>
              <w:pStyle w:val="Nidungvnbn"/>
              <w:rPr>
                <w:b/>
                <w:bCs/>
                <w:lang w:val="vi-VN"/>
              </w:rPr>
            </w:pPr>
          </w:p>
        </w:tc>
        <w:tc>
          <w:tcPr>
            <w:tcW w:w="2977" w:type="dxa"/>
          </w:tcPr>
          <w:p w14:paraId="6D347864" w14:textId="77777777" w:rsidR="0043336B" w:rsidRPr="009C1881" w:rsidRDefault="00CA7514">
            <w:pPr>
              <w:pStyle w:val="Nidungvnbn"/>
              <w:numPr>
                <w:ilvl w:val="0"/>
                <w:numId w:val="82"/>
              </w:numPr>
              <w:rPr>
                <w:lang w:val="vi-VN"/>
              </w:rPr>
            </w:pPr>
            <w:r w:rsidRPr="009C1881">
              <w:rPr>
                <w:lang w:val="vi-VN"/>
              </w:rPr>
              <w:t xml:space="preserve">Người dùng chọn chức năng tìm </w:t>
            </w:r>
            <w:r w:rsidRPr="009C1881">
              <w:rPr>
                <w:lang w:val="vi-VN"/>
              </w:rPr>
              <w:lastRenderedPageBreak/>
              <w:t>kiếm độc giả theo họ tên độc giả</w:t>
            </w:r>
          </w:p>
          <w:p w14:paraId="146414F2" w14:textId="77777777" w:rsidR="0043336B" w:rsidRPr="009C1881" w:rsidRDefault="00CA7514">
            <w:pPr>
              <w:pStyle w:val="Nidungvnbn"/>
              <w:numPr>
                <w:ilvl w:val="0"/>
                <w:numId w:val="82"/>
              </w:numPr>
              <w:rPr>
                <w:lang w:val="vi-VN"/>
              </w:rPr>
            </w:pPr>
            <w:r w:rsidRPr="009C1881">
              <w:rPr>
                <w:lang w:val="vi-VN"/>
              </w:rPr>
              <w:t xml:space="preserve">Người dùng nhập </w:t>
            </w:r>
            <w:r w:rsidR="00393CA3" w:rsidRPr="009C1881">
              <w:rPr>
                <w:lang w:val="vi-VN"/>
              </w:rPr>
              <w:t>thông tin</w:t>
            </w:r>
            <w:r w:rsidRPr="009C1881">
              <w:rPr>
                <w:lang w:val="vi-VN"/>
              </w:rPr>
              <w:t xml:space="preserve"> độc giả</w:t>
            </w:r>
          </w:p>
          <w:p w14:paraId="7511BAC8" w14:textId="106F2ED3" w:rsidR="00CA7514" w:rsidRPr="009C1881" w:rsidRDefault="00CA7514">
            <w:pPr>
              <w:pStyle w:val="Nidungvnbn"/>
              <w:numPr>
                <w:ilvl w:val="0"/>
                <w:numId w:val="82"/>
              </w:numPr>
              <w:rPr>
                <w:lang w:val="vi-VN"/>
              </w:rPr>
            </w:pPr>
            <w:r w:rsidRPr="009C1881">
              <w:rPr>
                <w:lang w:val="vi-VN"/>
              </w:rPr>
              <w:t>Use case kết thúc</w:t>
            </w:r>
          </w:p>
        </w:tc>
        <w:tc>
          <w:tcPr>
            <w:tcW w:w="3395" w:type="dxa"/>
            <w:vAlign w:val="center"/>
          </w:tcPr>
          <w:p w14:paraId="61777A06" w14:textId="31F12094" w:rsidR="0043336B" w:rsidRPr="009C1881" w:rsidRDefault="0043336B" w:rsidP="0091674C">
            <w:pPr>
              <w:pStyle w:val="Nidungvnbn"/>
              <w:numPr>
                <w:ilvl w:val="1"/>
                <w:numId w:val="55"/>
              </w:numPr>
              <w:rPr>
                <w:lang w:val="vi-VN"/>
              </w:rPr>
            </w:pPr>
            <w:r w:rsidRPr="009C1881">
              <w:rPr>
                <w:lang w:val="vi-VN"/>
              </w:rPr>
              <w:lastRenderedPageBreak/>
              <w:t xml:space="preserve">Hệ thống hiển thị form cho phép người dùng </w:t>
            </w:r>
            <w:r w:rsidRPr="009C1881">
              <w:rPr>
                <w:lang w:val="vi-VN"/>
              </w:rPr>
              <w:lastRenderedPageBreak/>
              <w:t>nhập tên độc giả vào.</w:t>
            </w:r>
          </w:p>
          <w:p w14:paraId="1C381FE6" w14:textId="77777777" w:rsidR="0091674C" w:rsidRPr="009C1881" w:rsidRDefault="00393CA3" w:rsidP="0091674C">
            <w:pPr>
              <w:pStyle w:val="Nidungvnbn"/>
              <w:numPr>
                <w:ilvl w:val="1"/>
                <w:numId w:val="55"/>
              </w:numPr>
              <w:rPr>
                <w:lang w:val="vi-VN"/>
              </w:rPr>
            </w:pPr>
            <w:r w:rsidRPr="009C1881">
              <w:rPr>
                <w:lang w:val="vi-VN"/>
              </w:rPr>
              <w:t>Hệ thống kiểm tra nếu có độc giả thì sẽ hiển thị thông tin về độc giả đó</w:t>
            </w:r>
            <w:r w:rsidR="0043336B" w:rsidRPr="009C1881">
              <w:rPr>
                <w:lang w:val="vi-VN"/>
              </w:rPr>
              <w:t xml:space="preserve">. </w:t>
            </w:r>
            <w:r w:rsidRPr="009C1881">
              <w:rPr>
                <w:lang w:val="vi-VN"/>
              </w:rPr>
              <w:t>Nếu không có độc giả hệ thống sẽ báo “không tìm thấy độc giả”</w:t>
            </w:r>
            <w:r w:rsidR="00CA7514" w:rsidRPr="009C1881">
              <w:rPr>
                <w:lang w:val="vi-VN"/>
              </w:rPr>
              <w:t>Hệ thống trở về giao diện chính</w:t>
            </w:r>
            <w:r w:rsidR="0091674C" w:rsidRPr="009C1881">
              <w:rPr>
                <w:lang w:val="vi-VN"/>
              </w:rPr>
              <w:t>.</w:t>
            </w:r>
          </w:p>
          <w:p w14:paraId="5E30BD94" w14:textId="4B29C35A" w:rsidR="00CA7514" w:rsidRPr="009C1881" w:rsidRDefault="00CA7514" w:rsidP="0091674C">
            <w:pPr>
              <w:pStyle w:val="Nidungvnbn"/>
              <w:numPr>
                <w:ilvl w:val="1"/>
                <w:numId w:val="55"/>
              </w:numPr>
              <w:rPr>
                <w:lang w:val="vi-VN"/>
              </w:rPr>
            </w:pPr>
            <w:r w:rsidRPr="009C1881">
              <w:rPr>
                <w:lang w:val="vi-VN"/>
              </w:rPr>
              <w:t>Hệ thống trả về form thông báo lỗi nếu quá trình tìm kiếm xảy ra lỗi</w:t>
            </w:r>
          </w:p>
          <w:p w14:paraId="0EE5C13E" w14:textId="6E7D93DE" w:rsidR="00CA7514" w:rsidRPr="009C1881" w:rsidRDefault="0091674C" w:rsidP="0091674C">
            <w:pPr>
              <w:pStyle w:val="Nidungvnbn"/>
              <w:ind w:firstLine="0"/>
              <w:rPr>
                <w:lang w:val="vi-VN"/>
              </w:rPr>
            </w:pPr>
            <w:r w:rsidRPr="009C1881">
              <w:rPr>
                <w:lang w:val="vi-VN"/>
              </w:rPr>
              <w:t xml:space="preserve">3.1 </w:t>
            </w:r>
            <w:r w:rsidR="00CA7514" w:rsidRPr="009C1881">
              <w:rPr>
                <w:lang w:val="vi-VN"/>
              </w:rPr>
              <w:t xml:space="preserve">Use case kết thúc </w:t>
            </w:r>
          </w:p>
        </w:tc>
      </w:tr>
      <w:tr w:rsidR="00CA7514" w:rsidRPr="009C1881" w14:paraId="5C429E28" w14:textId="77777777" w:rsidTr="00F307E0">
        <w:tc>
          <w:tcPr>
            <w:tcW w:w="2405" w:type="dxa"/>
            <w:vAlign w:val="center"/>
          </w:tcPr>
          <w:p w14:paraId="0743794E" w14:textId="77777777" w:rsidR="00CA7514" w:rsidRPr="009C1881" w:rsidRDefault="00CA7514" w:rsidP="0043336B">
            <w:pPr>
              <w:pStyle w:val="Nidungvnbn"/>
              <w:ind w:firstLine="0"/>
              <w:rPr>
                <w:b/>
                <w:bCs/>
                <w:lang w:val="vi-VN"/>
              </w:rPr>
            </w:pPr>
            <w:r w:rsidRPr="009C1881">
              <w:rPr>
                <w:b/>
                <w:bCs/>
                <w:lang w:val="vi-VN"/>
              </w:rPr>
              <w:lastRenderedPageBreak/>
              <w:t>Exception</w:t>
            </w:r>
          </w:p>
        </w:tc>
        <w:tc>
          <w:tcPr>
            <w:tcW w:w="6372" w:type="dxa"/>
            <w:gridSpan w:val="2"/>
            <w:vAlign w:val="center"/>
          </w:tcPr>
          <w:p w14:paraId="429153A4" w14:textId="543C10ED" w:rsidR="00CA7514" w:rsidRPr="009C1881" w:rsidRDefault="0038611D" w:rsidP="0043336B">
            <w:pPr>
              <w:pStyle w:val="Nidungvnbn"/>
              <w:rPr>
                <w:lang w:val="vi-VN"/>
              </w:rPr>
            </w:pPr>
            <w:r w:rsidRPr="009C1881">
              <w:rPr>
                <w:lang w:val="vi-VN"/>
              </w:rPr>
              <w:t>Không có</w:t>
            </w:r>
          </w:p>
        </w:tc>
      </w:tr>
    </w:tbl>
    <w:p w14:paraId="4044D9AC" w14:textId="120F470A" w:rsidR="00CA7514" w:rsidRPr="009C1881" w:rsidRDefault="00CA7514" w:rsidP="00021F43">
      <w:pPr>
        <w:pStyle w:val="bng"/>
        <w:ind w:firstLine="0"/>
        <w:rPr>
          <w:lang w:val="vi-VN"/>
        </w:rPr>
      </w:pPr>
      <w:bookmarkStart w:id="162" w:name="_Toc135253637"/>
      <w:r w:rsidRPr="009C1881">
        <w:rPr>
          <w:lang w:val="vi-VN"/>
        </w:rPr>
        <w:t>Bảng 3.3.31: Use case Tìm kiếm độc giả</w:t>
      </w:r>
      <w:bookmarkEnd w:id="162"/>
    </w:p>
    <w:p w14:paraId="2C5F740E" w14:textId="77777777" w:rsidR="00CA7514" w:rsidRPr="009C1881" w:rsidRDefault="00CA7514">
      <w:pPr>
        <w:pStyle w:val="Tiumccp2"/>
        <w:numPr>
          <w:ilvl w:val="2"/>
          <w:numId w:val="56"/>
        </w:numPr>
        <w:jc w:val="both"/>
        <w:rPr>
          <w:szCs w:val="28"/>
          <w:lang w:val="vi-VN"/>
        </w:rPr>
      </w:pPr>
      <w:bookmarkStart w:id="163" w:name="_Toc135253470"/>
      <w:r w:rsidRPr="009C1881">
        <w:rPr>
          <w:szCs w:val="28"/>
          <w:lang w:val="vi-VN"/>
        </w:rPr>
        <w:t>Use case Tìm kiếm thông tin mượn trả</w:t>
      </w:r>
      <w:bookmarkEnd w:id="163"/>
    </w:p>
    <w:p w14:paraId="64F3FC06" w14:textId="77777777" w:rsidR="00CA7514" w:rsidRPr="009C1881" w:rsidRDefault="00CA7514" w:rsidP="00CA7514">
      <w:pPr>
        <w:pStyle w:val="Nidungvnbn"/>
        <w:ind w:firstLine="0"/>
        <w:rPr>
          <w:b/>
          <w:bCs/>
          <w:lang w:val="vi-VN"/>
        </w:rPr>
      </w:pPr>
      <w:r w:rsidRPr="009C1881">
        <w:rPr>
          <w:b/>
          <w:bCs/>
          <w:lang w:val="vi-VN"/>
        </w:rPr>
        <w:t>Đầu vào:</w:t>
      </w:r>
    </w:p>
    <w:p w14:paraId="7F186232" w14:textId="77777777" w:rsidR="00CA7514" w:rsidRPr="009C1881" w:rsidRDefault="00CA7514" w:rsidP="00021F43">
      <w:pPr>
        <w:pStyle w:val="Bngbiu-nidung"/>
        <w:rPr>
          <w:lang w:val="vi-VN"/>
        </w:rPr>
      </w:pPr>
      <w:r w:rsidRPr="009C1881">
        <w:rPr>
          <w:lang w:val="vi-VN"/>
        </w:rPr>
        <w:t>Thông tin cần tìm kiếm về tài liệu mượn trả, bao gồm mã tài liệu, tên tài liệu, ngày mượn, ngày trả, họ tên độc giả, mã độc giả,...</w:t>
      </w:r>
    </w:p>
    <w:p w14:paraId="657C0735" w14:textId="77777777" w:rsidR="00CA7514" w:rsidRPr="009C1881" w:rsidRDefault="00CA7514" w:rsidP="00CA7514">
      <w:pPr>
        <w:pStyle w:val="Nidungvnbn"/>
        <w:ind w:firstLine="0"/>
        <w:rPr>
          <w:b/>
          <w:bCs/>
          <w:lang w:val="vi-VN"/>
        </w:rPr>
      </w:pPr>
      <w:r w:rsidRPr="009C1881">
        <w:rPr>
          <w:b/>
          <w:bCs/>
          <w:lang w:val="vi-VN"/>
        </w:rPr>
        <w:t>Quá trình thực hiện:</w:t>
      </w:r>
    </w:p>
    <w:p w14:paraId="622D5D96" w14:textId="77777777" w:rsidR="00CA7514" w:rsidRPr="009C1881" w:rsidRDefault="00CA7514">
      <w:pPr>
        <w:pStyle w:val="Bngbiu-nidung"/>
        <w:numPr>
          <w:ilvl w:val="0"/>
          <w:numId w:val="65"/>
        </w:numPr>
        <w:rPr>
          <w:lang w:val="vi-VN"/>
        </w:rPr>
      </w:pPr>
      <w:r w:rsidRPr="009C1881">
        <w:rPr>
          <w:lang w:val="vi-VN"/>
        </w:rPr>
        <w:t>Nhập thông tin tài liệu cần tìm kiếm vào hệ thống quản lý thư viện.</w:t>
      </w:r>
    </w:p>
    <w:p w14:paraId="016C1B76" w14:textId="77777777" w:rsidR="00CA7514" w:rsidRPr="009C1881" w:rsidRDefault="00CA7514">
      <w:pPr>
        <w:pStyle w:val="Bngbiu-nidung"/>
        <w:numPr>
          <w:ilvl w:val="0"/>
          <w:numId w:val="62"/>
        </w:numPr>
        <w:rPr>
          <w:lang w:val="vi-VN"/>
        </w:rPr>
      </w:pPr>
      <w:r w:rsidRPr="009C1881">
        <w:rPr>
          <w:lang w:val="vi-VN"/>
        </w:rPr>
        <w:t>Hệ thống sẽ truy xuất cơ sở dữ liệu để tìm kiếm thông tin về các phiếu mượn trả tài liệu dựa trên các thông tin được nhập vào.</w:t>
      </w:r>
    </w:p>
    <w:p w14:paraId="2B663AC9" w14:textId="77777777" w:rsidR="00CA7514" w:rsidRPr="009C1881" w:rsidRDefault="00CA7514">
      <w:pPr>
        <w:pStyle w:val="Bngbiu-nidung"/>
        <w:numPr>
          <w:ilvl w:val="0"/>
          <w:numId w:val="62"/>
        </w:numPr>
        <w:rPr>
          <w:lang w:val="vi-VN"/>
        </w:rPr>
      </w:pPr>
      <w:r w:rsidRPr="009C1881">
        <w:rPr>
          <w:lang w:val="vi-VN"/>
        </w:rPr>
        <w:t>Kết quả tìm kiếm được sắp xếp theo thứ tự phù hợp với từ khóa tìm kiếm và hiển thị cho độc giả hoặc nhân viên thư viện.</w:t>
      </w:r>
    </w:p>
    <w:p w14:paraId="0BE9FE5A" w14:textId="77777777" w:rsidR="00CA7514" w:rsidRPr="009C1881" w:rsidRDefault="00CA7514" w:rsidP="00CA7514">
      <w:pPr>
        <w:pStyle w:val="Nidungvnbn"/>
        <w:ind w:firstLine="0"/>
        <w:rPr>
          <w:b/>
          <w:bCs/>
          <w:lang w:val="vi-VN"/>
        </w:rPr>
      </w:pPr>
      <w:r w:rsidRPr="009C1881">
        <w:rPr>
          <w:b/>
          <w:bCs/>
          <w:lang w:val="vi-VN"/>
        </w:rPr>
        <w:t>Đầu ra:</w:t>
      </w:r>
    </w:p>
    <w:p w14:paraId="2ACF6CB2" w14:textId="77777777" w:rsidR="00CA7514" w:rsidRPr="009C1881" w:rsidRDefault="00CA7514" w:rsidP="00021F43">
      <w:pPr>
        <w:pStyle w:val="Bngbiu-nidung"/>
        <w:rPr>
          <w:lang w:val="vi-VN"/>
        </w:rPr>
      </w:pPr>
      <w:r w:rsidRPr="009C1881">
        <w:rPr>
          <w:lang w:val="vi-VN"/>
        </w:rPr>
        <w:lastRenderedPageBreak/>
        <w:t>Thông tin chi tiết về các phiếu mượn trả tài liệu.</w:t>
      </w:r>
    </w:p>
    <w:p w14:paraId="25FF7E41" w14:textId="51534746" w:rsidR="00CA7514" w:rsidRPr="009C1881" w:rsidRDefault="00CA7514" w:rsidP="00021F43">
      <w:pPr>
        <w:pStyle w:val="Bngbiu-nidung"/>
        <w:rPr>
          <w:lang w:val="vi-VN"/>
        </w:rPr>
      </w:pPr>
      <w:r w:rsidRPr="009C1881">
        <w:rPr>
          <w:lang w:val="vi-VN"/>
        </w:rPr>
        <w:t>Các hoạt động có thể thực hiện với về các phiếu mượn trả tài liệu như gia hạn mượn, trả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36FE3AE9" w14:textId="77777777" w:rsidTr="00F307E0">
        <w:tc>
          <w:tcPr>
            <w:tcW w:w="2405" w:type="dxa"/>
          </w:tcPr>
          <w:p w14:paraId="559B48EC" w14:textId="73A32D81" w:rsidR="0043336B" w:rsidRPr="009C1881" w:rsidRDefault="0043336B" w:rsidP="0043336B">
            <w:pPr>
              <w:pStyle w:val="Nidungvnbn"/>
              <w:ind w:firstLine="0"/>
              <w:rPr>
                <w:b/>
                <w:bCs/>
                <w:lang w:val="vi-VN"/>
              </w:rPr>
            </w:pPr>
            <w:r w:rsidRPr="009C1881">
              <w:rPr>
                <w:b/>
                <w:bCs/>
                <w:lang w:val="vi-VN"/>
              </w:rPr>
              <w:t>Use Case ID</w:t>
            </w:r>
          </w:p>
        </w:tc>
        <w:tc>
          <w:tcPr>
            <w:tcW w:w="6372" w:type="dxa"/>
            <w:gridSpan w:val="2"/>
            <w:vAlign w:val="center"/>
          </w:tcPr>
          <w:p w14:paraId="4149603F" w14:textId="77777777" w:rsidR="0043336B" w:rsidRPr="009C1881" w:rsidRDefault="0043336B" w:rsidP="0043336B">
            <w:pPr>
              <w:pStyle w:val="Nidungvnbn"/>
              <w:ind w:firstLine="0"/>
              <w:rPr>
                <w:lang w:val="vi-VN"/>
              </w:rPr>
            </w:pPr>
            <w:r w:rsidRPr="009C1881">
              <w:rPr>
                <w:lang w:val="vi-VN"/>
              </w:rPr>
              <w:t>UC32</w:t>
            </w:r>
          </w:p>
        </w:tc>
      </w:tr>
      <w:tr w:rsidR="0043336B" w:rsidRPr="004F30E7" w14:paraId="32370D08" w14:textId="77777777" w:rsidTr="00F307E0">
        <w:tc>
          <w:tcPr>
            <w:tcW w:w="2405" w:type="dxa"/>
          </w:tcPr>
          <w:p w14:paraId="5226D74F" w14:textId="16C6CAE4" w:rsidR="0043336B" w:rsidRPr="009C1881" w:rsidRDefault="0043336B" w:rsidP="0043336B">
            <w:pPr>
              <w:pStyle w:val="Nidungvnbn"/>
              <w:ind w:firstLine="0"/>
              <w:rPr>
                <w:b/>
                <w:bCs/>
                <w:lang w:val="vi-VN"/>
              </w:rPr>
            </w:pPr>
            <w:r w:rsidRPr="009C1881">
              <w:rPr>
                <w:b/>
                <w:bCs/>
                <w:lang w:val="vi-VN"/>
              </w:rPr>
              <w:t>Use Case</w:t>
            </w:r>
          </w:p>
        </w:tc>
        <w:tc>
          <w:tcPr>
            <w:tcW w:w="6372" w:type="dxa"/>
            <w:gridSpan w:val="2"/>
          </w:tcPr>
          <w:p w14:paraId="371EC34C" w14:textId="77777777" w:rsidR="0043336B" w:rsidRPr="009C1881" w:rsidRDefault="0043336B" w:rsidP="0043336B">
            <w:pPr>
              <w:pStyle w:val="Nidungvnbn"/>
              <w:ind w:firstLine="0"/>
              <w:rPr>
                <w:lang w:val="vi-VN"/>
              </w:rPr>
            </w:pPr>
            <w:r w:rsidRPr="009C1881">
              <w:rPr>
                <w:lang w:val="vi-VN"/>
              </w:rPr>
              <w:t>Tìm kiếm thông tin mượn trả tài liệu</w:t>
            </w:r>
          </w:p>
        </w:tc>
      </w:tr>
      <w:tr w:rsidR="0043336B" w:rsidRPr="004F30E7" w14:paraId="518075C6" w14:textId="77777777" w:rsidTr="00F307E0">
        <w:tc>
          <w:tcPr>
            <w:tcW w:w="2405" w:type="dxa"/>
          </w:tcPr>
          <w:p w14:paraId="04FBBE42" w14:textId="4D6349D3" w:rsidR="0043336B" w:rsidRPr="009C1881" w:rsidRDefault="0043336B" w:rsidP="0043336B">
            <w:pPr>
              <w:pStyle w:val="Nidungvnbn"/>
              <w:ind w:firstLine="0"/>
              <w:rPr>
                <w:b/>
                <w:bCs/>
                <w:lang w:val="vi-VN"/>
              </w:rPr>
            </w:pPr>
            <w:r w:rsidRPr="009C1881">
              <w:rPr>
                <w:b/>
                <w:bCs/>
                <w:lang w:val="vi-VN"/>
              </w:rPr>
              <w:t>Scenario</w:t>
            </w:r>
          </w:p>
        </w:tc>
        <w:tc>
          <w:tcPr>
            <w:tcW w:w="6372" w:type="dxa"/>
            <w:gridSpan w:val="2"/>
            <w:vAlign w:val="center"/>
          </w:tcPr>
          <w:p w14:paraId="48BE8EFE" w14:textId="77777777" w:rsidR="0043336B" w:rsidRPr="009C1881" w:rsidRDefault="0043336B" w:rsidP="0043336B">
            <w:pPr>
              <w:pStyle w:val="Nidungvnbn"/>
              <w:ind w:firstLine="0"/>
              <w:rPr>
                <w:lang w:val="vi-VN"/>
              </w:rPr>
            </w:pPr>
            <w:r w:rsidRPr="009C1881">
              <w:rPr>
                <w:lang w:val="vi-VN"/>
              </w:rPr>
              <w:t>Tác nhân có nhu cầu tìm kiếm thông tin mượn trả tài liệu trong cơ sở dữ liệu của thư viện.</w:t>
            </w:r>
          </w:p>
        </w:tc>
      </w:tr>
      <w:tr w:rsidR="0043336B" w:rsidRPr="004F30E7" w14:paraId="7E8A282E" w14:textId="77777777" w:rsidTr="00F307E0">
        <w:tc>
          <w:tcPr>
            <w:tcW w:w="2405" w:type="dxa"/>
          </w:tcPr>
          <w:p w14:paraId="4832FC0E" w14:textId="1A5E030B" w:rsidR="0043336B" w:rsidRPr="009C1881" w:rsidRDefault="0043336B" w:rsidP="0043336B">
            <w:pPr>
              <w:pStyle w:val="Nidungvnbn"/>
              <w:ind w:firstLine="0"/>
              <w:rPr>
                <w:b/>
                <w:bCs/>
                <w:lang w:val="vi-VN"/>
              </w:rPr>
            </w:pPr>
            <w:r w:rsidRPr="009C1881">
              <w:rPr>
                <w:b/>
                <w:bCs/>
                <w:lang w:val="vi-VN"/>
              </w:rPr>
              <w:t>Triggering Event</w:t>
            </w:r>
          </w:p>
        </w:tc>
        <w:tc>
          <w:tcPr>
            <w:tcW w:w="6372" w:type="dxa"/>
            <w:gridSpan w:val="2"/>
            <w:vAlign w:val="center"/>
          </w:tcPr>
          <w:p w14:paraId="66FC77BB" w14:textId="77777777" w:rsidR="0043336B" w:rsidRPr="009C1881" w:rsidRDefault="0043336B" w:rsidP="0043336B">
            <w:pPr>
              <w:pStyle w:val="Nidungvnbn"/>
              <w:ind w:firstLine="0"/>
              <w:rPr>
                <w:lang w:val="vi-VN"/>
              </w:rPr>
            </w:pPr>
            <w:r w:rsidRPr="009C1881">
              <w:rPr>
                <w:lang w:val="vi-VN"/>
              </w:rPr>
              <w:t>Tác nhân chọn chức năng tìm kiếm</w:t>
            </w:r>
          </w:p>
        </w:tc>
      </w:tr>
      <w:tr w:rsidR="0043336B" w:rsidRPr="004F30E7" w14:paraId="5B5B65A2" w14:textId="77777777" w:rsidTr="00F307E0">
        <w:tc>
          <w:tcPr>
            <w:tcW w:w="2405" w:type="dxa"/>
          </w:tcPr>
          <w:p w14:paraId="15347875" w14:textId="6C448497" w:rsidR="0043336B" w:rsidRPr="009C1881" w:rsidRDefault="0043336B" w:rsidP="0043336B">
            <w:pPr>
              <w:pStyle w:val="Nidungvnbn"/>
              <w:ind w:firstLine="0"/>
              <w:rPr>
                <w:b/>
                <w:bCs/>
                <w:lang w:val="vi-VN"/>
              </w:rPr>
            </w:pPr>
            <w:r w:rsidRPr="009C1881">
              <w:rPr>
                <w:b/>
                <w:bCs/>
                <w:lang w:val="vi-VN"/>
              </w:rPr>
              <w:t>Description</w:t>
            </w:r>
          </w:p>
        </w:tc>
        <w:tc>
          <w:tcPr>
            <w:tcW w:w="6372" w:type="dxa"/>
            <w:gridSpan w:val="2"/>
            <w:vAlign w:val="center"/>
          </w:tcPr>
          <w:p w14:paraId="18FDCAD7" w14:textId="77777777" w:rsidR="0043336B" w:rsidRPr="009C1881" w:rsidRDefault="0043336B" w:rsidP="0043336B">
            <w:pPr>
              <w:pStyle w:val="Nidungvnbn"/>
              <w:ind w:firstLine="0"/>
              <w:rPr>
                <w:lang w:val="vi-VN"/>
              </w:rPr>
            </w:pPr>
            <w:r w:rsidRPr="009C1881">
              <w:rPr>
                <w:lang w:val="vi-VN"/>
              </w:rPr>
              <w:t>Tác nhân có nhu cầu tìm kiếm thông tin về độc giả trong cơ sở dữ liệu của thư viện.</w:t>
            </w:r>
          </w:p>
        </w:tc>
      </w:tr>
      <w:tr w:rsidR="0043336B" w:rsidRPr="009C1881" w14:paraId="0411B89A" w14:textId="77777777" w:rsidTr="00F307E0">
        <w:tc>
          <w:tcPr>
            <w:tcW w:w="2405" w:type="dxa"/>
          </w:tcPr>
          <w:p w14:paraId="5C56D549" w14:textId="4F9726B4" w:rsidR="0043336B" w:rsidRPr="009C1881" w:rsidRDefault="0043336B" w:rsidP="0043336B">
            <w:pPr>
              <w:pStyle w:val="Nidungvnbn"/>
              <w:ind w:firstLine="0"/>
              <w:rPr>
                <w:b/>
                <w:bCs/>
                <w:lang w:val="vi-VN"/>
              </w:rPr>
            </w:pPr>
            <w:r w:rsidRPr="009C1881">
              <w:rPr>
                <w:b/>
                <w:bCs/>
                <w:lang w:val="vi-VN"/>
              </w:rPr>
              <w:t>Actor(s)</w:t>
            </w:r>
          </w:p>
        </w:tc>
        <w:tc>
          <w:tcPr>
            <w:tcW w:w="6372" w:type="dxa"/>
            <w:gridSpan w:val="2"/>
          </w:tcPr>
          <w:p w14:paraId="0A413EC5" w14:textId="77777777" w:rsidR="0043336B" w:rsidRPr="009C1881" w:rsidRDefault="0043336B" w:rsidP="0043336B">
            <w:pPr>
              <w:pStyle w:val="Nidungvnbn"/>
              <w:ind w:firstLine="0"/>
              <w:rPr>
                <w:lang w:val="vi-VN"/>
              </w:rPr>
            </w:pPr>
            <w:r w:rsidRPr="009C1881">
              <w:rPr>
                <w:lang w:val="vi-VN"/>
              </w:rPr>
              <w:t>Admin, Thủ thư, Độc giả</w:t>
            </w:r>
          </w:p>
        </w:tc>
      </w:tr>
      <w:tr w:rsidR="0043336B" w:rsidRPr="004F30E7" w14:paraId="26349D61" w14:textId="77777777" w:rsidTr="00F307E0">
        <w:tc>
          <w:tcPr>
            <w:tcW w:w="2405" w:type="dxa"/>
          </w:tcPr>
          <w:p w14:paraId="36E3A5CA" w14:textId="4F5B1476" w:rsidR="0043336B" w:rsidRPr="009C1881" w:rsidRDefault="0043336B" w:rsidP="0043336B">
            <w:pPr>
              <w:pStyle w:val="Nidungvnbn"/>
              <w:ind w:firstLine="0"/>
              <w:rPr>
                <w:b/>
                <w:bCs/>
                <w:lang w:val="vi-VN"/>
              </w:rPr>
            </w:pPr>
            <w:r w:rsidRPr="009C1881">
              <w:rPr>
                <w:b/>
                <w:bCs/>
                <w:lang w:val="vi-VN"/>
              </w:rPr>
              <w:t>Pre-Condition(s):</w:t>
            </w:r>
          </w:p>
        </w:tc>
        <w:tc>
          <w:tcPr>
            <w:tcW w:w="6372" w:type="dxa"/>
            <w:gridSpan w:val="2"/>
            <w:vAlign w:val="center"/>
          </w:tcPr>
          <w:p w14:paraId="565C18EA" w14:textId="77777777" w:rsidR="0043336B" w:rsidRPr="009C1881" w:rsidRDefault="0043336B" w:rsidP="0043336B">
            <w:pPr>
              <w:pStyle w:val="Nidungvnbn"/>
              <w:ind w:firstLine="0"/>
              <w:rPr>
                <w:lang w:val="vi-VN"/>
              </w:rPr>
            </w:pPr>
            <w:r w:rsidRPr="009C1881">
              <w:rPr>
                <w:lang w:val="vi-VN"/>
              </w:rPr>
              <w:t>Tác nhân đã đăng nhập vào hệ thống </w:t>
            </w:r>
          </w:p>
        </w:tc>
      </w:tr>
      <w:tr w:rsidR="0043336B" w:rsidRPr="004F30E7" w14:paraId="2886130A" w14:textId="77777777" w:rsidTr="00F307E0">
        <w:tc>
          <w:tcPr>
            <w:tcW w:w="2405" w:type="dxa"/>
          </w:tcPr>
          <w:p w14:paraId="4B8659F2" w14:textId="7537931D" w:rsidR="0043336B" w:rsidRPr="009C1881" w:rsidRDefault="0043336B" w:rsidP="0043336B">
            <w:pPr>
              <w:pStyle w:val="Nidungvnbn"/>
              <w:ind w:firstLine="0"/>
              <w:rPr>
                <w:b/>
                <w:bCs/>
                <w:lang w:val="vi-VN"/>
              </w:rPr>
            </w:pPr>
            <w:r w:rsidRPr="009C1881">
              <w:rPr>
                <w:b/>
                <w:bCs/>
                <w:lang w:val="vi-VN"/>
              </w:rPr>
              <w:t>Post-Condition(s):</w:t>
            </w:r>
          </w:p>
        </w:tc>
        <w:tc>
          <w:tcPr>
            <w:tcW w:w="6372" w:type="dxa"/>
            <w:gridSpan w:val="2"/>
          </w:tcPr>
          <w:p w14:paraId="7C356C3B" w14:textId="77777777" w:rsidR="0043336B" w:rsidRPr="009C1881" w:rsidRDefault="0043336B" w:rsidP="0043336B">
            <w:pPr>
              <w:pStyle w:val="Nidungvnbn"/>
              <w:ind w:firstLine="0"/>
              <w:rPr>
                <w:lang w:val="vi-VN"/>
              </w:rPr>
            </w:pPr>
            <w:r w:rsidRPr="009C1881">
              <w:rPr>
                <w:lang w:val="vi-VN"/>
              </w:rPr>
              <w:t>Thông tin về phiếu mượn trả được hiển thị</w:t>
            </w:r>
          </w:p>
        </w:tc>
      </w:tr>
      <w:tr w:rsidR="0043336B" w:rsidRPr="009C1881" w14:paraId="03D68107" w14:textId="77777777" w:rsidTr="00F307E0">
        <w:tc>
          <w:tcPr>
            <w:tcW w:w="2405" w:type="dxa"/>
            <w:vMerge w:val="restart"/>
          </w:tcPr>
          <w:p w14:paraId="6C7ECEDA" w14:textId="77777777" w:rsidR="0043336B" w:rsidRPr="009C1881" w:rsidRDefault="0043336B" w:rsidP="0043336B">
            <w:pPr>
              <w:pStyle w:val="Nidungvnbn"/>
              <w:ind w:firstLine="0"/>
              <w:rPr>
                <w:b/>
                <w:bCs/>
                <w:lang w:val="vi-VN"/>
              </w:rPr>
            </w:pPr>
            <w:r w:rsidRPr="009C1881">
              <w:rPr>
                <w:b/>
                <w:bCs/>
                <w:lang w:val="vi-VN"/>
              </w:rPr>
              <w:t>Flow of Event</w:t>
            </w:r>
          </w:p>
          <w:p w14:paraId="3A9526FF" w14:textId="214EF0F6" w:rsidR="0043336B" w:rsidRPr="009C1881" w:rsidRDefault="0043336B" w:rsidP="0043336B">
            <w:pPr>
              <w:pStyle w:val="Nidungvnbn"/>
              <w:rPr>
                <w:b/>
                <w:bCs/>
                <w:lang w:val="vi-VN"/>
              </w:rPr>
            </w:pPr>
          </w:p>
        </w:tc>
        <w:tc>
          <w:tcPr>
            <w:tcW w:w="3119" w:type="dxa"/>
            <w:vAlign w:val="center"/>
          </w:tcPr>
          <w:p w14:paraId="0705DF9A" w14:textId="77777777" w:rsidR="0043336B" w:rsidRPr="009C1881" w:rsidRDefault="0043336B" w:rsidP="0043336B">
            <w:pPr>
              <w:pStyle w:val="Nidungvnbn"/>
              <w:rPr>
                <w:b/>
                <w:bCs/>
                <w:lang w:val="vi-VN"/>
              </w:rPr>
            </w:pPr>
            <w:r w:rsidRPr="009C1881">
              <w:rPr>
                <w:b/>
                <w:bCs/>
                <w:lang w:val="vi-VN"/>
              </w:rPr>
              <w:t>Actor</w:t>
            </w:r>
          </w:p>
        </w:tc>
        <w:tc>
          <w:tcPr>
            <w:tcW w:w="3253" w:type="dxa"/>
            <w:vAlign w:val="center"/>
          </w:tcPr>
          <w:p w14:paraId="075FDE0E" w14:textId="77777777" w:rsidR="0043336B" w:rsidRPr="009C1881" w:rsidRDefault="0043336B" w:rsidP="0043336B">
            <w:pPr>
              <w:pStyle w:val="Nidungvnbn"/>
              <w:rPr>
                <w:b/>
                <w:bCs/>
                <w:lang w:val="vi-VN"/>
              </w:rPr>
            </w:pPr>
            <w:r w:rsidRPr="009C1881">
              <w:rPr>
                <w:b/>
                <w:bCs/>
                <w:lang w:val="vi-VN"/>
              </w:rPr>
              <w:t>System</w:t>
            </w:r>
          </w:p>
        </w:tc>
      </w:tr>
      <w:tr w:rsidR="0043336B" w:rsidRPr="009C1881" w14:paraId="4655C524" w14:textId="77777777" w:rsidTr="00F307E0">
        <w:tc>
          <w:tcPr>
            <w:tcW w:w="2405" w:type="dxa"/>
            <w:vMerge/>
          </w:tcPr>
          <w:p w14:paraId="57209706" w14:textId="77777777" w:rsidR="0043336B" w:rsidRPr="009C1881" w:rsidRDefault="0043336B" w:rsidP="0043336B">
            <w:pPr>
              <w:pStyle w:val="Nidungvnbn"/>
              <w:rPr>
                <w:b/>
                <w:bCs/>
                <w:lang w:val="vi-VN"/>
              </w:rPr>
            </w:pPr>
          </w:p>
        </w:tc>
        <w:tc>
          <w:tcPr>
            <w:tcW w:w="3119" w:type="dxa"/>
          </w:tcPr>
          <w:p w14:paraId="1EB4930F" w14:textId="77777777" w:rsidR="0043336B" w:rsidRPr="009C1881" w:rsidRDefault="0043336B">
            <w:pPr>
              <w:pStyle w:val="Nidungvnbn"/>
              <w:numPr>
                <w:ilvl w:val="0"/>
                <w:numId w:val="83"/>
              </w:numPr>
              <w:rPr>
                <w:lang w:val="vi-VN"/>
              </w:rPr>
            </w:pPr>
            <w:r w:rsidRPr="009C1881">
              <w:rPr>
                <w:lang w:val="vi-VN"/>
              </w:rPr>
              <w:t>Người dùng chọn chức năng tìm kiếm thông tin mượn trả</w:t>
            </w:r>
          </w:p>
          <w:p w14:paraId="116DE8DA" w14:textId="77777777" w:rsidR="0043336B" w:rsidRPr="009C1881" w:rsidRDefault="0043336B">
            <w:pPr>
              <w:pStyle w:val="Nidungvnbn"/>
              <w:numPr>
                <w:ilvl w:val="0"/>
                <w:numId w:val="83"/>
              </w:numPr>
              <w:rPr>
                <w:lang w:val="vi-VN"/>
              </w:rPr>
            </w:pPr>
            <w:r w:rsidRPr="009C1881">
              <w:rPr>
                <w:lang w:val="vi-VN"/>
              </w:rPr>
              <w:t>Người dùng nhập thông tin tìm kiếm như mã số sinh viên, mã phiếu mượn,..</w:t>
            </w:r>
          </w:p>
          <w:p w14:paraId="46B36161" w14:textId="04E99E63" w:rsidR="0043336B" w:rsidRPr="009C1881" w:rsidRDefault="0043336B">
            <w:pPr>
              <w:pStyle w:val="Nidungvnbn"/>
              <w:numPr>
                <w:ilvl w:val="0"/>
                <w:numId w:val="83"/>
              </w:numPr>
              <w:rPr>
                <w:lang w:val="vi-VN"/>
              </w:rPr>
            </w:pPr>
            <w:r w:rsidRPr="009C1881">
              <w:rPr>
                <w:lang w:val="vi-VN"/>
              </w:rPr>
              <w:t>Use case kết thúc</w:t>
            </w:r>
          </w:p>
        </w:tc>
        <w:tc>
          <w:tcPr>
            <w:tcW w:w="3253" w:type="dxa"/>
            <w:vAlign w:val="center"/>
          </w:tcPr>
          <w:p w14:paraId="38F53F71" w14:textId="338FB448" w:rsidR="0043336B" w:rsidRPr="009C1881" w:rsidRDefault="0043336B" w:rsidP="0043336B">
            <w:pPr>
              <w:pStyle w:val="Nidungvnbn"/>
              <w:numPr>
                <w:ilvl w:val="1"/>
                <w:numId w:val="55"/>
              </w:numPr>
              <w:rPr>
                <w:lang w:val="vi-VN"/>
              </w:rPr>
            </w:pPr>
            <w:r w:rsidRPr="009C1881">
              <w:rPr>
                <w:lang w:val="vi-VN"/>
              </w:rPr>
              <w:t xml:space="preserve">Hệ thống hiển thị form cho phép người dùng nhập thông tin tìm kiếm </w:t>
            </w:r>
          </w:p>
          <w:p w14:paraId="1B56D3A3" w14:textId="77777777" w:rsidR="0043336B" w:rsidRPr="009C1881" w:rsidRDefault="0043336B" w:rsidP="0043336B">
            <w:pPr>
              <w:pStyle w:val="Nidungvnbn"/>
              <w:numPr>
                <w:ilvl w:val="1"/>
                <w:numId w:val="55"/>
              </w:numPr>
              <w:rPr>
                <w:lang w:val="vi-VN"/>
              </w:rPr>
            </w:pPr>
            <w:r w:rsidRPr="009C1881">
              <w:rPr>
                <w:lang w:val="vi-VN"/>
              </w:rPr>
              <w:t>Hệ thống kiểm tra nếu tồn tại thông tin liên quan thì sẽ hiển thị thông tin về đó. Nếu không có độc giả hệ thống sẽ báo “không tìm thấy tài liệu”</w:t>
            </w:r>
          </w:p>
          <w:p w14:paraId="3B83B223" w14:textId="71514BBB" w:rsidR="0043336B" w:rsidRPr="009C1881" w:rsidRDefault="0043336B">
            <w:pPr>
              <w:pStyle w:val="Nidungvnbn"/>
              <w:numPr>
                <w:ilvl w:val="1"/>
                <w:numId w:val="83"/>
              </w:numPr>
              <w:rPr>
                <w:lang w:val="vi-VN"/>
              </w:rPr>
            </w:pPr>
            <w:r w:rsidRPr="009C1881">
              <w:rPr>
                <w:lang w:val="vi-VN"/>
              </w:rPr>
              <w:t xml:space="preserve">Use case kết thúc </w:t>
            </w:r>
          </w:p>
        </w:tc>
      </w:tr>
      <w:tr w:rsidR="0043336B" w:rsidRPr="009C1881" w14:paraId="3388926D" w14:textId="77777777" w:rsidTr="00F307E0">
        <w:tc>
          <w:tcPr>
            <w:tcW w:w="2405" w:type="dxa"/>
          </w:tcPr>
          <w:p w14:paraId="6378BEC2" w14:textId="4050C819" w:rsidR="0043336B" w:rsidRPr="009C1881" w:rsidRDefault="0043336B" w:rsidP="0043336B">
            <w:pPr>
              <w:pStyle w:val="Nidungvnbn"/>
              <w:ind w:firstLine="0"/>
              <w:rPr>
                <w:b/>
                <w:bCs/>
                <w:lang w:val="vi-VN"/>
              </w:rPr>
            </w:pPr>
            <w:r w:rsidRPr="009C1881">
              <w:rPr>
                <w:b/>
                <w:bCs/>
                <w:lang w:val="vi-VN"/>
              </w:rPr>
              <w:t>Exception</w:t>
            </w:r>
          </w:p>
        </w:tc>
        <w:tc>
          <w:tcPr>
            <w:tcW w:w="6372" w:type="dxa"/>
            <w:gridSpan w:val="2"/>
            <w:vAlign w:val="center"/>
          </w:tcPr>
          <w:p w14:paraId="2A3AF9A9" w14:textId="722E8288" w:rsidR="0043336B" w:rsidRPr="009C1881" w:rsidRDefault="0043336B" w:rsidP="0043336B">
            <w:pPr>
              <w:pStyle w:val="Nidungvnbn"/>
              <w:rPr>
                <w:lang w:val="vi-VN"/>
              </w:rPr>
            </w:pPr>
            <w:r w:rsidRPr="009C1881">
              <w:rPr>
                <w:lang w:val="vi-VN"/>
              </w:rPr>
              <w:t>Không có</w:t>
            </w:r>
          </w:p>
        </w:tc>
      </w:tr>
    </w:tbl>
    <w:p w14:paraId="7E9CF30D" w14:textId="02E21C34" w:rsidR="00CA7514" w:rsidRPr="009C1881" w:rsidRDefault="00CA7514" w:rsidP="00021F43">
      <w:pPr>
        <w:pStyle w:val="bng"/>
        <w:ind w:firstLine="0"/>
        <w:rPr>
          <w:lang w:val="vi-VN"/>
        </w:rPr>
      </w:pPr>
      <w:bookmarkStart w:id="164" w:name="_Toc135253638"/>
      <w:r w:rsidRPr="009C1881">
        <w:rPr>
          <w:lang w:val="vi-VN"/>
        </w:rPr>
        <w:lastRenderedPageBreak/>
        <w:t>Bảng 3.3.32: Use case Tìm kiếm thông tin mượn trả</w:t>
      </w:r>
      <w:bookmarkEnd w:id="164"/>
    </w:p>
    <w:p w14:paraId="66252BFC" w14:textId="77777777" w:rsidR="00CA7514" w:rsidRPr="009C1881" w:rsidRDefault="00CA7514">
      <w:pPr>
        <w:pStyle w:val="Tiumccp2"/>
        <w:numPr>
          <w:ilvl w:val="2"/>
          <w:numId w:val="56"/>
        </w:numPr>
        <w:jc w:val="both"/>
        <w:rPr>
          <w:sz w:val="26"/>
          <w:lang w:val="vi-VN"/>
        </w:rPr>
      </w:pPr>
      <w:bookmarkStart w:id="165" w:name="_Toc135253471"/>
      <w:r w:rsidRPr="009C1881">
        <w:rPr>
          <w:sz w:val="26"/>
          <w:lang w:val="vi-VN"/>
        </w:rPr>
        <w:t>Use case Tìm kiếm thông tin phòng chức năng</w:t>
      </w:r>
      <w:bookmarkEnd w:id="165"/>
    </w:p>
    <w:p w14:paraId="3B1562E6" w14:textId="77777777" w:rsidR="00CA7514" w:rsidRPr="009C1881" w:rsidRDefault="00CA7514" w:rsidP="00CA7514">
      <w:pPr>
        <w:pStyle w:val="Nidungvnbn"/>
        <w:ind w:firstLine="0"/>
        <w:rPr>
          <w:b/>
          <w:bCs/>
          <w:lang w:val="vi-VN"/>
        </w:rPr>
      </w:pPr>
      <w:r w:rsidRPr="009C1881">
        <w:rPr>
          <w:b/>
          <w:bCs/>
          <w:lang w:val="vi-VN"/>
        </w:rPr>
        <w:t>Đầu vào:</w:t>
      </w:r>
    </w:p>
    <w:p w14:paraId="3E7FF12A" w14:textId="77777777" w:rsidR="00CA7514" w:rsidRPr="009C1881" w:rsidRDefault="00CA7514" w:rsidP="0038611D">
      <w:pPr>
        <w:pStyle w:val="Bngbiu-nidung"/>
        <w:rPr>
          <w:lang w:val="vi-VN"/>
        </w:rPr>
      </w:pPr>
      <w:r w:rsidRPr="009C1881">
        <w:rPr>
          <w:lang w:val="vi-VN"/>
        </w:rPr>
        <w:t>Thông tin cần tìm kiếm về các phòng chức năng trong thư viện, bao gồm tên phòng, vị trí, chức năng, giờ mở cửa, giờ đóng cửa, giá thành sử dụng, tiện nghi và thiết bị trong phòng</w:t>
      </w:r>
    </w:p>
    <w:p w14:paraId="4D53A968" w14:textId="77777777" w:rsidR="00CA7514" w:rsidRPr="009C1881" w:rsidRDefault="00CA7514" w:rsidP="00CA7514">
      <w:pPr>
        <w:pStyle w:val="Nidungvnbn"/>
        <w:ind w:firstLine="0"/>
        <w:rPr>
          <w:b/>
          <w:bCs/>
          <w:lang w:val="vi-VN"/>
        </w:rPr>
      </w:pPr>
      <w:r w:rsidRPr="009C1881">
        <w:rPr>
          <w:b/>
          <w:bCs/>
          <w:lang w:val="vi-VN"/>
        </w:rPr>
        <w:t>Quá trình thực hiện:</w:t>
      </w:r>
    </w:p>
    <w:p w14:paraId="1D96C9C2" w14:textId="77777777" w:rsidR="00CA7514" w:rsidRPr="009C1881" w:rsidRDefault="00CA7514">
      <w:pPr>
        <w:pStyle w:val="Bngbiu-nidung"/>
        <w:numPr>
          <w:ilvl w:val="0"/>
          <w:numId w:val="66"/>
        </w:numPr>
        <w:rPr>
          <w:lang w:val="vi-VN"/>
        </w:rPr>
      </w:pPr>
      <w:r w:rsidRPr="009C1881">
        <w:rPr>
          <w:lang w:val="vi-VN"/>
        </w:rPr>
        <w:t>Nhập thông tin phòng cần tìm kiếm vào hệ thống quản lý thư viện.</w:t>
      </w:r>
    </w:p>
    <w:p w14:paraId="3CC6DC30" w14:textId="660B9746" w:rsidR="00CA7514" w:rsidRPr="009C1881" w:rsidRDefault="00CA7514">
      <w:pPr>
        <w:pStyle w:val="Bngbiu-nidung"/>
        <w:numPr>
          <w:ilvl w:val="0"/>
          <w:numId w:val="66"/>
        </w:numPr>
        <w:rPr>
          <w:lang w:val="vi-VN"/>
        </w:rPr>
      </w:pPr>
      <w:r w:rsidRPr="009C1881">
        <w:rPr>
          <w:lang w:val="vi-VN"/>
        </w:rPr>
        <w:t>Hệ thống sẽ truy xuất cơ sở dữ liệu để tìm kiếm thông tin về các phòng chức năng liên quan dựa</w:t>
      </w:r>
      <w:r w:rsidR="0038611D" w:rsidRPr="009C1881">
        <w:rPr>
          <w:lang w:val="vi-VN"/>
        </w:rPr>
        <w:t xml:space="preserve"> </w:t>
      </w:r>
      <w:r w:rsidRPr="009C1881">
        <w:rPr>
          <w:lang w:val="vi-VN"/>
        </w:rPr>
        <w:t>trên các thông tin được nhập vào.</w:t>
      </w:r>
    </w:p>
    <w:p w14:paraId="33F9E692" w14:textId="77777777" w:rsidR="00CA7514" w:rsidRPr="009C1881" w:rsidRDefault="00CA7514">
      <w:pPr>
        <w:pStyle w:val="Bngbiu-nidung"/>
        <w:numPr>
          <w:ilvl w:val="0"/>
          <w:numId w:val="66"/>
        </w:numPr>
        <w:rPr>
          <w:lang w:val="vi-VN"/>
        </w:rPr>
      </w:pPr>
      <w:r w:rsidRPr="009C1881">
        <w:rPr>
          <w:lang w:val="vi-VN"/>
        </w:rPr>
        <w:t>Kết quả tìm kiếm được sắp xếp theo thứ tự phù hợp với từ khóa tìm kiếm và hiển thị cho độc giả hoặc nhân viên thư viện.</w:t>
      </w:r>
    </w:p>
    <w:p w14:paraId="150F2D4F" w14:textId="77777777" w:rsidR="00CA7514" w:rsidRPr="009C1881" w:rsidRDefault="00CA7514" w:rsidP="00CA7514">
      <w:pPr>
        <w:pStyle w:val="Nidungvnbn"/>
        <w:ind w:firstLine="0"/>
        <w:rPr>
          <w:b/>
          <w:bCs/>
          <w:lang w:val="vi-VN"/>
        </w:rPr>
      </w:pPr>
      <w:r w:rsidRPr="009C1881">
        <w:rPr>
          <w:b/>
          <w:bCs/>
          <w:lang w:val="vi-VN"/>
        </w:rPr>
        <w:t>Đầu ra:</w:t>
      </w:r>
    </w:p>
    <w:p w14:paraId="0249E102" w14:textId="77777777" w:rsidR="00CA7514" w:rsidRPr="009C1881" w:rsidRDefault="00CA7514" w:rsidP="0038611D">
      <w:pPr>
        <w:pStyle w:val="Nidungvnbn"/>
        <w:rPr>
          <w:lang w:val="vi-VN"/>
        </w:rPr>
      </w:pPr>
      <w:r w:rsidRPr="009C1881">
        <w:rPr>
          <w:lang w:val="vi-VN"/>
        </w:rPr>
        <w:t>Thông tin chi tiết về kết quả tìm kiếm về các phòng chức năng trong thư viện theo yêu cầu</w:t>
      </w:r>
    </w:p>
    <w:tbl>
      <w:tblPr>
        <w:tblStyle w:val="TableGrid"/>
        <w:tblW w:w="0" w:type="auto"/>
        <w:tblLook w:val="04A0" w:firstRow="1" w:lastRow="0" w:firstColumn="1" w:lastColumn="0" w:noHBand="0" w:noVBand="1"/>
      </w:tblPr>
      <w:tblGrid>
        <w:gridCol w:w="2405"/>
        <w:gridCol w:w="3119"/>
        <w:gridCol w:w="3253"/>
      </w:tblGrid>
      <w:tr w:rsidR="00CA7514" w:rsidRPr="009C1881" w14:paraId="158BD49B" w14:textId="77777777" w:rsidTr="0043336B">
        <w:tc>
          <w:tcPr>
            <w:tcW w:w="2405" w:type="dxa"/>
            <w:vAlign w:val="center"/>
          </w:tcPr>
          <w:p w14:paraId="6749AAC5" w14:textId="77777777" w:rsidR="00CA7514" w:rsidRPr="009C1881" w:rsidRDefault="00CA7514" w:rsidP="0043336B">
            <w:pPr>
              <w:pStyle w:val="Nidungvnbn"/>
              <w:ind w:firstLine="0"/>
              <w:jc w:val="left"/>
              <w:rPr>
                <w:b/>
                <w:bCs/>
                <w:lang w:val="vi-VN"/>
              </w:rPr>
            </w:pPr>
            <w:bookmarkStart w:id="166" w:name="_Hlk130921329"/>
            <w:r w:rsidRPr="009C1881">
              <w:rPr>
                <w:b/>
                <w:bCs/>
                <w:lang w:val="vi-VN"/>
              </w:rPr>
              <w:t>Use Case ID</w:t>
            </w:r>
          </w:p>
        </w:tc>
        <w:tc>
          <w:tcPr>
            <w:tcW w:w="6372" w:type="dxa"/>
            <w:gridSpan w:val="2"/>
            <w:vAlign w:val="center"/>
          </w:tcPr>
          <w:p w14:paraId="10292562" w14:textId="77777777" w:rsidR="00CA7514" w:rsidRPr="009C1881" w:rsidRDefault="00CA7514" w:rsidP="0043336B">
            <w:pPr>
              <w:pStyle w:val="Nidungvnbn"/>
              <w:ind w:firstLine="0"/>
              <w:jc w:val="left"/>
              <w:rPr>
                <w:lang w:val="vi-VN"/>
              </w:rPr>
            </w:pPr>
            <w:r w:rsidRPr="009C1881">
              <w:rPr>
                <w:lang w:val="vi-VN"/>
              </w:rPr>
              <w:t>UC33</w:t>
            </w:r>
          </w:p>
        </w:tc>
      </w:tr>
      <w:tr w:rsidR="00CA7514" w:rsidRPr="004F30E7" w14:paraId="532A3169" w14:textId="77777777" w:rsidTr="0043336B">
        <w:tc>
          <w:tcPr>
            <w:tcW w:w="2405" w:type="dxa"/>
            <w:vAlign w:val="center"/>
          </w:tcPr>
          <w:p w14:paraId="3067F409" w14:textId="77777777" w:rsidR="00CA7514" w:rsidRPr="009C1881" w:rsidRDefault="00CA7514" w:rsidP="0043336B">
            <w:pPr>
              <w:pStyle w:val="Nidungvnbn"/>
              <w:ind w:firstLine="0"/>
              <w:jc w:val="left"/>
              <w:rPr>
                <w:b/>
                <w:bCs/>
                <w:lang w:val="vi-VN"/>
              </w:rPr>
            </w:pPr>
            <w:r w:rsidRPr="009C1881">
              <w:rPr>
                <w:b/>
                <w:bCs/>
                <w:lang w:val="vi-VN"/>
              </w:rPr>
              <w:t>Use Case</w:t>
            </w:r>
          </w:p>
        </w:tc>
        <w:tc>
          <w:tcPr>
            <w:tcW w:w="6372" w:type="dxa"/>
            <w:gridSpan w:val="2"/>
          </w:tcPr>
          <w:p w14:paraId="1F09B9D0" w14:textId="77777777" w:rsidR="00CA7514" w:rsidRPr="009C1881" w:rsidRDefault="00CA7514" w:rsidP="0043336B">
            <w:pPr>
              <w:pStyle w:val="Nidungvnbn"/>
              <w:ind w:firstLine="0"/>
              <w:jc w:val="left"/>
              <w:rPr>
                <w:lang w:val="vi-VN"/>
              </w:rPr>
            </w:pPr>
            <w:r w:rsidRPr="009C1881">
              <w:rPr>
                <w:lang w:val="vi-VN"/>
              </w:rPr>
              <w:t>Tìm kiếm thông tin phòng chức năng</w:t>
            </w:r>
          </w:p>
        </w:tc>
      </w:tr>
      <w:tr w:rsidR="00CA7514" w:rsidRPr="004F30E7" w14:paraId="5EC03F47" w14:textId="77777777" w:rsidTr="0043336B">
        <w:tc>
          <w:tcPr>
            <w:tcW w:w="2405" w:type="dxa"/>
            <w:vAlign w:val="center"/>
          </w:tcPr>
          <w:p w14:paraId="14B6629D" w14:textId="77777777" w:rsidR="00CA7514" w:rsidRPr="009C1881" w:rsidRDefault="00CA7514" w:rsidP="0043336B">
            <w:pPr>
              <w:pStyle w:val="Nidungvnbn"/>
              <w:ind w:firstLine="0"/>
              <w:jc w:val="left"/>
              <w:rPr>
                <w:b/>
                <w:bCs/>
                <w:lang w:val="vi-VN"/>
              </w:rPr>
            </w:pPr>
            <w:r w:rsidRPr="009C1881">
              <w:rPr>
                <w:b/>
                <w:bCs/>
                <w:lang w:val="vi-VN"/>
              </w:rPr>
              <w:t>Scenario</w:t>
            </w:r>
          </w:p>
        </w:tc>
        <w:tc>
          <w:tcPr>
            <w:tcW w:w="6372" w:type="dxa"/>
            <w:gridSpan w:val="2"/>
            <w:vAlign w:val="center"/>
          </w:tcPr>
          <w:p w14:paraId="33F1CFDE"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4F30E7" w14:paraId="542F59C5" w14:textId="77777777" w:rsidTr="0043336B">
        <w:tc>
          <w:tcPr>
            <w:tcW w:w="2405" w:type="dxa"/>
            <w:vAlign w:val="center"/>
          </w:tcPr>
          <w:p w14:paraId="10487983" w14:textId="77777777" w:rsidR="00CA7514" w:rsidRPr="009C1881" w:rsidRDefault="00CA7514" w:rsidP="0043336B">
            <w:pPr>
              <w:pStyle w:val="Nidungvnbn"/>
              <w:ind w:firstLine="0"/>
              <w:jc w:val="left"/>
              <w:rPr>
                <w:b/>
                <w:bCs/>
                <w:lang w:val="vi-VN"/>
              </w:rPr>
            </w:pPr>
            <w:r w:rsidRPr="009C1881">
              <w:rPr>
                <w:b/>
                <w:bCs/>
                <w:lang w:val="vi-VN"/>
              </w:rPr>
              <w:t>Triggering Event</w:t>
            </w:r>
          </w:p>
        </w:tc>
        <w:tc>
          <w:tcPr>
            <w:tcW w:w="6372" w:type="dxa"/>
            <w:gridSpan w:val="2"/>
            <w:vAlign w:val="center"/>
          </w:tcPr>
          <w:p w14:paraId="476A4D96" w14:textId="77777777" w:rsidR="00CA7514" w:rsidRPr="009C1881" w:rsidRDefault="00CA7514" w:rsidP="0043336B">
            <w:pPr>
              <w:pStyle w:val="Nidungvnbn"/>
              <w:ind w:firstLine="0"/>
              <w:jc w:val="left"/>
              <w:rPr>
                <w:lang w:val="vi-VN"/>
              </w:rPr>
            </w:pPr>
            <w:r w:rsidRPr="009C1881">
              <w:rPr>
                <w:lang w:val="vi-VN"/>
              </w:rPr>
              <w:t>Tác nhân chọn chức năng tìm kiếm</w:t>
            </w:r>
          </w:p>
        </w:tc>
      </w:tr>
      <w:tr w:rsidR="00CA7514" w:rsidRPr="004F30E7" w14:paraId="4C0F27EB" w14:textId="77777777" w:rsidTr="0043336B">
        <w:tc>
          <w:tcPr>
            <w:tcW w:w="2405" w:type="dxa"/>
            <w:vAlign w:val="center"/>
          </w:tcPr>
          <w:p w14:paraId="3793B215" w14:textId="77777777" w:rsidR="00CA7514" w:rsidRPr="009C1881" w:rsidRDefault="00CA7514" w:rsidP="0043336B">
            <w:pPr>
              <w:pStyle w:val="Nidungvnbn"/>
              <w:ind w:firstLine="0"/>
              <w:jc w:val="left"/>
              <w:rPr>
                <w:b/>
                <w:bCs/>
                <w:lang w:val="vi-VN"/>
              </w:rPr>
            </w:pPr>
            <w:r w:rsidRPr="009C1881">
              <w:rPr>
                <w:b/>
                <w:bCs/>
                <w:lang w:val="vi-VN"/>
              </w:rPr>
              <w:t>Description</w:t>
            </w:r>
          </w:p>
        </w:tc>
        <w:tc>
          <w:tcPr>
            <w:tcW w:w="6372" w:type="dxa"/>
            <w:gridSpan w:val="2"/>
            <w:vAlign w:val="center"/>
          </w:tcPr>
          <w:p w14:paraId="3823AF77"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9C1881" w14:paraId="0BE43F31" w14:textId="77777777" w:rsidTr="0043336B">
        <w:tc>
          <w:tcPr>
            <w:tcW w:w="2405" w:type="dxa"/>
            <w:vAlign w:val="center"/>
          </w:tcPr>
          <w:p w14:paraId="7C7B4B58" w14:textId="77777777" w:rsidR="00CA7514" w:rsidRPr="009C1881" w:rsidRDefault="00CA7514" w:rsidP="0043336B">
            <w:pPr>
              <w:pStyle w:val="Nidungvnbn"/>
              <w:ind w:firstLine="0"/>
              <w:jc w:val="left"/>
              <w:rPr>
                <w:b/>
                <w:bCs/>
                <w:lang w:val="vi-VN"/>
              </w:rPr>
            </w:pPr>
            <w:r w:rsidRPr="009C1881">
              <w:rPr>
                <w:b/>
                <w:bCs/>
                <w:lang w:val="vi-VN"/>
              </w:rPr>
              <w:t>Actor(s)</w:t>
            </w:r>
          </w:p>
        </w:tc>
        <w:tc>
          <w:tcPr>
            <w:tcW w:w="6372" w:type="dxa"/>
            <w:gridSpan w:val="2"/>
          </w:tcPr>
          <w:p w14:paraId="21065B2B" w14:textId="77777777" w:rsidR="00CA7514" w:rsidRPr="009C1881" w:rsidRDefault="00CA7514" w:rsidP="0043336B">
            <w:pPr>
              <w:pStyle w:val="Nidungvnbn"/>
              <w:ind w:firstLine="0"/>
              <w:jc w:val="left"/>
              <w:rPr>
                <w:lang w:val="vi-VN"/>
              </w:rPr>
            </w:pPr>
            <w:r w:rsidRPr="009C1881">
              <w:rPr>
                <w:lang w:val="vi-VN"/>
              </w:rPr>
              <w:t>Admin, Thủ thư, Độc giả</w:t>
            </w:r>
          </w:p>
        </w:tc>
      </w:tr>
      <w:tr w:rsidR="00CA7514" w:rsidRPr="004F30E7" w14:paraId="5F0F2619" w14:textId="77777777" w:rsidTr="0043336B">
        <w:tc>
          <w:tcPr>
            <w:tcW w:w="2405" w:type="dxa"/>
            <w:vAlign w:val="center"/>
          </w:tcPr>
          <w:p w14:paraId="4E58E19D" w14:textId="77777777" w:rsidR="00CA7514" w:rsidRPr="009C1881" w:rsidRDefault="00CA7514" w:rsidP="0043336B">
            <w:pPr>
              <w:pStyle w:val="Nidungvnbn"/>
              <w:ind w:firstLine="0"/>
              <w:jc w:val="left"/>
              <w:rPr>
                <w:b/>
                <w:bCs/>
                <w:lang w:val="vi-VN"/>
              </w:rPr>
            </w:pPr>
            <w:r w:rsidRPr="009C1881">
              <w:rPr>
                <w:b/>
                <w:bCs/>
                <w:lang w:val="vi-VN"/>
              </w:rPr>
              <w:t>Pre-Condition(s):</w:t>
            </w:r>
          </w:p>
        </w:tc>
        <w:tc>
          <w:tcPr>
            <w:tcW w:w="6372" w:type="dxa"/>
            <w:gridSpan w:val="2"/>
            <w:vAlign w:val="center"/>
          </w:tcPr>
          <w:p w14:paraId="42D42152" w14:textId="77777777" w:rsidR="00CA7514" w:rsidRPr="009C1881" w:rsidRDefault="00CA7514" w:rsidP="0043336B">
            <w:pPr>
              <w:pStyle w:val="Nidungvnbn"/>
              <w:ind w:firstLine="0"/>
              <w:jc w:val="left"/>
              <w:rPr>
                <w:lang w:val="vi-VN"/>
              </w:rPr>
            </w:pPr>
            <w:r w:rsidRPr="009C1881">
              <w:rPr>
                <w:lang w:val="vi-VN"/>
              </w:rPr>
              <w:t>Tác nhân đã đăng nhập vào hệ thống </w:t>
            </w:r>
          </w:p>
        </w:tc>
      </w:tr>
      <w:tr w:rsidR="00CA7514" w:rsidRPr="004F30E7" w14:paraId="646C858B" w14:textId="77777777" w:rsidTr="0043336B">
        <w:tc>
          <w:tcPr>
            <w:tcW w:w="2405" w:type="dxa"/>
            <w:vAlign w:val="center"/>
          </w:tcPr>
          <w:p w14:paraId="633568B8" w14:textId="77777777" w:rsidR="00CA7514" w:rsidRPr="009C1881" w:rsidRDefault="00CA7514" w:rsidP="0043336B">
            <w:pPr>
              <w:pStyle w:val="Nidungvnbn"/>
              <w:ind w:firstLine="0"/>
              <w:jc w:val="left"/>
              <w:rPr>
                <w:b/>
                <w:bCs/>
                <w:lang w:val="vi-VN"/>
              </w:rPr>
            </w:pPr>
            <w:r w:rsidRPr="009C1881">
              <w:rPr>
                <w:b/>
                <w:bCs/>
                <w:lang w:val="vi-VN"/>
              </w:rPr>
              <w:t>Post-Condition(s):</w:t>
            </w:r>
          </w:p>
        </w:tc>
        <w:tc>
          <w:tcPr>
            <w:tcW w:w="6372" w:type="dxa"/>
            <w:gridSpan w:val="2"/>
          </w:tcPr>
          <w:p w14:paraId="12FF3A4E" w14:textId="77777777" w:rsidR="00CA7514" w:rsidRPr="009C1881" w:rsidRDefault="00CA7514" w:rsidP="0043336B">
            <w:pPr>
              <w:pStyle w:val="Nidungvnbn"/>
              <w:ind w:firstLine="0"/>
              <w:jc w:val="left"/>
              <w:rPr>
                <w:lang w:val="vi-VN"/>
              </w:rPr>
            </w:pPr>
            <w:r w:rsidRPr="009C1881">
              <w:rPr>
                <w:lang w:val="vi-VN"/>
              </w:rPr>
              <w:t>Thông tin về các phòng chức năng được hiển thị</w:t>
            </w:r>
          </w:p>
        </w:tc>
      </w:tr>
      <w:tr w:rsidR="00CA7514" w:rsidRPr="009C1881" w14:paraId="5237D900" w14:textId="77777777" w:rsidTr="0043336B">
        <w:tc>
          <w:tcPr>
            <w:tcW w:w="2405" w:type="dxa"/>
            <w:vMerge w:val="restart"/>
            <w:vAlign w:val="center"/>
          </w:tcPr>
          <w:p w14:paraId="324C2314" w14:textId="77777777" w:rsidR="00CA7514" w:rsidRPr="009C1881" w:rsidRDefault="00CA7514" w:rsidP="0043336B">
            <w:pPr>
              <w:pStyle w:val="Nidungvnbn"/>
              <w:ind w:firstLine="0"/>
              <w:jc w:val="left"/>
              <w:rPr>
                <w:b/>
                <w:bCs/>
                <w:lang w:val="vi-VN"/>
              </w:rPr>
            </w:pPr>
            <w:r w:rsidRPr="009C1881">
              <w:rPr>
                <w:b/>
                <w:bCs/>
                <w:lang w:val="vi-VN"/>
              </w:rPr>
              <w:t>Flow of Event</w:t>
            </w:r>
          </w:p>
        </w:tc>
        <w:tc>
          <w:tcPr>
            <w:tcW w:w="3119" w:type="dxa"/>
            <w:vAlign w:val="center"/>
          </w:tcPr>
          <w:p w14:paraId="2DEA7A3A" w14:textId="77777777" w:rsidR="00CA7514" w:rsidRPr="009C1881" w:rsidRDefault="00CA7514" w:rsidP="0043336B">
            <w:pPr>
              <w:pStyle w:val="Nidungvnbn"/>
              <w:jc w:val="left"/>
              <w:rPr>
                <w:b/>
                <w:bCs/>
                <w:lang w:val="vi-VN"/>
              </w:rPr>
            </w:pPr>
            <w:r w:rsidRPr="009C1881">
              <w:rPr>
                <w:b/>
                <w:bCs/>
                <w:lang w:val="vi-VN"/>
              </w:rPr>
              <w:t>Actor</w:t>
            </w:r>
          </w:p>
        </w:tc>
        <w:tc>
          <w:tcPr>
            <w:tcW w:w="3253" w:type="dxa"/>
            <w:vAlign w:val="center"/>
          </w:tcPr>
          <w:p w14:paraId="175FD33F" w14:textId="77777777" w:rsidR="00CA7514" w:rsidRPr="009C1881" w:rsidRDefault="00CA7514" w:rsidP="0043336B">
            <w:pPr>
              <w:pStyle w:val="Nidungvnbn"/>
              <w:jc w:val="left"/>
              <w:rPr>
                <w:b/>
                <w:bCs/>
                <w:lang w:val="vi-VN"/>
              </w:rPr>
            </w:pPr>
            <w:r w:rsidRPr="009C1881">
              <w:rPr>
                <w:b/>
                <w:bCs/>
                <w:lang w:val="vi-VN"/>
              </w:rPr>
              <w:t>System</w:t>
            </w:r>
          </w:p>
        </w:tc>
      </w:tr>
      <w:tr w:rsidR="00CA7514" w:rsidRPr="009C1881" w14:paraId="603D20B7" w14:textId="77777777" w:rsidTr="0043336B">
        <w:tc>
          <w:tcPr>
            <w:tcW w:w="2405" w:type="dxa"/>
            <w:vMerge/>
            <w:vAlign w:val="center"/>
          </w:tcPr>
          <w:p w14:paraId="438CA8EB" w14:textId="77777777" w:rsidR="00CA7514" w:rsidRPr="009C1881" w:rsidRDefault="00CA7514" w:rsidP="0043336B">
            <w:pPr>
              <w:pStyle w:val="Nidungvnbn"/>
              <w:jc w:val="left"/>
              <w:rPr>
                <w:b/>
                <w:bCs/>
                <w:lang w:val="vi-VN"/>
              </w:rPr>
            </w:pPr>
          </w:p>
        </w:tc>
        <w:tc>
          <w:tcPr>
            <w:tcW w:w="3119" w:type="dxa"/>
          </w:tcPr>
          <w:p w14:paraId="192BCB94" w14:textId="77777777" w:rsidR="0043336B" w:rsidRPr="009C1881" w:rsidRDefault="00CA7514">
            <w:pPr>
              <w:pStyle w:val="Nidungvnbn"/>
              <w:numPr>
                <w:ilvl w:val="0"/>
                <w:numId w:val="84"/>
              </w:numPr>
              <w:jc w:val="left"/>
              <w:rPr>
                <w:lang w:val="vi-VN"/>
              </w:rPr>
            </w:pPr>
            <w:r w:rsidRPr="009C1881">
              <w:rPr>
                <w:lang w:val="vi-VN"/>
              </w:rPr>
              <w:t xml:space="preserve">Người dùng chọn </w:t>
            </w:r>
            <w:r w:rsidRPr="009C1881">
              <w:rPr>
                <w:lang w:val="vi-VN"/>
              </w:rPr>
              <w:lastRenderedPageBreak/>
              <w:t>chức năng tìm kiếm thông tin phòng chức năng</w:t>
            </w:r>
            <w:r w:rsidR="0043336B" w:rsidRPr="009C1881">
              <w:rPr>
                <w:lang w:val="vi-VN"/>
              </w:rPr>
              <w:t>.</w:t>
            </w:r>
          </w:p>
          <w:p w14:paraId="1112D181" w14:textId="77777777" w:rsidR="0043336B" w:rsidRPr="009C1881" w:rsidRDefault="00CA7514">
            <w:pPr>
              <w:pStyle w:val="Nidungvnbn"/>
              <w:numPr>
                <w:ilvl w:val="0"/>
                <w:numId w:val="84"/>
              </w:numPr>
              <w:jc w:val="left"/>
              <w:rPr>
                <w:lang w:val="vi-VN"/>
              </w:rPr>
            </w:pPr>
            <w:r w:rsidRPr="009C1881">
              <w:rPr>
                <w:lang w:val="vi-VN"/>
              </w:rPr>
              <w:t>Người dùng nhập thông tin tìm kiếm như tên phòng, loại phòng, tình trạng phòng,..</w:t>
            </w:r>
          </w:p>
          <w:p w14:paraId="40EA7F0A" w14:textId="24C0BCAC" w:rsidR="00CA7514" w:rsidRPr="009C1881" w:rsidRDefault="00CA7514">
            <w:pPr>
              <w:pStyle w:val="Nidungvnbn"/>
              <w:numPr>
                <w:ilvl w:val="0"/>
                <w:numId w:val="84"/>
              </w:numPr>
              <w:jc w:val="left"/>
              <w:rPr>
                <w:lang w:val="vi-VN"/>
              </w:rPr>
            </w:pPr>
            <w:r w:rsidRPr="009C1881">
              <w:rPr>
                <w:lang w:val="vi-VN"/>
              </w:rPr>
              <w:t>Use case kết thúc</w:t>
            </w:r>
          </w:p>
        </w:tc>
        <w:tc>
          <w:tcPr>
            <w:tcW w:w="3253" w:type="dxa"/>
            <w:vAlign w:val="center"/>
          </w:tcPr>
          <w:p w14:paraId="477D05E8" w14:textId="64CF7582" w:rsidR="0038611D" w:rsidRPr="009C1881" w:rsidRDefault="0043336B" w:rsidP="0043336B">
            <w:pPr>
              <w:pStyle w:val="Nidungvnbn"/>
              <w:ind w:firstLine="0"/>
              <w:jc w:val="left"/>
              <w:rPr>
                <w:lang w:val="vi-VN"/>
              </w:rPr>
            </w:pPr>
            <w:r w:rsidRPr="009C1881">
              <w:rPr>
                <w:lang w:val="vi-VN"/>
              </w:rPr>
              <w:lastRenderedPageBreak/>
              <w:t xml:space="preserve">1.1 </w:t>
            </w:r>
            <w:r w:rsidR="0038611D" w:rsidRPr="009C1881">
              <w:rPr>
                <w:lang w:val="vi-VN"/>
              </w:rPr>
              <w:t xml:space="preserve">Hệ thống hiển thị giao </w:t>
            </w:r>
            <w:r w:rsidR="0038611D" w:rsidRPr="009C1881">
              <w:rPr>
                <w:lang w:val="vi-VN"/>
              </w:rPr>
              <w:lastRenderedPageBreak/>
              <w:t>diện cho phép người dùng nhập thông tin tìm kiếm</w:t>
            </w:r>
          </w:p>
          <w:p w14:paraId="660EE4C0" w14:textId="538ABFBD" w:rsidR="0038611D" w:rsidRPr="009C1881" w:rsidRDefault="0043336B" w:rsidP="0043336B">
            <w:pPr>
              <w:pStyle w:val="Nidungvnbn"/>
              <w:ind w:firstLine="0"/>
              <w:jc w:val="left"/>
              <w:rPr>
                <w:lang w:val="vi-VN"/>
              </w:rPr>
            </w:pPr>
            <w:r w:rsidRPr="009C1881">
              <w:rPr>
                <w:lang w:val="vi-VN"/>
              </w:rPr>
              <w:t xml:space="preserve">2.1 </w:t>
            </w:r>
            <w:r w:rsidR="00CA7514" w:rsidRPr="009C1881">
              <w:rPr>
                <w:lang w:val="vi-VN"/>
              </w:rPr>
              <w:t>Hệ thống trả về form thông báo lỗi nếu quá trình tìm kiếm xảy ra lỗi</w:t>
            </w:r>
          </w:p>
          <w:p w14:paraId="1BE6BF93" w14:textId="77777777" w:rsidR="0043336B" w:rsidRPr="009C1881" w:rsidRDefault="0043336B" w:rsidP="0043336B">
            <w:pPr>
              <w:pStyle w:val="Nidungvnbn"/>
              <w:ind w:firstLine="0"/>
              <w:jc w:val="left"/>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phòng hệ thống sẽ báo “Không tồn tại phòng”</w:t>
            </w:r>
          </w:p>
          <w:p w14:paraId="5E724139" w14:textId="33DAF840" w:rsidR="0043336B" w:rsidRPr="009C1881" w:rsidRDefault="0043336B" w:rsidP="0043336B">
            <w:pPr>
              <w:pStyle w:val="Nidungvnbn"/>
              <w:ind w:firstLine="0"/>
              <w:jc w:val="left"/>
              <w:rPr>
                <w:lang w:val="vi-VN"/>
              </w:rPr>
            </w:pPr>
            <w:r w:rsidRPr="009C1881">
              <w:rPr>
                <w:lang w:val="vi-VN"/>
              </w:rPr>
              <w:t>3.1 Use case kết thúc</w:t>
            </w:r>
          </w:p>
        </w:tc>
      </w:tr>
      <w:tr w:rsidR="00CA7514" w:rsidRPr="009C1881" w14:paraId="12F9F7B0" w14:textId="77777777" w:rsidTr="0043336B">
        <w:tc>
          <w:tcPr>
            <w:tcW w:w="2405" w:type="dxa"/>
            <w:vAlign w:val="center"/>
          </w:tcPr>
          <w:p w14:paraId="241CF3BC" w14:textId="77777777" w:rsidR="00CA7514" w:rsidRPr="009C1881" w:rsidRDefault="00CA7514" w:rsidP="0043336B">
            <w:pPr>
              <w:pStyle w:val="Nidungvnbn"/>
              <w:ind w:firstLine="0"/>
              <w:jc w:val="left"/>
              <w:rPr>
                <w:b/>
                <w:bCs/>
                <w:lang w:val="vi-VN"/>
              </w:rPr>
            </w:pPr>
            <w:r w:rsidRPr="009C1881">
              <w:rPr>
                <w:b/>
                <w:bCs/>
                <w:lang w:val="vi-VN"/>
              </w:rPr>
              <w:lastRenderedPageBreak/>
              <w:t>Exception</w:t>
            </w:r>
          </w:p>
        </w:tc>
        <w:tc>
          <w:tcPr>
            <w:tcW w:w="6372" w:type="dxa"/>
            <w:gridSpan w:val="2"/>
            <w:vAlign w:val="center"/>
          </w:tcPr>
          <w:p w14:paraId="05BF3251" w14:textId="77777777" w:rsidR="00CA7514" w:rsidRPr="009C1881" w:rsidRDefault="00CA7514" w:rsidP="0043336B">
            <w:pPr>
              <w:pStyle w:val="Nidungvnbn"/>
              <w:jc w:val="left"/>
              <w:rPr>
                <w:lang w:val="vi-VN"/>
              </w:rPr>
            </w:pPr>
            <w:r w:rsidRPr="009C1881">
              <w:rPr>
                <w:lang w:val="vi-VN"/>
              </w:rPr>
              <w:t>Không có</w:t>
            </w:r>
          </w:p>
        </w:tc>
      </w:tr>
    </w:tbl>
    <w:p w14:paraId="1A9FDF80" w14:textId="77777777" w:rsidR="00CA7514" w:rsidRPr="009C1881" w:rsidRDefault="00CA7514" w:rsidP="0038611D">
      <w:pPr>
        <w:pStyle w:val="bng"/>
        <w:ind w:firstLine="0"/>
        <w:rPr>
          <w:lang w:val="vi-VN"/>
        </w:rPr>
      </w:pPr>
      <w:bookmarkStart w:id="167" w:name="_Toc135253639"/>
      <w:bookmarkEnd w:id="166"/>
      <w:r w:rsidRPr="009C1881">
        <w:rPr>
          <w:lang w:val="vi-VN"/>
        </w:rPr>
        <w:t>Bảng 3.3.33: Use case Tìm kiếm thông tin phòng chức năng</w:t>
      </w:r>
      <w:bookmarkEnd w:id="167"/>
    </w:p>
    <w:p w14:paraId="024DECB3" w14:textId="28C19ACD" w:rsidR="00CA7514" w:rsidRPr="009C1881" w:rsidRDefault="00CA7514">
      <w:pPr>
        <w:pStyle w:val="Tiumccp2"/>
        <w:numPr>
          <w:ilvl w:val="2"/>
          <w:numId w:val="56"/>
        </w:numPr>
        <w:jc w:val="both"/>
        <w:rPr>
          <w:szCs w:val="28"/>
          <w:lang w:val="vi-VN"/>
        </w:rPr>
      </w:pPr>
      <w:bookmarkStart w:id="168" w:name="_Toc135253472"/>
      <w:r w:rsidRPr="009C1881">
        <w:rPr>
          <w:szCs w:val="28"/>
          <w:lang w:val="vi-VN"/>
        </w:rPr>
        <w:t>Use case Tìm kiếm thông tin máy tính</w:t>
      </w:r>
      <w:bookmarkEnd w:id="168"/>
    </w:p>
    <w:p w14:paraId="027E2F2D" w14:textId="77777777" w:rsidR="00CA7514" w:rsidRPr="009C1881" w:rsidRDefault="00CA7514" w:rsidP="00CA7514">
      <w:pPr>
        <w:pStyle w:val="Nidungvnbn"/>
        <w:ind w:firstLine="0"/>
        <w:rPr>
          <w:b/>
          <w:bCs/>
          <w:lang w:val="vi-VN"/>
        </w:rPr>
      </w:pPr>
      <w:r w:rsidRPr="009C1881">
        <w:rPr>
          <w:b/>
          <w:bCs/>
          <w:lang w:val="vi-VN"/>
        </w:rPr>
        <w:t>Đầu vào:</w:t>
      </w:r>
    </w:p>
    <w:p w14:paraId="3DE481E7" w14:textId="77777777" w:rsidR="00CA7514" w:rsidRPr="009C1881" w:rsidRDefault="00CA7514" w:rsidP="0038611D">
      <w:pPr>
        <w:pStyle w:val="Bngbiu-nidung"/>
        <w:rPr>
          <w:lang w:val="vi-VN"/>
        </w:rPr>
      </w:pPr>
      <w:r w:rsidRPr="009C1881">
        <w:rPr>
          <w:lang w:val="vi-VN"/>
        </w:rPr>
        <w:t>Thông tin cần tìm kiếm về máy tính trong thư viện, bao gồm mã máy tính, tên máy tính, hãng sản xuất, cấu hình,…</w:t>
      </w:r>
    </w:p>
    <w:p w14:paraId="0258605F" w14:textId="77777777" w:rsidR="00CA7514" w:rsidRPr="009C1881" w:rsidRDefault="00CA7514" w:rsidP="00CA7514">
      <w:pPr>
        <w:pStyle w:val="Nidungvnbn"/>
        <w:ind w:firstLine="0"/>
        <w:rPr>
          <w:b/>
          <w:bCs/>
          <w:lang w:val="vi-VN"/>
        </w:rPr>
      </w:pPr>
      <w:r w:rsidRPr="009C1881">
        <w:rPr>
          <w:b/>
          <w:bCs/>
          <w:lang w:val="vi-VN"/>
        </w:rPr>
        <w:t>Quá trình thực hiện:</w:t>
      </w:r>
    </w:p>
    <w:p w14:paraId="1375C61A" w14:textId="77777777" w:rsidR="00CA7514" w:rsidRPr="009C1881" w:rsidRDefault="00CA7514">
      <w:pPr>
        <w:pStyle w:val="Bngbiu-nidung"/>
        <w:numPr>
          <w:ilvl w:val="0"/>
          <w:numId w:val="67"/>
        </w:numPr>
        <w:rPr>
          <w:lang w:val="vi-VN"/>
        </w:rPr>
      </w:pPr>
      <w:r w:rsidRPr="009C1881">
        <w:rPr>
          <w:lang w:val="vi-VN"/>
        </w:rPr>
        <w:t>Nhập thông tin máy tính cần tìm kiếm vào hệ thống quản lý thư viện.</w:t>
      </w:r>
    </w:p>
    <w:p w14:paraId="283D7FA8" w14:textId="77777777" w:rsidR="00CA7514" w:rsidRPr="009C1881" w:rsidRDefault="00CA7514">
      <w:pPr>
        <w:pStyle w:val="Bngbiu-nidung"/>
        <w:numPr>
          <w:ilvl w:val="0"/>
          <w:numId w:val="67"/>
        </w:numPr>
        <w:rPr>
          <w:lang w:val="vi-VN"/>
        </w:rPr>
      </w:pPr>
      <w:r w:rsidRPr="009C1881">
        <w:rPr>
          <w:lang w:val="vi-VN"/>
        </w:rPr>
        <w:t>Hệ thống sẽ truy xuất cơ sở dữ liệu để tìm kiếm thông tin về các máy tính liên quan dựa trên các thông tin được nhập vào.</w:t>
      </w:r>
    </w:p>
    <w:p w14:paraId="5A5720F4" w14:textId="77777777" w:rsidR="00CA7514" w:rsidRPr="009C1881" w:rsidRDefault="00CA7514">
      <w:pPr>
        <w:pStyle w:val="Bngbiu-nidung"/>
        <w:numPr>
          <w:ilvl w:val="0"/>
          <w:numId w:val="67"/>
        </w:numPr>
        <w:rPr>
          <w:lang w:val="vi-VN"/>
        </w:rPr>
      </w:pPr>
      <w:r w:rsidRPr="009C1881">
        <w:rPr>
          <w:lang w:val="vi-VN"/>
        </w:rPr>
        <w:t>Kết quả tìm kiếm được sắp xếp theo thứ tự phù hợp với từ khóa tìm kiếm và hiển thị cho độc giả hoặc nhân viên thư viện.</w:t>
      </w:r>
    </w:p>
    <w:p w14:paraId="5B981112" w14:textId="77777777" w:rsidR="00CA7514" w:rsidRPr="009C1881" w:rsidRDefault="00CA7514" w:rsidP="00CA7514">
      <w:pPr>
        <w:pStyle w:val="Nidungvnbn"/>
        <w:ind w:firstLine="0"/>
        <w:rPr>
          <w:b/>
          <w:bCs/>
          <w:lang w:val="vi-VN"/>
        </w:rPr>
      </w:pPr>
      <w:r w:rsidRPr="009C1881">
        <w:rPr>
          <w:b/>
          <w:bCs/>
          <w:lang w:val="vi-VN"/>
        </w:rPr>
        <w:t>Đầu ra:</w:t>
      </w:r>
    </w:p>
    <w:p w14:paraId="73D3D6F9" w14:textId="75C65ECD" w:rsidR="00CA7514" w:rsidRPr="009C1881" w:rsidRDefault="00CA7514" w:rsidP="00021F43">
      <w:pPr>
        <w:pStyle w:val="Nidungvnbn"/>
        <w:rPr>
          <w:lang w:val="vi-VN"/>
        </w:rPr>
      </w:pPr>
      <w:r w:rsidRPr="009C1881">
        <w:rPr>
          <w:lang w:val="vi-VN"/>
        </w:rPr>
        <w:t xml:space="preserve">Thông tin chi tiết về </w:t>
      </w:r>
      <w:r w:rsidR="00021F43" w:rsidRPr="009C1881">
        <w:rPr>
          <w:lang w:val="vi-VN"/>
        </w:rPr>
        <w:t>máy tính cần</w:t>
      </w:r>
      <w:r w:rsidRPr="009C1881">
        <w:rPr>
          <w:lang w:val="vi-VN"/>
        </w:rPr>
        <w:t xml:space="preserve"> tìm kiếm.</w:t>
      </w:r>
    </w:p>
    <w:tbl>
      <w:tblPr>
        <w:tblStyle w:val="TableGrid"/>
        <w:tblW w:w="0" w:type="auto"/>
        <w:tblLook w:val="04A0" w:firstRow="1" w:lastRow="0" w:firstColumn="1" w:lastColumn="0" w:noHBand="0" w:noVBand="1"/>
      </w:tblPr>
      <w:tblGrid>
        <w:gridCol w:w="2405"/>
        <w:gridCol w:w="3119"/>
        <w:gridCol w:w="3253"/>
      </w:tblGrid>
      <w:tr w:rsidR="00CA7514" w:rsidRPr="009C1881" w14:paraId="6FD94275" w14:textId="77777777" w:rsidTr="00F307E0">
        <w:tc>
          <w:tcPr>
            <w:tcW w:w="2405" w:type="dxa"/>
            <w:vAlign w:val="center"/>
          </w:tcPr>
          <w:p w14:paraId="20EAFCD4"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71F219EB" w14:textId="77777777" w:rsidR="00CA7514" w:rsidRPr="009C1881" w:rsidRDefault="00CA7514" w:rsidP="0043336B">
            <w:pPr>
              <w:pStyle w:val="Nidungvnbn"/>
              <w:ind w:firstLine="0"/>
              <w:rPr>
                <w:lang w:val="vi-VN"/>
              </w:rPr>
            </w:pPr>
            <w:r w:rsidRPr="009C1881">
              <w:rPr>
                <w:lang w:val="vi-VN"/>
              </w:rPr>
              <w:t>UC34</w:t>
            </w:r>
          </w:p>
        </w:tc>
      </w:tr>
      <w:tr w:rsidR="00CA7514" w:rsidRPr="004F30E7" w14:paraId="0D2C270C" w14:textId="77777777" w:rsidTr="00F307E0">
        <w:tc>
          <w:tcPr>
            <w:tcW w:w="2405" w:type="dxa"/>
            <w:vAlign w:val="center"/>
          </w:tcPr>
          <w:p w14:paraId="7CD76688" w14:textId="77777777" w:rsidR="00CA7514" w:rsidRPr="009C1881" w:rsidRDefault="00CA7514" w:rsidP="0043336B">
            <w:pPr>
              <w:pStyle w:val="Nidungvnbn"/>
              <w:ind w:firstLine="0"/>
              <w:rPr>
                <w:b/>
                <w:bCs/>
                <w:lang w:val="vi-VN"/>
              </w:rPr>
            </w:pPr>
            <w:r w:rsidRPr="009C1881">
              <w:rPr>
                <w:b/>
                <w:bCs/>
                <w:lang w:val="vi-VN"/>
              </w:rPr>
              <w:lastRenderedPageBreak/>
              <w:t>Use Case</w:t>
            </w:r>
          </w:p>
        </w:tc>
        <w:tc>
          <w:tcPr>
            <w:tcW w:w="6372" w:type="dxa"/>
            <w:gridSpan w:val="2"/>
          </w:tcPr>
          <w:p w14:paraId="6E855C20" w14:textId="4B3BA26E" w:rsidR="00CA7514" w:rsidRPr="009C1881" w:rsidRDefault="00CA7514" w:rsidP="0043336B">
            <w:pPr>
              <w:pStyle w:val="Nidungvnbn"/>
              <w:ind w:firstLine="0"/>
              <w:rPr>
                <w:lang w:val="vi-VN"/>
              </w:rPr>
            </w:pPr>
            <w:r w:rsidRPr="009C1881">
              <w:rPr>
                <w:lang w:val="vi-VN"/>
              </w:rPr>
              <w:t>Tìm kiếm thông tin</w:t>
            </w:r>
            <w:r w:rsidR="00021F43" w:rsidRPr="009C1881">
              <w:rPr>
                <w:lang w:val="vi-VN"/>
              </w:rPr>
              <w:t xml:space="preserve"> về </w:t>
            </w:r>
            <w:r w:rsidRPr="009C1881">
              <w:rPr>
                <w:lang w:val="vi-VN"/>
              </w:rPr>
              <w:t>máy tính</w:t>
            </w:r>
            <w:r w:rsidR="00021F43" w:rsidRPr="009C1881">
              <w:rPr>
                <w:lang w:val="vi-VN"/>
              </w:rPr>
              <w:t xml:space="preserve"> cần mượn và trả.</w:t>
            </w:r>
          </w:p>
        </w:tc>
      </w:tr>
      <w:tr w:rsidR="00CA7514" w:rsidRPr="004F30E7" w14:paraId="22E42F5D" w14:textId="77777777" w:rsidTr="00F307E0">
        <w:tc>
          <w:tcPr>
            <w:tcW w:w="2405" w:type="dxa"/>
            <w:vAlign w:val="center"/>
          </w:tcPr>
          <w:p w14:paraId="71E2AEBB"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0561EB1"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4F30E7" w14:paraId="707B7CA9" w14:textId="77777777" w:rsidTr="00F307E0">
        <w:tc>
          <w:tcPr>
            <w:tcW w:w="2405" w:type="dxa"/>
            <w:vAlign w:val="center"/>
          </w:tcPr>
          <w:p w14:paraId="26F9CC11"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58167460"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4F30E7" w14:paraId="052DD2AE" w14:textId="77777777" w:rsidTr="00F307E0">
        <w:tc>
          <w:tcPr>
            <w:tcW w:w="2405" w:type="dxa"/>
            <w:vAlign w:val="center"/>
          </w:tcPr>
          <w:p w14:paraId="4C6A4DEA"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253BE0DA"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9C1881" w14:paraId="5563FB19" w14:textId="77777777" w:rsidTr="00F307E0">
        <w:tc>
          <w:tcPr>
            <w:tcW w:w="2405" w:type="dxa"/>
            <w:vAlign w:val="center"/>
          </w:tcPr>
          <w:p w14:paraId="49F81BA0" w14:textId="2DF0F551" w:rsidR="00CA7514" w:rsidRPr="009C1881" w:rsidRDefault="0043336B" w:rsidP="0043336B">
            <w:pPr>
              <w:pStyle w:val="Nidungvnbn"/>
              <w:ind w:firstLine="0"/>
              <w:rPr>
                <w:b/>
                <w:bCs/>
                <w:lang w:val="vi-VN"/>
              </w:rPr>
            </w:pPr>
            <w:r w:rsidRPr="009C1881">
              <w:rPr>
                <w:b/>
                <w:bCs/>
                <w:lang w:val="vi-VN"/>
              </w:rPr>
              <w:t>A</w:t>
            </w:r>
            <w:r w:rsidR="00CA7514" w:rsidRPr="009C1881">
              <w:rPr>
                <w:b/>
                <w:bCs/>
                <w:lang w:val="vi-VN"/>
              </w:rPr>
              <w:t>ctor(s)</w:t>
            </w:r>
          </w:p>
        </w:tc>
        <w:tc>
          <w:tcPr>
            <w:tcW w:w="6372" w:type="dxa"/>
            <w:gridSpan w:val="2"/>
          </w:tcPr>
          <w:p w14:paraId="4E48AEBA"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4F30E7" w14:paraId="5636D05B" w14:textId="77777777" w:rsidTr="00F307E0">
        <w:tc>
          <w:tcPr>
            <w:tcW w:w="2405" w:type="dxa"/>
            <w:vAlign w:val="center"/>
          </w:tcPr>
          <w:p w14:paraId="77A4CCA3"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084B9243"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4F30E7" w14:paraId="469921CC" w14:textId="77777777" w:rsidTr="00F307E0">
        <w:tc>
          <w:tcPr>
            <w:tcW w:w="2405" w:type="dxa"/>
            <w:vAlign w:val="center"/>
          </w:tcPr>
          <w:p w14:paraId="0FE41FDC"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3DA6E482" w14:textId="77777777" w:rsidR="00CA7514" w:rsidRPr="009C1881" w:rsidRDefault="00CA7514" w:rsidP="0043336B">
            <w:pPr>
              <w:pStyle w:val="Nidungvnbn"/>
              <w:ind w:firstLine="0"/>
              <w:rPr>
                <w:lang w:val="vi-VN"/>
              </w:rPr>
            </w:pPr>
            <w:r w:rsidRPr="009C1881">
              <w:rPr>
                <w:lang w:val="vi-VN"/>
              </w:rPr>
              <w:t>Thông tin về các loại máy tính được hiển thị</w:t>
            </w:r>
          </w:p>
        </w:tc>
      </w:tr>
      <w:tr w:rsidR="00CA7514" w:rsidRPr="009C1881" w14:paraId="229311C9" w14:textId="77777777" w:rsidTr="00F307E0">
        <w:tc>
          <w:tcPr>
            <w:tcW w:w="2405" w:type="dxa"/>
            <w:vMerge w:val="restart"/>
            <w:vAlign w:val="center"/>
          </w:tcPr>
          <w:p w14:paraId="7BB26F64"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076838D5"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458ED44" w14:textId="77777777" w:rsidR="00CA7514" w:rsidRPr="009C1881" w:rsidRDefault="00CA7514" w:rsidP="0043336B">
            <w:pPr>
              <w:pStyle w:val="Nidungvnbn"/>
              <w:rPr>
                <w:b/>
                <w:bCs/>
                <w:lang w:val="vi-VN"/>
              </w:rPr>
            </w:pPr>
            <w:r w:rsidRPr="009C1881">
              <w:rPr>
                <w:b/>
                <w:bCs/>
                <w:lang w:val="vi-VN"/>
              </w:rPr>
              <w:t>System</w:t>
            </w:r>
          </w:p>
        </w:tc>
      </w:tr>
      <w:tr w:rsidR="00CA7514" w:rsidRPr="009C1881" w14:paraId="0BCC8927" w14:textId="77777777" w:rsidTr="00F307E0">
        <w:tc>
          <w:tcPr>
            <w:tcW w:w="2405" w:type="dxa"/>
            <w:vMerge/>
            <w:vAlign w:val="center"/>
          </w:tcPr>
          <w:p w14:paraId="7F1E1BD1" w14:textId="77777777" w:rsidR="00CA7514" w:rsidRPr="009C1881" w:rsidRDefault="00CA7514" w:rsidP="0043336B">
            <w:pPr>
              <w:pStyle w:val="Nidungvnbn"/>
              <w:rPr>
                <w:b/>
                <w:bCs/>
                <w:lang w:val="vi-VN"/>
              </w:rPr>
            </w:pPr>
          </w:p>
        </w:tc>
        <w:tc>
          <w:tcPr>
            <w:tcW w:w="3119" w:type="dxa"/>
          </w:tcPr>
          <w:p w14:paraId="662B5750" w14:textId="77777777" w:rsidR="0043336B" w:rsidRPr="009C1881" w:rsidRDefault="00CA7514">
            <w:pPr>
              <w:pStyle w:val="Nidungvnbn"/>
              <w:numPr>
                <w:ilvl w:val="0"/>
                <w:numId w:val="85"/>
              </w:numPr>
              <w:rPr>
                <w:lang w:val="vi-VN"/>
              </w:rPr>
            </w:pPr>
            <w:r w:rsidRPr="009C1881">
              <w:rPr>
                <w:lang w:val="vi-VN"/>
              </w:rPr>
              <w:t>Người dùng chọn chức năng tìm kiếm thông tin máy tính</w:t>
            </w:r>
            <w:r w:rsidR="0043336B" w:rsidRPr="009C1881">
              <w:rPr>
                <w:lang w:val="vi-VN"/>
              </w:rPr>
              <w:t>.</w:t>
            </w:r>
          </w:p>
          <w:p w14:paraId="6C433EF0" w14:textId="77777777" w:rsidR="0043336B" w:rsidRPr="009C1881" w:rsidRDefault="00CA7514">
            <w:pPr>
              <w:pStyle w:val="Nidungvnbn"/>
              <w:numPr>
                <w:ilvl w:val="0"/>
                <w:numId w:val="85"/>
              </w:numPr>
              <w:rPr>
                <w:lang w:val="vi-VN"/>
              </w:rPr>
            </w:pPr>
            <w:r w:rsidRPr="009C1881">
              <w:rPr>
                <w:lang w:val="vi-VN"/>
              </w:rPr>
              <w:t>Người dùng nhập thông tin tìm kiếm như loại máy tính, tên máy,..</w:t>
            </w:r>
            <w:r w:rsidR="0043336B" w:rsidRPr="009C1881">
              <w:rPr>
                <w:lang w:val="vi-VN"/>
              </w:rPr>
              <w:t>.</w:t>
            </w:r>
          </w:p>
          <w:p w14:paraId="22F6E609" w14:textId="5DB462E8" w:rsidR="00CA7514" w:rsidRPr="009C1881" w:rsidRDefault="00CA7514">
            <w:pPr>
              <w:pStyle w:val="Nidungvnbn"/>
              <w:numPr>
                <w:ilvl w:val="0"/>
                <w:numId w:val="85"/>
              </w:numPr>
              <w:rPr>
                <w:lang w:val="vi-VN"/>
              </w:rPr>
            </w:pPr>
            <w:r w:rsidRPr="009C1881">
              <w:rPr>
                <w:lang w:val="vi-VN"/>
              </w:rPr>
              <w:t>Use case kết thúc</w:t>
            </w:r>
          </w:p>
        </w:tc>
        <w:tc>
          <w:tcPr>
            <w:tcW w:w="3253" w:type="dxa"/>
            <w:vAlign w:val="center"/>
          </w:tcPr>
          <w:p w14:paraId="3A594ED4" w14:textId="3C0A47F1" w:rsidR="0038611D" w:rsidRPr="009C1881" w:rsidRDefault="0043336B" w:rsidP="0043336B">
            <w:pPr>
              <w:pStyle w:val="Nidungvnbn"/>
              <w:ind w:firstLine="0"/>
              <w:rPr>
                <w:lang w:val="vi-VN"/>
              </w:rPr>
            </w:pPr>
            <w:r w:rsidRPr="009C1881">
              <w:rPr>
                <w:lang w:val="vi-VN"/>
              </w:rPr>
              <w:t xml:space="preserve">2.1 </w:t>
            </w:r>
            <w:r w:rsidR="0038611D" w:rsidRPr="009C1881">
              <w:rPr>
                <w:lang w:val="vi-VN"/>
              </w:rPr>
              <w:t>Hệ thống hiển thị giao diện cho phép người dùng nhập thông tin tìm kiếm.</w:t>
            </w:r>
          </w:p>
          <w:p w14:paraId="414F2B59" w14:textId="64054B12" w:rsidR="0038611D" w:rsidRPr="009C1881" w:rsidRDefault="0043336B" w:rsidP="0043336B">
            <w:pPr>
              <w:pStyle w:val="Nidungvnbn"/>
              <w:ind w:firstLine="0"/>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máy hệ thống sẽ báo “Máy tính không có sẵn trong thư viện”</w:t>
            </w:r>
          </w:p>
          <w:p w14:paraId="6D23A64C" w14:textId="539F7158" w:rsidR="0038611D" w:rsidRPr="009C1881" w:rsidRDefault="0043336B" w:rsidP="0043336B">
            <w:pPr>
              <w:pStyle w:val="Nidungvnbn"/>
              <w:ind w:firstLine="0"/>
              <w:rPr>
                <w:lang w:val="vi-VN"/>
              </w:rPr>
            </w:pPr>
            <w:r w:rsidRPr="009C1881">
              <w:rPr>
                <w:lang w:val="vi-VN"/>
              </w:rPr>
              <w:t xml:space="preserve">3.1 </w:t>
            </w:r>
            <w:r w:rsidR="0038611D" w:rsidRPr="009C1881">
              <w:rPr>
                <w:lang w:val="vi-VN"/>
              </w:rPr>
              <w:t>Use case kết thúc</w:t>
            </w:r>
          </w:p>
          <w:p w14:paraId="42C7B47A" w14:textId="77777777" w:rsidR="0038611D" w:rsidRPr="009C1881" w:rsidRDefault="0038611D" w:rsidP="0043336B">
            <w:pPr>
              <w:pStyle w:val="Nidungvnbn"/>
              <w:rPr>
                <w:lang w:val="vi-VN"/>
              </w:rPr>
            </w:pPr>
          </w:p>
          <w:p w14:paraId="7F35F769" w14:textId="77777777" w:rsidR="0038611D" w:rsidRPr="009C1881" w:rsidRDefault="0038611D" w:rsidP="0043336B">
            <w:pPr>
              <w:pStyle w:val="Nidungvnbn"/>
              <w:rPr>
                <w:lang w:val="vi-VN"/>
              </w:rPr>
            </w:pPr>
          </w:p>
          <w:p w14:paraId="4C87AB89" w14:textId="72BBCE7E" w:rsidR="00CA7514" w:rsidRPr="009C1881" w:rsidRDefault="00CA7514" w:rsidP="0043336B">
            <w:pPr>
              <w:pStyle w:val="Nidungvnbn"/>
              <w:rPr>
                <w:lang w:val="vi-VN"/>
              </w:rPr>
            </w:pPr>
            <w:r w:rsidRPr="009C1881">
              <w:rPr>
                <w:lang w:val="vi-VN"/>
              </w:rPr>
              <w:t xml:space="preserve"> </w:t>
            </w:r>
          </w:p>
        </w:tc>
      </w:tr>
      <w:tr w:rsidR="00CA7514" w:rsidRPr="009C1881" w14:paraId="1E3555C4" w14:textId="77777777" w:rsidTr="00F307E0">
        <w:tc>
          <w:tcPr>
            <w:tcW w:w="2405" w:type="dxa"/>
            <w:vAlign w:val="center"/>
          </w:tcPr>
          <w:p w14:paraId="40B6639A"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3017DAE5" w14:textId="77777777" w:rsidR="00CA7514" w:rsidRPr="009C1881" w:rsidRDefault="00CA7514" w:rsidP="0043336B">
            <w:pPr>
              <w:pStyle w:val="Nidungvnbn"/>
              <w:rPr>
                <w:lang w:val="vi-VN"/>
              </w:rPr>
            </w:pPr>
            <w:r w:rsidRPr="009C1881">
              <w:rPr>
                <w:lang w:val="vi-VN"/>
              </w:rPr>
              <w:t>Không có</w:t>
            </w:r>
          </w:p>
        </w:tc>
      </w:tr>
    </w:tbl>
    <w:p w14:paraId="15375C2B" w14:textId="369146B3" w:rsidR="005E7BAC" w:rsidRPr="009C1881" w:rsidRDefault="00CA7514" w:rsidP="00CA7514">
      <w:pPr>
        <w:pStyle w:val="bng"/>
        <w:ind w:firstLine="0"/>
        <w:rPr>
          <w:lang w:val="vi-VN"/>
        </w:rPr>
      </w:pPr>
      <w:bookmarkStart w:id="169" w:name="_Toc135253640"/>
      <w:r w:rsidRPr="009C1881">
        <w:rPr>
          <w:lang w:val="vi-VN"/>
        </w:rPr>
        <w:t>Bảng 3.3.34: Use case Tìm kiếm thông tin máy tính</w:t>
      </w:r>
      <w:bookmarkEnd w:id="169"/>
    </w:p>
    <w:p w14:paraId="3A8A7A14" w14:textId="77777777" w:rsidR="0043336B" w:rsidRPr="009C1881" w:rsidRDefault="0043336B" w:rsidP="0043336B">
      <w:pPr>
        <w:pStyle w:val="Tiumccp2"/>
        <w:ind w:firstLine="0"/>
        <w:rPr>
          <w:lang w:val="vi-VN"/>
        </w:rPr>
      </w:pPr>
      <w:bookmarkStart w:id="170" w:name="_Toc130805819"/>
      <w:bookmarkStart w:id="171" w:name="_Toc130887650"/>
      <w:bookmarkStart w:id="172" w:name="_Toc135253473"/>
      <w:r w:rsidRPr="009C1881">
        <w:rPr>
          <w:lang w:val="vi-VN"/>
        </w:rPr>
        <w:t xml:space="preserve">3.3.35 Use case </w:t>
      </w:r>
      <w:bookmarkEnd w:id="170"/>
      <w:bookmarkEnd w:id="171"/>
      <w:r w:rsidRPr="009C1881">
        <w:rPr>
          <w:sz w:val="26"/>
          <w:lang w:val="vi-VN"/>
        </w:rPr>
        <w:t>Thống kê, báo cáo tài liệu</w:t>
      </w:r>
      <w:bookmarkEnd w:id="172"/>
    </w:p>
    <w:p w14:paraId="6D7A173F" w14:textId="77777777" w:rsidR="0043336B" w:rsidRPr="009C1881" w:rsidRDefault="0043336B" w:rsidP="0043336B">
      <w:pPr>
        <w:pStyle w:val="Nidungvnbn"/>
        <w:ind w:firstLine="0"/>
        <w:rPr>
          <w:b/>
          <w:bCs/>
          <w:lang w:val="vi-VN"/>
        </w:rPr>
      </w:pPr>
      <w:r w:rsidRPr="009C1881">
        <w:rPr>
          <w:b/>
          <w:bCs/>
          <w:lang w:val="vi-VN"/>
        </w:rPr>
        <w:t xml:space="preserve">Đầu vào: </w:t>
      </w:r>
    </w:p>
    <w:p w14:paraId="7FDABEC0" w14:textId="77777777" w:rsidR="0043336B" w:rsidRPr="009C1881" w:rsidRDefault="0043336B" w:rsidP="0043336B">
      <w:pPr>
        <w:pStyle w:val="Nidungvnbn"/>
        <w:rPr>
          <w:b/>
          <w:bCs/>
          <w:lang w:val="vi-VN"/>
        </w:rPr>
      </w:pPr>
      <w:r w:rsidRPr="009C1881">
        <w:rPr>
          <w:lang w:val="vi-VN"/>
        </w:rPr>
        <w:t>Đối tượng tài liệu  được chọn để thống kê</w:t>
      </w:r>
    </w:p>
    <w:p w14:paraId="05D4B720" w14:textId="77777777" w:rsidR="0043336B" w:rsidRPr="009C1881" w:rsidRDefault="0043336B" w:rsidP="0043336B">
      <w:pPr>
        <w:pStyle w:val="Nidungvnbn"/>
        <w:ind w:firstLine="0"/>
        <w:rPr>
          <w:b/>
          <w:bCs/>
          <w:lang w:val="vi-VN"/>
        </w:rPr>
      </w:pPr>
      <w:r w:rsidRPr="009C1881">
        <w:rPr>
          <w:b/>
          <w:bCs/>
          <w:lang w:val="vi-VN"/>
        </w:rPr>
        <w:lastRenderedPageBreak/>
        <w:t>Quá trình thực hiện:</w:t>
      </w:r>
    </w:p>
    <w:p w14:paraId="4C820557"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đăng nhập vào hệ thống</w:t>
      </w:r>
    </w:p>
    <w:p w14:paraId="3313B5B8"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chức năng thống kê</w:t>
      </w:r>
    </w:p>
    <w:p w14:paraId="162F28E4"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đối tượng tài liệu muốn thống kê</w:t>
      </w:r>
    </w:p>
    <w:p w14:paraId="2A406C86" w14:textId="77777777" w:rsidR="0043336B" w:rsidRPr="009C1881" w:rsidRDefault="0043336B">
      <w:pPr>
        <w:pStyle w:val="Bngbiu-nidung"/>
        <w:numPr>
          <w:ilvl w:val="0"/>
          <w:numId w:val="77"/>
        </w:numPr>
        <w:rPr>
          <w:lang w:val="vi-VN"/>
        </w:rPr>
      </w:pPr>
      <w:r w:rsidRPr="009C1881">
        <w:rPr>
          <w:lang w:val="vi-VN"/>
        </w:rPr>
        <w:t>Hệ thống sẽ nhận đối tượng tài liệu được chọn để thống kê</w:t>
      </w:r>
    </w:p>
    <w:p w14:paraId="04902547" w14:textId="77777777" w:rsidR="0043336B" w:rsidRPr="009C1881" w:rsidRDefault="0043336B">
      <w:pPr>
        <w:pStyle w:val="Bngbiu-nidung"/>
        <w:numPr>
          <w:ilvl w:val="0"/>
          <w:numId w:val="77"/>
        </w:numPr>
        <w:rPr>
          <w:lang w:val="vi-VN"/>
        </w:rPr>
      </w:pPr>
      <w:r w:rsidRPr="009C1881">
        <w:rPr>
          <w:lang w:val="vi-VN"/>
        </w:rPr>
        <w:t>Hệ thống sẽ truy xuất cơ sở dữ liệu để tìm kiếm thông tin thống kê về đối tượng tài liệu.</w:t>
      </w:r>
    </w:p>
    <w:p w14:paraId="28F2CB0B" w14:textId="77777777" w:rsidR="0043336B" w:rsidRPr="009C1881" w:rsidRDefault="0043336B">
      <w:pPr>
        <w:pStyle w:val="Bngbiu-nidung"/>
        <w:numPr>
          <w:ilvl w:val="0"/>
          <w:numId w:val="77"/>
        </w:numPr>
        <w:rPr>
          <w:lang w:val="vi-VN"/>
        </w:rPr>
      </w:pPr>
      <w:r w:rsidRPr="009C1881">
        <w:rPr>
          <w:lang w:val="vi-VN"/>
        </w:rPr>
        <w:t>Kết quả tìm kiếm hiển thị.</w:t>
      </w:r>
    </w:p>
    <w:p w14:paraId="05642BF5" w14:textId="77777777" w:rsidR="0043336B" w:rsidRPr="009C1881" w:rsidRDefault="0043336B" w:rsidP="0043336B">
      <w:pPr>
        <w:pStyle w:val="Nidungvnbn"/>
        <w:ind w:firstLine="0"/>
        <w:rPr>
          <w:lang w:val="vi-VN"/>
        </w:rPr>
      </w:pPr>
      <w:r w:rsidRPr="009C1881">
        <w:rPr>
          <w:b/>
          <w:bCs/>
          <w:lang w:val="vi-VN"/>
        </w:rPr>
        <w:t>Đầu ra:</w:t>
      </w:r>
      <w:r w:rsidRPr="009C1881">
        <w:rPr>
          <w:lang w:val="vi-VN"/>
        </w:rPr>
        <w:t xml:space="preserve"> </w:t>
      </w:r>
    </w:p>
    <w:p w14:paraId="6EF70A00" w14:textId="77777777" w:rsidR="0043336B" w:rsidRPr="009C1881" w:rsidRDefault="0043336B" w:rsidP="0043336B">
      <w:pPr>
        <w:pStyle w:val="Nidungvnbn"/>
        <w:rPr>
          <w:b/>
          <w:bCs/>
          <w:lang w:val="vi-VN"/>
        </w:rPr>
      </w:pPr>
      <w:r w:rsidRPr="009C1881">
        <w:rPr>
          <w:lang w:val="vi-VN"/>
        </w:rPr>
        <w:t>Thông tin thống kê về đối tượng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2BE2944B" w14:textId="77777777" w:rsidTr="00F307E0">
        <w:tc>
          <w:tcPr>
            <w:tcW w:w="2405" w:type="dxa"/>
            <w:vAlign w:val="center"/>
          </w:tcPr>
          <w:p w14:paraId="1647A474"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557CB2C2" w14:textId="77777777" w:rsidR="0043336B" w:rsidRPr="009C1881" w:rsidRDefault="0043336B" w:rsidP="00F307E0">
            <w:pPr>
              <w:spacing w:line="360" w:lineRule="auto"/>
              <w:rPr>
                <w:sz w:val="26"/>
                <w:szCs w:val="26"/>
                <w:lang w:val="vi-VN"/>
              </w:rPr>
            </w:pPr>
            <w:r w:rsidRPr="009C1881">
              <w:rPr>
                <w:sz w:val="26"/>
                <w:szCs w:val="26"/>
                <w:lang w:val="vi-VN"/>
              </w:rPr>
              <w:t>UC35</w:t>
            </w:r>
          </w:p>
        </w:tc>
      </w:tr>
      <w:tr w:rsidR="0043336B" w:rsidRPr="004F30E7" w14:paraId="0EBFFDB6" w14:textId="77777777" w:rsidTr="00F307E0">
        <w:tc>
          <w:tcPr>
            <w:tcW w:w="2405" w:type="dxa"/>
            <w:vAlign w:val="center"/>
          </w:tcPr>
          <w:p w14:paraId="2E5FD697"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DB8346D" w14:textId="77777777" w:rsidR="0043336B" w:rsidRPr="009C1881" w:rsidRDefault="0043336B" w:rsidP="00F307E0">
            <w:pPr>
              <w:spacing w:line="360" w:lineRule="auto"/>
              <w:rPr>
                <w:sz w:val="26"/>
                <w:szCs w:val="26"/>
                <w:lang w:val="vi-VN"/>
              </w:rPr>
            </w:pPr>
            <w:r w:rsidRPr="009C1881">
              <w:rPr>
                <w:sz w:val="26"/>
                <w:szCs w:val="26"/>
                <w:lang w:val="vi-VN"/>
              </w:rPr>
              <w:t>Báo cáo, thống kê tài liệu</w:t>
            </w:r>
          </w:p>
        </w:tc>
      </w:tr>
      <w:tr w:rsidR="0043336B" w:rsidRPr="004F30E7" w14:paraId="37FA4210" w14:textId="77777777" w:rsidTr="00F307E0">
        <w:tc>
          <w:tcPr>
            <w:tcW w:w="2405" w:type="dxa"/>
            <w:vAlign w:val="center"/>
          </w:tcPr>
          <w:p w14:paraId="7674E6DC"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DC98B8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Tạo file báo cáo, thống kê thông tin các loại tài liệu</w:t>
            </w:r>
          </w:p>
        </w:tc>
      </w:tr>
      <w:tr w:rsidR="0043336B" w:rsidRPr="004F30E7" w14:paraId="09A0FB7D" w14:textId="77777777" w:rsidTr="00F307E0">
        <w:tc>
          <w:tcPr>
            <w:tcW w:w="2405" w:type="dxa"/>
            <w:vAlign w:val="center"/>
          </w:tcPr>
          <w:p w14:paraId="16C52413"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2405B29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báo cáo, thống kê tài liệu</w:t>
            </w:r>
          </w:p>
        </w:tc>
      </w:tr>
      <w:tr w:rsidR="0043336B" w:rsidRPr="004F30E7" w14:paraId="6BBFB3A1" w14:textId="77777777" w:rsidTr="00F307E0">
        <w:tc>
          <w:tcPr>
            <w:tcW w:w="2405" w:type="dxa"/>
            <w:vAlign w:val="center"/>
          </w:tcPr>
          <w:p w14:paraId="7FDC9976"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CF846C4"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tài liệu từ ứng dụng. </w:t>
            </w:r>
          </w:p>
        </w:tc>
      </w:tr>
      <w:tr w:rsidR="0043336B" w:rsidRPr="009C1881" w14:paraId="079778A0" w14:textId="77777777" w:rsidTr="00F307E0">
        <w:tc>
          <w:tcPr>
            <w:tcW w:w="2405" w:type="dxa"/>
            <w:vAlign w:val="center"/>
          </w:tcPr>
          <w:p w14:paraId="345B0CF1"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240C514B"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70CB4733" w14:textId="77777777" w:rsidTr="00F307E0">
        <w:tc>
          <w:tcPr>
            <w:tcW w:w="2405" w:type="dxa"/>
            <w:vAlign w:val="center"/>
          </w:tcPr>
          <w:p w14:paraId="58FB4573"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A436E0"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48DA1102"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6FC553D8" w14:textId="77777777" w:rsidTr="00F307E0">
        <w:tc>
          <w:tcPr>
            <w:tcW w:w="2405" w:type="dxa"/>
            <w:vAlign w:val="center"/>
          </w:tcPr>
          <w:p w14:paraId="417768B0"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CF7F6D7"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tài liệu được hiển thị </w:t>
            </w:r>
          </w:p>
        </w:tc>
      </w:tr>
      <w:tr w:rsidR="0043336B" w:rsidRPr="009C1881" w14:paraId="307A0E27" w14:textId="77777777" w:rsidTr="00F307E0">
        <w:tc>
          <w:tcPr>
            <w:tcW w:w="2405" w:type="dxa"/>
            <w:vMerge w:val="restart"/>
            <w:vAlign w:val="center"/>
          </w:tcPr>
          <w:p w14:paraId="002E7916"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7FEF6"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C2CDF2A"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15118CE8" w14:textId="77777777" w:rsidTr="00F307E0">
        <w:tc>
          <w:tcPr>
            <w:tcW w:w="2405" w:type="dxa"/>
            <w:vMerge/>
            <w:vAlign w:val="center"/>
          </w:tcPr>
          <w:p w14:paraId="557DCD88" w14:textId="77777777" w:rsidR="0043336B" w:rsidRPr="009C1881" w:rsidRDefault="0043336B" w:rsidP="00F307E0">
            <w:pPr>
              <w:spacing w:line="360" w:lineRule="auto"/>
              <w:rPr>
                <w:sz w:val="26"/>
                <w:szCs w:val="26"/>
                <w:lang w:val="vi-VN"/>
              </w:rPr>
            </w:pPr>
          </w:p>
        </w:tc>
        <w:tc>
          <w:tcPr>
            <w:tcW w:w="3119" w:type="dxa"/>
            <w:vAlign w:val="center"/>
          </w:tcPr>
          <w:p w14:paraId="5642C4E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chức năng báo cáo, thống kê.</w:t>
            </w:r>
          </w:p>
          <w:p w14:paraId="5A87C9D9" w14:textId="77777777" w:rsidR="0043336B" w:rsidRPr="009C1881" w:rsidRDefault="0043336B" w:rsidP="00F307E0">
            <w:pPr>
              <w:pStyle w:val="ListParagraph"/>
              <w:spacing w:line="360" w:lineRule="auto"/>
              <w:ind w:left="360"/>
              <w:rPr>
                <w:sz w:val="26"/>
                <w:szCs w:val="26"/>
                <w:lang w:val="vi-VN"/>
              </w:rPr>
            </w:pPr>
          </w:p>
          <w:p w14:paraId="2657691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 xml:space="preserve">Thủ thư chọn chức năng </w:t>
            </w:r>
            <w:r w:rsidRPr="009C1881">
              <w:rPr>
                <w:sz w:val="26"/>
                <w:szCs w:val="26"/>
                <w:lang w:val="vi-VN"/>
              </w:rPr>
              <w:lastRenderedPageBreak/>
              <w:t>báo cáo thống kê tài liệu.</w:t>
            </w:r>
          </w:p>
          <w:p w14:paraId="026685D9" w14:textId="77777777" w:rsidR="0043336B" w:rsidRPr="009C1881" w:rsidRDefault="0043336B" w:rsidP="00F307E0">
            <w:pPr>
              <w:spacing w:line="360" w:lineRule="auto"/>
              <w:ind w:left="360"/>
              <w:rPr>
                <w:sz w:val="26"/>
                <w:szCs w:val="26"/>
                <w:lang w:val="vi-VN"/>
              </w:rPr>
            </w:pPr>
          </w:p>
          <w:p w14:paraId="3229930D" w14:textId="77777777" w:rsidR="0043336B" w:rsidRPr="009C1881" w:rsidRDefault="0043336B" w:rsidP="00F307E0">
            <w:pPr>
              <w:spacing w:line="360" w:lineRule="auto"/>
              <w:ind w:left="360"/>
              <w:rPr>
                <w:sz w:val="26"/>
                <w:szCs w:val="26"/>
                <w:lang w:val="vi-VN"/>
              </w:rPr>
            </w:pPr>
          </w:p>
          <w:p w14:paraId="7FFB1C8F"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đối tượng tài liệu muốn thống kê</w:t>
            </w:r>
          </w:p>
        </w:tc>
        <w:tc>
          <w:tcPr>
            <w:tcW w:w="3253" w:type="dxa"/>
            <w:vAlign w:val="center"/>
          </w:tcPr>
          <w:p w14:paraId="5F838BB0"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lastRenderedPageBreak/>
              <w:t>Hệ thống hiển thị các đống tượng thống kê.</w:t>
            </w:r>
          </w:p>
          <w:p w14:paraId="5492D4F3"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t xml:space="preserve">Hệ thống hiển thị danh sách đối tượng </w:t>
            </w:r>
            <w:r w:rsidRPr="009C1881">
              <w:rPr>
                <w:sz w:val="26"/>
                <w:szCs w:val="26"/>
                <w:lang w:val="vi-VN"/>
              </w:rPr>
              <w:lastRenderedPageBreak/>
              <w:t>tài liệu (tài liệu mới, tài liệu có sẵn, tài liệu đang được mượn, tài liệu mượn quá hạn, tài liệu cần thanh lí, tiêu hủy).</w:t>
            </w:r>
          </w:p>
          <w:p w14:paraId="20004B57"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t>Hệ thống truy suất dữ liệu thống kê theo đối tượng được chọn từ cơ sở dữ liệu</w:t>
            </w:r>
          </w:p>
          <w:p w14:paraId="46571302" w14:textId="77777777" w:rsidR="0043336B" w:rsidRPr="009C1881" w:rsidRDefault="0043336B">
            <w:pPr>
              <w:pStyle w:val="ListParagraph"/>
              <w:numPr>
                <w:ilvl w:val="0"/>
                <w:numId w:val="68"/>
              </w:numPr>
              <w:tabs>
                <w:tab w:val="left" w:pos="-420"/>
              </w:tabs>
              <w:spacing w:after="240" w:line="360" w:lineRule="auto"/>
              <w:rPr>
                <w:sz w:val="26"/>
                <w:szCs w:val="26"/>
                <w:lang w:val="vi-VN"/>
              </w:rPr>
            </w:pPr>
            <w:r w:rsidRPr="009C1881">
              <w:rPr>
                <w:sz w:val="26"/>
                <w:szCs w:val="26"/>
                <w:lang w:val="vi-VN"/>
              </w:rPr>
              <w:t xml:space="preserve">Hiển thị kết quả </w:t>
            </w:r>
          </w:p>
          <w:p w14:paraId="15811BBB" w14:textId="77777777" w:rsidR="0043336B" w:rsidRPr="009C1881" w:rsidRDefault="0043336B" w:rsidP="00F307E0">
            <w:pPr>
              <w:spacing w:line="360" w:lineRule="auto"/>
              <w:rPr>
                <w:sz w:val="26"/>
                <w:szCs w:val="26"/>
                <w:lang w:val="vi-VN"/>
              </w:rPr>
            </w:pPr>
          </w:p>
        </w:tc>
      </w:tr>
      <w:tr w:rsidR="0043336B" w:rsidRPr="004F30E7" w14:paraId="1284B9D2" w14:textId="77777777" w:rsidTr="00F307E0">
        <w:tc>
          <w:tcPr>
            <w:tcW w:w="2405" w:type="dxa"/>
            <w:vAlign w:val="center"/>
          </w:tcPr>
          <w:p w14:paraId="5D576E0E"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E25FDC0"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08D96590" w14:textId="77777777" w:rsidR="0043336B" w:rsidRPr="009C1881" w:rsidRDefault="0043336B" w:rsidP="0043336B">
      <w:pPr>
        <w:pStyle w:val="bng"/>
        <w:rPr>
          <w:lang w:val="vi-VN"/>
        </w:rPr>
      </w:pPr>
      <w:bookmarkStart w:id="173" w:name="_Toc135253641"/>
      <w:r w:rsidRPr="009C1881">
        <w:rPr>
          <w:lang w:val="vi-VN"/>
        </w:rPr>
        <w:t>Bảng 3.3.35: Use case Thống kê, báo cáo tài liệu</w:t>
      </w:r>
      <w:bookmarkEnd w:id="173"/>
    </w:p>
    <w:p w14:paraId="171A089A" w14:textId="77777777" w:rsidR="0043336B" w:rsidRPr="009C1881" w:rsidRDefault="0043336B" w:rsidP="0043336B">
      <w:pPr>
        <w:pStyle w:val="Tiumccp2"/>
        <w:ind w:firstLine="0"/>
        <w:rPr>
          <w:lang w:val="vi-VN"/>
        </w:rPr>
      </w:pPr>
      <w:bookmarkStart w:id="174" w:name="_Toc135253474"/>
      <w:r w:rsidRPr="009C1881">
        <w:rPr>
          <w:lang w:val="vi-VN"/>
        </w:rPr>
        <w:t xml:space="preserve">3.3.36 Use case </w:t>
      </w:r>
      <w:r w:rsidRPr="009C1881">
        <w:rPr>
          <w:sz w:val="26"/>
          <w:lang w:val="vi-VN"/>
        </w:rPr>
        <w:t>Thống kê các thông tin thuộc về độc giả</w:t>
      </w:r>
      <w:bookmarkEnd w:id="174"/>
    </w:p>
    <w:p w14:paraId="5CC8B3C4" w14:textId="77777777" w:rsidR="0043336B" w:rsidRPr="009C1881" w:rsidRDefault="0043336B" w:rsidP="0043336B">
      <w:pPr>
        <w:pStyle w:val="Nidungvnbn"/>
        <w:ind w:firstLine="0"/>
        <w:rPr>
          <w:b/>
          <w:bCs/>
          <w:lang w:val="vi-VN"/>
        </w:rPr>
      </w:pPr>
      <w:r w:rsidRPr="009C1881">
        <w:rPr>
          <w:b/>
          <w:bCs/>
          <w:lang w:val="vi-VN"/>
        </w:rPr>
        <w:t xml:space="preserve">Đầu vào: </w:t>
      </w:r>
    </w:p>
    <w:p w14:paraId="1AA54C68" w14:textId="77777777" w:rsidR="0043336B" w:rsidRPr="009C1881" w:rsidRDefault="0043336B" w:rsidP="0043336B">
      <w:pPr>
        <w:pStyle w:val="Nidungvnbn"/>
        <w:rPr>
          <w:b/>
          <w:bCs/>
          <w:lang w:val="vi-VN"/>
        </w:rPr>
      </w:pPr>
      <w:r w:rsidRPr="009C1881">
        <w:rPr>
          <w:lang w:val="vi-VN"/>
        </w:rPr>
        <w:t>Đối tượng độc giả được chọn để thống kê</w:t>
      </w:r>
    </w:p>
    <w:p w14:paraId="52710254" w14:textId="77777777" w:rsidR="0043336B" w:rsidRPr="009C1881" w:rsidRDefault="0043336B" w:rsidP="0043336B">
      <w:pPr>
        <w:pStyle w:val="Nidungvnbn"/>
        <w:ind w:firstLine="0"/>
        <w:rPr>
          <w:b/>
          <w:bCs/>
          <w:lang w:val="vi-VN"/>
        </w:rPr>
      </w:pPr>
      <w:r w:rsidRPr="009C1881">
        <w:rPr>
          <w:b/>
          <w:bCs/>
          <w:lang w:val="vi-VN"/>
        </w:rPr>
        <w:t>Quá trình thực hiện:</w:t>
      </w:r>
    </w:p>
    <w:p w14:paraId="54733478"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đăng nhập vào hệ thống</w:t>
      </w:r>
    </w:p>
    <w:p w14:paraId="62B0C545"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chức năng thống kê</w:t>
      </w:r>
    </w:p>
    <w:p w14:paraId="328CD490"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đối tượng độc giả muốn thống kê</w:t>
      </w:r>
    </w:p>
    <w:p w14:paraId="5FC372C0" w14:textId="77777777" w:rsidR="0043336B" w:rsidRPr="009C1881" w:rsidRDefault="0043336B">
      <w:pPr>
        <w:pStyle w:val="Bngbiu-nidung"/>
        <w:numPr>
          <w:ilvl w:val="0"/>
          <w:numId w:val="78"/>
        </w:numPr>
        <w:rPr>
          <w:lang w:val="vi-VN"/>
        </w:rPr>
      </w:pPr>
      <w:r w:rsidRPr="009C1881">
        <w:rPr>
          <w:lang w:val="vi-VN"/>
        </w:rPr>
        <w:t>Hệ thống sẽ nhận đối tượng độc giả được chọn để thống kê.</w:t>
      </w:r>
    </w:p>
    <w:p w14:paraId="681612CE" w14:textId="77777777" w:rsidR="0043336B" w:rsidRPr="009C1881" w:rsidRDefault="0043336B">
      <w:pPr>
        <w:pStyle w:val="Bngbiu-nidung"/>
        <w:numPr>
          <w:ilvl w:val="0"/>
          <w:numId w:val="78"/>
        </w:numPr>
        <w:rPr>
          <w:lang w:val="vi-VN"/>
        </w:rPr>
      </w:pPr>
      <w:r w:rsidRPr="009C1881">
        <w:rPr>
          <w:lang w:val="vi-VN"/>
        </w:rPr>
        <w:t>Hệ thống sẽ truy xuất cơ sở dữ liệu để tìm kiếm thông tin thống kê về đối tượng độc giả.</w:t>
      </w:r>
    </w:p>
    <w:p w14:paraId="31DC479F" w14:textId="77777777" w:rsidR="0043336B" w:rsidRPr="009C1881" w:rsidRDefault="0043336B">
      <w:pPr>
        <w:pStyle w:val="Bngbiu-nidung"/>
        <w:numPr>
          <w:ilvl w:val="0"/>
          <w:numId w:val="78"/>
        </w:numPr>
        <w:rPr>
          <w:lang w:val="vi-VN"/>
        </w:rPr>
      </w:pPr>
      <w:r w:rsidRPr="009C1881">
        <w:rPr>
          <w:lang w:val="vi-VN"/>
        </w:rPr>
        <w:t>Kết quả tìm kiếm hiển thị.</w:t>
      </w:r>
    </w:p>
    <w:p w14:paraId="6AB46FFB" w14:textId="77777777" w:rsidR="0043336B" w:rsidRPr="009C1881" w:rsidRDefault="0043336B" w:rsidP="0043336B">
      <w:pPr>
        <w:pStyle w:val="Nidungvnbn"/>
        <w:ind w:firstLine="0"/>
        <w:rPr>
          <w:lang w:val="vi-VN"/>
        </w:rPr>
      </w:pPr>
      <w:r w:rsidRPr="009C1881">
        <w:rPr>
          <w:b/>
          <w:bCs/>
          <w:lang w:val="vi-VN"/>
        </w:rPr>
        <w:lastRenderedPageBreak/>
        <w:t xml:space="preserve"> Đầu ra:</w:t>
      </w:r>
      <w:r w:rsidRPr="009C1881">
        <w:rPr>
          <w:lang w:val="vi-VN"/>
        </w:rPr>
        <w:t xml:space="preserve"> </w:t>
      </w:r>
    </w:p>
    <w:p w14:paraId="2738EC7E" w14:textId="77777777" w:rsidR="0043336B" w:rsidRPr="009C1881" w:rsidRDefault="0043336B" w:rsidP="0043336B">
      <w:pPr>
        <w:pStyle w:val="Nidungvnbn"/>
        <w:rPr>
          <w:b/>
          <w:bCs/>
          <w:lang w:val="vi-VN"/>
        </w:rPr>
      </w:pPr>
      <w:r w:rsidRPr="009C1881">
        <w:rPr>
          <w:lang w:val="vi-VN"/>
        </w:rPr>
        <w:t>Thông tin thống kê về đối tượng độc giả</w:t>
      </w:r>
    </w:p>
    <w:tbl>
      <w:tblPr>
        <w:tblStyle w:val="TableGrid"/>
        <w:tblW w:w="0" w:type="auto"/>
        <w:tblLook w:val="04A0" w:firstRow="1" w:lastRow="0" w:firstColumn="1" w:lastColumn="0" w:noHBand="0" w:noVBand="1"/>
      </w:tblPr>
      <w:tblGrid>
        <w:gridCol w:w="2405"/>
        <w:gridCol w:w="3119"/>
        <w:gridCol w:w="3253"/>
      </w:tblGrid>
      <w:tr w:rsidR="0043336B" w:rsidRPr="009C1881" w14:paraId="302FFAFE" w14:textId="77777777" w:rsidTr="00F307E0">
        <w:tc>
          <w:tcPr>
            <w:tcW w:w="2405" w:type="dxa"/>
            <w:vAlign w:val="center"/>
          </w:tcPr>
          <w:p w14:paraId="4DD55E5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0D91DF4B" w14:textId="77777777" w:rsidR="0043336B" w:rsidRPr="009C1881" w:rsidRDefault="0043336B" w:rsidP="00F307E0">
            <w:pPr>
              <w:spacing w:line="360" w:lineRule="auto"/>
              <w:rPr>
                <w:sz w:val="26"/>
                <w:szCs w:val="26"/>
                <w:lang w:val="vi-VN"/>
              </w:rPr>
            </w:pPr>
            <w:r w:rsidRPr="009C1881">
              <w:rPr>
                <w:sz w:val="26"/>
                <w:szCs w:val="26"/>
                <w:lang w:val="vi-VN"/>
              </w:rPr>
              <w:t>UC36</w:t>
            </w:r>
          </w:p>
        </w:tc>
      </w:tr>
      <w:tr w:rsidR="0043336B" w:rsidRPr="004F30E7" w14:paraId="0AEAE9E3" w14:textId="77777777" w:rsidTr="00F307E0">
        <w:tc>
          <w:tcPr>
            <w:tcW w:w="2405" w:type="dxa"/>
            <w:vAlign w:val="center"/>
          </w:tcPr>
          <w:p w14:paraId="3BBCA556"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4F1F9D85" w14:textId="77777777" w:rsidR="0043336B" w:rsidRPr="009C1881" w:rsidRDefault="0043336B" w:rsidP="00F307E0">
            <w:pPr>
              <w:spacing w:line="360" w:lineRule="auto"/>
              <w:rPr>
                <w:sz w:val="26"/>
                <w:szCs w:val="26"/>
                <w:lang w:val="vi-VN"/>
              </w:rPr>
            </w:pPr>
            <w:r w:rsidRPr="009C1881">
              <w:rPr>
                <w:sz w:val="26"/>
                <w:szCs w:val="26"/>
                <w:lang w:val="vi-VN"/>
              </w:rPr>
              <w:t>Báo cáo, thống kê thông tin của độc giả</w:t>
            </w:r>
          </w:p>
        </w:tc>
      </w:tr>
      <w:tr w:rsidR="0043336B" w:rsidRPr="004F30E7" w14:paraId="0481F460" w14:textId="77777777" w:rsidTr="00F307E0">
        <w:tc>
          <w:tcPr>
            <w:tcW w:w="2405" w:type="dxa"/>
            <w:vAlign w:val="center"/>
          </w:tcPr>
          <w:p w14:paraId="711B5286"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039CD33"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Tạo file báo cáo, thống kê thông tin các loại thông tin độc giả</w:t>
            </w:r>
          </w:p>
        </w:tc>
      </w:tr>
      <w:tr w:rsidR="0043336B" w:rsidRPr="004F30E7" w14:paraId="3C85F853" w14:textId="77777777" w:rsidTr="00F307E0">
        <w:tc>
          <w:tcPr>
            <w:tcW w:w="2405" w:type="dxa"/>
            <w:vAlign w:val="center"/>
          </w:tcPr>
          <w:p w14:paraId="0888A7FF"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7DA1A00C"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báo cáo, thống kê thông tin độc giả</w:t>
            </w:r>
          </w:p>
        </w:tc>
      </w:tr>
      <w:tr w:rsidR="0043336B" w:rsidRPr="004F30E7" w14:paraId="66188A65" w14:textId="77777777" w:rsidTr="00F307E0">
        <w:tc>
          <w:tcPr>
            <w:tcW w:w="2405" w:type="dxa"/>
            <w:vAlign w:val="center"/>
          </w:tcPr>
          <w:p w14:paraId="7A946DAD"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B408AC6"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thông tin độc giả từ ứng dụng. </w:t>
            </w:r>
          </w:p>
        </w:tc>
      </w:tr>
      <w:tr w:rsidR="0043336B" w:rsidRPr="009C1881" w14:paraId="0E3E9AF7" w14:textId="77777777" w:rsidTr="00F307E0">
        <w:tc>
          <w:tcPr>
            <w:tcW w:w="2405" w:type="dxa"/>
            <w:vAlign w:val="center"/>
          </w:tcPr>
          <w:p w14:paraId="568234EF"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C359269"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553AF1B5" w14:textId="77777777" w:rsidTr="00F307E0">
        <w:tc>
          <w:tcPr>
            <w:tcW w:w="2405" w:type="dxa"/>
            <w:vAlign w:val="center"/>
          </w:tcPr>
          <w:p w14:paraId="12CBC0E3"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2DB37F0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5A1E3DE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0D57CF3C" w14:textId="77777777" w:rsidTr="00F307E0">
        <w:tc>
          <w:tcPr>
            <w:tcW w:w="2405" w:type="dxa"/>
            <w:vAlign w:val="center"/>
          </w:tcPr>
          <w:p w14:paraId="51579E92"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96B1D82"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độc giả được hiển thị </w:t>
            </w:r>
          </w:p>
        </w:tc>
      </w:tr>
      <w:tr w:rsidR="0043336B" w:rsidRPr="009C1881" w14:paraId="21A5BE63" w14:textId="77777777" w:rsidTr="00F307E0">
        <w:tc>
          <w:tcPr>
            <w:tcW w:w="2405" w:type="dxa"/>
            <w:vMerge w:val="restart"/>
            <w:vAlign w:val="center"/>
          </w:tcPr>
          <w:p w14:paraId="7CB5DD73"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67FD8EDE"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55ED1DD"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6959D5A3" w14:textId="77777777" w:rsidTr="00F307E0">
        <w:tc>
          <w:tcPr>
            <w:tcW w:w="2405" w:type="dxa"/>
            <w:vMerge/>
            <w:vAlign w:val="center"/>
          </w:tcPr>
          <w:p w14:paraId="6E85B128" w14:textId="77777777" w:rsidR="0043336B" w:rsidRPr="009C1881" w:rsidRDefault="0043336B" w:rsidP="00F307E0">
            <w:pPr>
              <w:spacing w:line="360" w:lineRule="auto"/>
              <w:rPr>
                <w:sz w:val="26"/>
                <w:szCs w:val="26"/>
                <w:lang w:val="vi-VN"/>
              </w:rPr>
            </w:pPr>
          </w:p>
        </w:tc>
        <w:tc>
          <w:tcPr>
            <w:tcW w:w="3119" w:type="dxa"/>
            <w:vAlign w:val="center"/>
          </w:tcPr>
          <w:p w14:paraId="19EA3987"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 xml:space="preserve">Thủ thư chọn chức năng báo cáo, thống kê. </w:t>
            </w:r>
          </w:p>
          <w:p w14:paraId="49ADBC65" w14:textId="77777777" w:rsidR="0043336B" w:rsidRPr="009C1881" w:rsidRDefault="0043336B" w:rsidP="00F307E0">
            <w:pPr>
              <w:pStyle w:val="ListParagraph"/>
              <w:spacing w:line="360" w:lineRule="auto"/>
              <w:rPr>
                <w:sz w:val="26"/>
                <w:szCs w:val="26"/>
                <w:lang w:val="vi-VN"/>
              </w:rPr>
            </w:pPr>
          </w:p>
          <w:p w14:paraId="29214C0E" w14:textId="77777777" w:rsidR="0043336B" w:rsidRPr="009C1881" w:rsidRDefault="0043336B" w:rsidP="00F307E0">
            <w:pPr>
              <w:pStyle w:val="ListParagraph"/>
              <w:spacing w:line="360" w:lineRule="auto"/>
              <w:rPr>
                <w:sz w:val="26"/>
                <w:szCs w:val="26"/>
                <w:lang w:val="vi-VN"/>
              </w:rPr>
            </w:pPr>
          </w:p>
          <w:p w14:paraId="7D6F74FF"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Thủ thư chọn chức năng báo cáo thống kê thông tin độc giả.</w:t>
            </w:r>
          </w:p>
          <w:p w14:paraId="37E85884" w14:textId="77777777" w:rsidR="0043336B" w:rsidRPr="009C1881" w:rsidRDefault="0043336B" w:rsidP="00F307E0">
            <w:pPr>
              <w:spacing w:line="360" w:lineRule="auto"/>
              <w:rPr>
                <w:sz w:val="26"/>
                <w:szCs w:val="26"/>
                <w:lang w:val="vi-VN"/>
              </w:rPr>
            </w:pPr>
          </w:p>
          <w:p w14:paraId="67989FC9" w14:textId="77777777" w:rsidR="0043336B" w:rsidRPr="009C1881" w:rsidRDefault="0043336B" w:rsidP="00F307E0">
            <w:pPr>
              <w:spacing w:line="360" w:lineRule="auto"/>
              <w:rPr>
                <w:sz w:val="26"/>
                <w:szCs w:val="26"/>
                <w:lang w:val="vi-VN"/>
              </w:rPr>
            </w:pPr>
          </w:p>
          <w:p w14:paraId="6536C812"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 xml:space="preserve">Thủ thư chọn đối tượng độc giả muốn </w:t>
            </w:r>
            <w:r w:rsidRPr="009C1881">
              <w:rPr>
                <w:sz w:val="26"/>
                <w:szCs w:val="26"/>
                <w:lang w:val="vi-VN"/>
              </w:rPr>
              <w:lastRenderedPageBreak/>
              <w:t>thống kê</w:t>
            </w:r>
          </w:p>
        </w:tc>
        <w:tc>
          <w:tcPr>
            <w:tcW w:w="3253" w:type="dxa"/>
            <w:vAlign w:val="center"/>
          </w:tcPr>
          <w:p w14:paraId="01A64385"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lastRenderedPageBreak/>
              <w:t>Hệ thống hiển thị các đống tượng thống kê.</w:t>
            </w:r>
          </w:p>
          <w:p w14:paraId="6278E4C9"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Hệ thống hiển thị danh sách đối tượng độc giả (Độc giả đang mượn sách, độc giả vi phạm, thông tin cá nhân của độc giả).</w:t>
            </w:r>
          </w:p>
          <w:p w14:paraId="52EDD7F3"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 xml:space="preserve">Hệ thống truy suất </w:t>
            </w:r>
            <w:r w:rsidRPr="009C1881">
              <w:rPr>
                <w:sz w:val="26"/>
                <w:szCs w:val="26"/>
                <w:lang w:val="vi-VN"/>
              </w:rPr>
              <w:lastRenderedPageBreak/>
              <w:t>dữ liệu thống kê theo đối tượng được chọn từ cơ sở dữ liệu</w:t>
            </w:r>
          </w:p>
          <w:p w14:paraId="09825DEC" w14:textId="77777777" w:rsidR="0043336B" w:rsidRPr="009C1881" w:rsidRDefault="0043336B">
            <w:pPr>
              <w:pStyle w:val="ListParagraph"/>
              <w:numPr>
                <w:ilvl w:val="0"/>
                <w:numId w:val="71"/>
              </w:numPr>
              <w:spacing w:line="360" w:lineRule="auto"/>
              <w:rPr>
                <w:sz w:val="26"/>
                <w:szCs w:val="26"/>
                <w:lang w:val="vi-VN"/>
              </w:rPr>
            </w:pPr>
            <w:r w:rsidRPr="009C1881">
              <w:rPr>
                <w:sz w:val="26"/>
                <w:szCs w:val="26"/>
                <w:lang w:val="vi-VN"/>
              </w:rPr>
              <w:t xml:space="preserve">Hiển thị kết quả </w:t>
            </w:r>
          </w:p>
        </w:tc>
      </w:tr>
      <w:tr w:rsidR="0043336B" w:rsidRPr="004F30E7" w14:paraId="30BB924A" w14:textId="77777777" w:rsidTr="00F307E0">
        <w:tc>
          <w:tcPr>
            <w:tcW w:w="2405" w:type="dxa"/>
            <w:vAlign w:val="center"/>
          </w:tcPr>
          <w:p w14:paraId="3665C32E"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8FD83F0"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26E7DD5A" w14:textId="77777777" w:rsidR="0043336B" w:rsidRPr="009C1881" w:rsidRDefault="0043336B" w:rsidP="0043336B">
      <w:pPr>
        <w:pStyle w:val="bng"/>
        <w:rPr>
          <w:lang w:val="vi-VN"/>
        </w:rPr>
      </w:pPr>
      <w:bookmarkStart w:id="175" w:name="_Toc135253642"/>
      <w:r w:rsidRPr="009C1881">
        <w:rPr>
          <w:lang w:val="vi-VN"/>
        </w:rPr>
        <w:t>Bảng 3.3.36: Use case Thống kê các thông tin thuộc về độc giả</w:t>
      </w:r>
      <w:bookmarkEnd w:id="175"/>
    </w:p>
    <w:p w14:paraId="28238F94" w14:textId="77777777" w:rsidR="0043336B" w:rsidRPr="009C1881" w:rsidRDefault="0043336B" w:rsidP="0043336B">
      <w:pPr>
        <w:pStyle w:val="Tiumccp2"/>
        <w:ind w:firstLine="0"/>
        <w:rPr>
          <w:lang w:val="vi-VN"/>
        </w:rPr>
      </w:pPr>
      <w:bookmarkStart w:id="176" w:name="_Toc135253475"/>
      <w:r w:rsidRPr="009C1881">
        <w:rPr>
          <w:lang w:val="vi-VN"/>
        </w:rPr>
        <w:t xml:space="preserve">3.3.37 Usecase </w:t>
      </w:r>
      <w:r w:rsidRPr="009C1881">
        <w:rPr>
          <w:sz w:val="26"/>
          <w:lang w:val="vi-VN"/>
        </w:rPr>
        <w:t>Thống kê cơ sở vật chất cần được bảo trì, sửa chữa</w:t>
      </w:r>
      <w:bookmarkEnd w:id="176"/>
    </w:p>
    <w:p w14:paraId="7747D7FC" w14:textId="77777777" w:rsidR="0043336B" w:rsidRPr="009C1881" w:rsidRDefault="0043336B" w:rsidP="0043336B">
      <w:pPr>
        <w:pStyle w:val="Nidungvnbn"/>
        <w:ind w:firstLine="0"/>
        <w:rPr>
          <w:b/>
          <w:bCs/>
          <w:lang w:val="vi-VN"/>
        </w:rPr>
      </w:pPr>
      <w:r w:rsidRPr="009C1881">
        <w:rPr>
          <w:b/>
          <w:bCs/>
          <w:lang w:val="vi-VN"/>
        </w:rPr>
        <w:t xml:space="preserve">Đầu vào: </w:t>
      </w:r>
    </w:p>
    <w:p w14:paraId="1A35D9BB" w14:textId="77777777" w:rsidR="0043336B" w:rsidRPr="009C1881" w:rsidRDefault="0043336B" w:rsidP="0043336B">
      <w:pPr>
        <w:pStyle w:val="Nidungvnbn"/>
        <w:rPr>
          <w:b/>
          <w:bCs/>
          <w:lang w:val="vi-VN"/>
        </w:rPr>
      </w:pPr>
      <w:r w:rsidRPr="009C1881">
        <w:rPr>
          <w:lang w:val="vi-VN"/>
        </w:rPr>
        <w:t>Lệnh chọn thống kê cơ sở vật chất cần bảo trì, sửa chữa.</w:t>
      </w:r>
    </w:p>
    <w:p w14:paraId="1EEEA617" w14:textId="77777777" w:rsidR="0043336B" w:rsidRPr="009C1881" w:rsidRDefault="0043336B" w:rsidP="0043336B">
      <w:pPr>
        <w:pStyle w:val="Nidungvnbn"/>
        <w:ind w:firstLine="0"/>
        <w:rPr>
          <w:b/>
          <w:bCs/>
          <w:lang w:val="vi-VN"/>
        </w:rPr>
      </w:pPr>
      <w:r w:rsidRPr="009C1881">
        <w:rPr>
          <w:b/>
          <w:bCs/>
          <w:lang w:val="vi-VN"/>
        </w:rPr>
        <w:t>Quá trình thực hiện:</w:t>
      </w:r>
    </w:p>
    <w:p w14:paraId="44667AF3"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đăng nhập vào hệ thống</w:t>
      </w:r>
    </w:p>
    <w:p w14:paraId="2A8797C4"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chức năng thống kê</w:t>
      </w:r>
    </w:p>
    <w:p w14:paraId="2ED60BBA"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đối tượng cơ sở vật chất cần bảo trì, sửa chữa.</w:t>
      </w:r>
    </w:p>
    <w:p w14:paraId="648CAA05" w14:textId="77777777" w:rsidR="0043336B" w:rsidRPr="009C1881" w:rsidRDefault="0043336B">
      <w:pPr>
        <w:pStyle w:val="Bngbiu-nidung"/>
        <w:numPr>
          <w:ilvl w:val="0"/>
          <w:numId w:val="79"/>
        </w:numPr>
        <w:rPr>
          <w:lang w:val="vi-VN"/>
        </w:rPr>
      </w:pPr>
      <w:r w:rsidRPr="009C1881">
        <w:rPr>
          <w:lang w:val="vi-VN"/>
        </w:rPr>
        <w:t>Hệ thống sẽ nhận đối tượng được chọn để thống kê.</w:t>
      </w:r>
    </w:p>
    <w:p w14:paraId="03637EA7" w14:textId="77777777" w:rsidR="0043336B" w:rsidRPr="009C1881" w:rsidRDefault="0043336B">
      <w:pPr>
        <w:pStyle w:val="Bngbiu-nidung"/>
        <w:numPr>
          <w:ilvl w:val="0"/>
          <w:numId w:val="79"/>
        </w:numPr>
        <w:rPr>
          <w:lang w:val="vi-VN"/>
        </w:rPr>
      </w:pPr>
      <w:r w:rsidRPr="009C1881">
        <w:rPr>
          <w:lang w:val="vi-VN"/>
        </w:rPr>
        <w:t>Hệ thống sẽ truy xuất cơ sở dữ liệu để tìm kiếm thông tin thống kê về các cơ sở vật chất cần được bảo trì, sửa chữa.</w:t>
      </w:r>
    </w:p>
    <w:p w14:paraId="1AFE714F" w14:textId="77777777" w:rsidR="0043336B" w:rsidRPr="009C1881" w:rsidRDefault="0043336B">
      <w:pPr>
        <w:pStyle w:val="Bngbiu-nidung"/>
        <w:numPr>
          <w:ilvl w:val="0"/>
          <w:numId w:val="79"/>
        </w:numPr>
        <w:rPr>
          <w:lang w:val="vi-VN"/>
        </w:rPr>
      </w:pPr>
      <w:r w:rsidRPr="009C1881">
        <w:rPr>
          <w:lang w:val="vi-VN"/>
        </w:rPr>
        <w:t>Kết quả tìm kiếm hiển thị.</w:t>
      </w:r>
    </w:p>
    <w:p w14:paraId="2E4DB6B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76679492" w14:textId="77777777" w:rsidR="0043336B" w:rsidRPr="009C1881" w:rsidRDefault="0043336B" w:rsidP="0043336B">
      <w:pPr>
        <w:pStyle w:val="Nidungvnbn"/>
        <w:rPr>
          <w:b/>
          <w:bCs/>
          <w:lang w:val="vi-VN"/>
        </w:rPr>
      </w:pPr>
      <w:r w:rsidRPr="009C1881">
        <w:rPr>
          <w:lang w:val="vi-VN"/>
        </w:rPr>
        <w:t>Thông tin thống kê về các cơ sở vật chất cần được bảo trì, sửa chữa.</w:t>
      </w:r>
    </w:p>
    <w:tbl>
      <w:tblPr>
        <w:tblStyle w:val="TableGrid"/>
        <w:tblW w:w="0" w:type="auto"/>
        <w:tblLook w:val="04A0" w:firstRow="1" w:lastRow="0" w:firstColumn="1" w:lastColumn="0" w:noHBand="0" w:noVBand="1"/>
      </w:tblPr>
      <w:tblGrid>
        <w:gridCol w:w="2405"/>
        <w:gridCol w:w="3119"/>
        <w:gridCol w:w="3253"/>
      </w:tblGrid>
      <w:tr w:rsidR="0043336B" w:rsidRPr="009C1881" w14:paraId="4027C39A" w14:textId="77777777" w:rsidTr="00F307E0">
        <w:tc>
          <w:tcPr>
            <w:tcW w:w="2405" w:type="dxa"/>
            <w:vAlign w:val="center"/>
          </w:tcPr>
          <w:p w14:paraId="7EBB9C2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7E633CFD" w14:textId="77777777" w:rsidR="0043336B" w:rsidRPr="009C1881" w:rsidRDefault="0043336B" w:rsidP="00F307E0">
            <w:pPr>
              <w:spacing w:line="360" w:lineRule="auto"/>
              <w:rPr>
                <w:sz w:val="26"/>
                <w:szCs w:val="26"/>
                <w:lang w:val="vi-VN"/>
              </w:rPr>
            </w:pPr>
            <w:r w:rsidRPr="009C1881">
              <w:rPr>
                <w:sz w:val="26"/>
                <w:szCs w:val="26"/>
                <w:lang w:val="vi-VN"/>
              </w:rPr>
              <w:t>UC37</w:t>
            </w:r>
          </w:p>
        </w:tc>
      </w:tr>
      <w:tr w:rsidR="0043336B" w:rsidRPr="004F30E7" w14:paraId="5310408E" w14:textId="77777777" w:rsidTr="00F307E0">
        <w:tc>
          <w:tcPr>
            <w:tcW w:w="2405" w:type="dxa"/>
            <w:vAlign w:val="center"/>
          </w:tcPr>
          <w:p w14:paraId="5087B101"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009E46D6" w14:textId="77777777" w:rsidR="0043336B" w:rsidRPr="009C1881" w:rsidRDefault="0043336B" w:rsidP="00F307E0">
            <w:pPr>
              <w:spacing w:line="360" w:lineRule="auto"/>
              <w:rPr>
                <w:sz w:val="26"/>
                <w:szCs w:val="26"/>
                <w:lang w:val="vi-VN"/>
              </w:rPr>
            </w:pPr>
            <w:r w:rsidRPr="009C1881">
              <w:rPr>
                <w:sz w:val="26"/>
                <w:szCs w:val="26"/>
                <w:lang w:val="vi-VN"/>
              </w:rPr>
              <w:t>Báo cáo, thống kê cơ sở vật chất cần được bảo trì, sửa chữa.</w:t>
            </w:r>
          </w:p>
        </w:tc>
      </w:tr>
      <w:tr w:rsidR="0043336B" w:rsidRPr="004F30E7" w14:paraId="41718C00" w14:textId="77777777" w:rsidTr="00F307E0">
        <w:tc>
          <w:tcPr>
            <w:tcW w:w="2405" w:type="dxa"/>
            <w:vAlign w:val="center"/>
          </w:tcPr>
          <w:p w14:paraId="318965FF"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F1AC7D7"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 xml:space="preserve">Tạo file báo cáo, thống kê thông tin các </w:t>
            </w:r>
            <w:r w:rsidRPr="009C1881">
              <w:rPr>
                <w:sz w:val="26"/>
                <w:szCs w:val="26"/>
                <w:lang w:val="vi-VN"/>
              </w:rPr>
              <w:t>cơ sở vật chất cần được bảo trì, sửa chữa.</w:t>
            </w:r>
          </w:p>
        </w:tc>
      </w:tr>
      <w:tr w:rsidR="0043336B" w:rsidRPr="004F30E7" w14:paraId="26F2458E" w14:textId="77777777" w:rsidTr="00F307E0">
        <w:tc>
          <w:tcPr>
            <w:tcW w:w="2405" w:type="dxa"/>
            <w:vAlign w:val="center"/>
          </w:tcPr>
          <w:p w14:paraId="3C14B072" w14:textId="77777777" w:rsidR="0043336B" w:rsidRPr="009C1881" w:rsidRDefault="0043336B" w:rsidP="00F307E0">
            <w:pPr>
              <w:spacing w:line="360" w:lineRule="auto"/>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00C1D418"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 xml:space="preserve">Ban thủ thư chọn chức năng báo cáo, thống kê thông tin </w:t>
            </w:r>
            <w:r w:rsidRPr="009C1881">
              <w:rPr>
                <w:sz w:val="26"/>
                <w:szCs w:val="26"/>
                <w:lang w:val="vi-VN"/>
              </w:rPr>
              <w:t>cơ sở vật chất cần được bảo trì, sửa chữa.</w:t>
            </w:r>
          </w:p>
        </w:tc>
      </w:tr>
      <w:tr w:rsidR="0043336B" w:rsidRPr="004F30E7" w14:paraId="062A9BF9" w14:textId="77777777" w:rsidTr="00F307E0">
        <w:tc>
          <w:tcPr>
            <w:tcW w:w="2405" w:type="dxa"/>
            <w:vAlign w:val="center"/>
          </w:tcPr>
          <w:p w14:paraId="37633234"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7389BD28"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 xml:space="preserve">Ban thủ thư sử dụng tài khoản đã tạo thành công để đăng nhập vào ứng dụng để sử dụng dịch vụ báo cáo thống kê thông tin </w:t>
            </w:r>
            <w:r w:rsidRPr="009C1881">
              <w:rPr>
                <w:sz w:val="26"/>
                <w:szCs w:val="26"/>
                <w:lang w:val="vi-VN"/>
              </w:rPr>
              <w:t>cơ sở vật chất cần được bảo trì, sửa chữa.</w:t>
            </w:r>
            <w:r w:rsidRPr="009C1881">
              <w:rPr>
                <w:color w:val="000000" w:themeColor="text1"/>
                <w:sz w:val="26"/>
                <w:szCs w:val="26"/>
                <w:lang w:val="vi-VN"/>
              </w:rPr>
              <w:t> </w:t>
            </w:r>
          </w:p>
        </w:tc>
      </w:tr>
      <w:tr w:rsidR="0043336B" w:rsidRPr="009C1881" w14:paraId="2EC10638" w14:textId="77777777" w:rsidTr="00F307E0">
        <w:tc>
          <w:tcPr>
            <w:tcW w:w="2405" w:type="dxa"/>
            <w:vAlign w:val="center"/>
          </w:tcPr>
          <w:p w14:paraId="2BAE5D6D"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B42DA6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4F30E7" w14:paraId="6CBF6735" w14:textId="77777777" w:rsidTr="00F307E0">
        <w:tc>
          <w:tcPr>
            <w:tcW w:w="2405" w:type="dxa"/>
            <w:vAlign w:val="center"/>
          </w:tcPr>
          <w:p w14:paraId="3E186EA8"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4A59F47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7804D72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4F30E7" w14:paraId="087CD7B3" w14:textId="77777777" w:rsidTr="00F307E0">
        <w:tc>
          <w:tcPr>
            <w:tcW w:w="2405" w:type="dxa"/>
            <w:vAlign w:val="center"/>
          </w:tcPr>
          <w:p w14:paraId="05E74D53"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58E2061"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Kết quả báo cáo, thống kê cơ sở vật chất cần được bảo trì, sửa chữa được hiển thị</w:t>
            </w:r>
          </w:p>
        </w:tc>
      </w:tr>
      <w:tr w:rsidR="0043336B" w:rsidRPr="009C1881" w14:paraId="2959C361" w14:textId="77777777" w:rsidTr="00F307E0">
        <w:tc>
          <w:tcPr>
            <w:tcW w:w="2405" w:type="dxa"/>
            <w:vMerge w:val="restart"/>
            <w:vAlign w:val="center"/>
          </w:tcPr>
          <w:p w14:paraId="386B92D1"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C3CE3"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2EE88597"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12C8F1B4" w14:textId="77777777" w:rsidTr="00F307E0">
        <w:tc>
          <w:tcPr>
            <w:tcW w:w="2405" w:type="dxa"/>
            <w:vMerge/>
            <w:vAlign w:val="center"/>
          </w:tcPr>
          <w:p w14:paraId="73A92BB0" w14:textId="77777777" w:rsidR="0043336B" w:rsidRPr="009C1881" w:rsidRDefault="0043336B" w:rsidP="00F307E0">
            <w:pPr>
              <w:spacing w:line="360" w:lineRule="auto"/>
              <w:rPr>
                <w:sz w:val="26"/>
                <w:szCs w:val="26"/>
                <w:lang w:val="vi-VN"/>
              </w:rPr>
            </w:pPr>
          </w:p>
        </w:tc>
        <w:tc>
          <w:tcPr>
            <w:tcW w:w="3119" w:type="dxa"/>
            <w:vAlign w:val="center"/>
          </w:tcPr>
          <w:p w14:paraId="3BFDFBC5"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w:t>
            </w:r>
          </w:p>
          <w:p w14:paraId="19B07FB9"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 thông tin cơ sở vật chất cần được bảo trì, sửa chữa.</w:t>
            </w:r>
          </w:p>
          <w:p w14:paraId="232096CE" w14:textId="77777777" w:rsidR="0043336B" w:rsidRPr="009C1881" w:rsidRDefault="0043336B" w:rsidP="00F307E0">
            <w:pPr>
              <w:pStyle w:val="ListParagraph"/>
              <w:spacing w:line="360" w:lineRule="auto"/>
              <w:rPr>
                <w:sz w:val="26"/>
                <w:szCs w:val="26"/>
                <w:lang w:val="vi-VN"/>
              </w:rPr>
            </w:pPr>
          </w:p>
        </w:tc>
        <w:tc>
          <w:tcPr>
            <w:tcW w:w="3253" w:type="dxa"/>
            <w:vAlign w:val="center"/>
          </w:tcPr>
          <w:p w14:paraId="344611F6"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hiển thị các đống tượng thống kê.</w:t>
            </w:r>
          </w:p>
          <w:p w14:paraId="7F2BDBE3"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truy suất dữ liệu thống kê cơ sở vật chất cần được bảo trì, sửa chữa từ cơ sở dữ liệu.</w:t>
            </w:r>
          </w:p>
          <w:p w14:paraId="509F8548" w14:textId="77777777" w:rsidR="0043336B" w:rsidRPr="009C1881" w:rsidRDefault="0043336B">
            <w:pPr>
              <w:pStyle w:val="ListParagraph"/>
              <w:numPr>
                <w:ilvl w:val="0"/>
                <w:numId w:val="72"/>
              </w:numPr>
              <w:spacing w:line="360" w:lineRule="auto"/>
              <w:rPr>
                <w:sz w:val="26"/>
                <w:szCs w:val="26"/>
                <w:lang w:val="vi-VN"/>
              </w:rPr>
            </w:pPr>
            <w:r w:rsidRPr="009C1881">
              <w:rPr>
                <w:sz w:val="26"/>
                <w:szCs w:val="26"/>
                <w:lang w:val="vi-VN"/>
              </w:rPr>
              <w:t>Hiển thị kết quả.</w:t>
            </w:r>
          </w:p>
        </w:tc>
      </w:tr>
      <w:tr w:rsidR="0043336B" w:rsidRPr="004F30E7" w14:paraId="049073AA" w14:textId="77777777" w:rsidTr="00F307E0">
        <w:tc>
          <w:tcPr>
            <w:tcW w:w="2405" w:type="dxa"/>
            <w:vAlign w:val="center"/>
          </w:tcPr>
          <w:p w14:paraId="41ED3200" w14:textId="77777777" w:rsidR="0043336B" w:rsidRPr="009C1881" w:rsidRDefault="0043336B" w:rsidP="00F307E0">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3A3F8E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34B1E7A6" w14:textId="77777777" w:rsidR="0043336B" w:rsidRPr="009C1881" w:rsidRDefault="0043336B" w:rsidP="0043336B">
      <w:pPr>
        <w:pStyle w:val="bng"/>
        <w:rPr>
          <w:lang w:val="vi-VN"/>
        </w:rPr>
      </w:pPr>
      <w:bookmarkStart w:id="177" w:name="_Toc135253643"/>
      <w:r w:rsidRPr="009C1881">
        <w:rPr>
          <w:lang w:val="vi-VN"/>
        </w:rPr>
        <w:t>Bảng 3.3.37: Usecase Thống kê cơ sở vật chất cần được bảo trì, sửa chữa</w:t>
      </w:r>
      <w:bookmarkEnd w:id="177"/>
    </w:p>
    <w:p w14:paraId="28108932" w14:textId="77777777" w:rsidR="0043336B" w:rsidRPr="009C1881" w:rsidRDefault="0043336B" w:rsidP="0043336B">
      <w:pPr>
        <w:pStyle w:val="Tiumccp2"/>
        <w:ind w:firstLine="0"/>
        <w:rPr>
          <w:lang w:val="vi-VN"/>
        </w:rPr>
      </w:pPr>
      <w:bookmarkStart w:id="178" w:name="_Toc135253476"/>
      <w:r w:rsidRPr="009C1881">
        <w:rPr>
          <w:lang w:val="vi-VN"/>
        </w:rPr>
        <w:t xml:space="preserve">3.3.38 Usecase </w:t>
      </w:r>
      <w:r w:rsidRPr="009C1881">
        <w:rPr>
          <w:sz w:val="26"/>
          <w:lang w:val="vi-VN"/>
        </w:rPr>
        <w:t>In ấn của ban thủ thư</w:t>
      </w:r>
      <w:bookmarkEnd w:id="178"/>
    </w:p>
    <w:p w14:paraId="1D6C1E5B" w14:textId="77777777" w:rsidR="0043336B" w:rsidRPr="009C1881" w:rsidRDefault="0043336B" w:rsidP="0043336B">
      <w:pPr>
        <w:pStyle w:val="Nidungvnbn"/>
        <w:ind w:firstLine="0"/>
        <w:rPr>
          <w:b/>
          <w:bCs/>
          <w:lang w:val="vi-VN"/>
        </w:rPr>
      </w:pPr>
      <w:r w:rsidRPr="009C1881">
        <w:rPr>
          <w:b/>
          <w:bCs/>
          <w:lang w:val="vi-VN"/>
        </w:rPr>
        <w:t xml:space="preserve">Đầu vào: </w:t>
      </w:r>
    </w:p>
    <w:p w14:paraId="57D53EB5" w14:textId="77777777" w:rsidR="0043336B" w:rsidRPr="009C1881" w:rsidRDefault="0043336B" w:rsidP="0043336B">
      <w:pPr>
        <w:pStyle w:val="Nidungvnbn"/>
        <w:rPr>
          <w:b/>
          <w:bCs/>
          <w:lang w:val="vi-VN"/>
        </w:rPr>
      </w:pPr>
      <w:r w:rsidRPr="009C1881">
        <w:rPr>
          <w:lang w:val="vi-VN"/>
        </w:rPr>
        <w:t>Lệnh chọn in ấn, chọn file in, chọn máy in, xác nhận.</w:t>
      </w:r>
    </w:p>
    <w:p w14:paraId="2AD381B1" w14:textId="77777777" w:rsidR="0043336B" w:rsidRPr="009C1881" w:rsidRDefault="0043336B" w:rsidP="0043336B">
      <w:pPr>
        <w:pStyle w:val="Nidungvnbn"/>
        <w:ind w:firstLine="0"/>
        <w:rPr>
          <w:b/>
          <w:bCs/>
          <w:lang w:val="vi-VN"/>
        </w:rPr>
      </w:pPr>
      <w:r w:rsidRPr="009C1881">
        <w:rPr>
          <w:b/>
          <w:bCs/>
          <w:lang w:val="vi-VN"/>
        </w:rPr>
        <w:lastRenderedPageBreak/>
        <w:t>Quá trình thực hiện:</w:t>
      </w:r>
    </w:p>
    <w:p w14:paraId="0F233846"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đăng nhập vào hệ thống.</w:t>
      </w:r>
    </w:p>
    <w:p w14:paraId="55328828"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chọn chức năng in ấn.</w:t>
      </w:r>
    </w:p>
    <w:p w14:paraId="0E9E3F40" w14:textId="77777777" w:rsidR="0043336B" w:rsidRPr="009C1881" w:rsidRDefault="0043336B">
      <w:pPr>
        <w:pStyle w:val="Bngbiu-nidung"/>
        <w:numPr>
          <w:ilvl w:val="0"/>
          <w:numId w:val="80"/>
        </w:numPr>
        <w:rPr>
          <w:lang w:val="vi-VN"/>
        </w:rPr>
      </w:pPr>
      <w:r w:rsidRPr="009C1881">
        <w:rPr>
          <w:lang w:val="vi-VN"/>
        </w:rPr>
        <w:t>Hệ thống sẽ đưa thông báo chọn file in.</w:t>
      </w:r>
    </w:p>
    <w:p w14:paraId="67ED301F" w14:textId="77777777" w:rsidR="0043336B" w:rsidRPr="009C1881" w:rsidRDefault="0043336B">
      <w:pPr>
        <w:pStyle w:val="Bngbiu-nidung"/>
        <w:numPr>
          <w:ilvl w:val="0"/>
          <w:numId w:val="80"/>
        </w:numPr>
        <w:rPr>
          <w:lang w:val="vi-VN"/>
        </w:rPr>
      </w:pPr>
      <w:r w:rsidRPr="009C1881">
        <w:rPr>
          <w:lang w:val="vi-VN"/>
        </w:rPr>
        <w:t>Thủ thư chọn file in.</w:t>
      </w:r>
    </w:p>
    <w:p w14:paraId="115C061B" w14:textId="77777777" w:rsidR="0043336B" w:rsidRPr="009C1881" w:rsidRDefault="0043336B">
      <w:pPr>
        <w:pStyle w:val="Bngbiu-nidung"/>
        <w:numPr>
          <w:ilvl w:val="0"/>
          <w:numId w:val="80"/>
        </w:numPr>
        <w:rPr>
          <w:lang w:val="vi-VN"/>
        </w:rPr>
      </w:pPr>
      <w:r w:rsidRPr="009C1881">
        <w:rPr>
          <w:lang w:val="vi-VN"/>
        </w:rPr>
        <w:t>Hệ thống đưa thông báo chọn máy in.</w:t>
      </w:r>
    </w:p>
    <w:p w14:paraId="1263026B" w14:textId="77777777" w:rsidR="0043336B" w:rsidRPr="009C1881" w:rsidRDefault="0043336B">
      <w:pPr>
        <w:pStyle w:val="Bngbiu-nidung"/>
        <w:numPr>
          <w:ilvl w:val="0"/>
          <w:numId w:val="80"/>
        </w:numPr>
        <w:rPr>
          <w:lang w:val="vi-VN"/>
        </w:rPr>
      </w:pPr>
      <w:r w:rsidRPr="009C1881">
        <w:rPr>
          <w:lang w:val="vi-VN"/>
        </w:rPr>
        <w:t>Thủ thư chọn máy in.</w:t>
      </w:r>
    </w:p>
    <w:p w14:paraId="7B6076B8" w14:textId="77777777" w:rsidR="0043336B" w:rsidRPr="009C1881" w:rsidRDefault="0043336B">
      <w:pPr>
        <w:pStyle w:val="Bngbiu-nidung"/>
        <w:numPr>
          <w:ilvl w:val="0"/>
          <w:numId w:val="80"/>
        </w:numPr>
        <w:rPr>
          <w:lang w:val="vi-VN"/>
        </w:rPr>
      </w:pPr>
      <w:r w:rsidRPr="009C1881">
        <w:rPr>
          <w:lang w:val="vi-VN"/>
        </w:rPr>
        <w:t>Hiển thị thông báo xác nhận in.</w:t>
      </w:r>
    </w:p>
    <w:p w14:paraId="3EB7655C" w14:textId="77777777" w:rsidR="0043336B" w:rsidRPr="009C1881" w:rsidRDefault="0043336B">
      <w:pPr>
        <w:pStyle w:val="Bngbiu-nidung"/>
        <w:numPr>
          <w:ilvl w:val="0"/>
          <w:numId w:val="80"/>
        </w:numPr>
        <w:rPr>
          <w:lang w:val="vi-VN"/>
        </w:rPr>
      </w:pPr>
      <w:r w:rsidRPr="009C1881">
        <w:rPr>
          <w:lang w:val="vi-VN"/>
        </w:rPr>
        <w:t>Thủ thư xác nhận in.</w:t>
      </w:r>
    </w:p>
    <w:p w14:paraId="1CB83F49" w14:textId="77777777" w:rsidR="0043336B" w:rsidRPr="009C1881" w:rsidRDefault="0043336B">
      <w:pPr>
        <w:pStyle w:val="Bngbiu-nidung"/>
        <w:numPr>
          <w:ilvl w:val="0"/>
          <w:numId w:val="80"/>
        </w:numPr>
        <w:rPr>
          <w:lang w:val="vi-VN"/>
        </w:rPr>
      </w:pPr>
      <w:r w:rsidRPr="009C1881">
        <w:rPr>
          <w:lang w:val="vi-VN"/>
        </w:rPr>
        <w:t>Hiển thị tiến độ in.</w:t>
      </w:r>
    </w:p>
    <w:p w14:paraId="63608439" w14:textId="77777777" w:rsidR="0043336B" w:rsidRPr="009C1881" w:rsidRDefault="0043336B">
      <w:pPr>
        <w:pStyle w:val="Bngbiu-nidung"/>
        <w:numPr>
          <w:ilvl w:val="0"/>
          <w:numId w:val="80"/>
        </w:numPr>
        <w:rPr>
          <w:lang w:val="vi-VN"/>
        </w:rPr>
      </w:pPr>
      <w:r w:rsidRPr="009C1881">
        <w:rPr>
          <w:lang w:val="vi-VN"/>
        </w:rPr>
        <w:t>Thông báo hoàn thành in.</w:t>
      </w:r>
    </w:p>
    <w:p w14:paraId="08BD5B1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635C8022" w14:textId="77777777" w:rsidR="0043336B" w:rsidRPr="009C1881" w:rsidRDefault="0043336B" w:rsidP="0043336B">
      <w:pPr>
        <w:pStyle w:val="Nidungvnbn"/>
        <w:rPr>
          <w:b/>
          <w:bCs/>
          <w:lang w:val="vi-VN"/>
        </w:rPr>
      </w:pPr>
      <w:r w:rsidRPr="009C1881">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4A6687B1" w14:textId="77777777" w:rsidTr="00F307E0">
        <w:tc>
          <w:tcPr>
            <w:tcW w:w="2405" w:type="dxa"/>
            <w:vAlign w:val="center"/>
          </w:tcPr>
          <w:p w14:paraId="6EAC7F13"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6A93FD3A" w14:textId="77777777" w:rsidR="0043336B" w:rsidRPr="009C1881" w:rsidRDefault="0043336B" w:rsidP="00F307E0">
            <w:pPr>
              <w:spacing w:line="360" w:lineRule="auto"/>
              <w:rPr>
                <w:sz w:val="26"/>
                <w:szCs w:val="26"/>
                <w:lang w:val="vi-VN"/>
              </w:rPr>
            </w:pPr>
            <w:r w:rsidRPr="009C1881">
              <w:rPr>
                <w:sz w:val="26"/>
                <w:szCs w:val="26"/>
                <w:lang w:val="vi-VN"/>
              </w:rPr>
              <w:t>UC38</w:t>
            </w:r>
          </w:p>
        </w:tc>
      </w:tr>
      <w:tr w:rsidR="0043336B" w:rsidRPr="009C1881" w14:paraId="30793CAF" w14:textId="77777777" w:rsidTr="00F307E0">
        <w:tc>
          <w:tcPr>
            <w:tcW w:w="2405" w:type="dxa"/>
            <w:vAlign w:val="center"/>
          </w:tcPr>
          <w:p w14:paraId="5A70612C" w14:textId="77777777" w:rsidR="0043336B" w:rsidRPr="009C1881" w:rsidRDefault="0043336B" w:rsidP="00F307E0">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44CC6F4" w14:textId="77777777" w:rsidR="0043336B" w:rsidRPr="009C1881" w:rsidRDefault="0043336B" w:rsidP="00F307E0">
            <w:pPr>
              <w:spacing w:line="360" w:lineRule="auto"/>
              <w:rPr>
                <w:sz w:val="26"/>
                <w:szCs w:val="26"/>
                <w:lang w:val="vi-VN"/>
              </w:rPr>
            </w:pPr>
            <w:r w:rsidRPr="009C1881">
              <w:rPr>
                <w:sz w:val="26"/>
                <w:szCs w:val="26"/>
                <w:lang w:val="vi-VN"/>
              </w:rPr>
              <w:t>In ấn của ban thủ thư.</w:t>
            </w:r>
          </w:p>
        </w:tc>
      </w:tr>
      <w:tr w:rsidR="0043336B" w:rsidRPr="004F30E7" w14:paraId="7F74D2C6" w14:textId="77777777" w:rsidTr="00F307E0">
        <w:tc>
          <w:tcPr>
            <w:tcW w:w="2405" w:type="dxa"/>
            <w:vAlign w:val="center"/>
          </w:tcPr>
          <w:p w14:paraId="3619C856" w14:textId="77777777" w:rsidR="0043336B" w:rsidRPr="009C1881" w:rsidRDefault="0043336B" w:rsidP="00F307E0">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16275F04"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In ấn các tài liệu, báo cáo, thống kê cần thiết cho công việc.</w:t>
            </w:r>
          </w:p>
        </w:tc>
      </w:tr>
      <w:tr w:rsidR="0043336B" w:rsidRPr="009C1881" w14:paraId="1C6522F5" w14:textId="77777777" w:rsidTr="00F307E0">
        <w:tc>
          <w:tcPr>
            <w:tcW w:w="2405" w:type="dxa"/>
            <w:vAlign w:val="center"/>
          </w:tcPr>
          <w:p w14:paraId="3FC6EA38" w14:textId="77777777" w:rsidR="0043336B" w:rsidRPr="009C1881" w:rsidRDefault="0043336B" w:rsidP="00F307E0">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4D143C96"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 chọn chức năng in ấn.</w:t>
            </w:r>
          </w:p>
        </w:tc>
      </w:tr>
      <w:tr w:rsidR="0043336B" w:rsidRPr="004F30E7" w14:paraId="7AE73C5B" w14:textId="77777777" w:rsidTr="00F307E0">
        <w:tc>
          <w:tcPr>
            <w:tcW w:w="2405" w:type="dxa"/>
            <w:vAlign w:val="center"/>
          </w:tcPr>
          <w:p w14:paraId="6EFACA06" w14:textId="77777777" w:rsidR="0043336B" w:rsidRPr="009C1881" w:rsidRDefault="0043336B" w:rsidP="00F307E0">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6252ACA"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in ấn.</w:t>
            </w:r>
          </w:p>
        </w:tc>
      </w:tr>
      <w:tr w:rsidR="0043336B" w:rsidRPr="009C1881" w14:paraId="77FD45B1" w14:textId="77777777" w:rsidTr="00F307E0">
        <w:tc>
          <w:tcPr>
            <w:tcW w:w="2405" w:type="dxa"/>
            <w:vAlign w:val="center"/>
          </w:tcPr>
          <w:p w14:paraId="14035903" w14:textId="77777777" w:rsidR="0043336B" w:rsidRPr="009C1881" w:rsidRDefault="0043336B" w:rsidP="00F307E0">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F7A7592"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Ban thủ thư.</w:t>
            </w:r>
          </w:p>
        </w:tc>
      </w:tr>
      <w:tr w:rsidR="0043336B" w:rsidRPr="009C1881" w14:paraId="505E579E" w14:textId="77777777" w:rsidTr="00F307E0">
        <w:tc>
          <w:tcPr>
            <w:tcW w:w="2405" w:type="dxa"/>
            <w:vAlign w:val="center"/>
          </w:tcPr>
          <w:p w14:paraId="4A678778" w14:textId="77777777" w:rsidR="0043336B" w:rsidRPr="009C1881" w:rsidRDefault="0043336B" w:rsidP="00F307E0">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00C4DD4A"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File in hợp lệ. </w:t>
            </w:r>
          </w:p>
          <w:p w14:paraId="1B6A196E"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Máy in không bị lỗi.</w:t>
            </w:r>
          </w:p>
        </w:tc>
      </w:tr>
      <w:tr w:rsidR="0043336B" w:rsidRPr="004F30E7" w14:paraId="215353FB" w14:textId="77777777" w:rsidTr="00F307E0">
        <w:tc>
          <w:tcPr>
            <w:tcW w:w="2405" w:type="dxa"/>
            <w:vAlign w:val="center"/>
          </w:tcPr>
          <w:p w14:paraId="4E5438C1" w14:textId="77777777" w:rsidR="0043336B" w:rsidRPr="009C1881" w:rsidRDefault="0043336B" w:rsidP="00F307E0">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01218EF" w14:textId="77777777" w:rsidR="0043336B" w:rsidRPr="009C1881" w:rsidRDefault="0043336B" w:rsidP="00F307E0">
            <w:pPr>
              <w:spacing w:line="360" w:lineRule="auto"/>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69355D29" w14:textId="77777777" w:rsidTr="00F307E0">
        <w:tc>
          <w:tcPr>
            <w:tcW w:w="2405" w:type="dxa"/>
            <w:vMerge w:val="restart"/>
            <w:vAlign w:val="center"/>
          </w:tcPr>
          <w:p w14:paraId="14C97EC8" w14:textId="77777777" w:rsidR="0043336B" w:rsidRPr="009C1881" w:rsidRDefault="0043336B" w:rsidP="00F307E0">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1173C9"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593912D" w14:textId="77777777" w:rsidR="0043336B" w:rsidRPr="009C1881" w:rsidRDefault="0043336B" w:rsidP="00F307E0">
            <w:pPr>
              <w:spacing w:line="360" w:lineRule="auto"/>
              <w:jc w:val="center"/>
              <w:rPr>
                <w:sz w:val="26"/>
                <w:szCs w:val="26"/>
                <w:lang w:val="vi-VN"/>
              </w:rPr>
            </w:pPr>
            <w:r w:rsidRPr="009C1881">
              <w:rPr>
                <w:b/>
                <w:bCs/>
                <w:color w:val="000000"/>
                <w:sz w:val="26"/>
                <w:szCs w:val="26"/>
                <w:lang w:val="vi-VN"/>
              </w:rPr>
              <w:t>System</w:t>
            </w:r>
          </w:p>
        </w:tc>
      </w:tr>
      <w:tr w:rsidR="0043336B" w:rsidRPr="009C1881" w14:paraId="351F8EA1" w14:textId="77777777" w:rsidTr="00F307E0">
        <w:tc>
          <w:tcPr>
            <w:tcW w:w="2405" w:type="dxa"/>
            <w:vMerge/>
            <w:vAlign w:val="center"/>
          </w:tcPr>
          <w:p w14:paraId="3F43EABA" w14:textId="77777777" w:rsidR="0043336B" w:rsidRPr="009C1881" w:rsidRDefault="0043336B" w:rsidP="00F307E0">
            <w:pPr>
              <w:spacing w:line="360" w:lineRule="auto"/>
              <w:rPr>
                <w:sz w:val="26"/>
                <w:szCs w:val="26"/>
                <w:lang w:val="vi-VN"/>
              </w:rPr>
            </w:pPr>
          </w:p>
        </w:tc>
        <w:tc>
          <w:tcPr>
            <w:tcW w:w="3119" w:type="dxa"/>
            <w:vAlign w:val="center"/>
          </w:tcPr>
          <w:p w14:paraId="2B90AC93"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chức năng in ấn.</w:t>
            </w:r>
          </w:p>
          <w:p w14:paraId="6839566C"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file in.</w:t>
            </w:r>
          </w:p>
          <w:p w14:paraId="7AB550F6"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máy in.</w:t>
            </w:r>
          </w:p>
          <w:p w14:paraId="18EFE482"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xác nhận in.</w:t>
            </w:r>
          </w:p>
        </w:tc>
        <w:tc>
          <w:tcPr>
            <w:tcW w:w="3253" w:type="dxa"/>
            <w:vAlign w:val="center"/>
          </w:tcPr>
          <w:p w14:paraId="461DFB82"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chọn file in.</w:t>
            </w:r>
          </w:p>
          <w:p w14:paraId="0746917B" w14:textId="77777777" w:rsidR="0043336B" w:rsidRPr="009C1881" w:rsidRDefault="0043336B">
            <w:pPr>
              <w:pStyle w:val="ListParagraph"/>
              <w:numPr>
                <w:ilvl w:val="0"/>
                <w:numId w:val="75"/>
              </w:numPr>
              <w:spacing w:after="240" w:line="360" w:lineRule="auto"/>
              <w:ind w:left="1080"/>
              <w:jc w:val="both"/>
              <w:rPr>
                <w:sz w:val="26"/>
                <w:szCs w:val="26"/>
                <w:lang w:val="vi-VN"/>
              </w:rPr>
            </w:pPr>
            <w:r w:rsidRPr="009C1881">
              <w:rPr>
                <w:sz w:val="26"/>
                <w:szCs w:val="26"/>
                <w:lang w:val="vi-VN"/>
              </w:rPr>
              <w:t>Thông báo chọn máy in.</w:t>
            </w:r>
          </w:p>
          <w:p w14:paraId="3947DAB3"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xác nhận in.</w:t>
            </w:r>
          </w:p>
          <w:p w14:paraId="149DD5A7"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Hiển thị tiến độ in</w:t>
            </w:r>
          </w:p>
          <w:p w14:paraId="061A2C3B"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kết quả in.</w:t>
            </w:r>
          </w:p>
        </w:tc>
      </w:tr>
      <w:tr w:rsidR="0043336B" w:rsidRPr="004F30E7" w14:paraId="72F02B08" w14:textId="77777777" w:rsidTr="00F307E0">
        <w:tc>
          <w:tcPr>
            <w:tcW w:w="2405" w:type="dxa"/>
            <w:vAlign w:val="center"/>
          </w:tcPr>
          <w:p w14:paraId="16AF7D00" w14:textId="77777777" w:rsidR="0043336B" w:rsidRPr="009C1881" w:rsidRDefault="0043336B" w:rsidP="00F307E0">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655B198D" w14:textId="77777777" w:rsidR="0043336B" w:rsidRPr="009C1881" w:rsidRDefault="0043336B" w:rsidP="00F307E0">
            <w:pPr>
              <w:spacing w:line="360" w:lineRule="auto"/>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2AFD8EE" w14:textId="77777777" w:rsidR="0043336B" w:rsidRPr="009C1881" w:rsidRDefault="0043336B" w:rsidP="0043336B">
      <w:pPr>
        <w:pStyle w:val="bng"/>
        <w:rPr>
          <w:lang w:val="vi-VN"/>
        </w:rPr>
      </w:pPr>
      <w:bookmarkStart w:id="179" w:name="_Toc135253644"/>
      <w:r w:rsidRPr="009C1881">
        <w:rPr>
          <w:lang w:val="vi-VN"/>
        </w:rPr>
        <w:t>Bảng 3.3.38: Usecase In ấn của ban thủ thư</w:t>
      </w:r>
      <w:bookmarkEnd w:id="179"/>
    </w:p>
    <w:p w14:paraId="2F21E23A" w14:textId="77777777" w:rsidR="0043336B" w:rsidRPr="009C1881" w:rsidRDefault="0043336B" w:rsidP="0043336B">
      <w:pPr>
        <w:pStyle w:val="Tiumccp2"/>
        <w:ind w:firstLine="0"/>
        <w:rPr>
          <w:lang w:val="vi-VN"/>
        </w:rPr>
      </w:pPr>
      <w:bookmarkStart w:id="180" w:name="_Toc135253477"/>
      <w:r w:rsidRPr="009C1881">
        <w:rPr>
          <w:lang w:val="vi-VN"/>
        </w:rPr>
        <w:t xml:space="preserve">3.3.39 Usecase </w:t>
      </w:r>
      <w:r w:rsidRPr="009C1881">
        <w:rPr>
          <w:sz w:val="26"/>
          <w:lang w:val="vi-VN"/>
        </w:rPr>
        <w:t>In tài liệu của người dùng</w:t>
      </w:r>
      <w:bookmarkEnd w:id="180"/>
    </w:p>
    <w:p w14:paraId="4583A362" w14:textId="6767EC58" w:rsidR="0043336B" w:rsidRPr="009C1881" w:rsidRDefault="00D35281" w:rsidP="00D35281">
      <w:pPr>
        <w:pStyle w:val="Nidungvnbn"/>
        <w:ind w:firstLine="0"/>
        <w:rPr>
          <w:color w:val="000000" w:themeColor="text1"/>
          <w:lang w:val="vi-VN"/>
        </w:rPr>
      </w:pPr>
      <w:r w:rsidRPr="009C1881">
        <w:rPr>
          <w:b/>
          <w:bCs/>
          <w:lang w:val="vi-VN"/>
        </w:rPr>
        <w:t>Đầu vào:</w:t>
      </w:r>
    </w:p>
    <w:p w14:paraId="0AE4042B" w14:textId="4C7F4703" w:rsidR="00D35281" w:rsidRPr="009C1881" w:rsidRDefault="00D35281" w:rsidP="00D35281">
      <w:pPr>
        <w:pStyle w:val="Nidungvnbn"/>
        <w:rPr>
          <w:b/>
          <w:bCs/>
          <w:lang w:val="vi-VN"/>
        </w:rPr>
      </w:pPr>
      <w:r w:rsidRPr="009C1881">
        <w:rPr>
          <w:lang w:val="vi-VN"/>
        </w:rPr>
        <w:t>Lệnh chọn in ấn, chọn file in, chọn máy in, xác nhận.</w:t>
      </w:r>
    </w:p>
    <w:p w14:paraId="661FC2D6" w14:textId="3375377A" w:rsidR="0043336B" w:rsidRPr="009C1881" w:rsidRDefault="00D35281" w:rsidP="0043336B">
      <w:pPr>
        <w:pStyle w:val="Nidungvnbn"/>
        <w:ind w:firstLine="0"/>
        <w:rPr>
          <w:b/>
          <w:bCs/>
          <w:lang w:val="vi-VN"/>
        </w:rPr>
      </w:pPr>
      <w:r w:rsidRPr="009C1881">
        <w:rPr>
          <w:b/>
          <w:bCs/>
          <w:lang w:val="vi-VN"/>
        </w:rPr>
        <w:t>Qúa trình thực hiện</w:t>
      </w:r>
      <w:r w:rsidR="0043336B" w:rsidRPr="009C1881">
        <w:rPr>
          <w:b/>
          <w:bCs/>
          <w:lang w:val="vi-VN"/>
        </w:rPr>
        <w:t xml:space="preserve">: </w:t>
      </w:r>
    </w:p>
    <w:p w14:paraId="6B827C95" w14:textId="77777777" w:rsidR="0043336B" w:rsidRPr="009C1881" w:rsidRDefault="0043336B">
      <w:pPr>
        <w:pStyle w:val="Nidungvnbn"/>
        <w:numPr>
          <w:ilvl w:val="0"/>
          <w:numId w:val="81"/>
        </w:numPr>
        <w:rPr>
          <w:b/>
          <w:bCs/>
          <w:lang w:val="vi-VN"/>
        </w:rPr>
      </w:pPr>
      <w:r w:rsidRPr="009C1881">
        <w:rPr>
          <w:lang w:val="vi-VN"/>
        </w:rPr>
        <w:t>Lệnh chọn in ấn, chọn file in, chọn máy in, xác nhận.</w:t>
      </w:r>
    </w:p>
    <w:p w14:paraId="07F24F1A"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Người dùng đăng nhập vào hệ thống</w:t>
      </w:r>
    </w:p>
    <w:p w14:paraId="75D14C5E"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 xml:space="preserve">Người dùng chọn chức năng in ấn . </w:t>
      </w:r>
      <w:r w:rsidRPr="009C1881">
        <w:rPr>
          <w:lang w:val="vi-VN"/>
        </w:rPr>
        <w:t>Hệ thống sẽ đưa thông báo chọn file in.</w:t>
      </w:r>
    </w:p>
    <w:p w14:paraId="796BADA1" w14:textId="77777777" w:rsidR="0043336B" w:rsidRPr="009C1881" w:rsidRDefault="0043336B">
      <w:pPr>
        <w:pStyle w:val="Bngbiu-nidung"/>
        <w:numPr>
          <w:ilvl w:val="0"/>
          <w:numId w:val="81"/>
        </w:numPr>
        <w:rPr>
          <w:lang w:val="vi-VN"/>
        </w:rPr>
      </w:pPr>
      <w:r w:rsidRPr="009C1881">
        <w:rPr>
          <w:lang w:val="vi-VN"/>
        </w:rPr>
        <w:t>Người dùng chọn file in. Hệ thống đưa thông báo chọn máy in.</w:t>
      </w:r>
    </w:p>
    <w:p w14:paraId="32F0E084" w14:textId="77777777" w:rsidR="0043336B" w:rsidRPr="009C1881" w:rsidRDefault="0043336B">
      <w:pPr>
        <w:pStyle w:val="Bngbiu-nidung"/>
        <w:numPr>
          <w:ilvl w:val="0"/>
          <w:numId w:val="81"/>
        </w:numPr>
        <w:rPr>
          <w:lang w:val="vi-VN"/>
        </w:rPr>
      </w:pPr>
      <w:r w:rsidRPr="009C1881">
        <w:rPr>
          <w:lang w:val="vi-VN"/>
        </w:rPr>
        <w:t>Người dùng chọn máy in. Hệ thống hiển thị chi phí in.</w:t>
      </w:r>
    </w:p>
    <w:p w14:paraId="5DE1F880" w14:textId="77777777" w:rsidR="0043336B" w:rsidRPr="009C1881" w:rsidRDefault="0043336B">
      <w:pPr>
        <w:pStyle w:val="Bngbiu-nidung"/>
        <w:numPr>
          <w:ilvl w:val="0"/>
          <w:numId w:val="81"/>
        </w:numPr>
        <w:rPr>
          <w:lang w:val="vi-VN"/>
        </w:rPr>
      </w:pPr>
      <w:r w:rsidRPr="009C1881">
        <w:rPr>
          <w:lang w:val="vi-VN"/>
        </w:rPr>
        <w:t>Người dùng xác nhận chi phí thanh toán. Hiển thị thông báo xác nhận in.</w:t>
      </w:r>
    </w:p>
    <w:p w14:paraId="41072A74" w14:textId="77777777" w:rsidR="0043336B" w:rsidRPr="009C1881" w:rsidRDefault="0043336B">
      <w:pPr>
        <w:pStyle w:val="Bngbiu-nidung"/>
        <w:numPr>
          <w:ilvl w:val="0"/>
          <w:numId w:val="81"/>
        </w:numPr>
        <w:rPr>
          <w:lang w:val="vi-VN"/>
        </w:rPr>
      </w:pPr>
      <w:r w:rsidRPr="009C1881">
        <w:rPr>
          <w:lang w:val="vi-VN"/>
        </w:rPr>
        <w:t>Người dùng xác nhận in. Hiển thị tiến độ in. Thông báo hoàn thành in.</w:t>
      </w:r>
    </w:p>
    <w:p w14:paraId="4AF489D1"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2258036D" w14:textId="77777777" w:rsidR="0043336B" w:rsidRPr="009C1881" w:rsidRDefault="0043336B" w:rsidP="0043336B">
      <w:pPr>
        <w:pStyle w:val="Nidungvnbn"/>
        <w:rPr>
          <w:b/>
          <w:bCs/>
          <w:lang w:val="vi-VN"/>
        </w:rPr>
      </w:pPr>
      <w:r w:rsidRPr="009C1881">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0CC411EC" w14:textId="77777777" w:rsidTr="00F307E0">
        <w:tc>
          <w:tcPr>
            <w:tcW w:w="2405" w:type="dxa"/>
            <w:vAlign w:val="center"/>
          </w:tcPr>
          <w:p w14:paraId="258820AD"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725A4989" w14:textId="77777777" w:rsidR="0043336B" w:rsidRPr="009C1881" w:rsidRDefault="0043336B" w:rsidP="00F307E0">
            <w:pPr>
              <w:spacing w:line="360" w:lineRule="auto"/>
              <w:jc w:val="both"/>
              <w:rPr>
                <w:sz w:val="26"/>
                <w:szCs w:val="26"/>
                <w:lang w:val="vi-VN"/>
              </w:rPr>
            </w:pPr>
            <w:r w:rsidRPr="009C1881">
              <w:rPr>
                <w:sz w:val="26"/>
                <w:szCs w:val="26"/>
                <w:lang w:val="vi-VN"/>
              </w:rPr>
              <w:t>UC39</w:t>
            </w:r>
          </w:p>
        </w:tc>
      </w:tr>
      <w:tr w:rsidR="0043336B" w:rsidRPr="009C1881" w14:paraId="65521BBC" w14:textId="77777777" w:rsidTr="00F307E0">
        <w:tc>
          <w:tcPr>
            <w:tcW w:w="2405" w:type="dxa"/>
            <w:vAlign w:val="center"/>
          </w:tcPr>
          <w:p w14:paraId="58F035A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1247BE09" w14:textId="77777777" w:rsidR="0043336B" w:rsidRPr="009C1881" w:rsidRDefault="0043336B" w:rsidP="00F307E0">
            <w:pPr>
              <w:spacing w:line="360" w:lineRule="auto"/>
              <w:jc w:val="both"/>
              <w:rPr>
                <w:sz w:val="26"/>
                <w:szCs w:val="26"/>
                <w:lang w:val="vi-VN"/>
              </w:rPr>
            </w:pPr>
            <w:r w:rsidRPr="009C1881">
              <w:rPr>
                <w:sz w:val="26"/>
                <w:szCs w:val="26"/>
                <w:lang w:val="vi-VN"/>
              </w:rPr>
              <w:t>In ấn tài liệu.</w:t>
            </w:r>
          </w:p>
        </w:tc>
      </w:tr>
      <w:tr w:rsidR="0043336B" w:rsidRPr="004F30E7" w14:paraId="629F69A9" w14:textId="77777777" w:rsidTr="00F307E0">
        <w:tc>
          <w:tcPr>
            <w:tcW w:w="2405" w:type="dxa"/>
            <w:vAlign w:val="center"/>
          </w:tcPr>
          <w:p w14:paraId="19FEEB8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39EEAB7" w14:textId="77777777" w:rsidR="0043336B" w:rsidRPr="009C1881" w:rsidRDefault="0043336B" w:rsidP="00F307E0">
            <w:pPr>
              <w:spacing w:line="360" w:lineRule="auto"/>
              <w:jc w:val="both"/>
              <w:rPr>
                <w:sz w:val="26"/>
                <w:szCs w:val="26"/>
                <w:lang w:val="vi-VN"/>
              </w:rPr>
            </w:pPr>
            <w:r w:rsidRPr="009C1881">
              <w:rPr>
                <w:sz w:val="26"/>
                <w:szCs w:val="26"/>
                <w:lang w:val="vi-VN"/>
              </w:rPr>
              <w:t>In ấn các tài liệu cho người dùng</w:t>
            </w:r>
          </w:p>
        </w:tc>
      </w:tr>
      <w:tr w:rsidR="0043336B" w:rsidRPr="004F30E7" w14:paraId="63071F6E" w14:textId="77777777" w:rsidTr="00F307E0">
        <w:tc>
          <w:tcPr>
            <w:tcW w:w="2405" w:type="dxa"/>
            <w:vAlign w:val="center"/>
          </w:tcPr>
          <w:p w14:paraId="18A569EA"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CDCF09B"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đăng nhập vào hệ thống và chọn chức năng in ấn.</w:t>
            </w:r>
          </w:p>
        </w:tc>
      </w:tr>
      <w:tr w:rsidR="0043336B" w:rsidRPr="004F30E7" w14:paraId="15CFBCFD" w14:textId="77777777" w:rsidTr="00F307E0">
        <w:tc>
          <w:tcPr>
            <w:tcW w:w="2405" w:type="dxa"/>
            <w:vAlign w:val="center"/>
          </w:tcPr>
          <w:p w14:paraId="234DB6D9"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776C6E48"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sử dụng tài khoản đã tạo thành công để đăng nhập vào ứng dụng để sử dụng dịch vụ in ấn.</w:t>
            </w:r>
          </w:p>
        </w:tc>
      </w:tr>
      <w:tr w:rsidR="0043336B" w:rsidRPr="009C1881" w14:paraId="357A980E" w14:textId="77777777" w:rsidTr="00F307E0">
        <w:tc>
          <w:tcPr>
            <w:tcW w:w="2405" w:type="dxa"/>
            <w:vAlign w:val="center"/>
          </w:tcPr>
          <w:p w14:paraId="5D920110"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453FA3C5"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Người dùng</w:t>
            </w:r>
          </w:p>
        </w:tc>
      </w:tr>
      <w:tr w:rsidR="0043336B" w:rsidRPr="009C1881" w14:paraId="6EBF73B8" w14:textId="77777777" w:rsidTr="00F307E0">
        <w:tc>
          <w:tcPr>
            <w:tcW w:w="2405" w:type="dxa"/>
            <w:vAlign w:val="center"/>
          </w:tcPr>
          <w:p w14:paraId="3B28229C"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DC48621"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Tài khoản đã được tạo sẵn, có đủ tiền để thanh toán chi phí in. File in hợp lệ.</w:t>
            </w:r>
          </w:p>
          <w:p w14:paraId="475A5018"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Máy in không bị lỗi.</w:t>
            </w:r>
          </w:p>
        </w:tc>
      </w:tr>
      <w:tr w:rsidR="0043336B" w:rsidRPr="004F30E7" w14:paraId="60C1783E" w14:textId="77777777" w:rsidTr="00F307E0">
        <w:tc>
          <w:tcPr>
            <w:tcW w:w="2405" w:type="dxa"/>
            <w:vAlign w:val="center"/>
          </w:tcPr>
          <w:p w14:paraId="41C7533A"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16D0BBCD" w14:textId="77777777" w:rsidR="0043336B" w:rsidRPr="009C1881" w:rsidRDefault="0043336B" w:rsidP="00F307E0">
            <w:pPr>
              <w:spacing w:line="360" w:lineRule="auto"/>
              <w:jc w:val="both"/>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2950455D" w14:textId="77777777" w:rsidTr="00F307E0">
        <w:tc>
          <w:tcPr>
            <w:tcW w:w="2405" w:type="dxa"/>
            <w:vMerge w:val="restart"/>
            <w:vAlign w:val="center"/>
          </w:tcPr>
          <w:p w14:paraId="792EDB61"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15A317EB"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2CD959A1"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System</w:t>
            </w:r>
          </w:p>
        </w:tc>
      </w:tr>
      <w:tr w:rsidR="0043336B" w:rsidRPr="009C1881" w14:paraId="33360D0C" w14:textId="77777777" w:rsidTr="00F307E0">
        <w:tc>
          <w:tcPr>
            <w:tcW w:w="2405" w:type="dxa"/>
            <w:vMerge/>
            <w:vAlign w:val="center"/>
          </w:tcPr>
          <w:p w14:paraId="0781CC64" w14:textId="77777777" w:rsidR="0043336B" w:rsidRPr="009C1881" w:rsidRDefault="0043336B" w:rsidP="00F307E0">
            <w:pPr>
              <w:spacing w:line="360" w:lineRule="auto"/>
              <w:jc w:val="both"/>
              <w:rPr>
                <w:sz w:val="26"/>
                <w:szCs w:val="26"/>
                <w:lang w:val="vi-VN"/>
              </w:rPr>
            </w:pPr>
          </w:p>
        </w:tc>
        <w:tc>
          <w:tcPr>
            <w:tcW w:w="3119" w:type="dxa"/>
            <w:vAlign w:val="center"/>
          </w:tcPr>
          <w:p w14:paraId="198AD65F"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chức năng in ấn.</w:t>
            </w:r>
          </w:p>
          <w:p w14:paraId="7E4EBD45"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file in.</w:t>
            </w:r>
          </w:p>
          <w:p w14:paraId="2DBFFA33"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máy in.</w:t>
            </w:r>
          </w:p>
          <w:p w14:paraId="38EE535D"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chi phí in.</w:t>
            </w:r>
          </w:p>
          <w:p w14:paraId="2A00F2A6"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in.</w:t>
            </w:r>
          </w:p>
          <w:p w14:paraId="0169984F" w14:textId="77777777" w:rsidR="0043336B" w:rsidRPr="009C1881" w:rsidRDefault="0043336B" w:rsidP="00F307E0">
            <w:pPr>
              <w:spacing w:line="360" w:lineRule="auto"/>
              <w:jc w:val="both"/>
              <w:rPr>
                <w:sz w:val="26"/>
                <w:szCs w:val="26"/>
                <w:lang w:val="vi-VN"/>
              </w:rPr>
            </w:pPr>
          </w:p>
        </w:tc>
        <w:tc>
          <w:tcPr>
            <w:tcW w:w="3253" w:type="dxa"/>
            <w:vAlign w:val="center"/>
          </w:tcPr>
          <w:p w14:paraId="4B04C58C"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chọn file in.</w:t>
            </w:r>
          </w:p>
          <w:p w14:paraId="111B6434"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chọn máy in.</w:t>
            </w:r>
          </w:p>
          <w:p w14:paraId="62DFE3BF"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xác nhận chi phí in.</w:t>
            </w:r>
          </w:p>
          <w:p w14:paraId="423113D1"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xác nhận in.</w:t>
            </w:r>
          </w:p>
          <w:p w14:paraId="6FD2154F"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Hiển thị tiến độ in</w:t>
            </w:r>
          </w:p>
          <w:p w14:paraId="6988767A"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kết quả in.</w:t>
            </w:r>
          </w:p>
        </w:tc>
      </w:tr>
      <w:tr w:rsidR="0043336B" w:rsidRPr="004F30E7" w14:paraId="4B6C2747" w14:textId="77777777" w:rsidTr="00F307E0">
        <w:tc>
          <w:tcPr>
            <w:tcW w:w="2405" w:type="dxa"/>
            <w:vAlign w:val="center"/>
          </w:tcPr>
          <w:p w14:paraId="3B9F6053" w14:textId="77777777" w:rsidR="0043336B" w:rsidRPr="009C1881" w:rsidRDefault="0043336B" w:rsidP="00F307E0">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6C3F1742" w14:textId="77777777" w:rsidR="0043336B" w:rsidRPr="009C1881" w:rsidRDefault="0043336B" w:rsidP="00F307E0">
            <w:pPr>
              <w:spacing w:line="360" w:lineRule="auto"/>
              <w:jc w:val="both"/>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F2BA2A4" w14:textId="1E1219E9" w:rsidR="0043336B" w:rsidRPr="009C1881" w:rsidRDefault="0043336B" w:rsidP="0043336B">
      <w:pPr>
        <w:pStyle w:val="bng"/>
        <w:rPr>
          <w:lang w:val="vi-VN"/>
        </w:rPr>
      </w:pPr>
      <w:bookmarkStart w:id="181" w:name="_Toc135253645"/>
      <w:r w:rsidRPr="009C1881">
        <w:rPr>
          <w:lang w:val="vi-VN"/>
        </w:rPr>
        <w:t>Bảng 3.3.39 Usecase In tài liệu của người dùng</w:t>
      </w:r>
      <w:bookmarkEnd w:id="181"/>
    </w:p>
    <w:p w14:paraId="3778B7C4" w14:textId="2D2EB5EB" w:rsidR="00E903DE" w:rsidRPr="009C1881" w:rsidRDefault="00E903DE" w:rsidP="0043336B">
      <w:pPr>
        <w:pStyle w:val="bng"/>
        <w:rPr>
          <w:lang w:val="vi-VN"/>
        </w:rPr>
      </w:pPr>
    </w:p>
    <w:p w14:paraId="1A815FC8" w14:textId="0FC6DCF0" w:rsidR="00E903DE" w:rsidRPr="009C1881" w:rsidRDefault="00E903DE" w:rsidP="00E903DE">
      <w:pPr>
        <w:pStyle w:val="Tiumccp2"/>
        <w:ind w:firstLine="0"/>
        <w:rPr>
          <w:lang w:val="vi-VN"/>
        </w:rPr>
      </w:pPr>
      <w:bookmarkStart w:id="182" w:name="_Toc135253478"/>
      <w:r w:rsidRPr="009C1881">
        <w:rPr>
          <w:lang w:val="vi-VN"/>
        </w:rPr>
        <w:t xml:space="preserve">3.3.40 Usecase </w:t>
      </w:r>
      <w:r w:rsidRPr="009C1881">
        <w:rPr>
          <w:sz w:val="26"/>
          <w:lang w:val="vi-VN"/>
        </w:rPr>
        <w:t>Thanh toán</w:t>
      </w:r>
      <w:bookmarkEnd w:id="182"/>
    </w:p>
    <w:p w14:paraId="70442D08" w14:textId="77777777" w:rsidR="00E903DE" w:rsidRPr="009C1881" w:rsidRDefault="00E903DE" w:rsidP="00E903DE">
      <w:pPr>
        <w:pStyle w:val="Nidungvnbn"/>
        <w:ind w:firstLine="0"/>
        <w:rPr>
          <w:color w:val="000000" w:themeColor="text1"/>
          <w:lang w:val="vi-VN"/>
        </w:rPr>
      </w:pPr>
      <w:r w:rsidRPr="009C1881">
        <w:rPr>
          <w:b/>
          <w:bCs/>
          <w:lang w:val="vi-VN"/>
        </w:rPr>
        <w:t>Mô tả:</w:t>
      </w:r>
      <w:r w:rsidRPr="009C1881">
        <w:rPr>
          <w:color w:val="000000" w:themeColor="text1"/>
          <w:lang w:val="vi-VN"/>
        </w:rPr>
        <w:t xml:space="preserve"> </w:t>
      </w:r>
    </w:p>
    <w:p w14:paraId="028080A6" w14:textId="42915759" w:rsidR="00E903DE" w:rsidRPr="009C1881" w:rsidRDefault="00805EAE" w:rsidP="00E903DE">
      <w:pPr>
        <w:pStyle w:val="Nidungvnbn"/>
        <w:rPr>
          <w:b/>
          <w:bCs/>
          <w:lang w:val="vi-VN"/>
        </w:rPr>
      </w:pPr>
      <w:r w:rsidRPr="009C1881">
        <w:rPr>
          <w:color w:val="000000" w:themeColor="text1"/>
          <w:lang w:val="vi-VN"/>
        </w:rPr>
        <w:lastRenderedPageBreak/>
        <w:t>Chức năng Thanh toán có thể thanh toán offline và online trong hệ thống quản lý thư viện, cho phép người dùng có thể thanh toán các khoản phí liên quan đến việc mượn sách, tài liệu, đóng phạt, các dịch vụ khác của thư viện, …</w:t>
      </w:r>
    </w:p>
    <w:p w14:paraId="16D413C9" w14:textId="77777777" w:rsidR="00E903DE" w:rsidRPr="009C1881" w:rsidRDefault="00E903DE" w:rsidP="00E903DE">
      <w:pPr>
        <w:pStyle w:val="Nidungvnbn"/>
        <w:ind w:firstLine="0"/>
        <w:rPr>
          <w:b/>
          <w:bCs/>
          <w:lang w:val="vi-VN"/>
        </w:rPr>
      </w:pPr>
      <w:r w:rsidRPr="009C1881">
        <w:rPr>
          <w:b/>
          <w:bCs/>
          <w:lang w:val="vi-VN"/>
        </w:rPr>
        <w:t xml:space="preserve">Đầu vào: </w:t>
      </w:r>
    </w:p>
    <w:p w14:paraId="6C5A888A" w14:textId="77777777" w:rsidR="00805EAE" w:rsidRPr="009C1881" w:rsidRDefault="00805EAE" w:rsidP="00805EAE">
      <w:pPr>
        <w:pStyle w:val="Nidungvnbn"/>
        <w:numPr>
          <w:ilvl w:val="0"/>
          <w:numId w:val="106"/>
        </w:numPr>
        <w:rPr>
          <w:lang w:val="vi-VN"/>
        </w:rPr>
      </w:pPr>
      <w:r w:rsidRPr="009C1881">
        <w:rPr>
          <w:lang w:val="vi-VN"/>
        </w:rPr>
        <w:t>Tổng số tiền cần thanh toán.</w:t>
      </w:r>
    </w:p>
    <w:p w14:paraId="346D7188" w14:textId="77777777" w:rsidR="00805EAE" w:rsidRPr="009C1881" w:rsidRDefault="00805EAE" w:rsidP="00805EAE">
      <w:pPr>
        <w:pStyle w:val="Nidungvnbn"/>
        <w:numPr>
          <w:ilvl w:val="0"/>
          <w:numId w:val="106"/>
        </w:numPr>
        <w:rPr>
          <w:lang w:val="vi-VN"/>
        </w:rPr>
      </w:pPr>
      <w:r w:rsidRPr="009C1881">
        <w:rPr>
          <w:lang w:val="vi-VN"/>
        </w:rPr>
        <w:t>Phương thức thanh toán được chọn: online hoặc offline.</w:t>
      </w:r>
    </w:p>
    <w:p w14:paraId="69798256" w14:textId="5AB0BBF5" w:rsidR="00805EAE" w:rsidRPr="009C1881" w:rsidRDefault="00805EAE" w:rsidP="00805EAE">
      <w:pPr>
        <w:pStyle w:val="Nidungvnbn"/>
        <w:numPr>
          <w:ilvl w:val="0"/>
          <w:numId w:val="106"/>
        </w:numPr>
        <w:rPr>
          <w:lang w:val="vi-VN"/>
        </w:rPr>
      </w:pPr>
      <w:r w:rsidRPr="009C1881">
        <w:rPr>
          <w:lang w:val="vi-VN"/>
        </w:rPr>
        <w:t>Đã có tiền trong tài khoản thư viện (phương thức thanh toán online).</w:t>
      </w:r>
    </w:p>
    <w:p w14:paraId="4A4B819E" w14:textId="3C571865" w:rsidR="00805EAE" w:rsidRPr="009C1881" w:rsidRDefault="00805EAE" w:rsidP="00805EAE">
      <w:pPr>
        <w:pStyle w:val="Nidungvnbn"/>
        <w:numPr>
          <w:ilvl w:val="0"/>
          <w:numId w:val="106"/>
        </w:numPr>
        <w:rPr>
          <w:lang w:val="vi-VN"/>
        </w:rPr>
      </w:pPr>
      <w:r w:rsidRPr="009C1881">
        <w:rPr>
          <w:lang w:val="vi-VN"/>
        </w:rPr>
        <w:t>Thông tin thanh toán của tài khoản nào (phương thức thanh toán offline).</w:t>
      </w:r>
      <w:r w:rsidR="00E903DE" w:rsidRPr="009C1881">
        <w:rPr>
          <w:b/>
          <w:bCs/>
          <w:lang w:val="vi-VN"/>
        </w:rPr>
        <w:t xml:space="preserve"> </w:t>
      </w:r>
    </w:p>
    <w:p w14:paraId="744FB50D" w14:textId="76A9AB9D" w:rsidR="00D35281" w:rsidRPr="009C1881" w:rsidRDefault="00D35281" w:rsidP="00D35281">
      <w:pPr>
        <w:pStyle w:val="Nidungvnbn"/>
        <w:ind w:firstLine="0"/>
        <w:rPr>
          <w:b/>
          <w:bCs/>
          <w:lang w:val="vi-VN"/>
        </w:rPr>
      </w:pPr>
      <w:r w:rsidRPr="009C1881">
        <w:rPr>
          <w:b/>
          <w:bCs/>
          <w:lang w:val="vi-VN"/>
        </w:rPr>
        <w:t>Quá trình thực hiện:</w:t>
      </w:r>
    </w:p>
    <w:p w14:paraId="56FC9F9B" w14:textId="7EA1C6FB" w:rsidR="00D35281" w:rsidRPr="009C1881" w:rsidRDefault="00D35281" w:rsidP="00D35281">
      <w:pPr>
        <w:pStyle w:val="Nidungvnbn"/>
        <w:numPr>
          <w:ilvl w:val="0"/>
          <w:numId w:val="107"/>
        </w:numPr>
        <w:rPr>
          <w:lang w:val="vi-VN"/>
        </w:rPr>
      </w:pPr>
      <w:r w:rsidRPr="009C1881">
        <w:rPr>
          <w:lang w:val="vi-VN"/>
        </w:rPr>
        <w:t>Người dùng truy cập vào hệ thống thanh toán hoặc đến quầy của ban thủ thư.</w:t>
      </w:r>
    </w:p>
    <w:p w14:paraId="70FF4E52" w14:textId="74B85196" w:rsidR="00D35281" w:rsidRPr="009C1881" w:rsidRDefault="00D35281" w:rsidP="00D35281">
      <w:pPr>
        <w:pStyle w:val="Nidungvnbn"/>
        <w:numPr>
          <w:ilvl w:val="0"/>
          <w:numId w:val="107"/>
        </w:numPr>
        <w:rPr>
          <w:lang w:val="vi-VN"/>
        </w:rPr>
      </w:pPr>
      <w:r w:rsidRPr="009C1881">
        <w:rPr>
          <w:lang w:val="vi-VN"/>
        </w:rPr>
        <w:t>Người dùng chọn các khoản phí cần thanh toán và chọn phương thức thanh toán (online hoặc offline).</w:t>
      </w:r>
    </w:p>
    <w:p w14:paraId="5E1EE24C" w14:textId="12331D65" w:rsidR="00D35281" w:rsidRPr="009C1881" w:rsidRDefault="00D35281" w:rsidP="00D35281">
      <w:pPr>
        <w:pStyle w:val="Nidungvnbn"/>
        <w:numPr>
          <w:ilvl w:val="0"/>
          <w:numId w:val="107"/>
        </w:numPr>
        <w:rPr>
          <w:lang w:val="vi-VN"/>
        </w:rPr>
      </w:pPr>
      <w:r w:rsidRPr="009C1881">
        <w:rPr>
          <w:lang w:val="vi-VN"/>
        </w:rPr>
        <w:t>Người dung điền thông tin thanh toán bằng cách điền online hoặc đến quầy ban thủ thư để điền giấy (khuyến khích điền online).</w:t>
      </w:r>
    </w:p>
    <w:p w14:paraId="618089AC" w14:textId="77777777" w:rsidR="00D35281" w:rsidRPr="009C1881" w:rsidRDefault="00D35281" w:rsidP="00D35281">
      <w:pPr>
        <w:pStyle w:val="Nidungvnbn"/>
        <w:numPr>
          <w:ilvl w:val="0"/>
          <w:numId w:val="107"/>
        </w:numPr>
        <w:rPr>
          <w:lang w:val="vi-VN"/>
        </w:rPr>
      </w:pPr>
      <w:r w:rsidRPr="009C1881">
        <w:rPr>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56F7F114" w14:textId="77777777" w:rsidR="00D35281" w:rsidRPr="009C1881" w:rsidRDefault="00D35281" w:rsidP="00D35281">
      <w:pPr>
        <w:pStyle w:val="Nidungvnbn"/>
        <w:numPr>
          <w:ilvl w:val="0"/>
          <w:numId w:val="107"/>
        </w:numPr>
        <w:rPr>
          <w:lang w:val="vi-VN"/>
        </w:rPr>
      </w:pPr>
      <w:r w:rsidRPr="009C1881">
        <w:rPr>
          <w:lang w:val="vi-VN"/>
        </w:rPr>
        <w:t>Nếu chọn phương thức thanh toán offline, người dùng chưa cung cấp thông tin thì cần điền thông tin tại quầy ban thủ thư, còn nếu đã điền online thì đến quầy thủ thư đọc mã phiếu điền thanh toán và thanh toán.</w:t>
      </w:r>
    </w:p>
    <w:p w14:paraId="39EC1623" w14:textId="67F90313" w:rsidR="00D35281" w:rsidRPr="009C1881" w:rsidRDefault="00D35281" w:rsidP="00D35281">
      <w:pPr>
        <w:pStyle w:val="Nidungvnbn"/>
        <w:numPr>
          <w:ilvl w:val="0"/>
          <w:numId w:val="107"/>
        </w:numPr>
        <w:rPr>
          <w:lang w:val="vi-VN"/>
        </w:rPr>
      </w:pPr>
      <w:r w:rsidRPr="009C1881">
        <w:rPr>
          <w:lang w:val="vi-VN"/>
        </w:rPr>
        <w:t>Sau khi thanh toán hoàn tất, hệ thống sẽ cập nhật thông tin thanh toán và cung cấp cho người dùng một hóa đơn thanh toán hoặc một thông báo thành công.</w:t>
      </w:r>
    </w:p>
    <w:p w14:paraId="4FB6EFA5" w14:textId="758A00BE" w:rsidR="00E903DE" w:rsidRPr="009C1881" w:rsidRDefault="00E903DE" w:rsidP="00805EAE">
      <w:pPr>
        <w:pStyle w:val="Nidungvnbn"/>
        <w:ind w:firstLine="0"/>
        <w:rPr>
          <w:lang w:val="vi-VN"/>
        </w:rPr>
      </w:pPr>
      <w:r w:rsidRPr="009C1881">
        <w:rPr>
          <w:b/>
          <w:bCs/>
          <w:lang w:val="vi-VN"/>
        </w:rPr>
        <w:t>Đầu ra:</w:t>
      </w:r>
      <w:r w:rsidRPr="009C1881">
        <w:rPr>
          <w:lang w:val="vi-VN"/>
        </w:rPr>
        <w:t xml:space="preserve"> </w:t>
      </w:r>
    </w:p>
    <w:p w14:paraId="57A4EC88" w14:textId="77777777" w:rsidR="00D35281" w:rsidRPr="009C1881" w:rsidRDefault="00D35281" w:rsidP="00D35281">
      <w:pPr>
        <w:pStyle w:val="Nidungvnbn"/>
        <w:rPr>
          <w:lang w:val="vi-VN"/>
        </w:rPr>
      </w:pPr>
      <w:r w:rsidRPr="009C1881">
        <w:rPr>
          <w:lang w:val="vi-VN"/>
        </w:rPr>
        <w:t>Hóa đơn thanh toán (nếu sử dụng phương thức thanh toán offline).</w:t>
      </w:r>
    </w:p>
    <w:p w14:paraId="6D130CE6" w14:textId="77777777" w:rsidR="00D35281" w:rsidRPr="009C1881" w:rsidRDefault="00D35281" w:rsidP="00D35281">
      <w:pPr>
        <w:pStyle w:val="Nidungvnbn"/>
        <w:rPr>
          <w:lang w:val="vi-VN"/>
        </w:rPr>
      </w:pPr>
      <w:r w:rsidRPr="009C1881">
        <w:rPr>
          <w:lang w:val="vi-VN"/>
        </w:rPr>
        <w:t>Thông báo thanh toán thành công (nếu sử dụng phương thức thanh toán online).</w:t>
      </w:r>
    </w:p>
    <w:p w14:paraId="38146A14" w14:textId="0EE2B830" w:rsidR="00E903DE" w:rsidRPr="009C1881" w:rsidRDefault="00D35281" w:rsidP="00D35281">
      <w:pPr>
        <w:pStyle w:val="Nidungvnbn"/>
        <w:rPr>
          <w:b/>
          <w:bCs/>
          <w:lang w:val="vi-VN"/>
        </w:rPr>
      </w:pPr>
      <w:r w:rsidRPr="009C1881">
        <w:rPr>
          <w:lang w:val="vi-VN"/>
        </w:rPr>
        <w:t>Thông tin thanh toán được cập nhật trong hệ thống.</w:t>
      </w:r>
    </w:p>
    <w:tbl>
      <w:tblPr>
        <w:tblStyle w:val="TableGrid"/>
        <w:tblW w:w="0" w:type="auto"/>
        <w:tblLook w:val="04A0" w:firstRow="1" w:lastRow="0" w:firstColumn="1" w:lastColumn="0" w:noHBand="0" w:noVBand="1"/>
      </w:tblPr>
      <w:tblGrid>
        <w:gridCol w:w="2405"/>
        <w:gridCol w:w="3119"/>
        <w:gridCol w:w="3253"/>
      </w:tblGrid>
      <w:tr w:rsidR="00E903DE" w:rsidRPr="009C1881" w14:paraId="06D5466F" w14:textId="77777777" w:rsidTr="00F307E0">
        <w:tc>
          <w:tcPr>
            <w:tcW w:w="2405" w:type="dxa"/>
            <w:vAlign w:val="center"/>
          </w:tcPr>
          <w:p w14:paraId="023652A4"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790D1B17" w14:textId="2E9E8215" w:rsidR="00E903DE" w:rsidRPr="009C1881" w:rsidRDefault="00E903DE" w:rsidP="00F307E0">
            <w:pPr>
              <w:spacing w:line="360" w:lineRule="auto"/>
              <w:jc w:val="both"/>
              <w:rPr>
                <w:sz w:val="26"/>
                <w:szCs w:val="26"/>
                <w:lang w:val="vi-VN"/>
              </w:rPr>
            </w:pPr>
            <w:r w:rsidRPr="009C1881">
              <w:rPr>
                <w:sz w:val="26"/>
                <w:szCs w:val="26"/>
                <w:lang w:val="vi-VN"/>
              </w:rPr>
              <w:t>UC40</w:t>
            </w:r>
          </w:p>
        </w:tc>
      </w:tr>
      <w:tr w:rsidR="00E903DE" w:rsidRPr="009C1881" w14:paraId="5383FEE5" w14:textId="77777777" w:rsidTr="00F307E0">
        <w:tc>
          <w:tcPr>
            <w:tcW w:w="2405" w:type="dxa"/>
            <w:vAlign w:val="center"/>
          </w:tcPr>
          <w:p w14:paraId="3EFBCB4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5CB2D436" w14:textId="6E7EE248" w:rsidR="00E903DE" w:rsidRPr="009C1881" w:rsidRDefault="00D35281" w:rsidP="00F307E0">
            <w:pPr>
              <w:spacing w:line="360" w:lineRule="auto"/>
              <w:jc w:val="both"/>
              <w:rPr>
                <w:sz w:val="26"/>
                <w:szCs w:val="26"/>
                <w:lang w:val="vi-VN"/>
              </w:rPr>
            </w:pPr>
            <w:r w:rsidRPr="009C1881">
              <w:rPr>
                <w:sz w:val="26"/>
                <w:szCs w:val="26"/>
                <w:lang w:val="vi-VN"/>
              </w:rPr>
              <w:t>Thanh toán offline/online trong hệ thống quản lý thư viện.</w:t>
            </w:r>
          </w:p>
        </w:tc>
      </w:tr>
      <w:tr w:rsidR="00E903DE" w:rsidRPr="004F30E7" w14:paraId="7A82E86E" w14:textId="77777777" w:rsidTr="00F307E0">
        <w:tc>
          <w:tcPr>
            <w:tcW w:w="2405" w:type="dxa"/>
            <w:vAlign w:val="center"/>
          </w:tcPr>
          <w:p w14:paraId="09D68AE2"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069AC4F7" w14:textId="2B2E849E" w:rsidR="00E903DE" w:rsidRPr="009C1881" w:rsidRDefault="00D35281" w:rsidP="00F307E0">
            <w:pPr>
              <w:spacing w:line="360" w:lineRule="auto"/>
              <w:jc w:val="both"/>
              <w:rPr>
                <w:sz w:val="26"/>
                <w:szCs w:val="26"/>
                <w:lang w:val="vi-VN"/>
              </w:rPr>
            </w:pPr>
            <w:r w:rsidRPr="009C1881">
              <w:rPr>
                <w:sz w:val="26"/>
                <w:szCs w:val="26"/>
                <w:lang w:val="vi-VN"/>
              </w:rPr>
              <w:t>Người dùng muốn thanh toán các khoản phí liên quan đến việc mượn sách, tài liệu, đóng phạt, các dịch vụ khác của thư viện.</w:t>
            </w:r>
          </w:p>
        </w:tc>
      </w:tr>
      <w:tr w:rsidR="00E903DE" w:rsidRPr="004F30E7" w14:paraId="61278400" w14:textId="77777777" w:rsidTr="00F307E0">
        <w:tc>
          <w:tcPr>
            <w:tcW w:w="2405" w:type="dxa"/>
            <w:vAlign w:val="center"/>
          </w:tcPr>
          <w:p w14:paraId="0B1BC6B7"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43A30C9C" w14:textId="0C6E4735" w:rsidR="00E903DE" w:rsidRPr="009C1881" w:rsidRDefault="00D35281" w:rsidP="00F307E0">
            <w:pPr>
              <w:spacing w:line="360" w:lineRule="auto"/>
              <w:jc w:val="both"/>
              <w:rPr>
                <w:sz w:val="26"/>
                <w:szCs w:val="26"/>
                <w:lang w:val="vi-VN"/>
              </w:rPr>
            </w:pPr>
            <w:r w:rsidRPr="009C1881">
              <w:rPr>
                <w:color w:val="000000" w:themeColor="text1"/>
                <w:sz w:val="26"/>
                <w:szCs w:val="26"/>
                <w:lang w:val="vi-VN"/>
              </w:rPr>
              <w:t>Người dùng muốn thanh toán các khoản phí trong hệ thống thư viện.</w:t>
            </w:r>
          </w:p>
        </w:tc>
      </w:tr>
      <w:tr w:rsidR="00E903DE" w:rsidRPr="004F30E7" w14:paraId="2CE12214" w14:textId="77777777" w:rsidTr="00F307E0">
        <w:tc>
          <w:tcPr>
            <w:tcW w:w="2405" w:type="dxa"/>
            <w:vAlign w:val="center"/>
          </w:tcPr>
          <w:p w14:paraId="43FFF135"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CD545BC" w14:textId="463BB039" w:rsidR="00E903DE" w:rsidRPr="009C1881" w:rsidRDefault="000F74E1" w:rsidP="00F307E0">
            <w:pPr>
              <w:spacing w:line="360" w:lineRule="auto"/>
              <w:jc w:val="both"/>
              <w:rPr>
                <w:sz w:val="26"/>
                <w:szCs w:val="26"/>
                <w:lang w:val="vi-VN"/>
              </w:rPr>
            </w:pPr>
            <w:r w:rsidRPr="009C1881">
              <w:rPr>
                <w:color w:val="000000" w:themeColor="text1"/>
                <w:sz w:val="26"/>
                <w:szCs w:val="26"/>
                <w:lang w:val="vi-VN"/>
              </w:rPr>
              <w:t>Thanh toán các khoản phí liên quan đến việc mượn sách, tài liệu, đóng phạt, các dịch vụ khác của thư viện. Người dùng có thể lựa chọn phương thức thanh toán online hoặc offline để thực hiện thanh toán.</w:t>
            </w:r>
          </w:p>
        </w:tc>
      </w:tr>
      <w:tr w:rsidR="00E903DE" w:rsidRPr="009C1881" w14:paraId="2804C4E4" w14:textId="77777777" w:rsidTr="00F307E0">
        <w:tc>
          <w:tcPr>
            <w:tcW w:w="2405" w:type="dxa"/>
            <w:vAlign w:val="center"/>
          </w:tcPr>
          <w:p w14:paraId="53E51881"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6ED7EBB0" w14:textId="50320702" w:rsidR="000F74E1" w:rsidRPr="009C1881" w:rsidRDefault="000F74E1" w:rsidP="000F74E1">
            <w:pPr>
              <w:spacing w:line="360" w:lineRule="auto"/>
              <w:jc w:val="both"/>
              <w:rPr>
                <w:color w:val="000000" w:themeColor="text1"/>
                <w:sz w:val="26"/>
                <w:szCs w:val="26"/>
                <w:lang w:val="vi-VN"/>
              </w:rPr>
            </w:pPr>
            <w:r w:rsidRPr="009C1881">
              <w:rPr>
                <w:color w:val="000000" w:themeColor="text1"/>
                <w:sz w:val="26"/>
                <w:szCs w:val="26"/>
                <w:lang w:val="vi-VN"/>
              </w:rPr>
              <w:t>Độc giả (người dùng)</w:t>
            </w:r>
          </w:p>
          <w:p w14:paraId="16E9F265" w14:textId="6C79BA58" w:rsidR="00E903DE" w:rsidRPr="009C1881" w:rsidRDefault="000F74E1" w:rsidP="000F74E1">
            <w:pPr>
              <w:spacing w:line="360" w:lineRule="auto"/>
              <w:jc w:val="both"/>
              <w:rPr>
                <w:sz w:val="26"/>
                <w:szCs w:val="26"/>
                <w:lang w:val="vi-VN"/>
              </w:rPr>
            </w:pPr>
            <w:r w:rsidRPr="009C1881">
              <w:rPr>
                <w:color w:val="000000" w:themeColor="text1"/>
                <w:sz w:val="26"/>
                <w:szCs w:val="26"/>
                <w:lang w:val="vi-VN"/>
              </w:rPr>
              <w:t>Ban thủ thư</w:t>
            </w:r>
          </w:p>
        </w:tc>
      </w:tr>
      <w:tr w:rsidR="00E903DE" w:rsidRPr="004F30E7" w14:paraId="79FB7F0C" w14:textId="77777777" w:rsidTr="00F307E0">
        <w:tc>
          <w:tcPr>
            <w:tcW w:w="2405" w:type="dxa"/>
            <w:vAlign w:val="center"/>
          </w:tcPr>
          <w:p w14:paraId="5A021B25"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B9F5138" w14:textId="61B6EF75"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 xml:space="preserve">Người dùng có tài khoản thanh toán và đã đăng nhập (nếu chọn phương thức thanh toán online). Tổng số tiền cần thanh toán đã có sẵn nếu thanh toán online. </w:t>
            </w:r>
          </w:p>
        </w:tc>
      </w:tr>
      <w:tr w:rsidR="00E903DE" w:rsidRPr="004F30E7" w14:paraId="0AFFA3F7" w14:textId="77777777" w:rsidTr="00F307E0">
        <w:tc>
          <w:tcPr>
            <w:tcW w:w="2405" w:type="dxa"/>
            <w:vAlign w:val="center"/>
          </w:tcPr>
          <w:p w14:paraId="4045E7E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5420F263"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Hóa đơn thanh toán được tạo ra (nếu sử dụng phương thức thanh toán offline).</w:t>
            </w:r>
          </w:p>
          <w:p w14:paraId="0EFF94DD"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báo thanh toán thành công được hiển thị (nếu sử dụng phương thức thanh toán online).</w:t>
            </w:r>
          </w:p>
          <w:p w14:paraId="54DF0640" w14:textId="7DFE8E0A"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tin thanh toán được cập nhật trong hệ thống quản lý thư viện.</w:t>
            </w:r>
          </w:p>
        </w:tc>
      </w:tr>
      <w:tr w:rsidR="00E903DE" w:rsidRPr="009C1881" w14:paraId="393E2076" w14:textId="77777777" w:rsidTr="00D81246">
        <w:tc>
          <w:tcPr>
            <w:tcW w:w="2405" w:type="dxa"/>
            <w:vMerge w:val="restart"/>
            <w:vAlign w:val="center"/>
          </w:tcPr>
          <w:p w14:paraId="0C41DEA0"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560653D3"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BCAAC3B"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t>System</w:t>
            </w:r>
          </w:p>
        </w:tc>
      </w:tr>
      <w:tr w:rsidR="00E903DE" w:rsidRPr="004F30E7" w14:paraId="4CE4EDF9" w14:textId="77777777" w:rsidTr="00D81246">
        <w:tc>
          <w:tcPr>
            <w:tcW w:w="2405" w:type="dxa"/>
            <w:vMerge/>
            <w:vAlign w:val="center"/>
          </w:tcPr>
          <w:p w14:paraId="1F701E38" w14:textId="77777777" w:rsidR="00E903DE" w:rsidRPr="009C1881" w:rsidRDefault="00E903DE" w:rsidP="00F307E0">
            <w:pPr>
              <w:spacing w:line="360" w:lineRule="auto"/>
              <w:jc w:val="both"/>
              <w:rPr>
                <w:sz w:val="26"/>
                <w:szCs w:val="26"/>
                <w:lang w:val="vi-VN"/>
              </w:rPr>
            </w:pPr>
          </w:p>
        </w:tc>
        <w:tc>
          <w:tcPr>
            <w:tcW w:w="3119" w:type="dxa"/>
            <w:vAlign w:val="center"/>
          </w:tcPr>
          <w:p w14:paraId="03776E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Người dùng truy cập vào hệ thống thanh toán hoặc đến quầy của ban thủ thư.</w:t>
            </w:r>
          </w:p>
          <w:p w14:paraId="17CDBA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dùng chọn các khoản phí cần thanh toán và chọn </w:t>
            </w:r>
            <w:r w:rsidRPr="009C1881">
              <w:rPr>
                <w:sz w:val="26"/>
                <w:szCs w:val="26"/>
                <w:lang w:val="vi-VN"/>
              </w:rPr>
              <w:lastRenderedPageBreak/>
              <w:t>phương thức thanh toán (online hoặc offline).</w:t>
            </w:r>
          </w:p>
          <w:p w14:paraId="4A6F5F7A" w14:textId="084E8AF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w:t>
            </w:r>
            <w:r w:rsidR="00D81246" w:rsidRPr="009C1881">
              <w:rPr>
                <w:sz w:val="26"/>
                <w:szCs w:val="26"/>
                <w:lang w:val="vi-VN"/>
              </w:rPr>
              <w:t xml:space="preserve">dùng chưa </w:t>
            </w:r>
            <w:r w:rsidRPr="009C1881">
              <w:rPr>
                <w:sz w:val="26"/>
                <w:szCs w:val="26"/>
                <w:lang w:val="vi-VN"/>
              </w:rPr>
              <w:t xml:space="preserve"> điền thông tin thanh toán </w:t>
            </w:r>
            <w:r w:rsidR="00D81246" w:rsidRPr="009C1881">
              <w:rPr>
                <w:sz w:val="26"/>
                <w:szCs w:val="26"/>
                <w:lang w:val="vi-VN"/>
              </w:rPr>
              <w:t>và</w:t>
            </w:r>
            <w:r w:rsidRPr="009C1881">
              <w:rPr>
                <w:sz w:val="26"/>
                <w:szCs w:val="26"/>
                <w:lang w:val="vi-VN"/>
              </w:rPr>
              <w:t xml:space="preserve"> điền online </w:t>
            </w:r>
            <w:r w:rsidR="00D81246" w:rsidRPr="009C1881">
              <w:rPr>
                <w:sz w:val="26"/>
                <w:szCs w:val="26"/>
                <w:lang w:val="vi-VN"/>
              </w:rPr>
              <w:t>ngay tại quầy</w:t>
            </w:r>
            <w:r w:rsidRPr="009C1881">
              <w:rPr>
                <w:sz w:val="26"/>
                <w:szCs w:val="26"/>
                <w:lang w:val="vi-VN"/>
              </w:rPr>
              <w:t xml:space="preserve"> ban thủ thư để điền</w:t>
            </w:r>
            <w:r w:rsidR="00D81246" w:rsidRPr="009C1881">
              <w:rPr>
                <w:sz w:val="26"/>
                <w:szCs w:val="26"/>
                <w:lang w:val="vi-VN"/>
              </w:rPr>
              <w:t xml:space="preserve"> sau khi điền hệ thống sẽ hiển thị hình thức như bước 2.</w:t>
            </w:r>
          </w:p>
          <w:p w14:paraId="2DAE9B92"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3D02B2B4" w14:textId="2B90590F" w:rsidR="00E903DE" w:rsidRPr="009C1881" w:rsidRDefault="00CE7013" w:rsidP="00D81246">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offline,</w:t>
            </w:r>
            <w:r w:rsidR="00D81246" w:rsidRPr="009C1881">
              <w:rPr>
                <w:sz w:val="26"/>
                <w:szCs w:val="26"/>
                <w:lang w:val="vi-VN"/>
              </w:rPr>
              <w:t xml:space="preserve"> </w:t>
            </w:r>
            <w:r w:rsidRPr="009C1881">
              <w:rPr>
                <w:sz w:val="26"/>
                <w:szCs w:val="26"/>
                <w:lang w:val="vi-VN"/>
              </w:rPr>
              <w:t>đọc mã phiếu điền thanh toán và thanh toán</w:t>
            </w:r>
            <w:r w:rsidR="00D81246" w:rsidRPr="009C1881">
              <w:rPr>
                <w:sz w:val="26"/>
                <w:szCs w:val="26"/>
                <w:lang w:val="vi-VN"/>
              </w:rPr>
              <w:t xml:space="preserve"> offline</w:t>
            </w:r>
            <w:r w:rsidRPr="009C1881">
              <w:rPr>
                <w:sz w:val="26"/>
                <w:szCs w:val="26"/>
                <w:lang w:val="vi-VN"/>
              </w:rPr>
              <w:t>.</w:t>
            </w:r>
          </w:p>
          <w:p w14:paraId="7189FC4B" w14:textId="62668FED" w:rsidR="00D81246" w:rsidRPr="009C1881" w:rsidRDefault="00D81246" w:rsidP="00D81246">
            <w:pPr>
              <w:pStyle w:val="ListParagraph"/>
              <w:numPr>
                <w:ilvl w:val="0"/>
                <w:numId w:val="108"/>
              </w:numPr>
              <w:spacing w:line="360" w:lineRule="auto"/>
              <w:jc w:val="both"/>
              <w:rPr>
                <w:sz w:val="26"/>
                <w:szCs w:val="26"/>
                <w:lang w:val="vi-VN"/>
              </w:rPr>
            </w:pPr>
            <w:r w:rsidRPr="009C1881">
              <w:rPr>
                <w:sz w:val="26"/>
                <w:szCs w:val="26"/>
                <w:lang w:val="vi-VN"/>
              </w:rPr>
              <w:t>Thanh toán hoàn tất.</w:t>
            </w:r>
          </w:p>
        </w:tc>
        <w:tc>
          <w:tcPr>
            <w:tcW w:w="3253" w:type="dxa"/>
            <w:vAlign w:val="center"/>
          </w:tcPr>
          <w:p w14:paraId="43785B78" w14:textId="77777777" w:rsidR="00CE7013" w:rsidRPr="009C1881" w:rsidRDefault="00CE7013" w:rsidP="00CE7013">
            <w:pPr>
              <w:pStyle w:val="ListParagraph"/>
              <w:numPr>
                <w:ilvl w:val="1"/>
                <w:numId w:val="109"/>
              </w:numPr>
              <w:spacing w:line="360" w:lineRule="auto"/>
              <w:jc w:val="both"/>
              <w:rPr>
                <w:sz w:val="26"/>
                <w:szCs w:val="26"/>
                <w:lang w:val="vi-VN"/>
              </w:rPr>
            </w:pPr>
            <w:r w:rsidRPr="009C1881">
              <w:rPr>
                <w:sz w:val="26"/>
                <w:szCs w:val="26"/>
                <w:lang w:val="vi-VN"/>
              </w:rPr>
              <w:lastRenderedPageBreak/>
              <w:t>Hiển thị giao diện thanh toán</w:t>
            </w:r>
          </w:p>
          <w:p w14:paraId="4072C968" w14:textId="122CB0F2"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6D4D37AE" w14:textId="77777777"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t xml:space="preserve">Người </w:t>
            </w:r>
            <w:r w:rsidR="00D81246" w:rsidRPr="009C1881">
              <w:rPr>
                <w:sz w:val="26"/>
                <w:szCs w:val="26"/>
                <w:lang w:val="vi-VN"/>
              </w:rPr>
              <w:t>dùng</w:t>
            </w:r>
            <w:r w:rsidRPr="009C1881">
              <w:rPr>
                <w:sz w:val="26"/>
                <w:szCs w:val="26"/>
                <w:lang w:val="vi-VN"/>
              </w:rPr>
              <w:t xml:space="preserve"> c</w:t>
            </w:r>
            <w:r w:rsidR="00D81246" w:rsidRPr="009C1881">
              <w:rPr>
                <w:sz w:val="26"/>
                <w:szCs w:val="26"/>
                <w:lang w:val="vi-VN"/>
              </w:rPr>
              <w:t xml:space="preserve">họn hình </w:t>
            </w:r>
            <w:r w:rsidR="00D81246" w:rsidRPr="009C1881">
              <w:rPr>
                <w:sz w:val="26"/>
                <w:szCs w:val="26"/>
                <w:lang w:val="vi-VN"/>
              </w:rPr>
              <w:lastRenderedPageBreak/>
              <w:t>thức thanh toán.</w:t>
            </w:r>
          </w:p>
          <w:p w14:paraId="64FF2CBB" w14:textId="77777777"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3879E142" w14:textId="0473AEA2"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Người dùng chọn hình thức thanh toán.</w:t>
            </w:r>
          </w:p>
          <w:p w14:paraId="554FF85D" w14:textId="259851CE" w:rsidR="00D81246" w:rsidRPr="009C1881" w:rsidRDefault="00D81246" w:rsidP="00D81246">
            <w:pPr>
              <w:pStyle w:val="ListParagraph"/>
              <w:numPr>
                <w:ilvl w:val="1"/>
                <w:numId w:val="74"/>
              </w:numPr>
              <w:spacing w:line="360" w:lineRule="auto"/>
              <w:jc w:val="both"/>
              <w:rPr>
                <w:sz w:val="26"/>
                <w:szCs w:val="26"/>
                <w:lang w:val="vi-VN"/>
              </w:rPr>
            </w:pPr>
            <w:r w:rsidRPr="009C1881">
              <w:rPr>
                <w:sz w:val="26"/>
                <w:szCs w:val="26"/>
                <w:lang w:val="vi-VN"/>
              </w:rPr>
              <w:t>Hiển thị cổng thanh toán cho người dùng.</w:t>
            </w:r>
          </w:p>
          <w:p w14:paraId="16AED9C4" w14:textId="5CB41FAD" w:rsidR="00D81246" w:rsidRPr="009C1881" w:rsidRDefault="00D81246" w:rsidP="00D81246">
            <w:pPr>
              <w:spacing w:line="360" w:lineRule="auto"/>
              <w:jc w:val="both"/>
              <w:rPr>
                <w:sz w:val="26"/>
                <w:szCs w:val="26"/>
                <w:lang w:val="vi-VN"/>
              </w:rPr>
            </w:pPr>
            <w:r w:rsidRPr="009C1881">
              <w:rPr>
                <w:sz w:val="26"/>
                <w:szCs w:val="26"/>
                <w:lang w:val="vi-VN"/>
              </w:rPr>
              <w:t>6.1 Hệ thống sẽ cập nhật thông tin thanh toán và cung cấp cho người dùng một hóa đơn thanh toán hoặc một thông báo thành công.</w:t>
            </w:r>
          </w:p>
        </w:tc>
      </w:tr>
      <w:tr w:rsidR="00E903DE" w:rsidRPr="004F30E7" w14:paraId="5D1A0308" w14:textId="77777777" w:rsidTr="00F307E0">
        <w:tc>
          <w:tcPr>
            <w:tcW w:w="2405" w:type="dxa"/>
            <w:vAlign w:val="center"/>
          </w:tcPr>
          <w:p w14:paraId="058A4506" w14:textId="77777777" w:rsidR="00E903DE" w:rsidRPr="009C1881" w:rsidRDefault="00E903DE" w:rsidP="00F307E0">
            <w:pPr>
              <w:spacing w:line="360" w:lineRule="auto"/>
              <w:jc w:val="both"/>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1E1929E4"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Nếu người dùng không có đủ tiền để thanh toán, hệ thống sẽ hiển thị thông báo lỗi và yêu cầu người dùng nạp thêm tiền vào tài khoản thanh toán trước khi tiếp tục thanh toán.</w:t>
            </w:r>
          </w:p>
          <w:p w14:paraId="2486A94F" w14:textId="4668D67C" w:rsidR="00E903DE" w:rsidRPr="009C1881" w:rsidRDefault="00CE7013" w:rsidP="00CE7013">
            <w:pPr>
              <w:spacing w:line="360" w:lineRule="auto"/>
              <w:jc w:val="both"/>
              <w:rPr>
                <w:sz w:val="26"/>
                <w:szCs w:val="26"/>
                <w:lang w:val="vi-VN"/>
              </w:rPr>
            </w:pPr>
            <w:r w:rsidRPr="009C1881">
              <w:rPr>
                <w:color w:val="000000" w:themeColor="text1"/>
                <w:sz w:val="26"/>
                <w:szCs w:val="26"/>
                <w:lang w:val="vi-VN"/>
              </w:rPr>
              <w:t>Nếu thông tin tài khoản thanh toán của người dùng không chính xác hoặc không hợp lệ, hệ thống sẽ hiển thị thông báo lỗi và yêu cầu người dùng cung cấp thông tin tài khoản thanh toán chính xác.</w:t>
            </w:r>
          </w:p>
        </w:tc>
      </w:tr>
    </w:tbl>
    <w:p w14:paraId="7E521CD0" w14:textId="002EBA12" w:rsidR="0043336B" w:rsidRPr="009C1881" w:rsidRDefault="00E903DE" w:rsidP="00E903DE">
      <w:pPr>
        <w:pStyle w:val="bng"/>
      </w:pPr>
      <w:bookmarkStart w:id="183" w:name="_Toc135253646"/>
      <w:r w:rsidRPr="009C1881">
        <w:rPr>
          <w:lang w:val="vi-VN"/>
        </w:rPr>
        <w:t xml:space="preserve">Bảng 3.3.40 Usecase </w:t>
      </w:r>
      <w:r w:rsidR="009C1881">
        <w:t xml:space="preserve">Thanh </w:t>
      </w:r>
      <w:proofErr w:type="spellStart"/>
      <w:r w:rsidR="009C1881">
        <w:t>toán</w:t>
      </w:r>
      <w:bookmarkEnd w:id="183"/>
      <w:proofErr w:type="spellEnd"/>
    </w:p>
    <w:p w14:paraId="1FADD60C" w14:textId="543DE0A3" w:rsidR="005E35F0" w:rsidRPr="009C1881" w:rsidRDefault="005E35F0" w:rsidP="005E35F0">
      <w:pPr>
        <w:pStyle w:val="Tiumccp2"/>
        <w:ind w:firstLine="0"/>
        <w:rPr>
          <w:lang w:val="vi-VN"/>
        </w:rPr>
      </w:pPr>
      <w:bookmarkStart w:id="184" w:name="_Toc135253479"/>
      <w:r w:rsidRPr="009C1881">
        <w:rPr>
          <w:lang w:val="vi-VN"/>
        </w:rPr>
        <w:t>3.3.</w:t>
      </w:r>
      <w:r w:rsidR="009833CC" w:rsidRPr="009C1881">
        <w:rPr>
          <w:lang w:val="vi-VN"/>
        </w:rPr>
        <w:t>4</w:t>
      </w:r>
      <w:r w:rsidR="00D8102C" w:rsidRPr="009C1881">
        <w:rPr>
          <w:lang w:val="vi-VN"/>
        </w:rPr>
        <w:t>1</w:t>
      </w:r>
      <w:r w:rsidRPr="009C1881">
        <w:rPr>
          <w:lang w:val="vi-VN"/>
        </w:rPr>
        <w:t xml:space="preserve"> Use case Kiểm tra Thông tin hệ thống</w:t>
      </w:r>
      <w:bookmarkEnd w:id="184"/>
    </w:p>
    <w:p w14:paraId="567512B7" w14:textId="77777777" w:rsidR="00AD0173" w:rsidRPr="009C1881" w:rsidRDefault="00AD0173" w:rsidP="00AD0173">
      <w:pPr>
        <w:pStyle w:val="Nidungvnbn"/>
        <w:ind w:firstLine="0"/>
        <w:rPr>
          <w:b/>
          <w:bCs/>
          <w:lang w:val="vi-VN"/>
        </w:rPr>
      </w:pPr>
      <w:r w:rsidRPr="009C1881">
        <w:rPr>
          <w:b/>
          <w:bCs/>
          <w:lang w:val="vi-VN"/>
        </w:rPr>
        <w:t>Đầu vào:</w:t>
      </w:r>
    </w:p>
    <w:p w14:paraId="265EA799" w14:textId="77777777" w:rsidR="00694600" w:rsidRPr="009C1881" w:rsidRDefault="00694600" w:rsidP="00694600">
      <w:pPr>
        <w:pStyle w:val="Nidungvnbn"/>
        <w:rPr>
          <w:lang w:val="vi-VN"/>
        </w:rPr>
      </w:pPr>
      <w:r w:rsidRPr="009C1881">
        <w:rPr>
          <w:lang w:val="vi-VN"/>
        </w:rPr>
        <w:t>Tài khoản và mật khẩu của kỹ thuật viên để đăng nhập vào hệ thống.</w:t>
      </w:r>
    </w:p>
    <w:p w14:paraId="645BE692" w14:textId="18506503" w:rsidR="00AD0173" w:rsidRPr="009C1881" w:rsidRDefault="00694600" w:rsidP="00694600">
      <w:pPr>
        <w:pStyle w:val="Nidungvnbn"/>
        <w:rPr>
          <w:lang w:val="vi-VN"/>
        </w:rPr>
      </w:pPr>
      <w:r w:rsidRPr="009C1881">
        <w:rPr>
          <w:lang w:val="vi-VN"/>
        </w:rPr>
        <w:t>Yêu cầu kiểm tra thông tin hệ thống từ phía kỹ thuật viên.</w:t>
      </w:r>
    </w:p>
    <w:p w14:paraId="34A9650D" w14:textId="77777777" w:rsidR="00AD0173" w:rsidRPr="009C1881" w:rsidRDefault="00AD0173" w:rsidP="00AD0173">
      <w:pPr>
        <w:pStyle w:val="Nidungvnbn"/>
        <w:ind w:firstLine="0"/>
        <w:rPr>
          <w:b/>
          <w:bCs/>
          <w:lang w:val="vi-VN"/>
        </w:rPr>
      </w:pPr>
      <w:r w:rsidRPr="009C1881">
        <w:rPr>
          <w:b/>
          <w:bCs/>
          <w:lang w:val="vi-VN"/>
        </w:rPr>
        <w:t>Quá trình thực hiện:</w:t>
      </w:r>
    </w:p>
    <w:p w14:paraId="1CA0E50B" w14:textId="77777777" w:rsidR="00694600" w:rsidRPr="009C1881" w:rsidRDefault="00694600">
      <w:pPr>
        <w:pStyle w:val="Nidungvnbn"/>
        <w:numPr>
          <w:ilvl w:val="0"/>
          <w:numId w:val="34"/>
        </w:numPr>
        <w:rPr>
          <w:lang w:val="vi-VN"/>
        </w:rPr>
      </w:pPr>
      <w:r w:rsidRPr="009C1881">
        <w:rPr>
          <w:lang w:val="vi-VN"/>
        </w:rPr>
        <w:t>Kỹ thuật viên đăng nhập vào hệ thống với tài khoản và mật khẩu của mình.</w:t>
      </w:r>
    </w:p>
    <w:p w14:paraId="637F90C4" w14:textId="77777777" w:rsidR="00694600" w:rsidRPr="009C1881" w:rsidRDefault="00694600">
      <w:pPr>
        <w:pStyle w:val="Nidungvnbn"/>
        <w:numPr>
          <w:ilvl w:val="0"/>
          <w:numId w:val="34"/>
        </w:numPr>
        <w:rPr>
          <w:lang w:val="vi-VN"/>
        </w:rPr>
      </w:pPr>
      <w:r w:rsidRPr="009C1881">
        <w:rPr>
          <w:lang w:val="vi-VN"/>
        </w:rPr>
        <w:t>Kỹ thuật viên chọn chức năng Kiểm tra Thông tin hệ thống.</w:t>
      </w:r>
    </w:p>
    <w:p w14:paraId="2FE18AC4" w14:textId="77777777" w:rsidR="00694600" w:rsidRPr="009C1881" w:rsidRDefault="00694600">
      <w:pPr>
        <w:pStyle w:val="Nidungvnbn"/>
        <w:numPr>
          <w:ilvl w:val="0"/>
          <w:numId w:val="34"/>
        </w:numPr>
        <w:rPr>
          <w:lang w:val="vi-VN"/>
        </w:rPr>
      </w:pPr>
      <w:r w:rsidRPr="009C1881">
        <w:rPr>
          <w:lang w:val="vi-VN"/>
        </w:rPr>
        <w:t>Hệ thống hiển thị thông tin về tình trạng hoạt động, tình trạng lưu trữ dữ liệu, tình trạng kết nối mạng và các thông tin khác cần thiết cho kỹ thuật viên.</w:t>
      </w:r>
    </w:p>
    <w:p w14:paraId="619680C8" w14:textId="7A9559B1" w:rsidR="00AD0173" w:rsidRPr="009C1881" w:rsidRDefault="00694600">
      <w:pPr>
        <w:pStyle w:val="Nidungvnbn"/>
        <w:numPr>
          <w:ilvl w:val="0"/>
          <w:numId w:val="34"/>
        </w:numPr>
        <w:rPr>
          <w:lang w:val="vi-VN"/>
        </w:rPr>
      </w:pPr>
      <w:r w:rsidRPr="009C1881">
        <w:rPr>
          <w:lang w:val="vi-VN"/>
        </w:rPr>
        <w:t>Kỹ thuật viên kiểm tra thông tin và thực hiện các biện pháp khắc phục nếu phát hiện lỗi hoặc sự cố.</w:t>
      </w:r>
    </w:p>
    <w:p w14:paraId="65D7696C" w14:textId="26AF0E26" w:rsidR="00AD0173" w:rsidRPr="009C1881" w:rsidRDefault="00AD0173" w:rsidP="00AD0173">
      <w:pPr>
        <w:pStyle w:val="Nidungvnbn"/>
        <w:ind w:firstLine="0"/>
        <w:rPr>
          <w:b/>
          <w:bCs/>
          <w:lang w:val="vi-VN"/>
        </w:rPr>
      </w:pPr>
      <w:r w:rsidRPr="009C1881">
        <w:rPr>
          <w:b/>
          <w:bCs/>
          <w:lang w:val="vi-VN"/>
        </w:rPr>
        <w:t>Đầu ra:</w:t>
      </w:r>
    </w:p>
    <w:p w14:paraId="6CD6E17D" w14:textId="77777777" w:rsidR="00694600" w:rsidRPr="009C1881" w:rsidRDefault="00694600" w:rsidP="00694600">
      <w:pPr>
        <w:pStyle w:val="Nidungvnbn"/>
        <w:rPr>
          <w:lang w:val="vi-VN"/>
        </w:rPr>
      </w:pPr>
      <w:r w:rsidRPr="009C1881">
        <w:rPr>
          <w:lang w:val="vi-VN"/>
        </w:rPr>
        <w:t>Thông tin chi tiết về tình trạng hoạt động, tình trạng lưu trữ dữ liệu, tình trạng kết nối mạng và các thông tin khác của hệ thống.</w:t>
      </w:r>
    </w:p>
    <w:p w14:paraId="13F43C3D" w14:textId="027FC8EE" w:rsidR="00AD0173" w:rsidRPr="009C1881" w:rsidRDefault="00694600" w:rsidP="00694600">
      <w:pPr>
        <w:pStyle w:val="Nidungvnbn"/>
        <w:rPr>
          <w:lang w:val="vi-VN"/>
        </w:rPr>
      </w:pPr>
      <w:r w:rsidRPr="009C1881">
        <w:rPr>
          <w:lang w:val="vi-VN"/>
        </w:rPr>
        <w:t>Gợi ý và hướng dẫn khắc phục các lỗi hoặc sự cố nếu có.</w:t>
      </w:r>
    </w:p>
    <w:tbl>
      <w:tblPr>
        <w:tblStyle w:val="TableGrid"/>
        <w:tblW w:w="0" w:type="auto"/>
        <w:tblLook w:val="04A0" w:firstRow="1" w:lastRow="0" w:firstColumn="1" w:lastColumn="0" w:noHBand="0" w:noVBand="1"/>
      </w:tblPr>
      <w:tblGrid>
        <w:gridCol w:w="2405"/>
        <w:gridCol w:w="3119"/>
        <w:gridCol w:w="3253"/>
      </w:tblGrid>
      <w:tr w:rsidR="00AD0173" w:rsidRPr="009C1881" w14:paraId="4AF1304B" w14:textId="77777777" w:rsidTr="00F307E0">
        <w:tc>
          <w:tcPr>
            <w:tcW w:w="2405" w:type="dxa"/>
            <w:vAlign w:val="center"/>
          </w:tcPr>
          <w:p w14:paraId="1BB7A822"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6FB9EE20" w14:textId="4B92AD01" w:rsidR="00AD0173" w:rsidRPr="009C1881" w:rsidRDefault="00AD0173" w:rsidP="008C0AB0">
            <w:pPr>
              <w:spacing w:line="360" w:lineRule="auto"/>
              <w:jc w:val="both"/>
              <w:rPr>
                <w:sz w:val="26"/>
                <w:szCs w:val="26"/>
                <w:lang w:val="vi-VN"/>
              </w:rPr>
            </w:pPr>
            <w:r w:rsidRPr="009C1881">
              <w:rPr>
                <w:sz w:val="26"/>
                <w:szCs w:val="26"/>
                <w:lang w:val="vi-VN"/>
              </w:rPr>
              <w:t>UC</w:t>
            </w:r>
            <w:r w:rsidR="009833CC" w:rsidRPr="009C1881">
              <w:rPr>
                <w:sz w:val="26"/>
                <w:szCs w:val="26"/>
                <w:lang w:val="vi-VN"/>
              </w:rPr>
              <w:t>4</w:t>
            </w:r>
            <w:r w:rsidR="00D8102C" w:rsidRPr="009C1881">
              <w:rPr>
                <w:sz w:val="26"/>
                <w:szCs w:val="26"/>
                <w:lang w:val="vi-VN"/>
              </w:rPr>
              <w:t>1</w:t>
            </w:r>
          </w:p>
        </w:tc>
      </w:tr>
      <w:tr w:rsidR="00AD0173" w:rsidRPr="009C1881" w14:paraId="64923F2F" w14:textId="77777777" w:rsidTr="00F307E0">
        <w:tc>
          <w:tcPr>
            <w:tcW w:w="2405" w:type="dxa"/>
            <w:vAlign w:val="center"/>
          </w:tcPr>
          <w:p w14:paraId="21D69207"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3FACD5C8" w14:textId="7A87E991" w:rsidR="00AD0173" w:rsidRPr="009C1881" w:rsidRDefault="008C0AB0" w:rsidP="008C0AB0">
            <w:pPr>
              <w:spacing w:line="360" w:lineRule="auto"/>
              <w:jc w:val="both"/>
              <w:rPr>
                <w:sz w:val="26"/>
                <w:szCs w:val="26"/>
                <w:lang w:val="vi-VN"/>
              </w:rPr>
            </w:pPr>
            <w:r w:rsidRPr="009C1881">
              <w:rPr>
                <w:sz w:val="26"/>
                <w:szCs w:val="26"/>
                <w:lang w:val="vi-VN"/>
              </w:rPr>
              <w:t>Kiểm tra Thông tin hệ thống</w:t>
            </w:r>
          </w:p>
        </w:tc>
      </w:tr>
      <w:tr w:rsidR="00AD0173" w:rsidRPr="004F30E7" w14:paraId="6D7154B6" w14:textId="77777777" w:rsidTr="00F307E0">
        <w:tc>
          <w:tcPr>
            <w:tcW w:w="2405" w:type="dxa"/>
            <w:vAlign w:val="center"/>
          </w:tcPr>
          <w:p w14:paraId="598ECCA2"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564D4588" w14:textId="7B64D11B" w:rsidR="00AD0173" w:rsidRPr="009C1881" w:rsidRDefault="008C0AB0" w:rsidP="008C0AB0">
            <w:pPr>
              <w:spacing w:line="360" w:lineRule="auto"/>
              <w:jc w:val="both"/>
              <w:rPr>
                <w:sz w:val="26"/>
                <w:szCs w:val="26"/>
                <w:lang w:val="vi-VN"/>
              </w:rPr>
            </w:pPr>
            <w:r w:rsidRPr="009C1881">
              <w:rPr>
                <w:sz w:val="26"/>
                <w:szCs w:val="26"/>
                <w:lang w:val="vi-VN"/>
              </w:rPr>
              <w:t>Kỹ thuật viên muốn kiểm tra thông tin hệ thống của hệ thống thư viện để đảm bảo hoạt động ổn định của hệ thống.</w:t>
            </w:r>
          </w:p>
        </w:tc>
      </w:tr>
      <w:tr w:rsidR="00AD0173" w:rsidRPr="004F30E7" w14:paraId="3D94379D" w14:textId="77777777" w:rsidTr="00F307E0">
        <w:tc>
          <w:tcPr>
            <w:tcW w:w="2405" w:type="dxa"/>
            <w:vAlign w:val="center"/>
          </w:tcPr>
          <w:p w14:paraId="2FCBAFF2" w14:textId="77777777" w:rsidR="00AD0173" w:rsidRPr="009C1881" w:rsidRDefault="00AD0173" w:rsidP="00F307E0">
            <w:pPr>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3429AB0F" w14:textId="31D71909" w:rsidR="00AD0173" w:rsidRPr="009C1881" w:rsidRDefault="008C0AB0" w:rsidP="008C0AB0">
            <w:pPr>
              <w:spacing w:line="360" w:lineRule="auto"/>
              <w:jc w:val="both"/>
              <w:rPr>
                <w:sz w:val="26"/>
                <w:szCs w:val="26"/>
                <w:lang w:val="vi-VN"/>
              </w:rPr>
            </w:pPr>
            <w:r w:rsidRPr="009C1881">
              <w:rPr>
                <w:sz w:val="26"/>
                <w:szCs w:val="26"/>
                <w:lang w:val="vi-VN"/>
              </w:rPr>
              <w:t>Kỹ thuật viên cần kiểm tra thông tin hệ thống để xác định tình trạng hoạt động của hệ thống.</w:t>
            </w:r>
          </w:p>
        </w:tc>
      </w:tr>
      <w:tr w:rsidR="00AD0173" w:rsidRPr="004F30E7" w14:paraId="155B5339" w14:textId="77777777" w:rsidTr="00F307E0">
        <w:tc>
          <w:tcPr>
            <w:tcW w:w="2405" w:type="dxa"/>
            <w:vAlign w:val="center"/>
          </w:tcPr>
          <w:p w14:paraId="7A2661B7"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2D7FA7F6" w14:textId="4ABE5255" w:rsidR="00AD0173" w:rsidRPr="009C1881" w:rsidRDefault="008C0AB0" w:rsidP="008C0AB0">
            <w:pPr>
              <w:spacing w:line="360" w:lineRule="auto"/>
              <w:jc w:val="both"/>
              <w:rPr>
                <w:sz w:val="26"/>
                <w:szCs w:val="26"/>
                <w:lang w:val="vi-VN"/>
              </w:rPr>
            </w:pPr>
            <w:r w:rsidRPr="009C1881">
              <w:rPr>
                <w:sz w:val="26"/>
                <w:szCs w:val="26"/>
                <w:lang w:val="vi-VN"/>
              </w:rPr>
              <w:t>Chức năng này cho phép kỹ thuật viên kiểm tra các thông tin về hệ thống thư viện như: tình trạng phần cứng và phần mềm, dung lượng lưu trữ, tình trạng mạng, số lượng người dùng đang truy cập,... để đảm bảo hoạt động ổn định của hệ thống.</w:t>
            </w:r>
          </w:p>
        </w:tc>
      </w:tr>
      <w:tr w:rsidR="00AD0173" w:rsidRPr="009C1881" w14:paraId="7FBFE627" w14:textId="77777777" w:rsidTr="00F307E0">
        <w:tc>
          <w:tcPr>
            <w:tcW w:w="2405" w:type="dxa"/>
            <w:vAlign w:val="center"/>
          </w:tcPr>
          <w:p w14:paraId="6B9476CA"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399E0F5B" w14:textId="24F3438D" w:rsidR="00AD0173" w:rsidRPr="009C1881" w:rsidRDefault="008C0AB0" w:rsidP="008C0AB0">
            <w:pPr>
              <w:spacing w:line="360" w:lineRule="auto"/>
              <w:jc w:val="both"/>
              <w:rPr>
                <w:sz w:val="26"/>
                <w:szCs w:val="26"/>
                <w:lang w:val="vi-VN"/>
              </w:rPr>
            </w:pPr>
            <w:r w:rsidRPr="009C1881">
              <w:rPr>
                <w:sz w:val="26"/>
                <w:szCs w:val="26"/>
                <w:lang w:val="vi-VN"/>
              </w:rPr>
              <w:t>Kỹ thuật viên</w:t>
            </w:r>
          </w:p>
        </w:tc>
      </w:tr>
      <w:tr w:rsidR="00AD0173" w:rsidRPr="004F30E7" w14:paraId="1E29E0CF" w14:textId="77777777" w:rsidTr="00F307E0">
        <w:tc>
          <w:tcPr>
            <w:tcW w:w="2405" w:type="dxa"/>
            <w:vAlign w:val="center"/>
          </w:tcPr>
          <w:p w14:paraId="7FED6D09"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527CF0AC" w14:textId="5A4D8FC2" w:rsidR="00AD0173" w:rsidRPr="009C1881" w:rsidRDefault="008C0AB0" w:rsidP="008C0AB0">
            <w:pPr>
              <w:spacing w:line="360" w:lineRule="auto"/>
              <w:jc w:val="both"/>
              <w:rPr>
                <w:sz w:val="26"/>
                <w:szCs w:val="26"/>
                <w:lang w:val="vi-VN"/>
              </w:rPr>
            </w:pPr>
            <w:r w:rsidRPr="009C1881">
              <w:rPr>
                <w:sz w:val="26"/>
                <w:szCs w:val="26"/>
                <w:lang w:val="vi-VN"/>
              </w:rPr>
              <w:t>Kỹ thuật viên đã đăng nhập vào hệ thống quản lý thư viện.</w:t>
            </w:r>
          </w:p>
        </w:tc>
      </w:tr>
      <w:tr w:rsidR="00AD0173" w:rsidRPr="004F30E7" w14:paraId="05BD11D5" w14:textId="77777777" w:rsidTr="00F307E0">
        <w:tc>
          <w:tcPr>
            <w:tcW w:w="2405" w:type="dxa"/>
            <w:vAlign w:val="center"/>
          </w:tcPr>
          <w:p w14:paraId="47A2355F"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34E664FD" w14:textId="07359DE4" w:rsidR="00AD0173" w:rsidRPr="009C1881" w:rsidRDefault="008C0AB0" w:rsidP="008C0AB0">
            <w:pPr>
              <w:spacing w:line="360" w:lineRule="auto"/>
              <w:jc w:val="both"/>
              <w:rPr>
                <w:sz w:val="26"/>
                <w:szCs w:val="26"/>
                <w:lang w:val="vi-VN"/>
              </w:rPr>
            </w:pPr>
            <w:r w:rsidRPr="009C1881">
              <w:rPr>
                <w:sz w:val="26"/>
                <w:szCs w:val="26"/>
                <w:lang w:val="vi-VN"/>
              </w:rPr>
              <w:t>Kỹ thuật viên có được các thông tin về tình trạng hoạt động của hệ thống thư viện.</w:t>
            </w:r>
          </w:p>
        </w:tc>
      </w:tr>
      <w:tr w:rsidR="00AD0173" w:rsidRPr="009C1881" w14:paraId="30A07C4C" w14:textId="77777777" w:rsidTr="00F307E0">
        <w:tc>
          <w:tcPr>
            <w:tcW w:w="2405" w:type="dxa"/>
            <w:vMerge w:val="restart"/>
            <w:vAlign w:val="center"/>
          </w:tcPr>
          <w:p w14:paraId="4161DCA4"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25A4542"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C1FF255"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System</w:t>
            </w:r>
          </w:p>
        </w:tc>
      </w:tr>
      <w:tr w:rsidR="00AD0173" w:rsidRPr="004F30E7" w14:paraId="1315CA26" w14:textId="77777777" w:rsidTr="00F307E0">
        <w:tc>
          <w:tcPr>
            <w:tcW w:w="2405" w:type="dxa"/>
            <w:vMerge/>
            <w:vAlign w:val="center"/>
          </w:tcPr>
          <w:p w14:paraId="17CD4C26" w14:textId="77777777" w:rsidR="00AD0173" w:rsidRPr="009C1881" w:rsidRDefault="00AD0173" w:rsidP="00F307E0">
            <w:pPr>
              <w:rPr>
                <w:sz w:val="26"/>
                <w:szCs w:val="26"/>
                <w:lang w:val="vi-VN"/>
              </w:rPr>
            </w:pPr>
          </w:p>
        </w:tc>
        <w:tc>
          <w:tcPr>
            <w:tcW w:w="3119" w:type="dxa"/>
            <w:vAlign w:val="center"/>
          </w:tcPr>
          <w:p w14:paraId="0C7FABD2"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đăng nhập vào hệ thống quản lý thư viện.</w:t>
            </w:r>
          </w:p>
          <w:p w14:paraId="075C026F"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chọn chức năng "Kiểm tra Thông tin hệ thống".</w:t>
            </w:r>
          </w:p>
          <w:p w14:paraId="05710F91"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xem và kiểm tra thông tin hệ thống.</w:t>
            </w:r>
          </w:p>
          <w:p w14:paraId="39EF0DCB" w14:textId="3DD73DF7" w:rsidR="00AD0173"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Khi kết thúc, kỹ thuật viên đăng xuất khỏi hệ thống quản lý thư viện.</w:t>
            </w:r>
          </w:p>
        </w:tc>
        <w:tc>
          <w:tcPr>
            <w:tcW w:w="3253" w:type="dxa"/>
            <w:vAlign w:val="center"/>
          </w:tcPr>
          <w:p w14:paraId="0A6A6956" w14:textId="77777777" w:rsidR="008C0AB0" w:rsidRPr="009C1881" w:rsidRDefault="008C0AB0" w:rsidP="008C0AB0">
            <w:pPr>
              <w:spacing w:line="360" w:lineRule="auto"/>
              <w:jc w:val="both"/>
              <w:rPr>
                <w:sz w:val="26"/>
                <w:szCs w:val="26"/>
                <w:lang w:val="vi-VN"/>
              </w:rPr>
            </w:pPr>
            <w:r w:rsidRPr="009C1881">
              <w:rPr>
                <w:sz w:val="26"/>
                <w:szCs w:val="26"/>
                <w:lang w:val="vi-VN"/>
              </w:rPr>
              <w:t>2.1 Hệ thống hiển thị các thông tin về tình trạng hoạt động của hệ thống thư viện cho kỹ thuật viên.</w:t>
            </w:r>
          </w:p>
          <w:p w14:paraId="22F1033C" w14:textId="2F57C8E8" w:rsidR="00AD0173" w:rsidRPr="009C1881" w:rsidRDefault="00AD0173" w:rsidP="008C0AB0">
            <w:pPr>
              <w:spacing w:line="360" w:lineRule="auto"/>
              <w:jc w:val="both"/>
              <w:rPr>
                <w:sz w:val="26"/>
                <w:szCs w:val="26"/>
                <w:lang w:val="vi-VN"/>
              </w:rPr>
            </w:pPr>
          </w:p>
        </w:tc>
      </w:tr>
      <w:tr w:rsidR="00AD0173" w:rsidRPr="004F30E7" w14:paraId="6636AA09" w14:textId="77777777" w:rsidTr="00F307E0">
        <w:tc>
          <w:tcPr>
            <w:tcW w:w="2405" w:type="dxa"/>
            <w:vAlign w:val="center"/>
          </w:tcPr>
          <w:p w14:paraId="45F8D3DE"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75E4D119" w14:textId="7685A1EA" w:rsidR="00AD0173" w:rsidRPr="009C1881" w:rsidRDefault="008C0AB0" w:rsidP="008C0AB0">
            <w:pPr>
              <w:spacing w:line="360" w:lineRule="auto"/>
              <w:jc w:val="both"/>
              <w:rPr>
                <w:sz w:val="26"/>
                <w:szCs w:val="26"/>
                <w:lang w:val="vi-VN"/>
              </w:rPr>
            </w:pPr>
            <w:r w:rsidRPr="009C1881">
              <w:rPr>
                <w:sz w:val="26"/>
                <w:szCs w:val="26"/>
                <w:lang w:val="vi-VN"/>
              </w:rPr>
              <w:t>Nếu hệ thống bị lỗi hoặc không hoạt động, kỹ thuật viên sẽ không thể kiểm tra thông tin hệ thống được.</w:t>
            </w:r>
          </w:p>
        </w:tc>
      </w:tr>
    </w:tbl>
    <w:p w14:paraId="7D581659" w14:textId="72C259A3" w:rsidR="001159A3" w:rsidRPr="009C1881" w:rsidRDefault="00AD0173" w:rsidP="008C0AB0">
      <w:pPr>
        <w:pStyle w:val="bng"/>
        <w:ind w:firstLine="0"/>
        <w:rPr>
          <w:lang w:val="vi-VN"/>
        </w:rPr>
      </w:pPr>
      <w:bookmarkStart w:id="185" w:name="_Toc135253647"/>
      <w:r w:rsidRPr="009C1881">
        <w:rPr>
          <w:lang w:val="vi-VN"/>
        </w:rPr>
        <w:t>Bảng 3.3.</w:t>
      </w:r>
      <w:r w:rsidR="009833CC" w:rsidRPr="009C1881">
        <w:rPr>
          <w:lang w:val="vi-VN"/>
        </w:rPr>
        <w:t>4</w:t>
      </w:r>
      <w:r w:rsidR="00D8102C" w:rsidRPr="009C1881">
        <w:rPr>
          <w:lang w:val="vi-VN"/>
        </w:rPr>
        <w:t>1</w:t>
      </w:r>
      <w:r w:rsidRPr="009C1881">
        <w:rPr>
          <w:lang w:val="vi-VN"/>
        </w:rPr>
        <w:t xml:space="preserve">: Use case </w:t>
      </w:r>
      <w:r w:rsidR="00E02342" w:rsidRPr="009C1881">
        <w:rPr>
          <w:lang w:val="vi-VN"/>
        </w:rPr>
        <w:t>Kiểm tra Thông tin hệ thống</w:t>
      </w:r>
      <w:bookmarkEnd w:id="185"/>
    </w:p>
    <w:p w14:paraId="6AF93B5C" w14:textId="012D9B04" w:rsidR="005E35F0" w:rsidRPr="009C1881" w:rsidRDefault="005E35F0" w:rsidP="005E35F0">
      <w:pPr>
        <w:pStyle w:val="Tiumccp2"/>
        <w:ind w:firstLine="0"/>
        <w:rPr>
          <w:lang w:val="vi-VN"/>
        </w:rPr>
      </w:pPr>
      <w:bookmarkStart w:id="186" w:name="_Toc135253480"/>
      <w:r w:rsidRPr="009C1881">
        <w:rPr>
          <w:lang w:val="vi-VN"/>
        </w:rPr>
        <w:lastRenderedPageBreak/>
        <w:t>3.3.</w:t>
      </w:r>
      <w:r w:rsidR="00D8102C" w:rsidRPr="009C1881">
        <w:rPr>
          <w:lang w:val="vi-VN"/>
        </w:rPr>
        <w:t>42</w:t>
      </w:r>
      <w:r w:rsidRPr="009C1881">
        <w:rPr>
          <w:lang w:val="vi-VN"/>
        </w:rPr>
        <w:t xml:space="preserve"> Use case Sửa chữa hệ thống</w:t>
      </w:r>
      <w:bookmarkEnd w:id="186"/>
    </w:p>
    <w:p w14:paraId="7F2D2E56" w14:textId="77777777" w:rsidR="00AD0173" w:rsidRPr="009C1881" w:rsidRDefault="00AD0173" w:rsidP="00AD0173">
      <w:pPr>
        <w:pStyle w:val="Nidungvnbn"/>
        <w:ind w:firstLine="0"/>
        <w:rPr>
          <w:b/>
          <w:bCs/>
          <w:lang w:val="vi-VN"/>
        </w:rPr>
      </w:pPr>
      <w:r w:rsidRPr="009C1881">
        <w:rPr>
          <w:b/>
          <w:bCs/>
          <w:lang w:val="vi-VN"/>
        </w:rPr>
        <w:t>Đầu vào:</w:t>
      </w:r>
    </w:p>
    <w:p w14:paraId="7D8C8316" w14:textId="77777777" w:rsidR="00694600" w:rsidRPr="009C1881" w:rsidRDefault="00694600" w:rsidP="00694600">
      <w:pPr>
        <w:pStyle w:val="Nidungvnbn"/>
        <w:rPr>
          <w:lang w:val="vi-VN"/>
        </w:rPr>
      </w:pPr>
      <w:r w:rsidRPr="009C1881">
        <w:rPr>
          <w:lang w:val="vi-VN"/>
        </w:rPr>
        <w:t>Yêu cầu sửa chữa hệ thống từ người quản trị hệ thống hoặc kỹ thuật viên tự phát hiện lỗi trên hệ thống.</w:t>
      </w:r>
    </w:p>
    <w:p w14:paraId="0357A4D6" w14:textId="128DEBF7" w:rsidR="00AD0173" w:rsidRPr="009C1881" w:rsidRDefault="00694600" w:rsidP="00694600">
      <w:pPr>
        <w:pStyle w:val="Nidungvnbn"/>
        <w:rPr>
          <w:lang w:val="vi-VN"/>
        </w:rPr>
      </w:pPr>
      <w:r w:rsidRPr="009C1881">
        <w:rPr>
          <w:lang w:val="vi-VN"/>
        </w:rPr>
        <w:t>Kiến thức chuyên môn về bảo trì và sửa chữa hệ thống.</w:t>
      </w:r>
    </w:p>
    <w:p w14:paraId="545B6881" w14:textId="77777777" w:rsidR="00AD0173" w:rsidRPr="009C1881" w:rsidRDefault="00AD0173" w:rsidP="00AD0173">
      <w:pPr>
        <w:pStyle w:val="Nidungvnbn"/>
        <w:ind w:firstLine="0"/>
        <w:rPr>
          <w:b/>
          <w:bCs/>
          <w:lang w:val="vi-VN"/>
        </w:rPr>
      </w:pPr>
      <w:r w:rsidRPr="009C1881">
        <w:rPr>
          <w:b/>
          <w:bCs/>
          <w:lang w:val="vi-VN"/>
        </w:rPr>
        <w:t>Quá trình thực hiện:</w:t>
      </w:r>
    </w:p>
    <w:p w14:paraId="7D610E99" w14:textId="7AEF4872" w:rsidR="00694600" w:rsidRPr="009C1881" w:rsidRDefault="00694600">
      <w:pPr>
        <w:pStyle w:val="Nidungvnbn"/>
        <w:numPr>
          <w:ilvl w:val="0"/>
          <w:numId w:val="35"/>
        </w:numPr>
        <w:rPr>
          <w:lang w:val="vi-VN"/>
        </w:rPr>
      </w:pPr>
      <w:r w:rsidRPr="009C1881">
        <w:rPr>
          <w:lang w:val="vi-VN"/>
        </w:rPr>
        <w:t>Tiếp nhận yêu cầu sửa chữa hệ thống từ người quản trị hệ thống hoặc phát hiện lỗi trên hệ thống.</w:t>
      </w:r>
    </w:p>
    <w:p w14:paraId="0F7A0C2E" w14:textId="77777777" w:rsidR="00694600" w:rsidRPr="009C1881" w:rsidRDefault="00694600">
      <w:pPr>
        <w:pStyle w:val="Nidungvnbn"/>
        <w:numPr>
          <w:ilvl w:val="0"/>
          <w:numId w:val="35"/>
        </w:numPr>
        <w:rPr>
          <w:lang w:val="vi-VN"/>
        </w:rPr>
      </w:pPr>
      <w:r w:rsidRPr="009C1881">
        <w:rPr>
          <w:lang w:val="vi-VN"/>
        </w:rPr>
        <w:t>Phân tích và xác định nguyên nhân lỗi trên hệ thống.</w:t>
      </w:r>
    </w:p>
    <w:p w14:paraId="5831F948" w14:textId="77777777" w:rsidR="00694600" w:rsidRPr="009C1881" w:rsidRDefault="00694600">
      <w:pPr>
        <w:pStyle w:val="Nidungvnbn"/>
        <w:numPr>
          <w:ilvl w:val="0"/>
          <w:numId w:val="35"/>
        </w:numPr>
        <w:rPr>
          <w:lang w:val="vi-VN"/>
        </w:rPr>
      </w:pPr>
      <w:r w:rsidRPr="009C1881">
        <w:rPr>
          <w:lang w:val="vi-VN"/>
        </w:rPr>
        <w:t>Đề xuất phương án sửa chữa cùng với các tài liệu, vật liệu, linh kiện cần thiết để thực hiện.</w:t>
      </w:r>
    </w:p>
    <w:p w14:paraId="10351E52" w14:textId="77777777" w:rsidR="00694600" w:rsidRPr="009C1881" w:rsidRDefault="00694600">
      <w:pPr>
        <w:pStyle w:val="Nidungvnbn"/>
        <w:numPr>
          <w:ilvl w:val="0"/>
          <w:numId w:val="35"/>
        </w:numPr>
        <w:rPr>
          <w:lang w:val="vi-VN"/>
        </w:rPr>
      </w:pPr>
      <w:r w:rsidRPr="009C1881">
        <w:rPr>
          <w:lang w:val="vi-VN"/>
        </w:rPr>
        <w:t>Thực hiện các hoạt động sửa chữa theo phương án đã đề xuất.</w:t>
      </w:r>
    </w:p>
    <w:p w14:paraId="60D8D720" w14:textId="77777777" w:rsidR="00694600" w:rsidRPr="009C1881" w:rsidRDefault="00694600">
      <w:pPr>
        <w:pStyle w:val="Nidungvnbn"/>
        <w:numPr>
          <w:ilvl w:val="0"/>
          <w:numId w:val="35"/>
        </w:numPr>
        <w:rPr>
          <w:lang w:val="vi-VN"/>
        </w:rPr>
      </w:pPr>
      <w:r w:rsidRPr="009C1881">
        <w:rPr>
          <w:lang w:val="vi-VN"/>
        </w:rPr>
        <w:t>Kiểm tra và đánh giá kết quả sau khi hoàn thành sửa chữa để đảm bảo hệ thống hoạt động ổn định.</w:t>
      </w:r>
    </w:p>
    <w:p w14:paraId="51C4F0A2" w14:textId="79C1CE53" w:rsidR="00AD0173" w:rsidRPr="009C1881" w:rsidRDefault="00694600">
      <w:pPr>
        <w:pStyle w:val="Nidungvnbn"/>
        <w:numPr>
          <w:ilvl w:val="0"/>
          <w:numId w:val="35"/>
        </w:numPr>
        <w:rPr>
          <w:lang w:val="vi-VN"/>
        </w:rPr>
      </w:pPr>
      <w:r w:rsidRPr="009C1881">
        <w:rPr>
          <w:lang w:val="vi-VN"/>
        </w:rPr>
        <w:t>Báo cáo kết quả sửa chữa cho người quản trị hệ thống.</w:t>
      </w:r>
    </w:p>
    <w:p w14:paraId="0B50538B" w14:textId="77777777" w:rsidR="00AD0173" w:rsidRPr="009C1881" w:rsidRDefault="00AD0173" w:rsidP="00AD0173">
      <w:pPr>
        <w:pStyle w:val="Nidungvnbn"/>
        <w:ind w:firstLine="0"/>
        <w:rPr>
          <w:b/>
          <w:bCs/>
          <w:lang w:val="vi-VN"/>
        </w:rPr>
      </w:pPr>
      <w:r w:rsidRPr="009C1881">
        <w:rPr>
          <w:b/>
          <w:bCs/>
          <w:lang w:val="vi-VN"/>
        </w:rPr>
        <w:t>Đầu ra:</w:t>
      </w:r>
    </w:p>
    <w:p w14:paraId="23A1A30F" w14:textId="124C14CE" w:rsidR="00AD0173" w:rsidRPr="009C1881" w:rsidRDefault="00694600" w:rsidP="00694600">
      <w:pPr>
        <w:pStyle w:val="Nidungvnbn"/>
        <w:rPr>
          <w:lang w:val="vi-VN"/>
        </w:rPr>
      </w:pPr>
      <w:r w:rsidRPr="009C1881">
        <w:rPr>
          <w:lang w:val="vi-VN"/>
        </w:rPr>
        <w:t>Hệ thống đã được sửa chữa, hoạt động ổn định và đảm bảo chất lượng dịch vụ. Báo cáo kết quả sửa chữa được gửi cho người quản trị hệ thống để cập nhật trạng thái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2FDD5E3A" w14:textId="77777777" w:rsidTr="00F307E0">
        <w:tc>
          <w:tcPr>
            <w:tcW w:w="2405" w:type="dxa"/>
            <w:vAlign w:val="center"/>
          </w:tcPr>
          <w:p w14:paraId="0AF94CB2"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18FFFEC4" w14:textId="2531AF25" w:rsidR="00AD0173" w:rsidRPr="009C1881" w:rsidRDefault="00AD0173" w:rsidP="00694600">
            <w:pPr>
              <w:spacing w:line="360" w:lineRule="auto"/>
              <w:jc w:val="both"/>
              <w:rPr>
                <w:sz w:val="26"/>
                <w:szCs w:val="26"/>
                <w:lang w:val="vi-VN"/>
              </w:rPr>
            </w:pPr>
            <w:r w:rsidRPr="009C1881">
              <w:rPr>
                <w:sz w:val="26"/>
                <w:szCs w:val="26"/>
                <w:lang w:val="vi-VN"/>
              </w:rPr>
              <w:t>UC</w:t>
            </w:r>
            <w:r w:rsidR="00694600" w:rsidRPr="009C1881">
              <w:rPr>
                <w:sz w:val="26"/>
                <w:szCs w:val="26"/>
                <w:lang w:val="vi-VN"/>
              </w:rPr>
              <w:t>4</w:t>
            </w:r>
            <w:r w:rsidR="00D8102C" w:rsidRPr="009C1881">
              <w:rPr>
                <w:sz w:val="26"/>
                <w:szCs w:val="26"/>
                <w:lang w:val="vi-VN"/>
              </w:rPr>
              <w:t>2</w:t>
            </w:r>
          </w:p>
        </w:tc>
      </w:tr>
      <w:tr w:rsidR="00AD0173" w:rsidRPr="009C1881" w14:paraId="66411600" w14:textId="77777777" w:rsidTr="00F307E0">
        <w:tc>
          <w:tcPr>
            <w:tcW w:w="2405" w:type="dxa"/>
            <w:vAlign w:val="center"/>
          </w:tcPr>
          <w:p w14:paraId="5A749350"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45443F66" w14:textId="05A76F7D" w:rsidR="00AD0173" w:rsidRPr="009C1881" w:rsidRDefault="00694600" w:rsidP="00694600">
            <w:pPr>
              <w:spacing w:line="360" w:lineRule="auto"/>
              <w:jc w:val="both"/>
              <w:rPr>
                <w:sz w:val="26"/>
                <w:szCs w:val="26"/>
                <w:lang w:val="vi-VN"/>
              </w:rPr>
            </w:pPr>
            <w:r w:rsidRPr="009C1881">
              <w:rPr>
                <w:sz w:val="26"/>
                <w:szCs w:val="26"/>
                <w:lang w:val="vi-VN"/>
              </w:rPr>
              <w:t xml:space="preserve">Sửa chữa hệ thống </w:t>
            </w:r>
          </w:p>
        </w:tc>
      </w:tr>
      <w:tr w:rsidR="00AD0173" w:rsidRPr="004F30E7" w14:paraId="7EE39CAA" w14:textId="77777777" w:rsidTr="00F307E0">
        <w:tc>
          <w:tcPr>
            <w:tcW w:w="2405" w:type="dxa"/>
            <w:vAlign w:val="center"/>
          </w:tcPr>
          <w:p w14:paraId="69F5F80E"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C3A2D2B" w14:textId="0A6F81C0" w:rsidR="00AD0173" w:rsidRPr="009C1881" w:rsidRDefault="00694600" w:rsidP="00694600">
            <w:pPr>
              <w:spacing w:line="360" w:lineRule="auto"/>
              <w:jc w:val="both"/>
              <w:rPr>
                <w:sz w:val="26"/>
                <w:szCs w:val="26"/>
                <w:lang w:val="vi-VN"/>
              </w:rPr>
            </w:pPr>
            <w:r w:rsidRPr="009C1881">
              <w:rPr>
                <w:sz w:val="26"/>
                <w:szCs w:val="26"/>
                <w:lang w:val="vi-VN"/>
              </w:rPr>
              <w:t>Kỹ thuật viên sử dụng chức năng này khi hệ thống thư viện gặp sự cố hoặc lỗi kỹ thuật và cần được sửa chữa.</w:t>
            </w:r>
          </w:p>
        </w:tc>
      </w:tr>
      <w:tr w:rsidR="00AD0173" w:rsidRPr="004F30E7" w14:paraId="6762CCA2" w14:textId="77777777" w:rsidTr="00F307E0">
        <w:tc>
          <w:tcPr>
            <w:tcW w:w="2405" w:type="dxa"/>
            <w:vAlign w:val="center"/>
          </w:tcPr>
          <w:p w14:paraId="7CFE21FC"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3C6AC70B" w14:textId="52D03AEB"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4F30E7" w14:paraId="0F1BE6A6" w14:textId="77777777" w:rsidTr="00F307E0">
        <w:tc>
          <w:tcPr>
            <w:tcW w:w="2405" w:type="dxa"/>
            <w:vAlign w:val="center"/>
          </w:tcPr>
          <w:p w14:paraId="5451424F"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C69BA46" w14:textId="1920835F" w:rsidR="00AD0173" w:rsidRPr="009C1881" w:rsidRDefault="00694600" w:rsidP="00694600">
            <w:pPr>
              <w:spacing w:line="360" w:lineRule="auto"/>
              <w:jc w:val="both"/>
              <w:rPr>
                <w:sz w:val="26"/>
                <w:szCs w:val="26"/>
                <w:lang w:val="vi-VN"/>
              </w:rPr>
            </w:pPr>
            <w:r w:rsidRPr="009C1881">
              <w:rPr>
                <w:sz w:val="26"/>
                <w:szCs w:val="26"/>
                <w:lang w:val="vi-VN"/>
              </w:rPr>
              <w:t>Chức năng sửa chữa hệ thống cho phép kỹ thuật viên sửa chữa các sự cố hoặc lỗi kỹ thuật của hệ thống thư viện. Kỹ thuật viên có thể sử dụng các công cụ và phần mềm hỗ trợ để sửa chữa các lỗi hoặc sự cố trên hệ thống.</w:t>
            </w:r>
          </w:p>
        </w:tc>
      </w:tr>
      <w:tr w:rsidR="00AD0173" w:rsidRPr="009C1881" w14:paraId="7C66BAD9" w14:textId="77777777" w:rsidTr="00F307E0">
        <w:tc>
          <w:tcPr>
            <w:tcW w:w="2405" w:type="dxa"/>
            <w:vAlign w:val="center"/>
          </w:tcPr>
          <w:p w14:paraId="3C6C3244"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1DD12AE1" w14:textId="7B55C0AF" w:rsidR="00AD0173" w:rsidRPr="009C1881" w:rsidRDefault="00694600" w:rsidP="00694600">
            <w:pPr>
              <w:spacing w:line="360" w:lineRule="auto"/>
              <w:jc w:val="both"/>
              <w:rPr>
                <w:sz w:val="26"/>
                <w:szCs w:val="26"/>
                <w:lang w:val="vi-VN"/>
              </w:rPr>
            </w:pPr>
            <w:r w:rsidRPr="009C1881">
              <w:rPr>
                <w:sz w:val="26"/>
                <w:szCs w:val="26"/>
                <w:lang w:val="vi-VN"/>
              </w:rPr>
              <w:t>Kỹ thuật viên</w:t>
            </w:r>
          </w:p>
        </w:tc>
      </w:tr>
      <w:tr w:rsidR="00AD0173" w:rsidRPr="004F30E7" w14:paraId="2C179A94" w14:textId="77777777" w:rsidTr="00F307E0">
        <w:tc>
          <w:tcPr>
            <w:tcW w:w="2405" w:type="dxa"/>
            <w:vAlign w:val="center"/>
          </w:tcPr>
          <w:p w14:paraId="0C1B111E" w14:textId="77777777" w:rsidR="00AD0173" w:rsidRPr="009C1881" w:rsidRDefault="00AD0173" w:rsidP="00F307E0">
            <w:pPr>
              <w:rPr>
                <w:sz w:val="26"/>
                <w:szCs w:val="26"/>
                <w:lang w:val="vi-VN"/>
              </w:rPr>
            </w:pPr>
            <w:r w:rsidRPr="009C1881">
              <w:rPr>
                <w:b/>
                <w:bCs/>
                <w:color w:val="000000"/>
                <w:sz w:val="26"/>
                <w:szCs w:val="26"/>
                <w:lang w:val="vi-VN"/>
              </w:rPr>
              <w:lastRenderedPageBreak/>
              <w:t>Pre-Condition(s):</w:t>
            </w:r>
          </w:p>
        </w:tc>
        <w:tc>
          <w:tcPr>
            <w:tcW w:w="6372" w:type="dxa"/>
            <w:gridSpan w:val="2"/>
            <w:vAlign w:val="center"/>
          </w:tcPr>
          <w:p w14:paraId="056C7029" w14:textId="5E018A7F"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4F30E7" w14:paraId="10EA3EBB" w14:textId="77777777" w:rsidTr="00F307E0">
        <w:tc>
          <w:tcPr>
            <w:tcW w:w="2405" w:type="dxa"/>
            <w:vAlign w:val="center"/>
          </w:tcPr>
          <w:p w14:paraId="2091F6C2"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1AB445E6" w14:textId="6EBA8CE7" w:rsidR="00AD0173" w:rsidRPr="009C1881" w:rsidRDefault="00694600" w:rsidP="00694600">
            <w:pPr>
              <w:spacing w:line="360" w:lineRule="auto"/>
              <w:jc w:val="both"/>
              <w:rPr>
                <w:sz w:val="26"/>
                <w:szCs w:val="26"/>
                <w:lang w:val="vi-VN"/>
              </w:rPr>
            </w:pPr>
            <w:r w:rsidRPr="009C1881">
              <w:rPr>
                <w:sz w:val="26"/>
                <w:szCs w:val="26"/>
                <w:lang w:val="vi-VN"/>
              </w:rPr>
              <w:t>Hệ thống thư viện được sửa chữa và hoạt động bình thường.</w:t>
            </w:r>
          </w:p>
        </w:tc>
      </w:tr>
      <w:tr w:rsidR="00AD0173" w:rsidRPr="009C1881" w14:paraId="6154D283" w14:textId="77777777" w:rsidTr="00F307E0">
        <w:tc>
          <w:tcPr>
            <w:tcW w:w="2405" w:type="dxa"/>
            <w:vMerge w:val="restart"/>
            <w:vAlign w:val="center"/>
          </w:tcPr>
          <w:p w14:paraId="05754BED"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7FEE7B37"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AF9EF0D"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System</w:t>
            </w:r>
          </w:p>
        </w:tc>
      </w:tr>
      <w:tr w:rsidR="00AD0173" w:rsidRPr="004F30E7" w14:paraId="7B25E661" w14:textId="77777777" w:rsidTr="00F307E0">
        <w:tc>
          <w:tcPr>
            <w:tcW w:w="2405" w:type="dxa"/>
            <w:vMerge/>
            <w:vAlign w:val="center"/>
          </w:tcPr>
          <w:p w14:paraId="0E1CD11F" w14:textId="77777777" w:rsidR="00AD0173" w:rsidRPr="009C1881" w:rsidRDefault="00AD0173" w:rsidP="00F307E0">
            <w:pPr>
              <w:rPr>
                <w:sz w:val="26"/>
                <w:szCs w:val="26"/>
                <w:lang w:val="vi-VN"/>
              </w:rPr>
            </w:pPr>
          </w:p>
        </w:tc>
        <w:tc>
          <w:tcPr>
            <w:tcW w:w="3119" w:type="dxa"/>
            <w:vAlign w:val="center"/>
          </w:tcPr>
          <w:p w14:paraId="0B719EA3" w14:textId="77777777" w:rsidR="00694600"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đăng nhập vào hệ thống quản lý thư viện.</w:t>
            </w:r>
          </w:p>
          <w:p w14:paraId="39AA1AAB"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truy cập vào chức năng sửa chữa hệ thống.</w:t>
            </w:r>
          </w:p>
          <w:p w14:paraId="4CBB7010"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chọn một lỗi hoặc sự cố để sửa chữa.</w:t>
            </w:r>
          </w:p>
          <w:p w14:paraId="05215414"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sửa chữa lỗi hoặc sự cố bằng các công cụ hoặc phần mềm hỗ trợ.</w:t>
            </w:r>
          </w:p>
          <w:p w14:paraId="697BB3C1"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kiểm tra lại hệ thống để đảm bảo lỗi hoặc sự cố đã được sửa chữa.</w:t>
            </w:r>
          </w:p>
          <w:p w14:paraId="028F4A76" w14:textId="7B1ED91A" w:rsidR="00AD0173"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hoàn tất sửa chữa và đăng xuất khỏi hệ thống.</w:t>
            </w:r>
          </w:p>
        </w:tc>
        <w:tc>
          <w:tcPr>
            <w:tcW w:w="3253" w:type="dxa"/>
            <w:vAlign w:val="center"/>
          </w:tcPr>
          <w:p w14:paraId="3A926239" w14:textId="77777777" w:rsidR="00694600" w:rsidRPr="009C1881" w:rsidRDefault="00694600" w:rsidP="00694600">
            <w:pPr>
              <w:spacing w:line="360" w:lineRule="auto"/>
              <w:jc w:val="both"/>
              <w:rPr>
                <w:sz w:val="26"/>
                <w:szCs w:val="26"/>
                <w:lang w:val="vi-VN"/>
              </w:rPr>
            </w:pPr>
            <w:r w:rsidRPr="009C1881">
              <w:rPr>
                <w:sz w:val="26"/>
                <w:szCs w:val="26"/>
                <w:lang w:val="vi-VN"/>
              </w:rPr>
              <w:t>Hệ thống hiển thị danh sách các lỗi hoặc sự cố kỹ thuật của hệ thống thư viện.</w:t>
            </w:r>
          </w:p>
          <w:p w14:paraId="4E284D2F" w14:textId="77777777" w:rsidR="00AD0173" w:rsidRPr="009C1881" w:rsidRDefault="00AD0173" w:rsidP="00694600">
            <w:pPr>
              <w:spacing w:line="360" w:lineRule="auto"/>
              <w:jc w:val="both"/>
              <w:rPr>
                <w:sz w:val="26"/>
                <w:szCs w:val="26"/>
                <w:lang w:val="vi-VN"/>
              </w:rPr>
            </w:pPr>
          </w:p>
        </w:tc>
      </w:tr>
      <w:tr w:rsidR="00AD0173" w:rsidRPr="004F30E7" w14:paraId="664D8455" w14:textId="77777777" w:rsidTr="00F307E0">
        <w:tc>
          <w:tcPr>
            <w:tcW w:w="2405" w:type="dxa"/>
            <w:vAlign w:val="center"/>
          </w:tcPr>
          <w:p w14:paraId="78041411"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4F82C1B1" w14:textId="2CEE344F" w:rsidR="00AD0173" w:rsidRPr="009C1881" w:rsidRDefault="00694600" w:rsidP="00694600">
            <w:pPr>
              <w:spacing w:line="360" w:lineRule="auto"/>
              <w:jc w:val="both"/>
              <w:rPr>
                <w:sz w:val="26"/>
                <w:szCs w:val="26"/>
                <w:lang w:val="vi-VN"/>
              </w:rPr>
            </w:pPr>
            <w:r w:rsidRPr="009C1881">
              <w:rPr>
                <w:sz w:val="26"/>
                <w:szCs w:val="26"/>
                <w:lang w:val="vi-VN"/>
              </w:rPr>
              <w:t>Nếu hệ thống thư viện gặp sự cố quá nghiêm trọng và không thể sửa chữa được, kỹ thuật viên phải thông báo cho người quản trị hệ thống để tìm cách xử lý thích hợp.</w:t>
            </w:r>
          </w:p>
        </w:tc>
      </w:tr>
    </w:tbl>
    <w:p w14:paraId="4A05EF11" w14:textId="1CC64D2E" w:rsidR="001159A3" w:rsidRPr="009C1881" w:rsidRDefault="00AD0173" w:rsidP="0064391F">
      <w:pPr>
        <w:pStyle w:val="bng"/>
        <w:ind w:firstLine="0"/>
        <w:rPr>
          <w:lang w:val="vi-VN"/>
        </w:rPr>
      </w:pPr>
      <w:bookmarkStart w:id="187" w:name="_Toc135253648"/>
      <w:r w:rsidRPr="009C1881">
        <w:rPr>
          <w:lang w:val="vi-VN"/>
        </w:rPr>
        <w:lastRenderedPageBreak/>
        <w:t>Bảng 3.3.</w:t>
      </w:r>
      <w:r w:rsidR="003A1CF2" w:rsidRPr="009C1881">
        <w:rPr>
          <w:lang w:val="vi-VN"/>
        </w:rPr>
        <w:t>4</w:t>
      </w:r>
      <w:r w:rsidR="00D8102C" w:rsidRPr="009C1881">
        <w:rPr>
          <w:lang w:val="vi-VN"/>
        </w:rPr>
        <w:t>2</w:t>
      </w:r>
      <w:r w:rsidRPr="009C1881">
        <w:rPr>
          <w:lang w:val="vi-VN"/>
        </w:rPr>
        <w:t xml:space="preserve">: Use case </w:t>
      </w:r>
      <w:r w:rsidR="003A1CF2" w:rsidRPr="009C1881">
        <w:rPr>
          <w:lang w:val="vi-VN"/>
        </w:rPr>
        <w:t>Sửa chữa hệ thống</w:t>
      </w:r>
      <w:bookmarkEnd w:id="187"/>
    </w:p>
    <w:p w14:paraId="766730AE" w14:textId="1211D626" w:rsidR="005E35F0" w:rsidRPr="009C1881" w:rsidRDefault="005E35F0" w:rsidP="005E35F0">
      <w:pPr>
        <w:pStyle w:val="Tiumccp2"/>
        <w:ind w:firstLine="0"/>
        <w:rPr>
          <w:lang w:val="vi-VN"/>
        </w:rPr>
      </w:pPr>
      <w:bookmarkStart w:id="188" w:name="_Toc135253481"/>
      <w:r w:rsidRPr="009C1881">
        <w:rPr>
          <w:lang w:val="vi-VN"/>
        </w:rPr>
        <w:t>3.3.4</w:t>
      </w:r>
      <w:r w:rsidR="00D8102C" w:rsidRPr="009C1881">
        <w:rPr>
          <w:lang w:val="vi-VN"/>
        </w:rPr>
        <w:t>3</w:t>
      </w:r>
      <w:r w:rsidRPr="009C1881">
        <w:rPr>
          <w:lang w:val="vi-VN"/>
        </w:rPr>
        <w:t xml:space="preserve"> Use case Nâng cấp hệ thống</w:t>
      </w:r>
      <w:bookmarkEnd w:id="188"/>
    </w:p>
    <w:p w14:paraId="4A5317A5" w14:textId="77777777" w:rsidR="00AD0173" w:rsidRPr="009C1881" w:rsidRDefault="00AD0173" w:rsidP="00AD0173">
      <w:pPr>
        <w:pStyle w:val="Nidungvnbn"/>
        <w:ind w:firstLine="0"/>
        <w:rPr>
          <w:b/>
          <w:bCs/>
          <w:lang w:val="vi-VN"/>
        </w:rPr>
      </w:pPr>
      <w:r w:rsidRPr="009C1881">
        <w:rPr>
          <w:b/>
          <w:bCs/>
          <w:lang w:val="vi-VN"/>
        </w:rPr>
        <w:t>Đầu vào:</w:t>
      </w:r>
    </w:p>
    <w:p w14:paraId="64FD034E" w14:textId="77777777" w:rsidR="0064391F" w:rsidRPr="009C1881" w:rsidRDefault="0064391F" w:rsidP="0064391F">
      <w:pPr>
        <w:pStyle w:val="Nidungvnbn"/>
        <w:rPr>
          <w:lang w:val="vi-VN"/>
        </w:rPr>
      </w:pPr>
      <w:r w:rsidRPr="009C1881">
        <w:rPr>
          <w:lang w:val="vi-VN"/>
        </w:rPr>
        <w:t>Các bản cập nhật mới của phần mềm và phần cứng</w:t>
      </w:r>
    </w:p>
    <w:p w14:paraId="5974B840" w14:textId="77777777" w:rsidR="0064391F" w:rsidRPr="009C1881" w:rsidRDefault="0064391F" w:rsidP="0064391F">
      <w:pPr>
        <w:pStyle w:val="Nidungvnbn"/>
        <w:rPr>
          <w:lang w:val="vi-VN"/>
        </w:rPr>
      </w:pPr>
      <w:r w:rsidRPr="009C1881">
        <w:rPr>
          <w:lang w:val="vi-VN"/>
        </w:rPr>
        <w:t>Kế hoạch nâng cấp hệ thống</w:t>
      </w:r>
    </w:p>
    <w:p w14:paraId="70BEE0C4" w14:textId="6DCD652F" w:rsidR="00AD0173" w:rsidRPr="009C1881" w:rsidRDefault="0064391F" w:rsidP="0064391F">
      <w:pPr>
        <w:pStyle w:val="Nidungvnbn"/>
        <w:rPr>
          <w:lang w:val="vi-VN"/>
        </w:rPr>
      </w:pPr>
      <w:r w:rsidRPr="009C1881">
        <w:rPr>
          <w:lang w:val="vi-VN"/>
        </w:rPr>
        <w:t>Bản sao lưu dữ liệu</w:t>
      </w:r>
    </w:p>
    <w:p w14:paraId="65C1B883" w14:textId="77777777" w:rsidR="00AD0173" w:rsidRPr="009C1881" w:rsidRDefault="00AD0173" w:rsidP="00AD0173">
      <w:pPr>
        <w:pStyle w:val="Nidungvnbn"/>
        <w:ind w:firstLine="0"/>
        <w:rPr>
          <w:b/>
          <w:bCs/>
          <w:lang w:val="vi-VN"/>
        </w:rPr>
      </w:pPr>
      <w:r w:rsidRPr="009C1881">
        <w:rPr>
          <w:b/>
          <w:bCs/>
          <w:lang w:val="vi-VN"/>
        </w:rPr>
        <w:t>Quá trình thực hiện:</w:t>
      </w:r>
    </w:p>
    <w:p w14:paraId="098019EA" w14:textId="77777777" w:rsidR="0064391F" w:rsidRPr="009C1881" w:rsidRDefault="0064391F">
      <w:pPr>
        <w:pStyle w:val="Nidungvnbn"/>
        <w:numPr>
          <w:ilvl w:val="0"/>
          <w:numId w:val="37"/>
        </w:numPr>
        <w:rPr>
          <w:lang w:val="vi-VN"/>
        </w:rPr>
      </w:pPr>
      <w:r w:rsidRPr="009C1881">
        <w:rPr>
          <w:lang w:val="vi-VN"/>
        </w:rPr>
        <w:t>Kiểm tra yêu cầu nâng cấp của hệ thống</w:t>
      </w:r>
    </w:p>
    <w:p w14:paraId="126EE27A" w14:textId="77777777" w:rsidR="0064391F" w:rsidRPr="009C1881" w:rsidRDefault="0064391F">
      <w:pPr>
        <w:pStyle w:val="Nidungvnbn"/>
        <w:numPr>
          <w:ilvl w:val="0"/>
          <w:numId w:val="37"/>
        </w:numPr>
        <w:rPr>
          <w:lang w:val="vi-VN"/>
        </w:rPr>
      </w:pPr>
      <w:r w:rsidRPr="009C1881">
        <w:rPr>
          <w:lang w:val="vi-VN"/>
        </w:rPr>
        <w:t>Chuẩn bị kế hoạch và bản sao lưu dữ liệu</w:t>
      </w:r>
    </w:p>
    <w:p w14:paraId="42F32C33" w14:textId="77777777" w:rsidR="0064391F" w:rsidRPr="009C1881" w:rsidRDefault="0064391F">
      <w:pPr>
        <w:pStyle w:val="Nidungvnbn"/>
        <w:numPr>
          <w:ilvl w:val="0"/>
          <w:numId w:val="37"/>
        </w:numPr>
        <w:rPr>
          <w:lang w:val="vi-VN"/>
        </w:rPr>
      </w:pPr>
      <w:r w:rsidRPr="009C1881">
        <w:rPr>
          <w:lang w:val="vi-VN"/>
        </w:rPr>
        <w:t>Cài đặt bản cập nhật mới cho phần mềm và phần cứng</w:t>
      </w:r>
    </w:p>
    <w:p w14:paraId="05F37E1E" w14:textId="77777777" w:rsidR="0064391F" w:rsidRPr="009C1881" w:rsidRDefault="0064391F">
      <w:pPr>
        <w:pStyle w:val="Nidungvnbn"/>
        <w:numPr>
          <w:ilvl w:val="0"/>
          <w:numId w:val="37"/>
        </w:numPr>
        <w:rPr>
          <w:lang w:val="vi-VN"/>
        </w:rPr>
      </w:pPr>
      <w:r w:rsidRPr="009C1881">
        <w:rPr>
          <w:lang w:val="vi-VN"/>
        </w:rPr>
        <w:t>Kiểm tra tính năng và khả năng hoạt động của hệ thống</w:t>
      </w:r>
    </w:p>
    <w:p w14:paraId="53D0566D" w14:textId="6939F35A" w:rsidR="00AD0173" w:rsidRPr="009C1881" w:rsidRDefault="0064391F">
      <w:pPr>
        <w:pStyle w:val="Nidungvnbn"/>
        <w:numPr>
          <w:ilvl w:val="0"/>
          <w:numId w:val="37"/>
        </w:numPr>
        <w:rPr>
          <w:lang w:val="vi-VN"/>
        </w:rPr>
      </w:pPr>
      <w:r w:rsidRPr="009C1881">
        <w:rPr>
          <w:lang w:val="vi-VN"/>
        </w:rPr>
        <w:t>Đưa hệ thống vào hoạt động</w:t>
      </w:r>
    </w:p>
    <w:p w14:paraId="7A906F75" w14:textId="77777777" w:rsidR="00AD0173" w:rsidRPr="009C1881" w:rsidRDefault="00AD0173" w:rsidP="00AD0173">
      <w:pPr>
        <w:pStyle w:val="Nidungvnbn"/>
        <w:ind w:firstLine="0"/>
        <w:rPr>
          <w:b/>
          <w:bCs/>
          <w:lang w:val="vi-VN"/>
        </w:rPr>
      </w:pPr>
      <w:r w:rsidRPr="009C1881">
        <w:rPr>
          <w:b/>
          <w:bCs/>
          <w:lang w:val="vi-VN"/>
        </w:rPr>
        <w:t>Đầu ra:</w:t>
      </w:r>
    </w:p>
    <w:p w14:paraId="3A88941A" w14:textId="77777777" w:rsidR="0064391F" w:rsidRPr="009C1881" w:rsidRDefault="0064391F" w:rsidP="0064391F">
      <w:pPr>
        <w:pStyle w:val="Nidungvnbn"/>
        <w:rPr>
          <w:lang w:val="vi-VN"/>
        </w:rPr>
      </w:pPr>
      <w:r w:rsidRPr="009C1881">
        <w:rPr>
          <w:lang w:val="vi-VN"/>
        </w:rPr>
        <w:t>Hệ thống đã được nâng cấp và hoạt động ổn định</w:t>
      </w:r>
    </w:p>
    <w:p w14:paraId="24A6792C" w14:textId="77777777" w:rsidR="0064391F" w:rsidRPr="009C1881" w:rsidRDefault="0064391F" w:rsidP="0064391F">
      <w:pPr>
        <w:pStyle w:val="Nidungvnbn"/>
        <w:rPr>
          <w:lang w:val="vi-VN"/>
        </w:rPr>
      </w:pPr>
      <w:r w:rsidRPr="009C1881">
        <w:rPr>
          <w:lang w:val="vi-VN"/>
        </w:rPr>
        <w:t>Các tính năng mới được cập nhật và sử dụng được</w:t>
      </w:r>
    </w:p>
    <w:p w14:paraId="1210CFDF" w14:textId="21834AA7" w:rsidR="00AD0173" w:rsidRPr="009C1881" w:rsidRDefault="0064391F" w:rsidP="0064391F">
      <w:pPr>
        <w:pStyle w:val="Nidungvnbn"/>
        <w:rPr>
          <w:lang w:val="vi-VN"/>
        </w:rPr>
      </w:pPr>
      <w:r w:rsidRPr="009C1881">
        <w:rPr>
          <w:lang w:val="vi-VN"/>
        </w:rPr>
        <w:t>Dữ liệu của người dùng không bị mất đi</w:t>
      </w:r>
    </w:p>
    <w:tbl>
      <w:tblPr>
        <w:tblStyle w:val="TableGrid"/>
        <w:tblW w:w="0" w:type="auto"/>
        <w:tblLook w:val="04A0" w:firstRow="1" w:lastRow="0" w:firstColumn="1" w:lastColumn="0" w:noHBand="0" w:noVBand="1"/>
      </w:tblPr>
      <w:tblGrid>
        <w:gridCol w:w="2405"/>
        <w:gridCol w:w="3119"/>
        <w:gridCol w:w="3253"/>
      </w:tblGrid>
      <w:tr w:rsidR="00AD0173" w:rsidRPr="009C1881" w14:paraId="5382D7FD" w14:textId="77777777" w:rsidTr="00F307E0">
        <w:tc>
          <w:tcPr>
            <w:tcW w:w="2405" w:type="dxa"/>
            <w:vAlign w:val="center"/>
          </w:tcPr>
          <w:p w14:paraId="2A0354F0"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5CDE3422" w14:textId="31FF849A" w:rsidR="00AD0173" w:rsidRPr="009C1881" w:rsidRDefault="00AD0173" w:rsidP="004E492D">
            <w:pPr>
              <w:spacing w:line="360" w:lineRule="auto"/>
              <w:jc w:val="both"/>
              <w:rPr>
                <w:sz w:val="26"/>
                <w:szCs w:val="26"/>
                <w:lang w:val="vi-VN"/>
              </w:rPr>
            </w:pPr>
            <w:r w:rsidRPr="009C1881">
              <w:rPr>
                <w:sz w:val="26"/>
                <w:szCs w:val="26"/>
                <w:lang w:val="vi-VN"/>
              </w:rPr>
              <w:t>UC</w:t>
            </w:r>
            <w:r w:rsidR="0064391F" w:rsidRPr="009C1881">
              <w:rPr>
                <w:sz w:val="26"/>
                <w:szCs w:val="26"/>
                <w:lang w:val="vi-VN"/>
              </w:rPr>
              <w:t>4</w:t>
            </w:r>
            <w:r w:rsidR="00D8102C" w:rsidRPr="009C1881">
              <w:rPr>
                <w:sz w:val="26"/>
                <w:szCs w:val="26"/>
                <w:lang w:val="vi-VN"/>
              </w:rPr>
              <w:t>3</w:t>
            </w:r>
          </w:p>
        </w:tc>
      </w:tr>
      <w:tr w:rsidR="00AD0173" w:rsidRPr="009C1881" w14:paraId="549C376C" w14:textId="77777777" w:rsidTr="00F307E0">
        <w:tc>
          <w:tcPr>
            <w:tcW w:w="2405" w:type="dxa"/>
            <w:vAlign w:val="center"/>
          </w:tcPr>
          <w:p w14:paraId="5DA4E45E"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19D9D3BA" w14:textId="067F46FF" w:rsidR="00AD0173" w:rsidRPr="009C1881" w:rsidRDefault="0064391F" w:rsidP="004E492D">
            <w:pPr>
              <w:spacing w:line="360" w:lineRule="auto"/>
              <w:jc w:val="both"/>
              <w:rPr>
                <w:sz w:val="26"/>
                <w:szCs w:val="26"/>
                <w:lang w:val="vi-VN"/>
              </w:rPr>
            </w:pPr>
            <w:r w:rsidRPr="009C1881">
              <w:rPr>
                <w:sz w:val="26"/>
                <w:szCs w:val="26"/>
                <w:lang w:val="vi-VN"/>
              </w:rPr>
              <w:t>Nâng cấp hệ thống</w:t>
            </w:r>
          </w:p>
        </w:tc>
      </w:tr>
      <w:tr w:rsidR="00AD0173" w:rsidRPr="004F30E7" w14:paraId="7F08C6BC" w14:textId="77777777" w:rsidTr="00F307E0">
        <w:tc>
          <w:tcPr>
            <w:tcW w:w="2405" w:type="dxa"/>
            <w:vAlign w:val="center"/>
          </w:tcPr>
          <w:p w14:paraId="08071490"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12AC8220" w14:textId="1606B68A" w:rsidR="00AD0173" w:rsidRPr="009C1881" w:rsidRDefault="0064391F" w:rsidP="004E492D">
            <w:pPr>
              <w:spacing w:line="360" w:lineRule="auto"/>
              <w:jc w:val="both"/>
              <w:rPr>
                <w:sz w:val="26"/>
                <w:szCs w:val="26"/>
                <w:lang w:val="vi-VN"/>
              </w:rPr>
            </w:pPr>
            <w:r w:rsidRPr="009C1881">
              <w:rPr>
                <w:sz w:val="26"/>
                <w:szCs w:val="26"/>
                <w:lang w:val="vi-VN"/>
              </w:rPr>
              <w:t>Khi hệ thống thư viện cần nâng cấp, kỹ thuật viên sẽ thực hiện quy trình nâng cấp hệ thống để đảm bảo hệ thống hoạt động tốt hơn.</w:t>
            </w:r>
          </w:p>
        </w:tc>
      </w:tr>
      <w:tr w:rsidR="00AD0173" w:rsidRPr="004F30E7" w14:paraId="42A42E03" w14:textId="77777777" w:rsidTr="00F307E0">
        <w:tc>
          <w:tcPr>
            <w:tcW w:w="2405" w:type="dxa"/>
            <w:vAlign w:val="center"/>
          </w:tcPr>
          <w:p w14:paraId="0EBD1495"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06CB5C64" w14:textId="2C9F775C" w:rsidR="00AD0173" w:rsidRPr="009C1881" w:rsidRDefault="0064391F" w:rsidP="004E492D">
            <w:pPr>
              <w:spacing w:line="360" w:lineRule="auto"/>
              <w:jc w:val="both"/>
              <w:rPr>
                <w:sz w:val="26"/>
                <w:szCs w:val="26"/>
                <w:lang w:val="vi-VN"/>
              </w:rPr>
            </w:pPr>
            <w:r w:rsidRPr="009C1881">
              <w:rPr>
                <w:sz w:val="26"/>
                <w:szCs w:val="26"/>
                <w:lang w:val="vi-VN"/>
              </w:rPr>
              <w:t>Hệ thống thư viện cần nâng cấp để đáp ứng nhu cầu sử dụng của người dùng hoặc để sửa lỗi trong hệ thống.</w:t>
            </w:r>
          </w:p>
        </w:tc>
      </w:tr>
      <w:tr w:rsidR="00AD0173" w:rsidRPr="004F30E7" w14:paraId="0D54D7E6" w14:textId="77777777" w:rsidTr="00F307E0">
        <w:tc>
          <w:tcPr>
            <w:tcW w:w="2405" w:type="dxa"/>
            <w:vAlign w:val="center"/>
          </w:tcPr>
          <w:p w14:paraId="2F860015"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2BDFB0C" w14:textId="5D616D1A" w:rsidR="00AD0173" w:rsidRPr="009C1881" w:rsidRDefault="0064391F" w:rsidP="004E492D">
            <w:pPr>
              <w:spacing w:line="360" w:lineRule="auto"/>
              <w:jc w:val="both"/>
              <w:rPr>
                <w:sz w:val="26"/>
                <w:szCs w:val="26"/>
                <w:lang w:val="vi-VN"/>
              </w:rPr>
            </w:pPr>
            <w:r w:rsidRPr="009C1881">
              <w:rPr>
                <w:sz w:val="26"/>
                <w:szCs w:val="26"/>
                <w:lang w:val="vi-VN"/>
              </w:rPr>
              <w:t>Chức năng Nâng cấp hệ thống cho phép kỹ thuật viên nâng cấp hệ thống thư viện để cải thiện hiệu suất và sửa lỗi hệ thống.</w:t>
            </w:r>
          </w:p>
        </w:tc>
      </w:tr>
      <w:tr w:rsidR="00AD0173" w:rsidRPr="009C1881" w14:paraId="732984E5" w14:textId="77777777" w:rsidTr="00F307E0">
        <w:tc>
          <w:tcPr>
            <w:tcW w:w="2405" w:type="dxa"/>
            <w:vAlign w:val="center"/>
          </w:tcPr>
          <w:p w14:paraId="0AEB528C"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00CA7CFC" w14:textId="14C0C5C6" w:rsidR="00AD0173" w:rsidRPr="009C1881" w:rsidRDefault="0064391F" w:rsidP="004E492D">
            <w:pPr>
              <w:spacing w:line="360" w:lineRule="auto"/>
              <w:jc w:val="both"/>
              <w:rPr>
                <w:sz w:val="26"/>
                <w:szCs w:val="26"/>
                <w:lang w:val="vi-VN"/>
              </w:rPr>
            </w:pPr>
            <w:r w:rsidRPr="009C1881">
              <w:rPr>
                <w:sz w:val="26"/>
                <w:szCs w:val="26"/>
                <w:lang w:val="vi-VN"/>
              </w:rPr>
              <w:t>Kỹ thuật viên</w:t>
            </w:r>
          </w:p>
        </w:tc>
      </w:tr>
      <w:tr w:rsidR="00AD0173" w:rsidRPr="004F30E7" w14:paraId="1E7CDBBE" w14:textId="77777777" w:rsidTr="00F307E0">
        <w:tc>
          <w:tcPr>
            <w:tcW w:w="2405" w:type="dxa"/>
            <w:vAlign w:val="center"/>
          </w:tcPr>
          <w:p w14:paraId="1ADC2B9F"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5570B5D4"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cần nâng cấp.</w:t>
            </w:r>
          </w:p>
          <w:p w14:paraId="0B823D78" w14:textId="5FFC7775" w:rsidR="00AD0173" w:rsidRPr="009C1881" w:rsidRDefault="0064391F" w:rsidP="004E492D">
            <w:pPr>
              <w:spacing w:line="360" w:lineRule="auto"/>
              <w:jc w:val="both"/>
              <w:rPr>
                <w:sz w:val="26"/>
                <w:szCs w:val="26"/>
                <w:lang w:val="vi-VN"/>
              </w:rPr>
            </w:pPr>
            <w:r w:rsidRPr="009C1881">
              <w:rPr>
                <w:sz w:val="26"/>
                <w:szCs w:val="26"/>
                <w:lang w:val="vi-VN"/>
              </w:rPr>
              <w:lastRenderedPageBreak/>
              <w:t>Có kế hoạch và phương án nâng cấp hệ thống.</w:t>
            </w:r>
          </w:p>
        </w:tc>
      </w:tr>
      <w:tr w:rsidR="00AD0173" w:rsidRPr="004F30E7" w14:paraId="07DCDDE4" w14:textId="77777777" w:rsidTr="00F307E0">
        <w:tc>
          <w:tcPr>
            <w:tcW w:w="2405" w:type="dxa"/>
            <w:vAlign w:val="center"/>
          </w:tcPr>
          <w:p w14:paraId="3706D5E0" w14:textId="77777777" w:rsidR="00AD0173" w:rsidRPr="009C1881" w:rsidRDefault="00AD0173" w:rsidP="00F307E0">
            <w:pPr>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4FFC3DDF"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được nâng cấp thành công.</w:t>
            </w:r>
          </w:p>
          <w:p w14:paraId="1ADE7D5D"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hoạt động tốt hơn và đáp ứng được nhu cầu sử dụng của người dùng.</w:t>
            </w:r>
          </w:p>
          <w:p w14:paraId="1C47C1A7" w14:textId="647C1B18" w:rsidR="00AD0173" w:rsidRPr="009C1881" w:rsidRDefault="0064391F" w:rsidP="004E492D">
            <w:pPr>
              <w:spacing w:line="360" w:lineRule="auto"/>
              <w:jc w:val="both"/>
              <w:rPr>
                <w:sz w:val="26"/>
                <w:szCs w:val="26"/>
                <w:lang w:val="vi-VN"/>
              </w:rPr>
            </w:pPr>
            <w:r w:rsidRPr="009C1881">
              <w:rPr>
                <w:sz w:val="26"/>
                <w:szCs w:val="26"/>
                <w:lang w:val="vi-VN"/>
              </w:rPr>
              <w:t>Các lỗi hệ thống được sửa chữa.</w:t>
            </w:r>
          </w:p>
        </w:tc>
      </w:tr>
      <w:tr w:rsidR="00AD0173" w:rsidRPr="009C1881" w14:paraId="29DB8E1E" w14:textId="77777777" w:rsidTr="00F307E0">
        <w:tc>
          <w:tcPr>
            <w:tcW w:w="2405" w:type="dxa"/>
            <w:vMerge w:val="restart"/>
            <w:vAlign w:val="center"/>
          </w:tcPr>
          <w:p w14:paraId="3F392C79"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0F6C0416"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DE58992"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System</w:t>
            </w:r>
          </w:p>
        </w:tc>
      </w:tr>
      <w:tr w:rsidR="00AD0173" w:rsidRPr="004F30E7" w14:paraId="0CFB1480" w14:textId="77777777" w:rsidTr="00F307E0">
        <w:tc>
          <w:tcPr>
            <w:tcW w:w="2405" w:type="dxa"/>
            <w:vMerge/>
            <w:vAlign w:val="center"/>
          </w:tcPr>
          <w:p w14:paraId="66E7D3D6" w14:textId="77777777" w:rsidR="00AD0173" w:rsidRPr="009C1881" w:rsidRDefault="00AD0173" w:rsidP="00F307E0">
            <w:pPr>
              <w:rPr>
                <w:sz w:val="26"/>
                <w:szCs w:val="26"/>
                <w:lang w:val="vi-VN"/>
              </w:rPr>
            </w:pPr>
          </w:p>
        </w:tc>
        <w:tc>
          <w:tcPr>
            <w:tcW w:w="3119" w:type="dxa"/>
            <w:vAlign w:val="center"/>
          </w:tcPr>
          <w:p w14:paraId="1356D2A8"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chuẩn bị và kiểm tra hệ thống trước khi bắt đầu nâng cấp.</w:t>
            </w:r>
          </w:p>
          <w:p w14:paraId="442387E3"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thực hiện việc sao lưu dữ liệu quan trọng để đảm bảo an toàn cho hệ thống.</w:t>
            </w:r>
          </w:p>
          <w:p w14:paraId="0C2CF34B"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nâng cấp hệ thống theo phương án đã được lên kế hoạch và cài đặt.</w:t>
            </w:r>
          </w:p>
          <w:p w14:paraId="687FDD02"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kiểm tra và đánh giá hệ thống sau khi hoàn thành quá trình nâng cấp.</w:t>
            </w:r>
          </w:p>
          <w:p w14:paraId="1C774DC5"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 xml:space="preserve">Nếu có lỗi xảy ra, kỹ thuật viên tiến hành khắc phục và thực </w:t>
            </w:r>
            <w:r w:rsidRPr="009C1881">
              <w:rPr>
                <w:sz w:val="26"/>
                <w:szCs w:val="26"/>
                <w:lang w:val="vi-VN"/>
              </w:rPr>
              <w:lastRenderedPageBreak/>
              <w:t>hiện kiểm tra lại hệ thống.</w:t>
            </w:r>
          </w:p>
          <w:p w14:paraId="66B6A8C2" w14:textId="7AE41E9C" w:rsidR="00AD0173"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thông báo với người quản trị hệ thống và người dùng về việc hoàn thành quá trình nâng cấp và các cải tiến của hệ thống.</w:t>
            </w:r>
          </w:p>
        </w:tc>
        <w:tc>
          <w:tcPr>
            <w:tcW w:w="3253" w:type="dxa"/>
            <w:vAlign w:val="center"/>
          </w:tcPr>
          <w:p w14:paraId="213F8090" w14:textId="1062C89D" w:rsidR="0064391F" w:rsidRPr="009C1881" w:rsidRDefault="0064391F" w:rsidP="004E492D">
            <w:pPr>
              <w:spacing w:line="360" w:lineRule="auto"/>
              <w:jc w:val="both"/>
              <w:rPr>
                <w:sz w:val="26"/>
                <w:szCs w:val="26"/>
                <w:lang w:val="vi-VN"/>
              </w:rPr>
            </w:pPr>
            <w:r w:rsidRPr="009C1881">
              <w:rPr>
                <w:sz w:val="26"/>
                <w:szCs w:val="26"/>
                <w:lang w:val="vi-VN"/>
              </w:rPr>
              <w:lastRenderedPageBreak/>
              <w:t>Hệ thống hiển thị danh sách các lỗi hoặc sự cố kỹ thuật của hệ thống thư viện</w:t>
            </w:r>
            <w:r w:rsidR="004E492D" w:rsidRPr="009C1881">
              <w:rPr>
                <w:sz w:val="26"/>
                <w:szCs w:val="26"/>
                <w:lang w:val="vi-VN"/>
              </w:rPr>
              <w:t xml:space="preserve"> cũng như version cần nâng cấp.</w:t>
            </w:r>
          </w:p>
          <w:p w14:paraId="08750986" w14:textId="77777777" w:rsidR="00AD0173" w:rsidRPr="009C1881" w:rsidRDefault="00AD0173" w:rsidP="004E492D">
            <w:pPr>
              <w:spacing w:line="360" w:lineRule="auto"/>
              <w:jc w:val="both"/>
              <w:rPr>
                <w:sz w:val="26"/>
                <w:szCs w:val="26"/>
                <w:lang w:val="vi-VN"/>
              </w:rPr>
            </w:pPr>
          </w:p>
        </w:tc>
      </w:tr>
      <w:tr w:rsidR="00AD0173" w:rsidRPr="004F30E7" w14:paraId="348A7141" w14:textId="77777777" w:rsidTr="00F307E0">
        <w:tc>
          <w:tcPr>
            <w:tcW w:w="2405" w:type="dxa"/>
            <w:vAlign w:val="center"/>
          </w:tcPr>
          <w:p w14:paraId="174E3C88" w14:textId="77777777" w:rsidR="00AD0173" w:rsidRPr="009C1881" w:rsidRDefault="00AD0173" w:rsidP="00F307E0">
            <w:pPr>
              <w:rPr>
                <w:sz w:val="26"/>
                <w:szCs w:val="26"/>
                <w:lang w:val="vi-VN"/>
              </w:rPr>
            </w:pPr>
            <w:r w:rsidRPr="009C1881">
              <w:rPr>
                <w:b/>
                <w:bCs/>
                <w:color w:val="000000"/>
                <w:sz w:val="26"/>
                <w:szCs w:val="26"/>
                <w:lang w:val="vi-VN"/>
              </w:rPr>
              <w:t>Exception</w:t>
            </w:r>
          </w:p>
        </w:tc>
        <w:tc>
          <w:tcPr>
            <w:tcW w:w="6372" w:type="dxa"/>
            <w:gridSpan w:val="2"/>
            <w:vAlign w:val="center"/>
          </w:tcPr>
          <w:p w14:paraId="2F74F291" w14:textId="7D5C7951" w:rsidR="00AD0173" w:rsidRPr="009C1881" w:rsidRDefault="0064391F" w:rsidP="004E492D">
            <w:pPr>
              <w:spacing w:line="360" w:lineRule="auto"/>
              <w:jc w:val="both"/>
              <w:rPr>
                <w:sz w:val="26"/>
                <w:szCs w:val="26"/>
                <w:lang w:val="vi-VN"/>
              </w:rPr>
            </w:pPr>
            <w:r w:rsidRPr="009C1881">
              <w:rPr>
                <w:sz w:val="26"/>
                <w:szCs w:val="26"/>
                <w:lang w:val="vi-VN"/>
              </w:rPr>
              <w:t>Nếu hệ thống không thể nâng cấp được do lỗi phần cứng hoặc phần mềm, kỹ thuật viên sẽ phải tìm cách sửa chữa hoặc thay thế phần bị hỏng trước khi tiếp tục quá trình nâng cấp.</w:t>
            </w:r>
          </w:p>
        </w:tc>
      </w:tr>
    </w:tbl>
    <w:p w14:paraId="3E279684" w14:textId="2F75A250" w:rsidR="00AD0173" w:rsidRPr="009C1881" w:rsidRDefault="00AD0173" w:rsidP="00AD0173">
      <w:pPr>
        <w:pStyle w:val="bng"/>
        <w:ind w:firstLine="0"/>
        <w:rPr>
          <w:lang w:val="vi-VN"/>
        </w:rPr>
      </w:pPr>
      <w:bookmarkStart w:id="189" w:name="_Toc135253649"/>
      <w:r w:rsidRPr="009C1881">
        <w:rPr>
          <w:lang w:val="vi-VN"/>
        </w:rPr>
        <w:t>Bảng 3.3.</w:t>
      </w:r>
      <w:r w:rsidR="004E492D" w:rsidRPr="009C1881">
        <w:rPr>
          <w:lang w:val="vi-VN"/>
        </w:rPr>
        <w:t>4</w:t>
      </w:r>
      <w:r w:rsidR="00D8102C" w:rsidRPr="009C1881">
        <w:rPr>
          <w:lang w:val="vi-VN"/>
        </w:rPr>
        <w:t>3</w:t>
      </w:r>
      <w:r w:rsidRPr="009C1881">
        <w:rPr>
          <w:lang w:val="vi-VN"/>
        </w:rPr>
        <w:t xml:space="preserve">: Use case </w:t>
      </w:r>
      <w:r w:rsidR="004E492D" w:rsidRPr="009C1881">
        <w:rPr>
          <w:lang w:val="vi-VN"/>
        </w:rPr>
        <w:t>Nâng cấp hệ thống</w:t>
      </w:r>
      <w:bookmarkEnd w:id="189"/>
    </w:p>
    <w:p w14:paraId="6FC37194" w14:textId="7C3797DA" w:rsidR="005E35F0" w:rsidRPr="009C1881" w:rsidRDefault="005E35F0" w:rsidP="005E35F0">
      <w:pPr>
        <w:pStyle w:val="Tiumccp2"/>
        <w:ind w:firstLine="0"/>
        <w:rPr>
          <w:lang w:val="vi-VN"/>
        </w:rPr>
      </w:pPr>
      <w:bookmarkStart w:id="190" w:name="_Toc135253482"/>
      <w:r w:rsidRPr="009C1881">
        <w:rPr>
          <w:lang w:val="vi-VN"/>
        </w:rPr>
        <w:t>3.3.4</w:t>
      </w:r>
      <w:r w:rsidR="00D8102C" w:rsidRPr="009C1881">
        <w:rPr>
          <w:lang w:val="vi-VN"/>
        </w:rPr>
        <w:t>4</w:t>
      </w:r>
      <w:r w:rsidRPr="009C1881">
        <w:rPr>
          <w:lang w:val="vi-VN"/>
        </w:rPr>
        <w:t xml:space="preserve"> Use case Kiểm tra bảo mật của hệ thống</w:t>
      </w:r>
      <w:bookmarkEnd w:id="190"/>
    </w:p>
    <w:p w14:paraId="0FC61FDF" w14:textId="77777777" w:rsidR="00AD0173" w:rsidRPr="009C1881" w:rsidRDefault="00AD0173" w:rsidP="00AD0173">
      <w:pPr>
        <w:pStyle w:val="Nidungvnbn"/>
        <w:ind w:firstLine="0"/>
        <w:rPr>
          <w:b/>
          <w:bCs/>
          <w:lang w:val="vi-VN"/>
        </w:rPr>
      </w:pPr>
      <w:r w:rsidRPr="009C1881">
        <w:rPr>
          <w:b/>
          <w:bCs/>
          <w:lang w:val="vi-VN"/>
        </w:rPr>
        <w:t>Đầu vào:</w:t>
      </w:r>
    </w:p>
    <w:p w14:paraId="392E63F6" w14:textId="77777777" w:rsidR="004E492D" w:rsidRPr="009C1881" w:rsidRDefault="004E492D" w:rsidP="004E492D">
      <w:pPr>
        <w:pStyle w:val="Nidungvnbn"/>
        <w:rPr>
          <w:lang w:val="vi-VN"/>
        </w:rPr>
      </w:pPr>
      <w:r w:rsidRPr="009C1881">
        <w:rPr>
          <w:lang w:val="vi-VN"/>
        </w:rPr>
        <w:t>Hệ thống quản lý thư viện đang hoạt động.</w:t>
      </w:r>
    </w:p>
    <w:p w14:paraId="43BDB04E" w14:textId="77777777" w:rsidR="004E492D" w:rsidRPr="009C1881" w:rsidRDefault="004E492D" w:rsidP="004E492D">
      <w:pPr>
        <w:pStyle w:val="Nidungvnbn"/>
        <w:rPr>
          <w:lang w:val="vi-VN"/>
        </w:rPr>
      </w:pPr>
      <w:r w:rsidRPr="009C1881">
        <w:rPr>
          <w:lang w:val="vi-VN"/>
        </w:rPr>
        <w:t>Các thiết bị an ninh như firewall, antivirus, IDS/IPS được cài đặt và kích hoạt.</w:t>
      </w:r>
    </w:p>
    <w:p w14:paraId="5F21754E" w14:textId="77777777" w:rsidR="004E492D" w:rsidRPr="009C1881" w:rsidRDefault="004E492D" w:rsidP="004E492D">
      <w:pPr>
        <w:pStyle w:val="Nidungvnbn"/>
        <w:rPr>
          <w:lang w:val="vi-VN"/>
        </w:rPr>
      </w:pPr>
      <w:r w:rsidRPr="009C1881">
        <w:rPr>
          <w:lang w:val="vi-VN"/>
        </w:rPr>
        <w:t>Log hoạt động hệ thống được lưu trữ và giám sát.</w:t>
      </w:r>
    </w:p>
    <w:p w14:paraId="51FE694C" w14:textId="77777777" w:rsidR="004E492D" w:rsidRPr="009C1881" w:rsidRDefault="004E492D" w:rsidP="004E492D">
      <w:pPr>
        <w:pStyle w:val="Nidungvnbn"/>
        <w:rPr>
          <w:lang w:val="vi-VN"/>
        </w:rPr>
      </w:pPr>
      <w:r w:rsidRPr="009C1881">
        <w:rPr>
          <w:lang w:val="vi-VN"/>
        </w:rPr>
        <w:t>Các chính sách bảo mật của hệ thống được thiết lập và thực thi.</w:t>
      </w:r>
    </w:p>
    <w:p w14:paraId="1B97CC27" w14:textId="4702D050" w:rsidR="00AD0173" w:rsidRPr="009C1881" w:rsidRDefault="00AD0173" w:rsidP="004E492D">
      <w:pPr>
        <w:pStyle w:val="Nidungvnbn"/>
        <w:ind w:firstLine="0"/>
        <w:rPr>
          <w:b/>
          <w:bCs/>
          <w:lang w:val="vi-VN"/>
        </w:rPr>
      </w:pPr>
      <w:r w:rsidRPr="009C1881">
        <w:rPr>
          <w:b/>
          <w:bCs/>
          <w:lang w:val="vi-VN"/>
        </w:rPr>
        <w:t>Quá trình thực hiện:</w:t>
      </w:r>
    </w:p>
    <w:p w14:paraId="1AAA7F28" w14:textId="77777777" w:rsidR="004E492D" w:rsidRPr="009C1881" w:rsidRDefault="004E492D">
      <w:pPr>
        <w:pStyle w:val="Nidungvnbn"/>
        <w:numPr>
          <w:ilvl w:val="0"/>
          <w:numId w:val="39"/>
        </w:numPr>
        <w:rPr>
          <w:lang w:val="vi-VN"/>
        </w:rPr>
      </w:pPr>
      <w:r w:rsidRPr="009C1881">
        <w:rPr>
          <w:lang w:val="vi-VN"/>
        </w:rPr>
        <w:t>Kiểm tra các thiết bị an ninh như firewall, antivirus, IDS/IPS để đảm bảo chúng đang hoạt động đúng cách và được cấu hình đúng.</w:t>
      </w:r>
    </w:p>
    <w:p w14:paraId="19DCEA11" w14:textId="77777777" w:rsidR="004E492D" w:rsidRPr="009C1881" w:rsidRDefault="004E492D">
      <w:pPr>
        <w:pStyle w:val="Nidungvnbn"/>
        <w:numPr>
          <w:ilvl w:val="0"/>
          <w:numId w:val="39"/>
        </w:numPr>
        <w:rPr>
          <w:lang w:val="vi-VN"/>
        </w:rPr>
      </w:pPr>
      <w:r w:rsidRPr="009C1881">
        <w:rPr>
          <w:lang w:val="vi-VN"/>
        </w:rPr>
        <w:t>Kiểm tra các bản vá bảo mật và phiên bản phần mềm được cập nhật mới nhất.</w:t>
      </w:r>
    </w:p>
    <w:p w14:paraId="4B0C3B0F" w14:textId="77777777" w:rsidR="004E492D" w:rsidRPr="009C1881" w:rsidRDefault="004E492D">
      <w:pPr>
        <w:pStyle w:val="Nidungvnbn"/>
        <w:numPr>
          <w:ilvl w:val="0"/>
          <w:numId w:val="39"/>
        </w:numPr>
        <w:rPr>
          <w:lang w:val="vi-VN"/>
        </w:rPr>
      </w:pPr>
      <w:r w:rsidRPr="009C1881">
        <w:rPr>
          <w:lang w:val="vi-VN"/>
        </w:rPr>
        <w:t>Kiểm tra các tài khoản người dùng và đảm bảo rằng chúng đang được quản lý và sử dụng đúng cách.</w:t>
      </w:r>
    </w:p>
    <w:p w14:paraId="2F4280B9" w14:textId="77777777" w:rsidR="004E492D" w:rsidRPr="009C1881" w:rsidRDefault="004E492D">
      <w:pPr>
        <w:pStyle w:val="Nidungvnbn"/>
        <w:numPr>
          <w:ilvl w:val="0"/>
          <w:numId w:val="39"/>
        </w:numPr>
        <w:rPr>
          <w:lang w:val="vi-VN"/>
        </w:rPr>
      </w:pPr>
      <w:r w:rsidRPr="009C1881">
        <w:rPr>
          <w:lang w:val="vi-VN"/>
        </w:rPr>
        <w:lastRenderedPageBreak/>
        <w:t>Kiểm tra các chính sách bảo mật và đảm bảo chúng đang được thi hành đầy đủ.</w:t>
      </w:r>
    </w:p>
    <w:p w14:paraId="297FC2C5" w14:textId="2550FD9E" w:rsidR="00AD0173" w:rsidRPr="009C1881" w:rsidRDefault="004E492D">
      <w:pPr>
        <w:pStyle w:val="Nidungvnbn"/>
        <w:numPr>
          <w:ilvl w:val="0"/>
          <w:numId w:val="39"/>
        </w:numPr>
        <w:rPr>
          <w:lang w:val="vi-VN"/>
        </w:rPr>
      </w:pPr>
      <w:r w:rsidRPr="009C1881">
        <w:rPr>
          <w:lang w:val="vi-VN"/>
        </w:rPr>
        <w:t>Kiểm tra log hoạt động hệ thống để phát hiện bất kỳ hoạt động nghi ngờ nào.</w:t>
      </w:r>
    </w:p>
    <w:p w14:paraId="255FC7CD" w14:textId="77777777" w:rsidR="00AD0173" w:rsidRPr="009C1881" w:rsidRDefault="00AD0173" w:rsidP="00AD0173">
      <w:pPr>
        <w:pStyle w:val="Nidungvnbn"/>
        <w:ind w:firstLine="0"/>
        <w:rPr>
          <w:b/>
          <w:bCs/>
          <w:lang w:val="vi-VN"/>
        </w:rPr>
      </w:pPr>
      <w:r w:rsidRPr="009C1881">
        <w:rPr>
          <w:b/>
          <w:bCs/>
          <w:lang w:val="vi-VN"/>
        </w:rPr>
        <w:t>Đầu ra:</w:t>
      </w:r>
    </w:p>
    <w:p w14:paraId="058A7EB4" w14:textId="77777777" w:rsidR="004E492D" w:rsidRPr="009C1881" w:rsidRDefault="004E492D" w:rsidP="004E492D">
      <w:pPr>
        <w:pStyle w:val="Nidungvnbn"/>
        <w:rPr>
          <w:lang w:val="vi-VN"/>
        </w:rPr>
      </w:pPr>
      <w:r w:rsidRPr="009C1881">
        <w:rPr>
          <w:lang w:val="vi-VN"/>
        </w:rPr>
        <w:t>Báo cáo kết quả kiểm tra bảo mật hệ thống.</w:t>
      </w:r>
    </w:p>
    <w:p w14:paraId="6680BAD8" w14:textId="2D2B7724" w:rsidR="00AD0173" w:rsidRPr="009C1881" w:rsidRDefault="004E492D" w:rsidP="004E492D">
      <w:pPr>
        <w:pStyle w:val="Nidungvnbn"/>
        <w:rPr>
          <w:lang w:val="vi-VN"/>
        </w:rPr>
      </w:pPr>
      <w:r w:rsidRPr="009C1881">
        <w:rPr>
          <w:lang w:val="vi-VN"/>
        </w:rPr>
        <w:t>Đề xuất giải pháp nâng cao bảo mật nếu cần thiết.</w:t>
      </w:r>
    </w:p>
    <w:tbl>
      <w:tblPr>
        <w:tblStyle w:val="TableGrid"/>
        <w:tblW w:w="0" w:type="auto"/>
        <w:tblLook w:val="04A0" w:firstRow="1" w:lastRow="0" w:firstColumn="1" w:lastColumn="0" w:noHBand="0" w:noVBand="1"/>
      </w:tblPr>
      <w:tblGrid>
        <w:gridCol w:w="2405"/>
        <w:gridCol w:w="3119"/>
        <w:gridCol w:w="3253"/>
      </w:tblGrid>
      <w:tr w:rsidR="00AD0173" w:rsidRPr="009C1881" w14:paraId="3F67F0F7" w14:textId="77777777" w:rsidTr="00F307E0">
        <w:tc>
          <w:tcPr>
            <w:tcW w:w="2405" w:type="dxa"/>
            <w:vAlign w:val="center"/>
          </w:tcPr>
          <w:p w14:paraId="738CD339"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7C901AFA" w14:textId="1A433E5F" w:rsidR="00AD0173" w:rsidRPr="009C1881" w:rsidRDefault="00AD0173" w:rsidP="00F307E0">
            <w:pPr>
              <w:jc w:val="both"/>
              <w:rPr>
                <w:sz w:val="26"/>
                <w:szCs w:val="26"/>
                <w:lang w:val="vi-VN"/>
              </w:rPr>
            </w:pPr>
            <w:r w:rsidRPr="009C1881">
              <w:rPr>
                <w:sz w:val="26"/>
                <w:szCs w:val="26"/>
                <w:lang w:val="vi-VN"/>
              </w:rPr>
              <w:t>UC</w:t>
            </w:r>
            <w:r w:rsidR="004E492D" w:rsidRPr="009C1881">
              <w:rPr>
                <w:sz w:val="26"/>
                <w:szCs w:val="26"/>
                <w:lang w:val="vi-VN"/>
              </w:rPr>
              <w:t>4</w:t>
            </w:r>
            <w:r w:rsidR="00D8102C" w:rsidRPr="009C1881">
              <w:rPr>
                <w:sz w:val="26"/>
                <w:szCs w:val="26"/>
                <w:lang w:val="vi-VN"/>
              </w:rPr>
              <w:t>4</w:t>
            </w:r>
          </w:p>
        </w:tc>
      </w:tr>
      <w:tr w:rsidR="00AD0173" w:rsidRPr="004F30E7" w14:paraId="65131819" w14:textId="77777777" w:rsidTr="00F307E0">
        <w:tc>
          <w:tcPr>
            <w:tcW w:w="2405" w:type="dxa"/>
            <w:vAlign w:val="center"/>
          </w:tcPr>
          <w:p w14:paraId="11940F39"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7818A8DD" w14:textId="62D39C99" w:rsidR="00AD0173" w:rsidRPr="009C1881" w:rsidRDefault="00F31862" w:rsidP="00B27614">
            <w:pPr>
              <w:spacing w:line="360" w:lineRule="auto"/>
              <w:jc w:val="both"/>
              <w:rPr>
                <w:sz w:val="26"/>
                <w:szCs w:val="26"/>
                <w:lang w:val="vi-VN"/>
              </w:rPr>
            </w:pPr>
            <w:r w:rsidRPr="009C1881">
              <w:rPr>
                <w:sz w:val="26"/>
                <w:szCs w:val="26"/>
                <w:lang w:val="vi-VN"/>
              </w:rPr>
              <w:t>Kiểm tra bảo mật của hệ thống</w:t>
            </w:r>
          </w:p>
        </w:tc>
      </w:tr>
      <w:tr w:rsidR="00AD0173" w:rsidRPr="004F30E7" w14:paraId="4FAFE700" w14:textId="77777777" w:rsidTr="00F307E0">
        <w:tc>
          <w:tcPr>
            <w:tcW w:w="2405" w:type="dxa"/>
            <w:vAlign w:val="center"/>
          </w:tcPr>
          <w:p w14:paraId="289073FD"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48BE82E2" w14:textId="63025AAD" w:rsidR="00AD0173" w:rsidRPr="009C1881" w:rsidRDefault="00F31862" w:rsidP="00B27614">
            <w:pPr>
              <w:spacing w:line="360" w:lineRule="auto"/>
              <w:jc w:val="both"/>
              <w:rPr>
                <w:sz w:val="26"/>
                <w:szCs w:val="26"/>
                <w:lang w:val="vi-VN"/>
              </w:rPr>
            </w:pPr>
            <w:r w:rsidRPr="009C1881">
              <w:rPr>
                <w:sz w:val="26"/>
                <w:szCs w:val="26"/>
                <w:lang w:val="vi-VN"/>
              </w:rPr>
              <w:t>Kỹ thuật viên kiểm tra bảo mật của hệ thống thư viện để đảm bảo rằng hệ thống đang hoạt động an toàn và đáp ứng các yêu cầu bảo mật.</w:t>
            </w:r>
          </w:p>
        </w:tc>
      </w:tr>
      <w:tr w:rsidR="00AD0173" w:rsidRPr="004F30E7" w14:paraId="2DBE7FB4" w14:textId="77777777" w:rsidTr="00F307E0">
        <w:tc>
          <w:tcPr>
            <w:tcW w:w="2405" w:type="dxa"/>
            <w:vAlign w:val="center"/>
          </w:tcPr>
          <w:p w14:paraId="2A3DCF1B"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203F0C10" w14:textId="061E5145" w:rsidR="00AD0173" w:rsidRPr="009C1881" w:rsidRDefault="00F31862" w:rsidP="00B27614">
            <w:pPr>
              <w:spacing w:line="360" w:lineRule="auto"/>
              <w:jc w:val="both"/>
              <w:rPr>
                <w:sz w:val="26"/>
                <w:szCs w:val="26"/>
                <w:lang w:val="vi-VN"/>
              </w:rPr>
            </w:pPr>
            <w:r w:rsidRPr="009C1881">
              <w:rPr>
                <w:sz w:val="26"/>
                <w:szCs w:val="26"/>
                <w:lang w:val="vi-VN"/>
              </w:rPr>
              <w:t>Kỹ thuật viên muốn kiểm tra bảo mật của hệ thống thư viện.</w:t>
            </w:r>
          </w:p>
        </w:tc>
      </w:tr>
      <w:tr w:rsidR="00AD0173" w:rsidRPr="004F30E7" w14:paraId="74F4E23B" w14:textId="77777777" w:rsidTr="00F307E0">
        <w:tc>
          <w:tcPr>
            <w:tcW w:w="2405" w:type="dxa"/>
            <w:vAlign w:val="center"/>
          </w:tcPr>
          <w:p w14:paraId="0035F795"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3167C4C7" w14:textId="446226A9" w:rsidR="00AD0173" w:rsidRPr="009C1881" w:rsidRDefault="00F31862" w:rsidP="00B27614">
            <w:pPr>
              <w:spacing w:line="360" w:lineRule="auto"/>
              <w:jc w:val="both"/>
              <w:rPr>
                <w:sz w:val="26"/>
                <w:szCs w:val="26"/>
                <w:lang w:val="vi-VN"/>
              </w:rPr>
            </w:pPr>
            <w:r w:rsidRPr="009C1881">
              <w:rPr>
                <w:sz w:val="26"/>
                <w:szCs w:val="26"/>
                <w:lang w:val="vi-VN"/>
              </w:rPr>
              <w:t>Chức năng này cho phép kỹ thuật viên kiểm tra bảo mật của hệ thống thư viện, bao gồm các mức độ truy cập của người dùng, hệ thống phân quyền, các cơ chế xác thực và ủy quyền, các tài liệu bảo mật, cấu hình mạng và các tường lửa, phần mềm chống vi-rút, và các hệ thống phát hiện xâm nhập.</w:t>
            </w:r>
          </w:p>
        </w:tc>
      </w:tr>
      <w:tr w:rsidR="00AD0173" w:rsidRPr="009C1881" w14:paraId="53441CC4" w14:textId="77777777" w:rsidTr="00F307E0">
        <w:tc>
          <w:tcPr>
            <w:tcW w:w="2405" w:type="dxa"/>
            <w:vAlign w:val="center"/>
          </w:tcPr>
          <w:p w14:paraId="7197D4C9"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68CB1DD3" w14:textId="4E7D2A83" w:rsidR="00AD0173" w:rsidRPr="009C1881" w:rsidRDefault="00F31862" w:rsidP="00B27614">
            <w:pPr>
              <w:spacing w:line="360" w:lineRule="auto"/>
              <w:jc w:val="both"/>
              <w:rPr>
                <w:sz w:val="26"/>
                <w:szCs w:val="26"/>
                <w:lang w:val="vi-VN"/>
              </w:rPr>
            </w:pPr>
            <w:r w:rsidRPr="009C1881">
              <w:rPr>
                <w:sz w:val="26"/>
                <w:szCs w:val="26"/>
                <w:lang w:val="vi-VN"/>
              </w:rPr>
              <w:t>Kỹ thuật viên</w:t>
            </w:r>
          </w:p>
        </w:tc>
      </w:tr>
      <w:tr w:rsidR="00AD0173" w:rsidRPr="004F30E7" w14:paraId="6B07BCF1" w14:textId="77777777" w:rsidTr="00F307E0">
        <w:tc>
          <w:tcPr>
            <w:tcW w:w="2405" w:type="dxa"/>
            <w:vAlign w:val="center"/>
          </w:tcPr>
          <w:p w14:paraId="7710615E"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15484E74" w14:textId="77777777" w:rsidR="00F31862" w:rsidRPr="009C1881" w:rsidRDefault="00F31862" w:rsidP="00B27614">
            <w:pPr>
              <w:spacing w:line="360" w:lineRule="auto"/>
              <w:jc w:val="both"/>
              <w:rPr>
                <w:sz w:val="26"/>
                <w:szCs w:val="26"/>
                <w:lang w:val="vi-VN"/>
              </w:rPr>
            </w:pPr>
            <w:r w:rsidRPr="009C1881">
              <w:rPr>
                <w:sz w:val="26"/>
                <w:szCs w:val="26"/>
                <w:lang w:val="vi-VN"/>
              </w:rPr>
              <w:t>Hệ thống thư viện đang hoạt động.</w:t>
            </w:r>
          </w:p>
          <w:p w14:paraId="4A744F01" w14:textId="119DE6BB" w:rsidR="00AD0173" w:rsidRPr="009C1881" w:rsidRDefault="00F31862" w:rsidP="00B27614">
            <w:pPr>
              <w:spacing w:line="360" w:lineRule="auto"/>
              <w:jc w:val="both"/>
              <w:rPr>
                <w:sz w:val="26"/>
                <w:szCs w:val="26"/>
                <w:lang w:val="vi-VN"/>
              </w:rPr>
            </w:pPr>
            <w:r w:rsidRPr="009C1881">
              <w:rPr>
                <w:sz w:val="26"/>
                <w:szCs w:val="26"/>
                <w:lang w:val="vi-VN"/>
              </w:rPr>
              <w:t>Kỹ thuật viên có quyền truy cập vào các chức năng kiểm tra bảo mật.</w:t>
            </w:r>
          </w:p>
        </w:tc>
      </w:tr>
      <w:tr w:rsidR="00AD0173" w:rsidRPr="004F30E7" w14:paraId="41F115FA" w14:textId="77777777" w:rsidTr="00F307E0">
        <w:tc>
          <w:tcPr>
            <w:tcW w:w="2405" w:type="dxa"/>
            <w:vAlign w:val="center"/>
          </w:tcPr>
          <w:p w14:paraId="22E852C1"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0FC083EF" w14:textId="77777777" w:rsidR="00B27614" w:rsidRPr="009C1881" w:rsidRDefault="00B27614" w:rsidP="00B27614">
            <w:pPr>
              <w:spacing w:line="360" w:lineRule="auto"/>
              <w:jc w:val="both"/>
              <w:rPr>
                <w:sz w:val="26"/>
                <w:szCs w:val="26"/>
                <w:lang w:val="vi-VN"/>
              </w:rPr>
            </w:pPr>
            <w:r w:rsidRPr="009C1881">
              <w:rPr>
                <w:sz w:val="26"/>
                <w:szCs w:val="26"/>
                <w:lang w:val="vi-VN"/>
              </w:rPr>
              <w:t>Kỹ thuật viên đã kiểm tra bảo mật của hệ thống và tìm ra các vấn đề bảo mật cần được giải quyết.</w:t>
            </w:r>
          </w:p>
          <w:p w14:paraId="45BB6A7D" w14:textId="67920F62" w:rsidR="00AD0173" w:rsidRPr="009C1881" w:rsidRDefault="00B27614" w:rsidP="00B27614">
            <w:pPr>
              <w:spacing w:line="360" w:lineRule="auto"/>
              <w:jc w:val="both"/>
              <w:rPr>
                <w:sz w:val="26"/>
                <w:szCs w:val="26"/>
                <w:lang w:val="vi-VN"/>
              </w:rPr>
            </w:pPr>
            <w:r w:rsidRPr="009C1881">
              <w:rPr>
                <w:sz w:val="26"/>
                <w:szCs w:val="26"/>
                <w:lang w:val="vi-VN"/>
              </w:rPr>
              <w:t>Các biện pháp bảo mật được thực hiện để giải quyết các vấn đề bảo mật đã tìm thấy.</w:t>
            </w:r>
          </w:p>
        </w:tc>
      </w:tr>
      <w:tr w:rsidR="00AD0173" w:rsidRPr="009C1881" w14:paraId="0DD4BCAE" w14:textId="77777777" w:rsidTr="00F307E0">
        <w:tc>
          <w:tcPr>
            <w:tcW w:w="2405" w:type="dxa"/>
            <w:vMerge w:val="restart"/>
            <w:vAlign w:val="center"/>
          </w:tcPr>
          <w:p w14:paraId="58E4E61F"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605D05FB"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BBB5C67"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System</w:t>
            </w:r>
          </w:p>
        </w:tc>
      </w:tr>
      <w:tr w:rsidR="00AD0173" w:rsidRPr="004F30E7" w14:paraId="0FF5C185" w14:textId="77777777" w:rsidTr="00B27614">
        <w:tc>
          <w:tcPr>
            <w:tcW w:w="2405" w:type="dxa"/>
            <w:vMerge/>
            <w:vAlign w:val="center"/>
          </w:tcPr>
          <w:p w14:paraId="355709FF" w14:textId="77777777" w:rsidR="00AD0173" w:rsidRPr="009C1881" w:rsidRDefault="00AD0173" w:rsidP="00F307E0">
            <w:pPr>
              <w:rPr>
                <w:sz w:val="26"/>
                <w:szCs w:val="26"/>
                <w:lang w:val="vi-VN"/>
              </w:rPr>
            </w:pPr>
          </w:p>
        </w:tc>
        <w:tc>
          <w:tcPr>
            <w:tcW w:w="3119" w:type="dxa"/>
            <w:vAlign w:val="center"/>
          </w:tcPr>
          <w:p w14:paraId="1BC123E0"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 xml:space="preserve">Kỹ thuật viên đăng </w:t>
            </w:r>
            <w:r w:rsidRPr="009C1881">
              <w:rPr>
                <w:sz w:val="26"/>
                <w:szCs w:val="26"/>
                <w:lang w:val="vi-VN"/>
              </w:rPr>
              <w:lastRenderedPageBreak/>
              <w:t>nhập vào hệ thống.</w:t>
            </w:r>
          </w:p>
          <w:p w14:paraId="5FB7668E"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chọn tính năng Kiểm tra bảo mật của hệ thống.</w:t>
            </w:r>
          </w:p>
          <w:p w14:paraId="3E68376F"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xem xét thông tin và kiểm tra các vấn đề bảo mật có thể tồn tại trong hệ thống.</w:t>
            </w:r>
          </w:p>
          <w:p w14:paraId="30405E27"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Nếu phát hiện vấn đề bảo mật, kỹ thuật viên tạo một phiếu báo cáo vấn đề và gửi cho người quản trị hệ thống để giải quyết.</w:t>
            </w:r>
          </w:p>
          <w:p w14:paraId="67274A9C" w14:textId="5A956494" w:rsidR="00AD0173"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đăng xuất khỏi hệ thống.</w:t>
            </w:r>
          </w:p>
        </w:tc>
        <w:tc>
          <w:tcPr>
            <w:tcW w:w="3253" w:type="dxa"/>
            <w:vAlign w:val="center"/>
          </w:tcPr>
          <w:p w14:paraId="5A97C8F3" w14:textId="77777777" w:rsidR="00B27614" w:rsidRPr="009C1881" w:rsidRDefault="00B27614" w:rsidP="00B27614">
            <w:pPr>
              <w:spacing w:line="360" w:lineRule="auto"/>
              <w:jc w:val="both"/>
              <w:rPr>
                <w:sz w:val="26"/>
                <w:szCs w:val="26"/>
                <w:lang w:val="vi-VN"/>
              </w:rPr>
            </w:pPr>
            <w:r w:rsidRPr="009C1881">
              <w:rPr>
                <w:sz w:val="26"/>
                <w:szCs w:val="26"/>
                <w:lang w:val="vi-VN"/>
              </w:rPr>
              <w:lastRenderedPageBreak/>
              <w:t xml:space="preserve">Hệ thống hiển thị thông tin </w:t>
            </w:r>
            <w:r w:rsidRPr="009C1881">
              <w:rPr>
                <w:sz w:val="26"/>
                <w:szCs w:val="26"/>
                <w:lang w:val="vi-VN"/>
              </w:rPr>
              <w:lastRenderedPageBreak/>
              <w:t>tổng quan về cấu hình bảo mật hiện tại của hệ thống, bao gồm các thông tin như cấu hình tường lửa, chính sách bảo mật, mật khẩu mạnh, cập nhật bảo mật, các lỗ hổng bảo mật đã biết, v.v.</w:t>
            </w:r>
          </w:p>
          <w:p w14:paraId="69662DBE" w14:textId="77777777" w:rsidR="00AD0173" w:rsidRPr="009C1881" w:rsidRDefault="00AD0173" w:rsidP="00B27614">
            <w:pPr>
              <w:spacing w:line="360" w:lineRule="auto"/>
              <w:jc w:val="both"/>
              <w:rPr>
                <w:sz w:val="26"/>
                <w:szCs w:val="26"/>
                <w:lang w:val="vi-VN"/>
              </w:rPr>
            </w:pPr>
          </w:p>
        </w:tc>
      </w:tr>
      <w:tr w:rsidR="00AD0173" w:rsidRPr="004F30E7" w14:paraId="508BC984" w14:textId="77777777" w:rsidTr="00B27614">
        <w:tc>
          <w:tcPr>
            <w:tcW w:w="2405" w:type="dxa"/>
            <w:vAlign w:val="center"/>
          </w:tcPr>
          <w:p w14:paraId="620DC994" w14:textId="77777777" w:rsidR="00AD0173" w:rsidRPr="009C1881" w:rsidRDefault="00AD0173"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45FB30CC" w14:textId="746B29D4" w:rsidR="00AD0173" w:rsidRPr="009C1881" w:rsidRDefault="00B27614" w:rsidP="00B27614">
            <w:pPr>
              <w:spacing w:line="360" w:lineRule="auto"/>
              <w:jc w:val="both"/>
              <w:rPr>
                <w:sz w:val="26"/>
                <w:szCs w:val="26"/>
                <w:lang w:val="vi-VN"/>
              </w:rPr>
            </w:pPr>
            <w:r w:rsidRPr="009C1881">
              <w:rPr>
                <w:sz w:val="26"/>
                <w:szCs w:val="26"/>
                <w:lang w:val="vi-VN"/>
              </w:rPr>
              <w:t>Nếu kỹ thuật viên không có quyền truy cập vào tính năng Kiểm tra bảo mật của hệ thống, hệ thống sẽ hiển thị thông báo lỗi và từ chối truy cập.</w:t>
            </w:r>
          </w:p>
        </w:tc>
      </w:tr>
    </w:tbl>
    <w:p w14:paraId="031D2232" w14:textId="7A392B33" w:rsidR="001159A3" w:rsidRPr="009C1881" w:rsidRDefault="00AD0173" w:rsidP="00F31862">
      <w:pPr>
        <w:pStyle w:val="bng"/>
        <w:ind w:firstLine="0"/>
        <w:rPr>
          <w:lang w:val="vi-VN"/>
        </w:rPr>
      </w:pPr>
      <w:bookmarkStart w:id="191" w:name="_Toc135253650"/>
      <w:r w:rsidRPr="009C1881">
        <w:rPr>
          <w:lang w:val="vi-VN"/>
        </w:rPr>
        <w:t>Bảng 3.3.</w:t>
      </w:r>
      <w:r w:rsidR="004E492D" w:rsidRPr="009C1881">
        <w:rPr>
          <w:lang w:val="vi-VN"/>
        </w:rPr>
        <w:t>4</w:t>
      </w:r>
      <w:r w:rsidR="00D8102C" w:rsidRPr="009C1881">
        <w:rPr>
          <w:lang w:val="vi-VN"/>
        </w:rPr>
        <w:t>4</w:t>
      </w:r>
      <w:r w:rsidRPr="009C1881">
        <w:rPr>
          <w:lang w:val="vi-VN"/>
        </w:rPr>
        <w:t xml:space="preserve">: Use case </w:t>
      </w:r>
      <w:r w:rsidR="004E492D" w:rsidRPr="009C1881">
        <w:rPr>
          <w:lang w:val="vi-VN"/>
        </w:rPr>
        <w:t>Kiểm tra bảo mật của hệ thống</w:t>
      </w:r>
      <w:bookmarkEnd w:id="191"/>
    </w:p>
    <w:p w14:paraId="142733A0" w14:textId="412C7F7E" w:rsidR="0047402A" w:rsidRPr="009C1881" w:rsidRDefault="00DB0B15" w:rsidP="005E35F0">
      <w:pPr>
        <w:pStyle w:val="Tiumccp2"/>
        <w:ind w:firstLine="0"/>
        <w:rPr>
          <w:lang w:val="vi-VN"/>
        </w:rPr>
      </w:pPr>
      <w:bookmarkStart w:id="192" w:name="_Toc135253483"/>
      <w:r w:rsidRPr="009C1881">
        <w:rPr>
          <w:lang w:val="vi-VN"/>
        </w:rPr>
        <w:t>3.3.4</w:t>
      </w:r>
      <w:r w:rsidR="00D8102C" w:rsidRPr="009C1881">
        <w:rPr>
          <w:lang w:val="vi-VN"/>
        </w:rPr>
        <w:t>5</w:t>
      </w:r>
      <w:r w:rsidRPr="009C1881">
        <w:rPr>
          <w:lang w:val="vi-VN"/>
        </w:rPr>
        <w:t xml:space="preserve"> Use case </w:t>
      </w:r>
      <w:r w:rsidR="005E35F0" w:rsidRPr="009C1881">
        <w:rPr>
          <w:lang w:val="vi-VN"/>
        </w:rPr>
        <w:t>Đánh giá hiệu suất hệ thống</w:t>
      </w:r>
      <w:bookmarkEnd w:id="192"/>
    </w:p>
    <w:p w14:paraId="36A9E491" w14:textId="77777777" w:rsidR="00AD0173" w:rsidRPr="009C1881" w:rsidRDefault="00AD0173" w:rsidP="00AD0173">
      <w:pPr>
        <w:pStyle w:val="Nidungvnbn"/>
        <w:ind w:firstLine="0"/>
        <w:rPr>
          <w:b/>
          <w:bCs/>
          <w:lang w:val="vi-VN"/>
        </w:rPr>
      </w:pPr>
      <w:r w:rsidRPr="009C1881">
        <w:rPr>
          <w:b/>
          <w:bCs/>
          <w:lang w:val="vi-VN"/>
        </w:rPr>
        <w:t>Đầu vào:</w:t>
      </w:r>
    </w:p>
    <w:p w14:paraId="2EB24D78" w14:textId="497BA536" w:rsidR="00AD0173" w:rsidRPr="009C1881" w:rsidRDefault="00D84C34" w:rsidP="00D84C34">
      <w:pPr>
        <w:pStyle w:val="Nidungvnbn"/>
        <w:rPr>
          <w:lang w:val="vi-VN"/>
        </w:rPr>
      </w:pPr>
      <w:r w:rsidRPr="009C1881">
        <w:rPr>
          <w:lang w:val="vi-VN"/>
        </w:rPr>
        <w:t>Dữ liệu hiệu suất hệ thống đã được thu thập và lưu trữ.</w:t>
      </w:r>
    </w:p>
    <w:p w14:paraId="0952B051" w14:textId="77777777" w:rsidR="00AD0173" w:rsidRPr="009C1881" w:rsidRDefault="00AD0173" w:rsidP="00AD0173">
      <w:pPr>
        <w:pStyle w:val="Nidungvnbn"/>
        <w:ind w:firstLine="0"/>
        <w:rPr>
          <w:b/>
          <w:bCs/>
          <w:lang w:val="vi-VN"/>
        </w:rPr>
      </w:pPr>
      <w:r w:rsidRPr="009C1881">
        <w:rPr>
          <w:b/>
          <w:bCs/>
          <w:lang w:val="vi-VN"/>
        </w:rPr>
        <w:t>Quá trình thực hiện:</w:t>
      </w:r>
    </w:p>
    <w:p w14:paraId="38B18BC9" w14:textId="77777777" w:rsidR="00D84C34" w:rsidRPr="009C1881" w:rsidRDefault="00D84C34">
      <w:pPr>
        <w:pStyle w:val="Nidungvnbn"/>
        <w:numPr>
          <w:ilvl w:val="0"/>
          <w:numId w:val="40"/>
        </w:numPr>
        <w:rPr>
          <w:lang w:val="vi-VN"/>
        </w:rPr>
      </w:pPr>
      <w:r w:rsidRPr="009C1881">
        <w:rPr>
          <w:lang w:val="vi-VN"/>
        </w:rPr>
        <w:lastRenderedPageBreak/>
        <w:t>Thu thập dữ liệu hiệu suất hệ thống: Hệ thống sẽ thu thập dữ liệu liên quan đến hiệu suất của hệ thống như tốc độ phản hồi, thời gian tải trang, số lượng truy cập trong một khoảng thời gian nhất định.</w:t>
      </w:r>
    </w:p>
    <w:p w14:paraId="0E4C68F4" w14:textId="77777777" w:rsidR="00D84C34" w:rsidRPr="009C1881" w:rsidRDefault="00D84C34">
      <w:pPr>
        <w:pStyle w:val="Nidungvnbn"/>
        <w:numPr>
          <w:ilvl w:val="0"/>
          <w:numId w:val="40"/>
        </w:numPr>
        <w:rPr>
          <w:lang w:val="vi-VN"/>
        </w:rPr>
      </w:pPr>
      <w:r w:rsidRPr="009C1881">
        <w:rPr>
          <w:lang w:val="vi-VN"/>
        </w:rPr>
        <w:t>Phân tích dữ liệu: Dữ liệu thu thập được sẽ được phân tích để đánh giá hiệu suất của hệ thống và xác định các vấn đề hiệu suất tiềm ẩn.</w:t>
      </w:r>
    </w:p>
    <w:p w14:paraId="2462FE55" w14:textId="77777777" w:rsidR="00D84C34" w:rsidRPr="009C1881" w:rsidRDefault="00D84C34">
      <w:pPr>
        <w:pStyle w:val="Nidungvnbn"/>
        <w:numPr>
          <w:ilvl w:val="0"/>
          <w:numId w:val="40"/>
        </w:numPr>
        <w:rPr>
          <w:lang w:val="vi-VN"/>
        </w:rPr>
      </w:pPr>
      <w:r w:rsidRPr="009C1881">
        <w:rPr>
          <w:lang w:val="vi-VN"/>
        </w:rPr>
        <w:t>Xác định giải pháp cải thiện: Dựa trên kết quả phân tích, hệ thống sẽ đề xuất các giải pháp để cải thiện hiệu suất của hệ thống.</w:t>
      </w:r>
    </w:p>
    <w:p w14:paraId="4442BDFC" w14:textId="04C3C45F" w:rsidR="00AD0173" w:rsidRPr="009C1881" w:rsidRDefault="00D84C34">
      <w:pPr>
        <w:pStyle w:val="Nidungvnbn"/>
        <w:numPr>
          <w:ilvl w:val="0"/>
          <w:numId w:val="40"/>
        </w:numPr>
        <w:rPr>
          <w:lang w:val="vi-VN"/>
        </w:rPr>
      </w:pPr>
      <w:r w:rsidRPr="009C1881">
        <w:rPr>
          <w:lang w:val="vi-VN"/>
        </w:rPr>
        <w:t>Thực hiện các giải pháp cải thiện: Người quản trị hệ thống sẽ thực hiện các giải pháp được đề xuất để cải thiện hiệu suất của hệ thống.</w:t>
      </w:r>
    </w:p>
    <w:p w14:paraId="4F7F4CFB" w14:textId="77777777" w:rsidR="00AD0173" w:rsidRPr="009C1881" w:rsidRDefault="00AD0173" w:rsidP="00AD0173">
      <w:pPr>
        <w:pStyle w:val="Nidungvnbn"/>
        <w:ind w:firstLine="0"/>
        <w:rPr>
          <w:b/>
          <w:bCs/>
          <w:lang w:val="vi-VN"/>
        </w:rPr>
      </w:pPr>
      <w:r w:rsidRPr="009C1881">
        <w:rPr>
          <w:b/>
          <w:bCs/>
          <w:lang w:val="vi-VN"/>
        </w:rPr>
        <w:t>Đầu ra:</w:t>
      </w:r>
    </w:p>
    <w:p w14:paraId="61B90A41" w14:textId="0ABB160F" w:rsidR="00AD0173" w:rsidRPr="009C1881" w:rsidRDefault="00F31862" w:rsidP="00F31862">
      <w:pPr>
        <w:pStyle w:val="Nidungvnbn"/>
        <w:rPr>
          <w:lang w:val="vi-VN"/>
        </w:rPr>
      </w:pPr>
      <w:r w:rsidRPr="009C1881">
        <w:rPr>
          <w:lang w:val="vi-VN"/>
        </w:rPr>
        <w:t>Báo cáo hiệu suất hệ thống: Báo cáo này sẽ đưa ra các kết quả phân tích về hiệu suất hệ thống, đánh giá hiệu suất hiện tại của hệ thống và đề xuất các giải pháp để cải thiện hiệu suất.</w:t>
      </w:r>
    </w:p>
    <w:tbl>
      <w:tblPr>
        <w:tblStyle w:val="TableGrid"/>
        <w:tblW w:w="0" w:type="auto"/>
        <w:tblLook w:val="04A0" w:firstRow="1" w:lastRow="0" w:firstColumn="1" w:lastColumn="0" w:noHBand="0" w:noVBand="1"/>
      </w:tblPr>
      <w:tblGrid>
        <w:gridCol w:w="2405"/>
        <w:gridCol w:w="3119"/>
        <w:gridCol w:w="3253"/>
      </w:tblGrid>
      <w:tr w:rsidR="00AD0173" w:rsidRPr="009C1881" w14:paraId="49B8A2FE" w14:textId="77777777" w:rsidTr="00F307E0">
        <w:tc>
          <w:tcPr>
            <w:tcW w:w="2405" w:type="dxa"/>
            <w:vAlign w:val="center"/>
          </w:tcPr>
          <w:p w14:paraId="12CB4DFC" w14:textId="77777777" w:rsidR="00AD0173" w:rsidRPr="009C1881" w:rsidRDefault="00AD0173" w:rsidP="00F307E0">
            <w:pPr>
              <w:rPr>
                <w:sz w:val="26"/>
                <w:szCs w:val="26"/>
                <w:lang w:val="vi-VN"/>
              </w:rPr>
            </w:pPr>
            <w:r w:rsidRPr="009C1881">
              <w:rPr>
                <w:b/>
                <w:bCs/>
                <w:color w:val="000000"/>
                <w:sz w:val="26"/>
                <w:szCs w:val="26"/>
                <w:lang w:val="vi-VN"/>
              </w:rPr>
              <w:t>Use Case ID</w:t>
            </w:r>
          </w:p>
        </w:tc>
        <w:tc>
          <w:tcPr>
            <w:tcW w:w="6372" w:type="dxa"/>
            <w:gridSpan w:val="2"/>
            <w:vAlign w:val="center"/>
          </w:tcPr>
          <w:p w14:paraId="1C7B8561" w14:textId="72E935A7" w:rsidR="00AD0173" w:rsidRPr="009C1881" w:rsidRDefault="00AD0173" w:rsidP="00260BDC">
            <w:pPr>
              <w:spacing w:line="360" w:lineRule="auto"/>
              <w:jc w:val="both"/>
              <w:rPr>
                <w:sz w:val="26"/>
                <w:szCs w:val="26"/>
                <w:lang w:val="vi-VN"/>
              </w:rPr>
            </w:pPr>
            <w:r w:rsidRPr="009C1881">
              <w:rPr>
                <w:sz w:val="26"/>
                <w:szCs w:val="26"/>
                <w:lang w:val="vi-VN"/>
              </w:rPr>
              <w:t>UC</w:t>
            </w:r>
            <w:r w:rsidR="00D84C34" w:rsidRPr="009C1881">
              <w:rPr>
                <w:sz w:val="26"/>
                <w:szCs w:val="26"/>
                <w:lang w:val="vi-VN"/>
              </w:rPr>
              <w:t>4</w:t>
            </w:r>
            <w:r w:rsidR="00D8102C" w:rsidRPr="009C1881">
              <w:rPr>
                <w:sz w:val="26"/>
                <w:szCs w:val="26"/>
                <w:lang w:val="vi-VN"/>
              </w:rPr>
              <w:t>5</w:t>
            </w:r>
          </w:p>
        </w:tc>
      </w:tr>
      <w:tr w:rsidR="00AD0173" w:rsidRPr="004F30E7" w14:paraId="7FFCF1C2" w14:textId="77777777" w:rsidTr="00F307E0">
        <w:tc>
          <w:tcPr>
            <w:tcW w:w="2405" w:type="dxa"/>
            <w:vAlign w:val="center"/>
          </w:tcPr>
          <w:p w14:paraId="4B51D26C" w14:textId="77777777" w:rsidR="00AD0173" w:rsidRPr="009C1881" w:rsidRDefault="00AD0173" w:rsidP="00F307E0">
            <w:pPr>
              <w:rPr>
                <w:sz w:val="26"/>
                <w:szCs w:val="26"/>
                <w:lang w:val="vi-VN"/>
              </w:rPr>
            </w:pPr>
            <w:r w:rsidRPr="009C1881">
              <w:rPr>
                <w:b/>
                <w:bCs/>
                <w:color w:val="000000"/>
                <w:sz w:val="26"/>
                <w:szCs w:val="26"/>
                <w:lang w:val="vi-VN"/>
              </w:rPr>
              <w:t>Use Case</w:t>
            </w:r>
          </w:p>
        </w:tc>
        <w:tc>
          <w:tcPr>
            <w:tcW w:w="6372" w:type="dxa"/>
            <w:gridSpan w:val="2"/>
            <w:vAlign w:val="center"/>
          </w:tcPr>
          <w:p w14:paraId="1D026582" w14:textId="332AB2C3" w:rsidR="00AD0173" w:rsidRPr="009C1881" w:rsidRDefault="00260BDC" w:rsidP="00260BDC">
            <w:pPr>
              <w:spacing w:line="360" w:lineRule="auto"/>
              <w:jc w:val="both"/>
              <w:rPr>
                <w:sz w:val="26"/>
                <w:szCs w:val="26"/>
                <w:lang w:val="vi-VN"/>
              </w:rPr>
            </w:pPr>
            <w:r w:rsidRPr="009C1881">
              <w:rPr>
                <w:sz w:val="26"/>
                <w:szCs w:val="26"/>
                <w:lang w:val="vi-VN"/>
              </w:rPr>
              <w:t>Đánh giá hiệu suất của hệ thống</w:t>
            </w:r>
          </w:p>
        </w:tc>
      </w:tr>
      <w:tr w:rsidR="00AD0173" w:rsidRPr="004F30E7" w14:paraId="51189ADA" w14:textId="77777777" w:rsidTr="00F307E0">
        <w:tc>
          <w:tcPr>
            <w:tcW w:w="2405" w:type="dxa"/>
            <w:vAlign w:val="center"/>
          </w:tcPr>
          <w:p w14:paraId="25D38EE6" w14:textId="77777777" w:rsidR="00AD0173" w:rsidRPr="009C1881" w:rsidRDefault="00AD0173" w:rsidP="00F307E0">
            <w:pPr>
              <w:rPr>
                <w:sz w:val="26"/>
                <w:szCs w:val="26"/>
                <w:lang w:val="vi-VN"/>
              </w:rPr>
            </w:pPr>
            <w:r w:rsidRPr="009C1881">
              <w:rPr>
                <w:b/>
                <w:bCs/>
                <w:color w:val="000000"/>
                <w:sz w:val="26"/>
                <w:szCs w:val="26"/>
                <w:lang w:val="vi-VN"/>
              </w:rPr>
              <w:t>Scenario</w:t>
            </w:r>
          </w:p>
        </w:tc>
        <w:tc>
          <w:tcPr>
            <w:tcW w:w="6372" w:type="dxa"/>
            <w:gridSpan w:val="2"/>
            <w:vAlign w:val="center"/>
          </w:tcPr>
          <w:p w14:paraId="401DC4ED" w14:textId="7A16E55D"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của hệ thống quản lý thư viện để xác định vấn đề và tối ưu hóa hệ thống.</w:t>
            </w:r>
          </w:p>
        </w:tc>
      </w:tr>
      <w:tr w:rsidR="00AD0173" w:rsidRPr="004F30E7" w14:paraId="2EF4DD6B" w14:textId="77777777" w:rsidTr="00F307E0">
        <w:tc>
          <w:tcPr>
            <w:tcW w:w="2405" w:type="dxa"/>
            <w:vAlign w:val="center"/>
          </w:tcPr>
          <w:p w14:paraId="37F98678" w14:textId="77777777" w:rsidR="00AD0173" w:rsidRPr="009C1881" w:rsidRDefault="00AD0173" w:rsidP="00F307E0">
            <w:pPr>
              <w:rPr>
                <w:sz w:val="26"/>
                <w:szCs w:val="26"/>
                <w:lang w:val="vi-VN"/>
              </w:rPr>
            </w:pPr>
            <w:r w:rsidRPr="009C1881">
              <w:rPr>
                <w:b/>
                <w:bCs/>
                <w:color w:val="000000"/>
                <w:sz w:val="26"/>
                <w:szCs w:val="26"/>
                <w:lang w:val="vi-VN"/>
              </w:rPr>
              <w:t>Triggering Event</w:t>
            </w:r>
          </w:p>
        </w:tc>
        <w:tc>
          <w:tcPr>
            <w:tcW w:w="6372" w:type="dxa"/>
            <w:gridSpan w:val="2"/>
            <w:vAlign w:val="center"/>
          </w:tcPr>
          <w:p w14:paraId="7AA88B4C" w14:textId="74AB7C63"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hệ thống.</w:t>
            </w:r>
          </w:p>
        </w:tc>
      </w:tr>
      <w:tr w:rsidR="00AD0173" w:rsidRPr="004F30E7" w14:paraId="446804F5" w14:textId="77777777" w:rsidTr="00F307E0">
        <w:tc>
          <w:tcPr>
            <w:tcW w:w="2405" w:type="dxa"/>
            <w:vAlign w:val="center"/>
          </w:tcPr>
          <w:p w14:paraId="02DF20A0" w14:textId="77777777" w:rsidR="00AD0173" w:rsidRPr="009C1881" w:rsidRDefault="00AD0173" w:rsidP="00F307E0">
            <w:pPr>
              <w:rPr>
                <w:sz w:val="26"/>
                <w:szCs w:val="26"/>
                <w:lang w:val="vi-VN"/>
              </w:rPr>
            </w:pPr>
            <w:r w:rsidRPr="009C1881">
              <w:rPr>
                <w:b/>
                <w:bCs/>
                <w:color w:val="000000"/>
                <w:sz w:val="26"/>
                <w:szCs w:val="26"/>
                <w:lang w:val="vi-VN"/>
              </w:rPr>
              <w:t>Description</w:t>
            </w:r>
          </w:p>
        </w:tc>
        <w:tc>
          <w:tcPr>
            <w:tcW w:w="6372" w:type="dxa"/>
            <w:gridSpan w:val="2"/>
            <w:vAlign w:val="center"/>
          </w:tcPr>
          <w:p w14:paraId="44F349EE" w14:textId="61E247FD" w:rsidR="00AD0173" w:rsidRPr="009C1881" w:rsidRDefault="00260BDC" w:rsidP="00260BDC">
            <w:pPr>
              <w:spacing w:line="360" w:lineRule="auto"/>
              <w:rPr>
                <w:sz w:val="26"/>
                <w:szCs w:val="26"/>
                <w:lang w:val="vi-VN"/>
              </w:rPr>
            </w:pPr>
            <w:r w:rsidRPr="009C1881">
              <w:rPr>
                <w:sz w:val="26"/>
                <w:szCs w:val="26"/>
                <w:lang w:val="vi-VN"/>
              </w:rPr>
              <w:t>Chức năng Đánh giá hiệu suất của hệ thống cho phép kỹ thuật viên đánh giá hiệu suất của hệ thống quản lý thư viện bao gồm tốc độ truy cập, thời gian phản hồi và thời gian hoạt động của hệ thống.</w:t>
            </w:r>
          </w:p>
        </w:tc>
      </w:tr>
      <w:tr w:rsidR="00AD0173" w:rsidRPr="009C1881" w14:paraId="391762C7" w14:textId="77777777" w:rsidTr="00F307E0">
        <w:tc>
          <w:tcPr>
            <w:tcW w:w="2405" w:type="dxa"/>
            <w:vAlign w:val="center"/>
          </w:tcPr>
          <w:p w14:paraId="6592FF25" w14:textId="77777777" w:rsidR="00AD0173" w:rsidRPr="009C1881" w:rsidRDefault="00AD0173" w:rsidP="00F307E0">
            <w:pPr>
              <w:rPr>
                <w:sz w:val="26"/>
                <w:szCs w:val="26"/>
                <w:lang w:val="vi-VN"/>
              </w:rPr>
            </w:pPr>
            <w:r w:rsidRPr="009C1881">
              <w:rPr>
                <w:b/>
                <w:bCs/>
                <w:color w:val="000000"/>
                <w:sz w:val="26"/>
                <w:szCs w:val="26"/>
                <w:lang w:val="vi-VN"/>
              </w:rPr>
              <w:t>Actor(s)</w:t>
            </w:r>
          </w:p>
        </w:tc>
        <w:tc>
          <w:tcPr>
            <w:tcW w:w="6372" w:type="dxa"/>
            <w:gridSpan w:val="2"/>
            <w:vAlign w:val="center"/>
          </w:tcPr>
          <w:p w14:paraId="53532DF8" w14:textId="556403CF" w:rsidR="00AD0173" w:rsidRPr="009C1881" w:rsidRDefault="00260BDC" w:rsidP="00260BDC">
            <w:pPr>
              <w:spacing w:line="360" w:lineRule="auto"/>
              <w:jc w:val="both"/>
              <w:rPr>
                <w:sz w:val="26"/>
                <w:szCs w:val="26"/>
                <w:lang w:val="vi-VN"/>
              </w:rPr>
            </w:pPr>
            <w:r w:rsidRPr="009C1881">
              <w:rPr>
                <w:sz w:val="26"/>
                <w:szCs w:val="26"/>
                <w:lang w:val="vi-VN"/>
              </w:rPr>
              <w:t>Kỹ thuật viên, Admin</w:t>
            </w:r>
          </w:p>
        </w:tc>
      </w:tr>
      <w:tr w:rsidR="00AD0173" w:rsidRPr="004F30E7" w14:paraId="027A3417" w14:textId="77777777" w:rsidTr="00F307E0">
        <w:tc>
          <w:tcPr>
            <w:tcW w:w="2405" w:type="dxa"/>
            <w:vAlign w:val="center"/>
          </w:tcPr>
          <w:p w14:paraId="51354468" w14:textId="77777777" w:rsidR="00AD0173" w:rsidRPr="009C1881" w:rsidRDefault="00AD0173" w:rsidP="00F307E0">
            <w:pPr>
              <w:rPr>
                <w:sz w:val="26"/>
                <w:szCs w:val="26"/>
                <w:lang w:val="vi-VN"/>
              </w:rPr>
            </w:pPr>
            <w:r w:rsidRPr="009C1881">
              <w:rPr>
                <w:b/>
                <w:bCs/>
                <w:color w:val="000000"/>
                <w:sz w:val="26"/>
                <w:szCs w:val="26"/>
                <w:lang w:val="vi-VN"/>
              </w:rPr>
              <w:t>Pre-Condition(s):</w:t>
            </w:r>
          </w:p>
        </w:tc>
        <w:tc>
          <w:tcPr>
            <w:tcW w:w="6372" w:type="dxa"/>
            <w:gridSpan w:val="2"/>
            <w:vAlign w:val="center"/>
          </w:tcPr>
          <w:p w14:paraId="038E3B00" w14:textId="797DC23B" w:rsidR="00AD0173" w:rsidRPr="009C1881" w:rsidRDefault="00260BDC" w:rsidP="00260BDC">
            <w:pPr>
              <w:spacing w:line="360" w:lineRule="auto"/>
              <w:jc w:val="both"/>
              <w:rPr>
                <w:sz w:val="26"/>
                <w:szCs w:val="26"/>
                <w:lang w:val="vi-VN"/>
              </w:rPr>
            </w:pPr>
            <w:r w:rsidRPr="009C1881">
              <w:rPr>
                <w:sz w:val="26"/>
                <w:szCs w:val="26"/>
                <w:lang w:val="vi-VN"/>
              </w:rPr>
              <w:t>Hệ thống quản lý thư viện đã được cài đặt và hoạt động bình thường.</w:t>
            </w:r>
          </w:p>
        </w:tc>
      </w:tr>
      <w:tr w:rsidR="00AD0173" w:rsidRPr="004F30E7" w14:paraId="771AEEA2" w14:textId="77777777" w:rsidTr="00F307E0">
        <w:tc>
          <w:tcPr>
            <w:tcW w:w="2405" w:type="dxa"/>
            <w:vAlign w:val="center"/>
          </w:tcPr>
          <w:p w14:paraId="252CF59A" w14:textId="77777777" w:rsidR="00AD0173" w:rsidRPr="009C1881" w:rsidRDefault="00AD0173" w:rsidP="00F307E0">
            <w:pPr>
              <w:rPr>
                <w:sz w:val="26"/>
                <w:szCs w:val="26"/>
                <w:lang w:val="vi-VN"/>
              </w:rPr>
            </w:pPr>
            <w:r w:rsidRPr="009C1881">
              <w:rPr>
                <w:b/>
                <w:bCs/>
                <w:color w:val="000000"/>
                <w:sz w:val="26"/>
                <w:szCs w:val="26"/>
                <w:lang w:val="vi-VN"/>
              </w:rPr>
              <w:t>Post-Condition(s):</w:t>
            </w:r>
          </w:p>
        </w:tc>
        <w:tc>
          <w:tcPr>
            <w:tcW w:w="6372" w:type="dxa"/>
            <w:gridSpan w:val="2"/>
            <w:vAlign w:val="center"/>
          </w:tcPr>
          <w:p w14:paraId="48D6E4F9" w14:textId="6DB18BCA" w:rsidR="00AD0173" w:rsidRPr="009C1881" w:rsidRDefault="00260BDC" w:rsidP="00260BDC">
            <w:pPr>
              <w:spacing w:line="360" w:lineRule="auto"/>
              <w:jc w:val="both"/>
              <w:rPr>
                <w:sz w:val="26"/>
                <w:szCs w:val="26"/>
                <w:lang w:val="vi-VN"/>
              </w:rPr>
            </w:pPr>
            <w:r w:rsidRPr="009C1881">
              <w:rPr>
                <w:sz w:val="26"/>
                <w:szCs w:val="26"/>
                <w:lang w:val="vi-VN"/>
              </w:rPr>
              <w:t>Kỹ thuật viên có thông tin về hiệu suất của hệ thống để đưa ra các quyết định tối ưu hóa hệ thống.</w:t>
            </w:r>
          </w:p>
        </w:tc>
      </w:tr>
      <w:tr w:rsidR="00AD0173" w:rsidRPr="009C1881" w14:paraId="4E251484" w14:textId="77777777" w:rsidTr="00F307E0">
        <w:tc>
          <w:tcPr>
            <w:tcW w:w="2405" w:type="dxa"/>
            <w:vMerge w:val="restart"/>
            <w:vAlign w:val="center"/>
          </w:tcPr>
          <w:p w14:paraId="5F41B64F" w14:textId="77777777" w:rsidR="00AD0173" w:rsidRPr="009C1881" w:rsidRDefault="00AD0173" w:rsidP="00F307E0">
            <w:pPr>
              <w:rPr>
                <w:sz w:val="26"/>
                <w:szCs w:val="26"/>
                <w:lang w:val="vi-VN"/>
              </w:rPr>
            </w:pPr>
            <w:r w:rsidRPr="009C1881">
              <w:rPr>
                <w:b/>
                <w:bCs/>
                <w:color w:val="000000"/>
                <w:sz w:val="26"/>
                <w:szCs w:val="26"/>
                <w:lang w:val="vi-VN"/>
              </w:rPr>
              <w:t>Flow of Event</w:t>
            </w:r>
          </w:p>
        </w:tc>
        <w:tc>
          <w:tcPr>
            <w:tcW w:w="3119" w:type="dxa"/>
            <w:vAlign w:val="center"/>
          </w:tcPr>
          <w:p w14:paraId="76FBDF78" w14:textId="77777777" w:rsidR="00AD0173" w:rsidRPr="009C1881" w:rsidRDefault="00AD0173" w:rsidP="00260BDC">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7B8F894" w14:textId="77777777" w:rsidR="00AD0173" w:rsidRPr="009C1881" w:rsidRDefault="00AD0173" w:rsidP="00F307E0">
            <w:pPr>
              <w:jc w:val="center"/>
              <w:rPr>
                <w:sz w:val="26"/>
                <w:szCs w:val="26"/>
                <w:lang w:val="vi-VN"/>
              </w:rPr>
            </w:pPr>
            <w:r w:rsidRPr="009C1881">
              <w:rPr>
                <w:b/>
                <w:bCs/>
                <w:color w:val="000000"/>
                <w:sz w:val="26"/>
                <w:szCs w:val="26"/>
                <w:lang w:val="vi-VN"/>
              </w:rPr>
              <w:t>System</w:t>
            </w:r>
          </w:p>
        </w:tc>
      </w:tr>
      <w:tr w:rsidR="00AD0173" w:rsidRPr="004F30E7" w14:paraId="5040D693" w14:textId="77777777" w:rsidTr="00F307E0">
        <w:tc>
          <w:tcPr>
            <w:tcW w:w="2405" w:type="dxa"/>
            <w:vMerge/>
            <w:vAlign w:val="center"/>
          </w:tcPr>
          <w:p w14:paraId="7F90E21E" w14:textId="77777777" w:rsidR="00AD0173" w:rsidRPr="009C1881" w:rsidRDefault="00AD0173" w:rsidP="00F307E0">
            <w:pPr>
              <w:rPr>
                <w:sz w:val="26"/>
                <w:szCs w:val="26"/>
                <w:lang w:val="vi-VN"/>
              </w:rPr>
            </w:pPr>
          </w:p>
        </w:tc>
        <w:tc>
          <w:tcPr>
            <w:tcW w:w="3119" w:type="dxa"/>
            <w:vAlign w:val="center"/>
          </w:tcPr>
          <w:p w14:paraId="1197A32F"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 xml:space="preserve">Kỹ thuật viên mở </w:t>
            </w:r>
            <w:r w:rsidRPr="009C1881">
              <w:rPr>
                <w:sz w:val="26"/>
                <w:szCs w:val="26"/>
                <w:lang w:val="vi-VN"/>
              </w:rPr>
              <w:lastRenderedPageBreak/>
              <w:t>chức năng Đánh giá hiệu suất của hệ thống.</w:t>
            </w:r>
          </w:p>
          <w:p w14:paraId="093949D8"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xem thông tin hiệu suất của hệ thống, bao gồm tốc độ truy cập, thời gian phản hồi và thời gian hoạt động của hệ thống.</w:t>
            </w:r>
          </w:p>
          <w:p w14:paraId="743F94C1" w14:textId="4F33971E" w:rsidR="00AD0173"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đánh giá thông tin hiệu suất để đưa ra các quyết định tối ưu hóa hệ thống.</w:t>
            </w:r>
          </w:p>
        </w:tc>
        <w:tc>
          <w:tcPr>
            <w:tcW w:w="3253" w:type="dxa"/>
            <w:vAlign w:val="center"/>
          </w:tcPr>
          <w:p w14:paraId="3710C0A8" w14:textId="77777777" w:rsidR="00260BDC" w:rsidRPr="009C1881" w:rsidRDefault="00260BDC" w:rsidP="00260BDC">
            <w:pPr>
              <w:jc w:val="both"/>
              <w:rPr>
                <w:sz w:val="26"/>
                <w:szCs w:val="26"/>
                <w:lang w:val="vi-VN"/>
              </w:rPr>
            </w:pPr>
            <w:r w:rsidRPr="009C1881">
              <w:rPr>
                <w:sz w:val="26"/>
                <w:szCs w:val="26"/>
                <w:lang w:val="vi-VN"/>
              </w:rPr>
              <w:lastRenderedPageBreak/>
              <w:t xml:space="preserve">Hệ thống truy xuất dữ liệu </w:t>
            </w:r>
            <w:r w:rsidRPr="009C1881">
              <w:rPr>
                <w:sz w:val="26"/>
                <w:szCs w:val="26"/>
                <w:lang w:val="vi-VN"/>
              </w:rPr>
              <w:lastRenderedPageBreak/>
              <w:t>hiệu suất của hệ thống quản lý thư viện.</w:t>
            </w:r>
          </w:p>
          <w:p w14:paraId="463A93B1" w14:textId="77777777" w:rsidR="00AD0173" w:rsidRPr="009C1881" w:rsidRDefault="00AD0173" w:rsidP="00F307E0">
            <w:pPr>
              <w:jc w:val="both"/>
              <w:rPr>
                <w:sz w:val="26"/>
                <w:szCs w:val="26"/>
                <w:lang w:val="vi-VN"/>
              </w:rPr>
            </w:pPr>
          </w:p>
        </w:tc>
      </w:tr>
      <w:tr w:rsidR="00AD0173" w:rsidRPr="004F30E7" w14:paraId="7D19C912" w14:textId="77777777" w:rsidTr="00F307E0">
        <w:tc>
          <w:tcPr>
            <w:tcW w:w="2405" w:type="dxa"/>
            <w:vAlign w:val="center"/>
          </w:tcPr>
          <w:p w14:paraId="6274A71B" w14:textId="77777777" w:rsidR="00AD0173" w:rsidRPr="009C1881" w:rsidRDefault="00AD0173" w:rsidP="00F307E0">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303BB19E" w14:textId="48EEAA50" w:rsidR="00AD0173" w:rsidRPr="009C1881" w:rsidRDefault="00260BDC" w:rsidP="00260BDC">
            <w:pPr>
              <w:spacing w:line="360" w:lineRule="auto"/>
              <w:jc w:val="both"/>
              <w:rPr>
                <w:sz w:val="26"/>
                <w:szCs w:val="26"/>
                <w:lang w:val="vi-VN"/>
              </w:rPr>
            </w:pPr>
            <w:r w:rsidRPr="009C1881">
              <w:rPr>
                <w:sz w:val="26"/>
                <w:szCs w:val="26"/>
                <w:lang w:val="vi-VN"/>
              </w:rPr>
              <w:t>Nếu hệ thống quản lý thư viện chưa được cài đặt, hoặc đang gặp sự cố, kỹ thuật viên sẽ không thể truy xuất thông tin hiệu suất của hệ thống.</w:t>
            </w:r>
          </w:p>
        </w:tc>
      </w:tr>
    </w:tbl>
    <w:p w14:paraId="5D5B45D6" w14:textId="77777777" w:rsidR="002A3159" w:rsidRDefault="00AD0173" w:rsidP="002A3159">
      <w:pPr>
        <w:pStyle w:val="bng"/>
        <w:ind w:firstLine="0"/>
        <w:rPr>
          <w:lang w:val="vi-VN"/>
        </w:rPr>
      </w:pPr>
      <w:bookmarkStart w:id="193" w:name="_Toc135253651"/>
      <w:r w:rsidRPr="009C1881">
        <w:rPr>
          <w:lang w:val="vi-VN"/>
        </w:rPr>
        <w:t>Bảng 3.3.</w:t>
      </w:r>
      <w:r w:rsidR="00260BDC" w:rsidRPr="009C1881">
        <w:rPr>
          <w:lang w:val="vi-VN"/>
        </w:rPr>
        <w:t>4</w:t>
      </w:r>
      <w:r w:rsidR="00D8102C" w:rsidRPr="009C1881">
        <w:rPr>
          <w:lang w:val="vi-VN"/>
        </w:rPr>
        <w:t>5</w:t>
      </w:r>
      <w:r w:rsidRPr="009C1881">
        <w:rPr>
          <w:lang w:val="vi-VN"/>
        </w:rPr>
        <w:t xml:space="preserve">: </w:t>
      </w:r>
      <w:r w:rsidR="00260BDC" w:rsidRPr="009C1881">
        <w:rPr>
          <w:lang w:val="vi-VN"/>
        </w:rPr>
        <w:t>Use case Đánh giá hiệu suất hệ thống</w:t>
      </w:r>
      <w:bookmarkEnd w:id="193"/>
    </w:p>
    <w:p w14:paraId="4EF97739" w14:textId="77777777" w:rsidR="00AE4347" w:rsidRDefault="00AE4347" w:rsidP="002A3159">
      <w:pPr>
        <w:pStyle w:val="Tiumccp1"/>
        <w:rPr>
          <w:lang w:val="vi-VN"/>
        </w:rPr>
      </w:pPr>
    </w:p>
    <w:p w14:paraId="1838FB5C" w14:textId="77777777" w:rsidR="00AE4347" w:rsidRDefault="00AE4347" w:rsidP="002A3159">
      <w:pPr>
        <w:pStyle w:val="Tiumccp1"/>
        <w:rPr>
          <w:lang w:val="vi-VN"/>
        </w:rPr>
      </w:pPr>
    </w:p>
    <w:p w14:paraId="3E9598F7" w14:textId="77777777" w:rsidR="00AE4347" w:rsidRDefault="00AE4347" w:rsidP="002A3159">
      <w:pPr>
        <w:pStyle w:val="Tiumccp1"/>
        <w:rPr>
          <w:lang w:val="vi-VN"/>
        </w:rPr>
      </w:pPr>
    </w:p>
    <w:p w14:paraId="61863F04" w14:textId="77777777" w:rsidR="00AE4347" w:rsidRDefault="00AE4347" w:rsidP="002A3159">
      <w:pPr>
        <w:pStyle w:val="Tiumccp1"/>
        <w:rPr>
          <w:lang w:val="vi-VN"/>
        </w:rPr>
      </w:pPr>
    </w:p>
    <w:p w14:paraId="2291D7E5" w14:textId="77777777" w:rsidR="00AE4347" w:rsidRDefault="00AE4347" w:rsidP="002A3159">
      <w:pPr>
        <w:pStyle w:val="Tiumccp1"/>
        <w:rPr>
          <w:lang w:val="vi-VN"/>
        </w:rPr>
      </w:pPr>
    </w:p>
    <w:p w14:paraId="347EF633" w14:textId="77777777" w:rsidR="00AE4347" w:rsidRDefault="00AE4347" w:rsidP="002A3159">
      <w:pPr>
        <w:pStyle w:val="Tiumccp1"/>
        <w:rPr>
          <w:lang w:val="vi-VN"/>
        </w:rPr>
      </w:pPr>
    </w:p>
    <w:p w14:paraId="79881413" w14:textId="77777777" w:rsidR="00AE4347" w:rsidRDefault="00AE4347" w:rsidP="002A3159">
      <w:pPr>
        <w:pStyle w:val="Tiumccp1"/>
        <w:rPr>
          <w:lang w:val="vi-VN"/>
        </w:rPr>
      </w:pPr>
    </w:p>
    <w:p w14:paraId="19CF591C" w14:textId="77777777" w:rsidR="00AE4347" w:rsidRDefault="00AE4347" w:rsidP="002A3159">
      <w:pPr>
        <w:pStyle w:val="Tiumccp1"/>
        <w:rPr>
          <w:lang w:val="vi-VN"/>
        </w:rPr>
      </w:pPr>
    </w:p>
    <w:p w14:paraId="6DB800C8" w14:textId="77777777" w:rsidR="002D3108" w:rsidRDefault="002D3108" w:rsidP="00224ED7">
      <w:pPr>
        <w:pStyle w:val="Tiumccp1"/>
        <w:ind w:firstLine="0"/>
        <w:rPr>
          <w:lang w:val="vi-VN"/>
        </w:rPr>
      </w:pPr>
    </w:p>
    <w:p w14:paraId="57CC9D62" w14:textId="48E0A8C9" w:rsidR="00B179F2" w:rsidRPr="00A33CB4" w:rsidRDefault="002A3159" w:rsidP="00224ED7">
      <w:pPr>
        <w:pStyle w:val="Tiumccp1"/>
        <w:ind w:firstLine="0"/>
        <w:rPr>
          <w:lang w:val="vi-VN"/>
        </w:rPr>
      </w:pPr>
      <w:bookmarkStart w:id="194" w:name="_Toc135253484"/>
      <w:r>
        <w:rPr>
          <w:lang w:val="vi-VN"/>
        </w:rPr>
        <w:lastRenderedPageBreak/>
        <w:t>3.</w:t>
      </w:r>
      <w:r w:rsidR="00224ED7">
        <w:t>4</w:t>
      </w:r>
      <w:r>
        <w:rPr>
          <w:lang w:val="vi-VN"/>
        </w:rPr>
        <w:t xml:space="preserve"> </w:t>
      </w:r>
      <w:r w:rsidR="00A33CB4" w:rsidRPr="00A33CB4">
        <w:rPr>
          <w:lang w:val="vi-VN"/>
        </w:rPr>
        <w:t>Sơ</w:t>
      </w:r>
      <w:r w:rsidR="00A33CB4">
        <w:rPr>
          <w:lang w:val="vi-VN"/>
        </w:rPr>
        <w:t xml:space="preserve"> đồ ERD tổng quát</w:t>
      </w:r>
      <w:bookmarkEnd w:id="194"/>
    </w:p>
    <w:p w14:paraId="0369C141" w14:textId="1DE62950" w:rsidR="00B93B78" w:rsidRPr="009C1881" w:rsidRDefault="004F30E7" w:rsidP="004F30E7">
      <w:pPr>
        <w:pStyle w:val="Caption"/>
        <w:rPr>
          <w:lang w:val="vi-VN"/>
        </w:rPr>
      </w:pPr>
      <w:r w:rsidRPr="004F30E7">
        <w:rPr>
          <w:noProof/>
        </w:rPr>
        <w:drawing>
          <wp:inline distT="0" distB="0" distL="0" distR="0" wp14:anchorId="21CBA846" wp14:editId="0A501473">
            <wp:extent cx="5579745" cy="6258560"/>
            <wp:effectExtent l="0" t="0" r="0" b="0"/>
            <wp:docPr id="199390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0840" name=""/>
                    <pic:cNvPicPr/>
                  </pic:nvPicPr>
                  <pic:blipFill>
                    <a:blip r:embed="rId36"/>
                    <a:stretch>
                      <a:fillRect/>
                    </a:stretch>
                  </pic:blipFill>
                  <pic:spPr>
                    <a:xfrm>
                      <a:off x="0" y="0"/>
                      <a:ext cx="5579745" cy="6258560"/>
                    </a:xfrm>
                    <a:prstGeom prst="rect">
                      <a:avLst/>
                    </a:prstGeom>
                  </pic:spPr>
                </pic:pic>
              </a:graphicData>
            </a:graphic>
          </wp:inline>
        </w:drawing>
      </w:r>
    </w:p>
    <w:p w14:paraId="6BA18C5B" w14:textId="53CBB71B" w:rsidR="00A33CB4" w:rsidRDefault="00224ED7" w:rsidP="00224ED7">
      <w:pPr>
        <w:pStyle w:val="image"/>
        <w:rPr>
          <w:lang w:val="vi-VN"/>
        </w:rPr>
      </w:pPr>
      <w:bookmarkStart w:id="195" w:name="_Toc130805838"/>
      <w:bookmarkStart w:id="196" w:name="_Toc135253563"/>
      <w:proofErr w:type="spellStart"/>
      <w:r>
        <w:t>Hình</w:t>
      </w:r>
      <w:proofErr w:type="spellEnd"/>
      <w:r>
        <w:t xml:space="preserve"> </w:t>
      </w:r>
      <w:r w:rsidRPr="00224ED7">
        <w:rPr>
          <w:lang w:val="vi-VN"/>
        </w:rPr>
        <w:t>3.</w:t>
      </w:r>
      <w:r>
        <w:t>4:</w:t>
      </w:r>
      <w:r w:rsidRPr="00224ED7">
        <w:rPr>
          <w:lang w:val="vi-VN"/>
        </w:rPr>
        <w:t xml:space="preserve"> Sơ đồ ERD tổng quát</w:t>
      </w:r>
      <w:bookmarkEnd w:id="196"/>
    </w:p>
    <w:p w14:paraId="3FD410D8" w14:textId="77777777" w:rsidR="00AE4347" w:rsidRDefault="00AE4347" w:rsidP="00A33CB4">
      <w:pPr>
        <w:pStyle w:val="Tiumccp1"/>
        <w:rPr>
          <w:lang w:val="vi-VN"/>
        </w:rPr>
      </w:pPr>
    </w:p>
    <w:p w14:paraId="4C0A28AF" w14:textId="77777777" w:rsidR="00AE4347" w:rsidRDefault="00AE4347" w:rsidP="00A33CB4">
      <w:pPr>
        <w:pStyle w:val="Tiumccp1"/>
        <w:rPr>
          <w:lang w:val="vi-VN"/>
        </w:rPr>
      </w:pPr>
    </w:p>
    <w:p w14:paraId="04C6745E" w14:textId="77777777" w:rsidR="00224ED7" w:rsidRDefault="00224ED7" w:rsidP="00A33CB4">
      <w:pPr>
        <w:pStyle w:val="Tiumccp1"/>
        <w:rPr>
          <w:lang w:val="vi-VN"/>
        </w:rPr>
      </w:pPr>
    </w:p>
    <w:p w14:paraId="3F474C7C" w14:textId="77777777" w:rsidR="00224ED7" w:rsidRDefault="00224ED7" w:rsidP="00A33CB4">
      <w:pPr>
        <w:pStyle w:val="Tiumccp1"/>
        <w:rPr>
          <w:lang w:val="vi-VN"/>
        </w:rPr>
      </w:pPr>
    </w:p>
    <w:p w14:paraId="059980C7" w14:textId="4C6AFBB6" w:rsidR="0004608F" w:rsidRDefault="00A33CB4" w:rsidP="00224ED7">
      <w:pPr>
        <w:pStyle w:val="Tiumccp1"/>
        <w:ind w:firstLine="0"/>
        <w:rPr>
          <w:lang w:val="vi-VN"/>
        </w:rPr>
      </w:pPr>
      <w:bookmarkStart w:id="197" w:name="_Toc135253485"/>
      <w:r>
        <w:rPr>
          <w:lang w:val="vi-VN"/>
        </w:rPr>
        <w:lastRenderedPageBreak/>
        <w:t>3.5 Sơ đồ class tổng quát</w:t>
      </w:r>
      <w:bookmarkEnd w:id="197"/>
    </w:p>
    <w:p w14:paraId="6C396CC6" w14:textId="009E340C" w:rsidR="00AE4347" w:rsidRDefault="00AE4347" w:rsidP="00AE4347">
      <w:pPr>
        <w:pStyle w:val="Caption"/>
        <w:rPr>
          <w:lang w:val="vi-VN"/>
        </w:rPr>
      </w:pPr>
      <w:r w:rsidRPr="00AE4347">
        <w:rPr>
          <w:noProof/>
          <w:lang w:val="vi-VN"/>
        </w:rPr>
        <w:drawing>
          <wp:inline distT="0" distB="0" distL="0" distR="0" wp14:anchorId="503F5F57" wp14:editId="09FEEA31">
            <wp:extent cx="5579745" cy="4046220"/>
            <wp:effectExtent l="0" t="0" r="0" b="0"/>
            <wp:docPr id="152452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8325" name=""/>
                    <pic:cNvPicPr/>
                  </pic:nvPicPr>
                  <pic:blipFill>
                    <a:blip r:embed="rId37"/>
                    <a:stretch>
                      <a:fillRect/>
                    </a:stretch>
                  </pic:blipFill>
                  <pic:spPr>
                    <a:xfrm>
                      <a:off x="0" y="0"/>
                      <a:ext cx="5579745" cy="4046220"/>
                    </a:xfrm>
                    <a:prstGeom prst="rect">
                      <a:avLst/>
                    </a:prstGeom>
                  </pic:spPr>
                </pic:pic>
              </a:graphicData>
            </a:graphic>
          </wp:inline>
        </w:drawing>
      </w:r>
    </w:p>
    <w:p w14:paraId="0CD22F81" w14:textId="77777777" w:rsidR="00224ED7" w:rsidRPr="00224ED7" w:rsidRDefault="00224ED7" w:rsidP="00224ED7">
      <w:pPr>
        <w:rPr>
          <w:lang w:val="vi-VN"/>
        </w:rPr>
      </w:pPr>
    </w:p>
    <w:p w14:paraId="59E6FF15" w14:textId="7A972E42" w:rsidR="00AE4347" w:rsidRPr="00224ED7" w:rsidRDefault="00224ED7" w:rsidP="00224ED7">
      <w:pPr>
        <w:pStyle w:val="image"/>
      </w:pPr>
      <w:bookmarkStart w:id="198" w:name="_Toc135253564"/>
      <w:r w:rsidRPr="00224ED7">
        <w:rPr>
          <w:lang w:val="vi-VN"/>
        </w:rPr>
        <w:t>Hình 3.</w:t>
      </w:r>
      <w:r>
        <w:t xml:space="preserve">5: </w:t>
      </w:r>
      <w:proofErr w:type="spellStart"/>
      <w:r w:rsidRPr="00224ED7">
        <w:t>Sơ</w:t>
      </w:r>
      <w:proofErr w:type="spellEnd"/>
      <w:r w:rsidRPr="00224ED7">
        <w:t xml:space="preserve"> </w:t>
      </w:r>
      <w:proofErr w:type="spellStart"/>
      <w:r w:rsidRPr="00224ED7">
        <w:t>đồ</w:t>
      </w:r>
      <w:proofErr w:type="spellEnd"/>
      <w:r w:rsidRPr="00224ED7">
        <w:t xml:space="preserve"> class </w:t>
      </w:r>
      <w:proofErr w:type="spellStart"/>
      <w:r w:rsidRPr="00224ED7">
        <w:t>tổng</w:t>
      </w:r>
      <w:proofErr w:type="spellEnd"/>
      <w:r w:rsidRPr="00224ED7">
        <w:t xml:space="preserve"> </w:t>
      </w:r>
      <w:proofErr w:type="spellStart"/>
      <w:r w:rsidRPr="00224ED7">
        <w:t>quát</w:t>
      </w:r>
      <w:proofErr w:type="spellEnd"/>
      <w:r w:rsidR="002D3108">
        <w:t xml:space="preserve"> </w:t>
      </w:r>
      <w:proofErr w:type="spellStart"/>
      <w:r w:rsidR="002D3108">
        <w:t>của</w:t>
      </w:r>
      <w:proofErr w:type="spellEnd"/>
      <w:r w:rsidR="002D3108">
        <w:t xml:space="preserve"> </w:t>
      </w:r>
      <w:proofErr w:type="spellStart"/>
      <w:r w:rsidR="002D3108">
        <w:t>thư</w:t>
      </w:r>
      <w:proofErr w:type="spellEnd"/>
      <w:r w:rsidR="002D3108">
        <w:t xml:space="preserve"> </w:t>
      </w:r>
      <w:proofErr w:type="spellStart"/>
      <w:r w:rsidR="002D3108">
        <w:t>viện</w:t>
      </w:r>
      <w:bookmarkEnd w:id="198"/>
      <w:proofErr w:type="spellEnd"/>
    </w:p>
    <w:p w14:paraId="349FC248" w14:textId="77777777" w:rsidR="00AE4347" w:rsidRDefault="00AE4347" w:rsidP="00F307E0">
      <w:pPr>
        <w:pStyle w:val="Tiumccp1"/>
        <w:rPr>
          <w:lang w:val="vi-VN"/>
        </w:rPr>
      </w:pPr>
    </w:p>
    <w:p w14:paraId="726BC1EF" w14:textId="77777777" w:rsidR="00AE4347" w:rsidRDefault="00AE4347" w:rsidP="00F307E0">
      <w:pPr>
        <w:pStyle w:val="Tiumccp1"/>
        <w:rPr>
          <w:lang w:val="vi-VN"/>
        </w:rPr>
      </w:pPr>
    </w:p>
    <w:p w14:paraId="1A5AFD29" w14:textId="77777777" w:rsidR="00AE4347" w:rsidRDefault="00AE4347" w:rsidP="00F307E0">
      <w:pPr>
        <w:pStyle w:val="Tiumccp1"/>
        <w:rPr>
          <w:lang w:val="vi-VN"/>
        </w:rPr>
      </w:pPr>
    </w:p>
    <w:p w14:paraId="5EE6C38D" w14:textId="77777777" w:rsidR="00AE4347" w:rsidRDefault="00AE4347" w:rsidP="00F307E0">
      <w:pPr>
        <w:pStyle w:val="Tiumccp1"/>
        <w:rPr>
          <w:lang w:val="vi-VN"/>
        </w:rPr>
      </w:pPr>
    </w:p>
    <w:p w14:paraId="638CB66B" w14:textId="77777777" w:rsidR="00AE4347" w:rsidRDefault="00AE4347" w:rsidP="00F307E0">
      <w:pPr>
        <w:pStyle w:val="Tiumccp1"/>
        <w:rPr>
          <w:lang w:val="vi-VN"/>
        </w:rPr>
      </w:pPr>
    </w:p>
    <w:p w14:paraId="154A2970" w14:textId="77777777" w:rsidR="00AE4347" w:rsidRDefault="00AE4347" w:rsidP="00F307E0">
      <w:pPr>
        <w:pStyle w:val="Tiumccp1"/>
        <w:rPr>
          <w:lang w:val="vi-VN"/>
        </w:rPr>
      </w:pPr>
    </w:p>
    <w:p w14:paraId="640F35A9" w14:textId="77777777" w:rsidR="00AE4347" w:rsidRDefault="00AE4347" w:rsidP="00F307E0">
      <w:pPr>
        <w:pStyle w:val="Tiumccp1"/>
        <w:rPr>
          <w:lang w:val="vi-VN"/>
        </w:rPr>
      </w:pPr>
    </w:p>
    <w:p w14:paraId="7A40481C" w14:textId="77777777" w:rsidR="00AE4347" w:rsidRDefault="00AE4347" w:rsidP="00F307E0">
      <w:pPr>
        <w:pStyle w:val="Tiumccp1"/>
        <w:rPr>
          <w:lang w:val="vi-VN"/>
        </w:rPr>
      </w:pPr>
    </w:p>
    <w:p w14:paraId="251F60CD" w14:textId="77777777" w:rsidR="00AE4347" w:rsidRDefault="00AE4347" w:rsidP="00F307E0">
      <w:pPr>
        <w:pStyle w:val="Tiumccp1"/>
        <w:rPr>
          <w:lang w:val="vi-VN"/>
        </w:rPr>
      </w:pPr>
    </w:p>
    <w:p w14:paraId="66F7510A" w14:textId="77777777" w:rsidR="00AE4347" w:rsidRDefault="00AE4347" w:rsidP="00224ED7">
      <w:pPr>
        <w:pStyle w:val="Tiumccp1"/>
        <w:ind w:firstLine="0"/>
        <w:rPr>
          <w:lang w:val="vi-VN"/>
        </w:rPr>
      </w:pPr>
    </w:p>
    <w:p w14:paraId="14666854" w14:textId="3C3561D7" w:rsidR="00A33CB4" w:rsidRDefault="00F307E0" w:rsidP="00224ED7">
      <w:pPr>
        <w:pStyle w:val="Tiumccp1"/>
        <w:ind w:firstLine="0"/>
        <w:rPr>
          <w:lang w:val="vi-VN"/>
        </w:rPr>
      </w:pPr>
      <w:bookmarkStart w:id="199" w:name="_Toc135253486"/>
      <w:r>
        <w:rPr>
          <w:lang w:val="vi-VN"/>
        </w:rPr>
        <w:lastRenderedPageBreak/>
        <w:t>3.6 Sơ đồ tuần tự</w:t>
      </w:r>
      <w:bookmarkEnd w:id="199"/>
    </w:p>
    <w:p w14:paraId="10D5DF37" w14:textId="0157795F" w:rsidR="00F307E0" w:rsidRDefault="00F307E0" w:rsidP="00224ED7">
      <w:pPr>
        <w:pStyle w:val="Tiumccp2"/>
        <w:ind w:firstLine="0"/>
        <w:rPr>
          <w:i w:val="0"/>
          <w:szCs w:val="28"/>
          <w:lang w:val="vi-VN"/>
        </w:rPr>
      </w:pPr>
      <w:bookmarkStart w:id="200" w:name="_Toc135253487"/>
      <w:r>
        <w:rPr>
          <w:lang w:val="vi-VN"/>
        </w:rPr>
        <w:t xml:space="preserve">3.6.1 Quản trị hệ </w:t>
      </w:r>
      <w:r>
        <w:rPr>
          <w:i w:val="0"/>
          <w:szCs w:val="28"/>
          <w:lang w:val="vi-VN"/>
        </w:rPr>
        <w:t>thống</w:t>
      </w:r>
      <w:bookmarkEnd w:id="200"/>
    </w:p>
    <w:p w14:paraId="6A7DA4D2" w14:textId="775F0DD6" w:rsidR="00F307E0" w:rsidRPr="00AE4347" w:rsidRDefault="004F30E7" w:rsidP="00224ED7">
      <w:pPr>
        <w:pStyle w:val="Tiumccp3"/>
        <w:ind w:firstLine="0"/>
        <w:rPr>
          <w:lang w:val="vi-VN"/>
        </w:rPr>
      </w:pPr>
      <w:bookmarkStart w:id="201" w:name="_Toc135253488"/>
      <w:r>
        <w:t xml:space="preserve">3.6.1.1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sidR="002D3108">
        <w:t xml:space="preserve"> </w:t>
      </w:r>
      <w:r>
        <w:rPr>
          <w:lang w:val="vi-VN"/>
        </w:rPr>
        <w:t>Quên mật khẩu</w:t>
      </w:r>
      <w:bookmarkEnd w:id="201"/>
    </w:p>
    <w:p w14:paraId="6876D800" w14:textId="77777777" w:rsidR="004F30E7" w:rsidRDefault="00F307E0" w:rsidP="00F307E0">
      <w:pPr>
        <w:pStyle w:val="Caption"/>
      </w:pPr>
      <w:r w:rsidRPr="00F307E0">
        <w:rPr>
          <w:noProof/>
        </w:rPr>
        <w:drawing>
          <wp:inline distT="0" distB="0" distL="0" distR="0" wp14:anchorId="749FC227" wp14:editId="5372A34A">
            <wp:extent cx="5579745" cy="5608320"/>
            <wp:effectExtent l="0" t="0" r="0" b="0"/>
            <wp:docPr id="138645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8927" name=""/>
                    <pic:cNvPicPr/>
                  </pic:nvPicPr>
                  <pic:blipFill>
                    <a:blip r:embed="rId38"/>
                    <a:stretch>
                      <a:fillRect/>
                    </a:stretch>
                  </pic:blipFill>
                  <pic:spPr>
                    <a:xfrm>
                      <a:off x="0" y="0"/>
                      <a:ext cx="5579745" cy="5608320"/>
                    </a:xfrm>
                    <a:prstGeom prst="rect">
                      <a:avLst/>
                    </a:prstGeom>
                  </pic:spPr>
                </pic:pic>
              </a:graphicData>
            </a:graphic>
          </wp:inline>
        </w:drawing>
      </w:r>
    </w:p>
    <w:p w14:paraId="0E1A3A41" w14:textId="1B8DB92A" w:rsidR="004F30E7" w:rsidRDefault="002D3108" w:rsidP="002D3108">
      <w:pPr>
        <w:pStyle w:val="image"/>
        <w:rPr>
          <w:lang w:val="vi-VN"/>
        </w:rPr>
      </w:pPr>
      <w:bookmarkStart w:id="202" w:name="_Toc135253565"/>
      <w:proofErr w:type="spellStart"/>
      <w:r>
        <w:t>Hình</w:t>
      </w:r>
      <w:proofErr w:type="spellEnd"/>
      <w:r>
        <w:t xml:space="preserve"> </w:t>
      </w:r>
      <w:r w:rsidRPr="002D3108">
        <w:rPr>
          <w:lang w:val="vi-VN"/>
        </w:rPr>
        <w:t>3.6.1.1</w:t>
      </w:r>
      <w:r>
        <w:t>:</w:t>
      </w:r>
      <w:r w:rsidRPr="002D3108">
        <w:rPr>
          <w:lang w:val="vi-VN"/>
        </w:rPr>
        <w:t xml:space="preserve"> Sơ đồ tuần tự Quên mật khẩu</w:t>
      </w:r>
      <w:bookmarkEnd w:id="202"/>
    </w:p>
    <w:p w14:paraId="7D9D4D0F" w14:textId="77777777" w:rsidR="004F30E7" w:rsidRDefault="004F30E7" w:rsidP="004F30E7">
      <w:pPr>
        <w:pStyle w:val="Caption"/>
        <w:rPr>
          <w:lang w:val="vi-VN"/>
        </w:rPr>
      </w:pPr>
    </w:p>
    <w:p w14:paraId="4B1E380D" w14:textId="77777777" w:rsidR="004F30E7" w:rsidRDefault="004F30E7" w:rsidP="004F30E7">
      <w:pPr>
        <w:pStyle w:val="Tiumccp3"/>
        <w:rPr>
          <w:lang w:val="vi-VN"/>
        </w:rPr>
      </w:pPr>
    </w:p>
    <w:p w14:paraId="2C881DD1" w14:textId="77777777" w:rsidR="004F30E7" w:rsidRDefault="004F30E7" w:rsidP="00AE4347">
      <w:pPr>
        <w:pStyle w:val="Tiumccp3"/>
        <w:ind w:firstLine="0"/>
        <w:rPr>
          <w:lang w:val="vi-VN"/>
        </w:rPr>
      </w:pPr>
    </w:p>
    <w:p w14:paraId="64DD9905" w14:textId="20C7424A" w:rsidR="004F30E7" w:rsidRDefault="002D3108" w:rsidP="002D3108">
      <w:pPr>
        <w:pStyle w:val="Tiumccp3"/>
        <w:ind w:firstLine="0"/>
        <w:rPr>
          <w:lang w:val="vi-VN"/>
        </w:rPr>
      </w:pPr>
      <w:bookmarkStart w:id="203" w:name="_Toc135253489"/>
      <w:r w:rsidRPr="002D3108">
        <w:rPr>
          <w:lang w:val="vi-VN"/>
        </w:rPr>
        <w:lastRenderedPageBreak/>
        <w:t>3.6.1.</w:t>
      </w:r>
      <w:r>
        <w:t>2</w:t>
      </w:r>
      <w:r w:rsidRPr="002D3108">
        <w:rPr>
          <w:lang w:val="vi-VN"/>
        </w:rPr>
        <w:t xml:space="preserve"> Sơ đồ tuần tự </w:t>
      </w:r>
      <w:r w:rsidR="004F30E7">
        <w:rPr>
          <w:lang w:val="vi-VN"/>
        </w:rPr>
        <w:t>Đổi mật khẩu</w:t>
      </w:r>
      <w:bookmarkEnd w:id="203"/>
    </w:p>
    <w:p w14:paraId="2FFB9DAF" w14:textId="59B534AA" w:rsidR="004F30E7" w:rsidRDefault="00F307E0" w:rsidP="004F30E7">
      <w:pPr>
        <w:pStyle w:val="Caption"/>
      </w:pPr>
      <w:r w:rsidRPr="00F307E0">
        <w:rPr>
          <w:noProof/>
        </w:rPr>
        <w:drawing>
          <wp:inline distT="0" distB="0" distL="0" distR="0" wp14:anchorId="744C217D" wp14:editId="4DA6E07C">
            <wp:extent cx="5579745" cy="5728970"/>
            <wp:effectExtent l="0" t="0" r="1905" b="5080"/>
            <wp:docPr id="1860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366" name=""/>
                    <pic:cNvPicPr/>
                  </pic:nvPicPr>
                  <pic:blipFill>
                    <a:blip r:embed="rId39"/>
                    <a:stretch>
                      <a:fillRect/>
                    </a:stretch>
                  </pic:blipFill>
                  <pic:spPr>
                    <a:xfrm>
                      <a:off x="0" y="0"/>
                      <a:ext cx="5579745" cy="5728970"/>
                    </a:xfrm>
                    <a:prstGeom prst="rect">
                      <a:avLst/>
                    </a:prstGeom>
                  </pic:spPr>
                </pic:pic>
              </a:graphicData>
            </a:graphic>
          </wp:inline>
        </w:drawing>
      </w:r>
    </w:p>
    <w:p w14:paraId="2B8474D3" w14:textId="71CA4944" w:rsidR="002D3108" w:rsidRPr="002D3108" w:rsidRDefault="002D3108" w:rsidP="002D3108">
      <w:pPr>
        <w:pStyle w:val="image"/>
      </w:pPr>
      <w:bookmarkStart w:id="204" w:name="_Toc135253566"/>
      <w:proofErr w:type="spellStart"/>
      <w:r>
        <w:t>Hình</w:t>
      </w:r>
      <w:proofErr w:type="spellEnd"/>
      <w:r>
        <w:t xml:space="preserve"> </w:t>
      </w:r>
      <w:r w:rsidRPr="002D3108">
        <w:t>3.6.1.2</w:t>
      </w:r>
      <w:r>
        <w:t>:</w:t>
      </w:r>
      <w:r w:rsidRPr="002D3108">
        <w:t xml:space="preserve"> </w:t>
      </w:r>
      <w:proofErr w:type="spellStart"/>
      <w:r w:rsidRPr="002D3108">
        <w:t>Sơ</w:t>
      </w:r>
      <w:proofErr w:type="spellEnd"/>
      <w:r w:rsidRPr="002D3108">
        <w:t xml:space="preserve"> </w:t>
      </w:r>
      <w:proofErr w:type="spellStart"/>
      <w:r w:rsidRPr="002D3108">
        <w:t>đồ</w:t>
      </w:r>
      <w:proofErr w:type="spellEnd"/>
      <w:r w:rsidRPr="002D3108">
        <w:t xml:space="preserve"> </w:t>
      </w:r>
      <w:proofErr w:type="spellStart"/>
      <w:r w:rsidRPr="002D3108">
        <w:t>tuần</w:t>
      </w:r>
      <w:proofErr w:type="spellEnd"/>
      <w:r w:rsidRPr="002D3108">
        <w:t xml:space="preserve"> </w:t>
      </w:r>
      <w:proofErr w:type="spellStart"/>
      <w:r w:rsidRPr="002D3108">
        <w:t>tự</w:t>
      </w:r>
      <w:proofErr w:type="spellEnd"/>
      <w:r w:rsidRPr="002D3108">
        <w:t xml:space="preserve"> </w:t>
      </w:r>
      <w:proofErr w:type="spellStart"/>
      <w:r w:rsidRPr="002D3108">
        <w:t>Đổi</w:t>
      </w:r>
      <w:proofErr w:type="spellEnd"/>
      <w:r w:rsidRPr="002D3108">
        <w:t xml:space="preserve"> </w:t>
      </w:r>
      <w:proofErr w:type="spellStart"/>
      <w:r w:rsidRPr="002D3108">
        <w:t>mật</w:t>
      </w:r>
      <w:proofErr w:type="spellEnd"/>
      <w:r w:rsidRPr="002D3108">
        <w:t xml:space="preserve"> </w:t>
      </w:r>
      <w:proofErr w:type="spellStart"/>
      <w:r w:rsidRPr="002D3108">
        <w:t>khẩu</w:t>
      </w:r>
      <w:bookmarkEnd w:id="204"/>
      <w:proofErr w:type="spellEnd"/>
    </w:p>
    <w:p w14:paraId="51A0CFA8" w14:textId="77777777" w:rsidR="00AE4347" w:rsidRDefault="00AE4347" w:rsidP="00AE4347">
      <w:pPr>
        <w:pStyle w:val="Tiumccp3"/>
      </w:pPr>
    </w:p>
    <w:p w14:paraId="618168F2" w14:textId="77777777" w:rsidR="00AE4347" w:rsidRDefault="00AE4347" w:rsidP="00AE4347">
      <w:pPr>
        <w:pStyle w:val="Tiumccp3"/>
      </w:pPr>
    </w:p>
    <w:p w14:paraId="778F44D3" w14:textId="77777777" w:rsidR="00AE4347" w:rsidRDefault="00AE4347" w:rsidP="00AE4347">
      <w:pPr>
        <w:pStyle w:val="Tiumccp3"/>
      </w:pPr>
    </w:p>
    <w:p w14:paraId="2E4E1AD6" w14:textId="77777777" w:rsidR="00AE4347" w:rsidRDefault="00AE4347" w:rsidP="002D3108">
      <w:pPr>
        <w:pStyle w:val="Tiumccp3"/>
        <w:ind w:firstLine="0"/>
      </w:pPr>
    </w:p>
    <w:p w14:paraId="093657B7" w14:textId="77777777" w:rsidR="002D3108" w:rsidRDefault="002D3108" w:rsidP="002D3108">
      <w:pPr>
        <w:pStyle w:val="Tiumccp3"/>
        <w:ind w:firstLine="0"/>
      </w:pPr>
    </w:p>
    <w:p w14:paraId="3BBD7498" w14:textId="56EDBF9E" w:rsidR="004F30E7" w:rsidRPr="00AE4347" w:rsidRDefault="00AE4347" w:rsidP="002D3108">
      <w:pPr>
        <w:pStyle w:val="Tiumccp3"/>
        <w:ind w:firstLine="0"/>
      </w:pPr>
      <w:bookmarkStart w:id="205" w:name="_Toc135253490"/>
      <w:r w:rsidRPr="00AE4347">
        <w:lastRenderedPageBreak/>
        <w:t xml:space="preserve">3.6.1.3 </w:t>
      </w:r>
      <w:proofErr w:type="spellStart"/>
      <w:r w:rsidR="002D3108" w:rsidRPr="002D3108">
        <w:t>Sơ</w:t>
      </w:r>
      <w:proofErr w:type="spellEnd"/>
      <w:r w:rsidR="002D3108" w:rsidRPr="002D3108">
        <w:t xml:space="preserve"> </w:t>
      </w:r>
      <w:proofErr w:type="spellStart"/>
      <w:r w:rsidR="002D3108" w:rsidRPr="002D3108">
        <w:t>đồ</w:t>
      </w:r>
      <w:proofErr w:type="spellEnd"/>
      <w:r w:rsidR="002D3108" w:rsidRPr="002D3108">
        <w:t xml:space="preserve"> </w:t>
      </w:r>
      <w:proofErr w:type="spellStart"/>
      <w:r w:rsidR="002D3108" w:rsidRPr="002D3108">
        <w:t>tuần</w:t>
      </w:r>
      <w:proofErr w:type="spellEnd"/>
      <w:r w:rsidR="002D3108" w:rsidRPr="002D3108">
        <w:t xml:space="preserve"> </w:t>
      </w:r>
      <w:proofErr w:type="spellStart"/>
      <w:r w:rsidR="002D3108" w:rsidRPr="002D3108">
        <w:t>tự</w:t>
      </w:r>
      <w:proofErr w:type="spellEnd"/>
      <w:r w:rsidR="002D3108" w:rsidRPr="002D3108">
        <w:t xml:space="preserve"> </w:t>
      </w:r>
      <w:proofErr w:type="spellStart"/>
      <w:r w:rsidR="004F30E7" w:rsidRPr="00AE4347">
        <w:t>Đăng</w:t>
      </w:r>
      <w:proofErr w:type="spellEnd"/>
      <w:r w:rsidR="004F30E7" w:rsidRPr="00AE4347">
        <w:t xml:space="preserve"> </w:t>
      </w:r>
      <w:proofErr w:type="spellStart"/>
      <w:r w:rsidR="004F30E7" w:rsidRPr="00AE4347">
        <w:t>ký</w:t>
      </w:r>
      <w:bookmarkEnd w:id="205"/>
      <w:proofErr w:type="spellEnd"/>
      <w:r w:rsidR="004F30E7" w:rsidRPr="00AE4347">
        <w:t xml:space="preserve"> </w:t>
      </w:r>
    </w:p>
    <w:p w14:paraId="5B701B7B" w14:textId="6169B96E" w:rsidR="00F307E0" w:rsidRDefault="00F307E0" w:rsidP="004F30E7">
      <w:pPr>
        <w:pStyle w:val="Caption"/>
        <w:rPr>
          <w:lang w:val="vi-VN"/>
        </w:rPr>
      </w:pPr>
      <w:r w:rsidRPr="00F307E0">
        <w:rPr>
          <w:noProof/>
        </w:rPr>
        <w:drawing>
          <wp:inline distT="0" distB="0" distL="0" distR="0" wp14:anchorId="5821431A" wp14:editId="2293D11E">
            <wp:extent cx="5579745" cy="5234940"/>
            <wp:effectExtent l="0" t="0" r="0" b="0"/>
            <wp:docPr id="7464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0315" name=""/>
                    <pic:cNvPicPr/>
                  </pic:nvPicPr>
                  <pic:blipFill>
                    <a:blip r:embed="rId40"/>
                    <a:stretch>
                      <a:fillRect/>
                    </a:stretch>
                  </pic:blipFill>
                  <pic:spPr>
                    <a:xfrm>
                      <a:off x="0" y="0"/>
                      <a:ext cx="5579745" cy="5234940"/>
                    </a:xfrm>
                    <a:prstGeom prst="rect">
                      <a:avLst/>
                    </a:prstGeom>
                  </pic:spPr>
                </pic:pic>
              </a:graphicData>
            </a:graphic>
          </wp:inline>
        </w:drawing>
      </w:r>
    </w:p>
    <w:p w14:paraId="1025AB71" w14:textId="4D5AC388" w:rsidR="00AE4347" w:rsidRDefault="002D3108" w:rsidP="002D3108">
      <w:pPr>
        <w:pStyle w:val="image"/>
        <w:rPr>
          <w:lang w:val="vi-VN"/>
        </w:rPr>
      </w:pPr>
      <w:bookmarkStart w:id="206" w:name="_Toc135253567"/>
      <w:proofErr w:type="spellStart"/>
      <w:r>
        <w:t>Hình</w:t>
      </w:r>
      <w:proofErr w:type="spellEnd"/>
      <w:r>
        <w:t xml:space="preserve"> </w:t>
      </w:r>
      <w:r w:rsidRPr="002D3108">
        <w:rPr>
          <w:lang w:val="vi-VN"/>
        </w:rPr>
        <w:t>3.6.1.3</w:t>
      </w:r>
      <w:r>
        <w:t>:</w:t>
      </w:r>
      <w:r w:rsidRPr="002D3108">
        <w:rPr>
          <w:lang w:val="vi-VN"/>
        </w:rPr>
        <w:t xml:space="preserve"> Sơ đồ tuần tự Đăng ký</w:t>
      </w:r>
      <w:bookmarkEnd w:id="206"/>
    </w:p>
    <w:p w14:paraId="6DE29CC8" w14:textId="77777777" w:rsidR="00AE4347" w:rsidRDefault="00AE4347" w:rsidP="00DE29BE">
      <w:pPr>
        <w:pStyle w:val="Tiumccp2"/>
        <w:rPr>
          <w:lang w:val="vi-VN"/>
        </w:rPr>
      </w:pPr>
    </w:p>
    <w:p w14:paraId="4E5CCF96" w14:textId="77777777" w:rsidR="00AE4347" w:rsidRDefault="00AE4347" w:rsidP="00DE29BE">
      <w:pPr>
        <w:pStyle w:val="Tiumccp2"/>
        <w:rPr>
          <w:lang w:val="vi-VN"/>
        </w:rPr>
      </w:pPr>
    </w:p>
    <w:p w14:paraId="35BECF85" w14:textId="77777777" w:rsidR="00AE4347" w:rsidRDefault="00AE4347" w:rsidP="00DE29BE">
      <w:pPr>
        <w:pStyle w:val="Tiumccp2"/>
        <w:rPr>
          <w:lang w:val="vi-VN"/>
        </w:rPr>
      </w:pPr>
    </w:p>
    <w:p w14:paraId="56BF1A29" w14:textId="77777777" w:rsidR="00AE4347" w:rsidRDefault="00AE4347" w:rsidP="00DE29BE">
      <w:pPr>
        <w:pStyle w:val="Tiumccp2"/>
        <w:rPr>
          <w:lang w:val="vi-VN"/>
        </w:rPr>
      </w:pPr>
    </w:p>
    <w:p w14:paraId="59DB7B29" w14:textId="77777777" w:rsidR="00AE4347" w:rsidRDefault="00AE4347" w:rsidP="00DE29BE">
      <w:pPr>
        <w:pStyle w:val="Tiumccp2"/>
        <w:rPr>
          <w:lang w:val="vi-VN"/>
        </w:rPr>
      </w:pPr>
    </w:p>
    <w:p w14:paraId="1E955A98" w14:textId="77777777" w:rsidR="00AE4347" w:rsidRDefault="00AE4347" w:rsidP="00DE29BE">
      <w:pPr>
        <w:pStyle w:val="Tiumccp2"/>
        <w:rPr>
          <w:lang w:val="vi-VN"/>
        </w:rPr>
      </w:pPr>
    </w:p>
    <w:p w14:paraId="27D6BA99" w14:textId="77777777" w:rsidR="00AE4347" w:rsidRDefault="00AE4347" w:rsidP="00DE29BE">
      <w:pPr>
        <w:pStyle w:val="Tiumccp2"/>
        <w:rPr>
          <w:lang w:val="vi-VN"/>
        </w:rPr>
      </w:pPr>
    </w:p>
    <w:p w14:paraId="56FB8AAC" w14:textId="77777777" w:rsidR="00AE4347" w:rsidRDefault="00AE4347" w:rsidP="00DE29BE">
      <w:pPr>
        <w:pStyle w:val="Tiumccp2"/>
        <w:rPr>
          <w:lang w:val="vi-VN"/>
        </w:rPr>
      </w:pPr>
    </w:p>
    <w:p w14:paraId="293A47B9" w14:textId="77777777" w:rsidR="00AE4347" w:rsidRDefault="00AE4347" w:rsidP="00DE29BE">
      <w:pPr>
        <w:pStyle w:val="Tiumccp2"/>
        <w:rPr>
          <w:lang w:val="vi-VN"/>
        </w:rPr>
      </w:pPr>
    </w:p>
    <w:p w14:paraId="6A3CD8AE" w14:textId="097E703B" w:rsidR="00F307E0" w:rsidRDefault="00DE29BE" w:rsidP="002D3108">
      <w:pPr>
        <w:pStyle w:val="Tiumccp2"/>
        <w:ind w:firstLine="0"/>
        <w:rPr>
          <w:lang w:val="vi-VN"/>
        </w:rPr>
      </w:pPr>
      <w:bookmarkStart w:id="207" w:name="_Toc135253491"/>
      <w:r>
        <w:rPr>
          <w:lang w:val="vi-VN"/>
        </w:rPr>
        <w:t xml:space="preserve">3.6.2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sidR="002D3108">
        <w:t xml:space="preserve"> </w:t>
      </w:r>
      <w:r w:rsidR="00F307E0" w:rsidRPr="00DE29BE">
        <w:rPr>
          <w:lang w:val="vi-VN"/>
        </w:rPr>
        <w:t>Quản lý tài liệu</w:t>
      </w:r>
      <w:bookmarkEnd w:id="207"/>
      <w:r>
        <w:rPr>
          <w:lang w:val="vi-VN"/>
        </w:rPr>
        <w:t xml:space="preserve">  </w:t>
      </w:r>
    </w:p>
    <w:p w14:paraId="697ADCBC" w14:textId="54D2FFA3" w:rsidR="00DE29BE" w:rsidRPr="00DE29BE" w:rsidRDefault="00DE29BE" w:rsidP="002D3108">
      <w:pPr>
        <w:pStyle w:val="Tiumccp3"/>
        <w:ind w:firstLine="0"/>
        <w:rPr>
          <w:lang w:val="vi-VN"/>
        </w:rPr>
      </w:pPr>
      <w:bookmarkStart w:id="208" w:name="_Toc135253492"/>
      <w:r>
        <w:rPr>
          <w:lang w:val="vi-VN"/>
        </w:rPr>
        <w:t>3.6.2.1</w:t>
      </w:r>
      <w:r w:rsidR="002D3108">
        <w:t xml:space="preserve"> </w:t>
      </w:r>
      <w:proofErr w:type="spellStart"/>
      <w:r w:rsidR="002D3108" w:rsidRPr="002D3108">
        <w:t>Sơ</w:t>
      </w:r>
      <w:proofErr w:type="spellEnd"/>
      <w:r w:rsidR="002D3108" w:rsidRPr="002D3108">
        <w:t xml:space="preserve"> </w:t>
      </w:r>
      <w:proofErr w:type="spellStart"/>
      <w:r w:rsidR="002D3108" w:rsidRPr="002D3108">
        <w:t>đồ</w:t>
      </w:r>
      <w:proofErr w:type="spellEnd"/>
      <w:r w:rsidR="002D3108" w:rsidRPr="002D3108">
        <w:t xml:space="preserve"> </w:t>
      </w:r>
      <w:proofErr w:type="spellStart"/>
      <w:r w:rsidR="002D3108" w:rsidRPr="002D3108">
        <w:t>tuần</w:t>
      </w:r>
      <w:proofErr w:type="spellEnd"/>
      <w:r w:rsidR="002D3108" w:rsidRPr="002D3108">
        <w:t xml:space="preserve"> </w:t>
      </w:r>
      <w:proofErr w:type="spellStart"/>
      <w:r w:rsidR="002D3108" w:rsidRPr="002D3108">
        <w:t>tự</w:t>
      </w:r>
      <w:proofErr w:type="spellEnd"/>
      <w:r>
        <w:rPr>
          <w:lang w:val="vi-VN"/>
        </w:rPr>
        <w:t xml:space="preserve"> Thêm tài liệu</w:t>
      </w:r>
      <w:bookmarkEnd w:id="208"/>
    </w:p>
    <w:p w14:paraId="0018A27F" w14:textId="4C807C3B" w:rsidR="0004608F" w:rsidRDefault="00F307E0" w:rsidP="00F307E0">
      <w:pPr>
        <w:pStyle w:val="Caption"/>
        <w:rPr>
          <w:lang w:val="vi-VN"/>
        </w:rPr>
      </w:pPr>
      <w:r w:rsidRPr="00F307E0">
        <w:rPr>
          <w:noProof/>
          <w:lang w:val="vi-VN"/>
        </w:rPr>
        <w:drawing>
          <wp:inline distT="0" distB="0" distL="0" distR="0" wp14:anchorId="782AD10D" wp14:editId="7B8AEC0A">
            <wp:extent cx="5579745" cy="5606415"/>
            <wp:effectExtent l="0" t="0" r="1905" b="0"/>
            <wp:docPr id="112861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9759" name=""/>
                    <pic:cNvPicPr/>
                  </pic:nvPicPr>
                  <pic:blipFill>
                    <a:blip r:embed="rId41"/>
                    <a:stretch>
                      <a:fillRect/>
                    </a:stretch>
                  </pic:blipFill>
                  <pic:spPr>
                    <a:xfrm>
                      <a:off x="0" y="0"/>
                      <a:ext cx="5579745" cy="5606415"/>
                    </a:xfrm>
                    <a:prstGeom prst="rect">
                      <a:avLst/>
                    </a:prstGeom>
                  </pic:spPr>
                </pic:pic>
              </a:graphicData>
            </a:graphic>
          </wp:inline>
        </w:drawing>
      </w:r>
    </w:p>
    <w:p w14:paraId="732DB0E2" w14:textId="77777777" w:rsidR="00DE29BE" w:rsidRPr="00DE29BE" w:rsidRDefault="00DE29BE" w:rsidP="00DE29BE">
      <w:pPr>
        <w:rPr>
          <w:lang w:val="vi-VN"/>
        </w:rPr>
      </w:pPr>
    </w:p>
    <w:p w14:paraId="5C0D0C91" w14:textId="59F96619" w:rsidR="00AE4347" w:rsidRDefault="002D3108" w:rsidP="002D3108">
      <w:pPr>
        <w:pStyle w:val="image"/>
        <w:rPr>
          <w:lang w:val="vi-VN"/>
        </w:rPr>
      </w:pPr>
      <w:bookmarkStart w:id="209" w:name="_Toc135253568"/>
      <w:proofErr w:type="spellStart"/>
      <w:r>
        <w:t>Hình</w:t>
      </w:r>
      <w:proofErr w:type="spellEnd"/>
      <w:r>
        <w:t xml:space="preserve"> </w:t>
      </w:r>
      <w:r w:rsidRPr="002D3108">
        <w:rPr>
          <w:lang w:val="vi-VN"/>
        </w:rPr>
        <w:t>3.6.2.1</w:t>
      </w:r>
      <w:r>
        <w:t>:</w:t>
      </w:r>
      <w:r w:rsidRPr="002D3108">
        <w:rPr>
          <w:lang w:val="vi-VN"/>
        </w:rPr>
        <w:t xml:space="preserve"> Sơ đồ tuần tự Thêm tài liệu</w:t>
      </w:r>
      <w:bookmarkEnd w:id="209"/>
    </w:p>
    <w:p w14:paraId="7535C473" w14:textId="77777777" w:rsidR="00AE4347" w:rsidRDefault="00AE4347" w:rsidP="00DE29BE">
      <w:pPr>
        <w:pStyle w:val="Tiumccp3"/>
        <w:rPr>
          <w:lang w:val="vi-VN"/>
        </w:rPr>
      </w:pPr>
    </w:p>
    <w:p w14:paraId="09D00658" w14:textId="77777777" w:rsidR="00AE4347" w:rsidRDefault="00AE4347" w:rsidP="002D3108">
      <w:pPr>
        <w:pStyle w:val="Tiumccp3"/>
        <w:ind w:firstLine="0"/>
        <w:rPr>
          <w:lang w:val="vi-VN"/>
        </w:rPr>
      </w:pPr>
    </w:p>
    <w:p w14:paraId="22C2EE2C" w14:textId="2227F1DD" w:rsidR="00F307E0" w:rsidRDefault="00DE29BE" w:rsidP="002D3108">
      <w:pPr>
        <w:pStyle w:val="Tiumccp3"/>
        <w:ind w:firstLine="0"/>
        <w:rPr>
          <w:lang w:val="vi-VN"/>
        </w:rPr>
      </w:pPr>
      <w:bookmarkStart w:id="210" w:name="_Toc135253493"/>
      <w:r>
        <w:rPr>
          <w:lang w:val="vi-VN"/>
        </w:rPr>
        <w:lastRenderedPageBreak/>
        <w:t xml:space="preserve">3.6.2.2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sidR="002D3108">
        <w:t xml:space="preserve"> </w:t>
      </w:r>
      <w:r>
        <w:rPr>
          <w:lang w:val="vi-VN"/>
        </w:rPr>
        <w:t>Xóa tài liệu</w:t>
      </w:r>
      <w:bookmarkEnd w:id="210"/>
    </w:p>
    <w:p w14:paraId="0CCE5B2D" w14:textId="77777777" w:rsidR="00DE29BE" w:rsidRDefault="00F307E0" w:rsidP="00F307E0">
      <w:pPr>
        <w:pStyle w:val="Caption"/>
        <w:rPr>
          <w:lang w:val="vi-VN"/>
        </w:rPr>
      </w:pPr>
      <w:r w:rsidRPr="00F307E0">
        <w:rPr>
          <w:noProof/>
          <w:lang w:val="vi-VN"/>
        </w:rPr>
        <w:drawing>
          <wp:inline distT="0" distB="0" distL="0" distR="0" wp14:anchorId="54483093" wp14:editId="47E476AB">
            <wp:extent cx="5579745" cy="5654040"/>
            <wp:effectExtent l="0" t="0" r="0" b="0"/>
            <wp:docPr id="10320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1833" name=""/>
                    <pic:cNvPicPr/>
                  </pic:nvPicPr>
                  <pic:blipFill>
                    <a:blip r:embed="rId42"/>
                    <a:stretch>
                      <a:fillRect/>
                    </a:stretch>
                  </pic:blipFill>
                  <pic:spPr>
                    <a:xfrm>
                      <a:off x="0" y="0"/>
                      <a:ext cx="5579745" cy="5654040"/>
                    </a:xfrm>
                    <a:prstGeom prst="rect">
                      <a:avLst/>
                    </a:prstGeom>
                  </pic:spPr>
                </pic:pic>
              </a:graphicData>
            </a:graphic>
          </wp:inline>
        </w:drawing>
      </w:r>
    </w:p>
    <w:p w14:paraId="2247D888" w14:textId="71E9E101" w:rsidR="00DE29BE" w:rsidRDefault="002D3108" w:rsidP="002D3108">
      <w:pPr>
        <w:pStyle w:val="image"/>
        <w:rPr>
          <w:lang w:val="vi-VN"/>
        </w:rPr>
      </w:pPr>
      <w:bookmarkStart w:id="211" w:name="_Toc135253569"/>
      <w:proofErr w:type="spellStart"/>
      <w:r>
        <w:t>Hình</w:t>
      </w:r>
      <w:proofErr w:type="spellEnd"/>
      <w:r>
        <w:t xml:space="preserve"> </w:t>
      </w:r>
      <w:r w:rsidRPr="002D3108">
        <w:rPr>
          <w:lang w:val="vi-VN"/>
        </w:rPr>
        <w:t>3.6.2.2</w:t>
      </w:r>
      <w:r>
        <w:t>:</w:t>
      </w:r>
      <w:r w:rsidRPr="002D3108">
        <w:rPr>
          <w:lang w:val="vi-VN"/>
        </w:rPr>
        <w:t xml:space="preserve"> Sơ đồ tuần tự Xóa tài liệu</w:t>
      </w:r>
      <w:bookmarkEnd w:id="211"/>
    </w:p>
    <w:p w14:paraId="44019DBE" w14:textId="77777777" w:rsidR="00AE4347" w:rsidRDefault="00AE4347" w:rsidP="00DE29BE">
      <w:pPr>
        <w:pStyle w:val="Tiumccp3"/>
        <w:rPr>
          <w:lang w:val="vi-VN"/>
        </w:rPr>
      </w:pPr>
    </w:p>
    <w:p w14:paraId="53A4094D" w14:textId="77777777" w:rsidR="00AE4347" w:rsidRDefault="00AE4347" w:rsidP="00DE29BE">
      <w:pPr>
        <w:pStyle w:val="Tiumccp3"/>
        <w:rPr>
          <w:lang w:val="vi-VN"/>
        </w:rPr>
      </w:pPr>
    </w:p>
    <w:p w14:paraId="12829EB3" w14:textId="77777777" w:rsidR="00AE4347" w:rsidRDefault="00AE4347" w:rsidP="00DE29BE">
      <w:pPr>
        <w:pStyle w:val="Tiumccp3"/>
        <w:rPr>
          <w:lang w:val="vi-VN"/>
        </w:rPr>
      </w:pPr>
    </w:p>
    <w:p w14:paraId="2F716417" w14:textId="77777777" w:rsidR="00AE4347" w:rsidRDefault="00AE4347" w:rsidP="00DE29BE">
      <w:pPr>
        <w:pStyle w:val="Tiumccp3"/>
        <w:rPr>
          <w:lang w:val="vi-VN"/>
        </w:rPr>
      </w:pPr>
    </w:p>
    <w:p w14:paraId="69FBDFAF" w14:textId="77777777" w:rsidR="00AE4347" w:rsidRDefault="00AE4347" w:rsidP="00DE29BE">
      <w:pPr>
        <w:pStyle w:val="Tiumccp3"/>
        <w:rPr>
          <w:lang w:val="vi-VN"/>
        </w:rPr>
      </w:pPr>
    </w:p>
    <w:p w14:paraId="72EF07A6" w14:textId="77777777" w:rsidR="00AE4347" w:rsidRDefault="00AE4347" w:rsidP="002D3108">
      <w:pPr>
        <w:pStyle w:val="Tiumccp3"/>
        <w:ind w:firstLine="0"/>
        <w:rPr>
          <w:lang w:val="vi-VN"/>
        </w:rPr>
      </w:pPr>
    </w:p>
    <w:p w14:paraId="394A956D" w14:textId="307B3CD7" w:rsidR="00DE29BE" w:rsidRPr="00DE29BE" w:rsidRDefault="00DE29BE" w:rsidP="002D3108">
      <w:pPr>
        <w:pStyle w:val="Tiumccp3"/>
        <w:ind w:firstLine="0"/>
        <w:rPr>
          <w:lang w:val="vi-VN"/>
        </w:rPr>
      </w:pPr>
      <w:bookmarkStart w:id="212" w:name="_Toc135253494"/>
      <w:r>
        <w:rPr>
          <w:lang w:val="vi-VN"/>
        </w:rPr>
        <w:lastRenderedPageBreak/>
        <w:t>3.6.2.3</w:t>
      </w:r>
      <w:r w:rsidR="002D3108">
        <w:t xml:space="preserve"> </w:t>
      </w:r>
      <w:proofErr w:type="spellStart"/>
      <w:r w:rsidR="002D3108" w:rsidRPr="002D3108">
        <w:t>Sơ</w:t>
      </w:r>
      <w:proofErr w:type="spellEnd"/>
      <w:r w:rsidR="002D3108" w:rsidRPr="002D3108">
        <w:t xml:space="preserve"> </w:t>
      </w:r>
      <w:proofErr w:type="spellStart"/>
      <w:r w:rsidR="002D3108" w:rsidRPr="002D3108">
        <w:t>đồ</w:t>
      </w:r>
      <w:proofErr w:type="spellEnd"/>
      <w:r w:rsidR="002D3108" w:rsidRPr="002D3108">
        <w:t xml:space="preserve"> </w:t>
      </w:r>
      <w:proofErr w:type="spellStart"/>
      <w:r w:rsidR="002D3108" w:rsidRPr="002D3108">
        <w:t>tuần</w:t>
      </w:r>
      <w:proofErr w:type="spellEnd"/>
      <w:r w:rsidR="002D3108" w:rsidRPr="002D3108">
        <w:t xml:space="preserve"> </w:t>
      </w:r>
      <w:proofErr w:type="spellStart"/>
      <w:r w:rsidR="002D3108" w:rsidRPr="002D3108">
        <w:t>tự</w:t>
      </w:r>
      <w:proofErr w:type="spellEnd"/>
      <w:r>
        <w:rPr>
          <w:lang w:val="vi-VN"/>
        </w:rPr>
        <w:t xml:space="preserve"> Sửa tài liệu</w:t>
      </w:r>
      <w:bookmarkEnd w:id="212"/>
    </w:p>
    <w:p w14:paraId="24FBF69A" w14:textId="638C8E9C" w:rsidR="00F307E0" w:rsidRDefault="00F307E0" w:rsidP="00F307E0">
      <w:pPr>
        <w:pStyle w:val="Caption"/>
        <w:rPr>
          <w:lang w:val="vi-VN"/>
        </w:rPr>
      </w:pPr>
      <w:r w:rsidRPr="00F307E0">
        <w:rPr>
          <w:noProof/>
        </w:rPr>
        <w:drawing>
          <wp:inline distT="0" distB="0" distL="0" distR="0" wp14:anchorId="42685422" wp14:editId="3770731F">
            <wp:extent cx="4620270" cy="5782482"/>
            <wp:effectExtent l="0" t="0" r="8890" b="8890"/>
            <wp:docPr id="15442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063" name=""/>
                    <pic:cNvPicPr/>
                  </pic:nvPicPr>
                  <pic:blipFill>
                    <a:blip r:embed="rId43"/>
                    <a:stretch>
                      <a:fillRect/>
                    </a:stretch>
                  </pic:blipFill>
                  <pic:spPr>
                    <a:xfrm>
                      <a:off x="0" y="0"/>
                      <a:ext cx="4620270" cy="5782482"/>
                    </a:xfrm>
                    <a:prstGeom prst="rect">
                      <a:avLst/>
                    </a:prstGeom>
                  </pic:spPr>
                </pic:pic>
              </a:graphicData>
            </a:graphic>
          </wp:inline>
        </w:drawing>
      </w:r>
    </w:p>
    <w:p w14:paraId="056A7272" w14:textId="16341B9A" w:rsidR="00AE4347" w:rsidRDefault="002D3108" w:rsidP="002D3108">
      <w:pPr>
        <w:pStyle w:val="image"/>
        <w:rPr>
          <w:lang w:val="vi-VN"/>
        </w:rPr>
      </w:pPr>
      <w:bookmarkStart w:id="213" w:name="_Toc135253570"/>
      <w:proofErr w:type="spellStart"/>
      <w:r>
        <w:t>Hình</w:t>
      </w:r>
      <w:proofErr w:type="spellEnd"/>
      <w:r>
        <w:t xml:space="preserve"> </w:t>
      </w:r>
      <w:r w:rsidRPr="002D3108">
        <w:rPr>
          <w:lang w:val="vi-VN"/>
        </w:rPr>
        <w:t>3.6.2.3</w:t>
      </w:r>
      <w:r>
        <w:t>:</w:t>
      </w:r>
      <w:r w:rsidRPr="002D3108">
        <w:rPr>
          <w:lang w:val="vi-VN"/>
        </w:rPr>
        <w:t xml:space="preserve"> Sơ đồ tuần tự Sửa tài liệu</w:t>
      </w:r>
      <w:bookmarkEnd w:id="213"/>
    </w:p>
    <w:p w14:paraId="42CAA4E4" w14:textId="77777777" w:rsidR="00AE4347" w:rsidRDefault="00AE4347" w:rsidP="00F307E0">
      <w:pPr>
        <w:pStyle w:val="Tiumccp2"/>
        <w:rPr>
          <w:lang w:val="vi-VN"/>
        </w:rPr>
      </w:pPr>
    </w:p>
    <w:p w14:paraId="5F57BA67" w14:textId="77777777" w:rsidR="00AE4347" w:rsidRDefault="00AE4347" w:rsidP="00F307E0">
      <w:pPr>
        <w:pStyle w:val="Tiumccp2"/>
        <w:rPr>
          <w:lang w:val="vi-VN"/>
        </w:rPr>
      </w:pPr>
    </w:p>
    <w:p w14:paraId="0E96F6F1" w14:textId="77777777" w:rsidR="00AE4347" w:rsidRDefault="00AE4347" w:rsidP="00F307E0">
      <w:pPr>
        <w:pStyle w:val="Tiumccp2"/>
        <w:rPr>
          <w:lang w:val="vi-VN"/>
        </w:rPr>
      </w:pPr>
    </w:p>
    <w:p w14:paraId="306A4962" w14:textId="77777777" w:rsidR="00AE4347" w:rsidRDefault="00AE4347" w:rsidP="00F307E0">
      <w:pPr>
        <w:pStyle w:val="Tiumccp2"/>
        <w:rPr>
          <w:lang w:val="vi-VN"/>
        </w:rPr>
      </w:pPr>
    </w:p>
    <w:p w14:paraId="7C3D1D30" w14:textId="77777777" w:rsidR="00AE4347" w:rsidRDefault="00AE4347" w:rsidP="00F307E0">
      <w:pPr>
        <w:pStyle w:val="Tiumccp2"/>
        <w:rPr>
          <w:lang w:val="vi-VN"/>
        </w:rPr>
      </w:pPr>
    </w:p>
    <w:p w14:paraId="465FFB15" w14:textId="436647D4" w:rsidR="00F307E0" w:rsidRPr="00AC60CC" w:rsidRDefault="00F307E0" w:rsidP="002D3108">
      <w:pPr>
        <w:pStyle w:val="Tiumccp2"/>
        <w:ind w:firstLine="0"/>
        <w:rPr>
          <w:lang w:val="vi-VN"/>
        </w:rPr>
      </w:pPr>
      <w:bookmarkStart w:id="214" w:name="_Toc135253495"/>
      <w:r w:rsidRPr="00AC60CC">
        <w:rPr>
          <w:lang w:val="vi-VN"/>
        </w:rPr>
        <w:lastRenderedPageBreak/>
        <w:t xml:space="preserve">3.6.3 </w:t>
      </w:r>
      <w:r w:rsidR="002D3108" w:rsidRPr="002D3108">
        <w:rPr>
          <w:lang w:val="vi-VN"/>
        </w:rPr>
        <w:t xml:space="preserve">Sơ đồ tuần tự </w:t>
      </w:r>
      <w:r w:rsidRPr="00AC60CC">
        <w:rPr>
          <w:lang w:val="vi-VN"/>
        </w:rPr>
        <w:t>Quản lý độc giả</w:t>
      </w:r>
      <w:bookmarkEnd w:id="214"/>
    </w:p>
    <w:p w14:paraId="428FDA1B" w14:textId="4BBE20B2" w:rsidR="00F307E0" w:rsidRPr="00AC60CC" w:rsidRDefault="00AC60CC" w:rsidP="002D3108">
      <w:pPr>
        <w:pStyle w:val="Tiumccp3"/>
        <w:ind w:firstLine="0"/>
        <w:rPr>
          <w:lang w:val="vi-VN"/>
        </w:rPr>
      </w:pPr>
      <w:bookmarkStart w:id="215" w:name="_Toc135253496"/>
      <w:r w:rsidRPr="00AC60CC">
        <w:rPr>
          <w:lang w:val="vi-VN"/>
        </w:rPr>
        <w:t>3</w:t>
      </w:r>
      <w:r>
        <w:rPr>
          <w:lang w:val="vi-VN"/>
        </w:rPr>
        <w:t>.6.3.1</w:t>
      </w:r>
      <w:r w:rsidR="002D3108">
        <w:t xml:space="preserve"> </w:t>
      </w:r>
      <w:proofErr w:type="spellStart"/>
      <w:r w:rsidR="002D3108" w:rsidRPr="002D3108">
        <w:t>Sơ</w:t>
      </w:r>
      <w:proofErr w:type="spellEnd"/>
      <w:r w:rsidR="002D3108" w:rsidRPr="002D3108">
        <w:t xml:space="preserve"> </w:t>
      </w:r>
      <w:proofErr w:type="spellStart"/>
      <w:r w:rsidR="002D3108" w:rsidRPr="002D3108">
        <w:t>đồ</w:t>
      </w:r>
      <w:proofErr w:type="spellEnd"/>
      <w:r w:rsidR="002D3108" w:rsidRPr="002D3108">
        <w:t xml:space="preserve"> </w:t>
      </w:r>
      <w:proofErr w:type="spellStart"/>
      <w:r w:rsidR="002D3108" w:rsidRPr="002D3108">
        <w:t>tuần</w:t>
      </w:r>
      <w:proofErr w:type="spellEnd"/>
      <w:r w:rsidR="002D3108" w:rsidRPr="002D3108">
        <w:t xml:space="preserve"> </w:t>
      </w:r>
      <w:proofErr w:type="spellStart"/>
      <w:r w:rsidR="002D3108" w:rsidRPr="002D3108">
        <w:t>tự</w:t>
      </w:r>
      <w:proofErr w:type="spellEnd"/>
      <w:r>
        <w:rPr>
          <w:lang w:val="vi-VN"/>
        </w:rPr>
        <w:t xml:space="preserve"> Xóa thành viên</w:t>
      </w:r>
      <w:bookmarkEnd w:id="215"/>
    </w:p>
    <w:p w14:paraId="3AF2CAEA" w14:textId="18EC8FBB" w:rsidR="00F307E0" w:rsidRDefault="00F307E0" w:rsidP="00F307E0">
      <w:pPr>
        <w:pStyle w:val="Caption"/>
        <w:rPr>
          <w:lang w:val="vi-VN"/>
        </w:rPr>
      </w:pPr>
      <w:r w:rsidRPr="00F307E0">
        <w:rPr>
          <w:noProof/>
        </w:rPr>
        <w:drawing>
          <wp:inline distT="0" distB="0" distL="0" distR="0" wp14:anchorId="264E7983" wp14:editId="4652B720">
            <wp:extent cx="5579745" cy="5306060"/>
            <wp:effectExtent l="0" t="0" r="1905" b="8890"/>
            <wp:docPr id="121094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1259" name=""/>
                    <pic:cNvPicPr/>
                  </pic:nvPicPr>
                  <pic:blipFill>
                    <a:blip r:embed="rId44"/>
                    <a:stretch>
                      <a:fillRect/>
                    </a:stretch>
                  </pic:blipFill>
                  <pic:spPr>
                    <a:xfrm>
                      <a:off x="0" y="0"/>
                      <a:ext cx="5579745" cy="5306060"/>
                    </a:xfrm>
                    <a:prstGeom prst="rect">
                      <a:avLst/>
                    </a:prstGeom>
                  </pic:spPr>
                </pic:pic>
              </a:graphicData>
            </a:graphic>
          </wp:inline>
        </w:drawing>
      </w:r>
    </w:p>
    <w:p w14:paraId="5628AF0B" w14:textId="77777777" w:rsidR="00AC60CC" w:rsidRDefault="00AC60CC" w:rsidP="00AC60CC">
      <w:pPr>
        <w:rPr>
          <w:lang w:val="vi-VN"/>
        </w:rPr>
      </w:pPr>
    </w:p>
    <w:p w14:paraId="3A7721BF" w14:textId="7AC58A8F" w:rsidR="00AE4347" w:rsidRDefault="002D3108" w:rsidP="002D3108">
      <w:pPr>
        <w:pStyle w:val="image"/>
      </w:pPr>
      <w:bookmarkStart w:id="216" w:name="_Toc135253571"/>
      <w:proofErr w:type="spellStart"/>
      <w:r>
        <w:t>Hình</w:t>
      </w:r>
      <w:proofErr w:type="spellEnd"/>
      <w:r>
        <w:t xml:space="preserve"> </w:t>
      </w:r>
      <w:r w:rsidRPr="002D3108">
        <w:t>3.6.3.1</w:t>
      </w:r>
      <w:r>
        <w:t>:</w:t>
      </w:r>
      <w:r w:rsidRPr="002D3108">
        <w:t xml:space="preserve"> </w:t>
      </w:r>
      <w:proofErr w:type="spellStart"/>
      <w:r w:rsidRPr="002D3108">
        <w:t>Sơ</w:t>
      </w:r>
      <w:proofErr w:type="spellEnd"/>
      <w:r w:rsidRPr="002D3108">
        <w:t xml:space="preserve"> </w:t>
      </w:r>
      <w:proofErr w:type="spellStart"/>
      <w:r w:rsidRPr="002D3108">
        <w:t>đồ</w:t>
      </w:r>
      <w:proofErr w:type="spellEnd"/>
      <w:r w:rsidRPr="002D3108">
        <w:t xml:space="preserve"> </w:t>
      </w:r>
      <w:proofErr w:type="spellStart"/>
      <w:r w:rsidRPr="002D3108">
        <w:t>tuần</w:t>
      </w:r>
      <w:proofErr w:type="spellEnd"/>
      <w:r w:rsidRPr="002D3108">
        <w:t xml:space="preserve"> </w:t>
      </w:r>
      <w:proofErr w:type="spellStart"/>
      <w:r w:rsidRPr="002D3108">
        <w:t>tự</w:t>
      </w:r>
      <w:proofErr w:type="spellEnd"/>
      <w:r w:rsidRPr="002D3108">
        <w:t xml:space="preserve"> </w:t>
      </w:r>
      <w:proofErr w:type="spellStart"/>
      <w:r w:rsidRPr="002D3108">
        <w:t>Xóa</w:t>
      </w:r>
      <w:proofErr w:type="spellEnd"/>
      <w:r w:rsidRPr="002D3108">
        <w:t xml:space="preserve"> </w:t>
      </w:r>
      <w:proofErr w:type="spellStart"/>
      <w:r w:rsidRPr="002D3108">
        <w:t>thành</w:t>
      </w:r>
      <w:proofErr w:type="spellEnd"/>
      <w:r w:rsidRPr="002D3108">
        <w:t xml:space="preserve"> </w:t>
      </w:r>
      <w:proofErr w:type="spellStart"/>
      <w:r w:rsidRPr="002D3108">
        <w:t>viên</w:t>
      </w:r>
      <w:bookmarkEnd w:id="216"/>
      <w:proofErr w:type="spellEnd"/>
    </w:p>
    <w:p w14:paraId="1795A830" w14:textId="77777777" w:rsidR="00AE4347" w:rsidRDefault="00AE4347" w:rsidP="00AC60CC">
      <w:pPr>
        <w:pStyle w:val="Tiumccp3"/>
        <w:rPr>
          <w:lang w:val="vi-VN"/>
        </w:rPr>
      </w:pPr>
    </w:p>
    <w:p w14:paraId="431D4CE4" w14:textId="77777777" w:rsidR="00AE4347" w:rsidRDefault="00AE4347" w:rsidP="00AC60CC">
      <w:pPr>
        <w:pStyle w:val="Tiumccp3"/>
        <w:rPr>
          <w:lang w:val="vi-VN"/>
        </w:rPr>
      </w:pPr>
    </w:p>
    <w:p w14:paraId="7AD04A3B" w14:textId="77777777" w:rsidR="00AE4347" w:rsidRDefault="00AE4347" w:rsidP="00AC60CC">
      <w:pPr>
        <w:pStyle w:val="Tiumccp3"/>
        <w:rPr>
          <w:lang w:val="vi-VN"/>
        </w:rPr>
      </w:pPr>
    </w:p>
    <w:p w14:paraId="1BD6C09F" w14:textId="77777777" w:rsidR="00AE4347" w:rsidRDefault="00AE4347" w:rsidP="00AC60CC">
      <w:pPr>
        <w:pStyle w:val="Tiumccp3"/>
        <w:rPr>
          <w:lang w:val="vi-VN"/>
        </w:rPr>
      </w:pPr>
    </w:p>
    <w:p w14:paraId="0AA7E200" w14:textId="77777777" w:rsidR="00AE4347" w:rsidRDefault="00AE4347" w:rsidP="00AC60CC">
      <w:pPr>
        <w:pStyle w:val="Tiumccp3"/>
        <w:rPr>
          <w:lang w:val="vi-VN"/>
        </w:rPr>
      </w:pPr>
    </w:p>
    <w:p w14:paraId="1BB7240D" w14:textId="55771AF3" w:rsidR="00AC60CC" w:rsidRPr="00AC60CC" w:rsidRDefault="00AC60CC" w:rsidP="002D3108">
      <w:pPr>
        <w:pStyle w:val="Tiumccp3"/>
        <w:ind w:firstLine="0"/>
        <w:rPr>
          <w:lang w:val="vi-VN"/>
        </w:rPr>
      </w:pPr>
      <w:bookmarkStart w:id="217" w:name="_Toc135253497"/>
      <w:r>
        <w:lastRenderedPageBreak/>
        <w:t>3</w:t>
      </w:r>
      <w:r>
        <w:rPr>
          <w:lang w:val="vi-VN"/>
        </w:rPr>
        <w:t>.6.3.2</w:t>
      </w:r>
      <w:r w:rsidR="002D3108">
        <w:t xml:space="preserve"> </w:t>
      </w:r>
      <w:proofErr w:type="spellStart"/>
      <w:r w:rsidR="002D3108" w:rsidRPr="002D3108">
        <w:t>Sơ</w:t>
      </w:r>
      <w:proofErr w:type="spellEnd"/>
      <w:r w:rsidR="002D3108" w:rsidRPr="002D3108">
        <w:t xml:space="preserve"> </w:t>
      </w:r>
      <w:proofErr w:type="spellStart"/>
      <w:r w:rsidR="002D3108" w:rsidRPr="002D3108">
        <w:t>đồ</w:t>
      </w:r>
      <w:proofErr w:type="spellEnd"/>
      <w:r w:rsidR="002D3108" w:rsidRPr="002D3108">
        <w:t xml:space="preserve"> </w:t>
      </w:r>
      <w:proofErr w:type="spellStart"/>
      <w:r w:rsidR="002D3108" w:rsidRPr="002D3108">
        <w:t>tuần</w:t>
      </w:r>
      <w:proofErr w:type="spellEnd"/>
      <w:r w:rsidR="002D3108" w:rsidRPr="002D3108">
        <w:t xml:space="preserve"> </w:t>
      </w:r>
      <w:proofErr w:type="spellStart"/>
      <w:r w:rsidR="002D3108" w:rsidRPr="002D3108">
        <w:t>tự</w:t>
      </w:r>
      <w:proofErr w:type="spellEnd"/>
      <w:r>
        <w:rPr>
          <w:lang w:val="vi-VN"/>
        </w:rPr>
        <w:t xml:space="preserve"> Sửa thông tin thành viên</w:t>
      </w:r>
      <w:bookmarkEnd w:id="217"/>
    </w:p>
    <w:p w14:paraId="554A3A9B" w14:textId="77777777" w:rsidR="00AC60CC" w:rsidRPr="00AC60CC" w:rsidRDefault="00AC60CC" w:rsidP="00AC60CC">
      <w:pPr>
        <w:rPr>
          <w:lang w:val="vi-VN"/>
        </w:rPr>
      </w:pPr>
    </w:p>
    <w:p w14:paraId="5EB396AE" w14:textId="036FA8D9" w:rsidR="00BE06C4" w:rsidRDefault="00BE06C4" w:rsidP="00BE06C4">
      <w:pPr>
        <w:pStyle w:val="Caption"/>
        <w:rPr>
          <w:lang w:val="vi-VN"/>
        </w:rPr>
      </w:pPr>
      <w:r w:rsidRPr="00BE06C4">
        <w:rPr>
          <w:noProof/>
          <w:lang w:val="vi-VN"/>
        </w:rPr>
        <w:drawing>
          <wp:inline distT="0" distB="0" distL="0" distR="0" wp14:anchorId="6DAD45ED" wp14:editId="1FEE6C55">
            <wp:extent cx="5579745" cy="6835140"/>
            <wp:effectExtent l="0" t="0" r="0" b="0"/>
            <wp:docPr id="4219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494" name=""/>
                    <pic:cNvPicPr/>
                  </pic:nvPicPr>
                  <pic:blipFill>
                    <a:blip r:embed="rId45"/>
                    <a:stretch>
                      <a:fillRect/>
                    </a:stretch>
                  </pic:blipFill>
                  <pic:spPr>
                    <a:xfrm>
                      <a:off x="0" y="0"/>
                      <a:ext cx="5579745" cy="6835140"/>
                    </a:xfrm>
                    <a:prstGeom prst="rect">
                      <a:avLst/>
                    </a:prstGeom>
                  </pic:spPr>
                </pic:pic>
              </a:graphicData>
            </a:graphic>
          </wp:inline>
        </w:drawing>
      </w:r>
    </w:p>
    <w:p w14:paraId="3EB675F8" w14:textId="54E0EBA8" w:rsidR="00AE4347" w:rsidRDefault="002D3108" w:rsidP="002D3108">
      <w:pPr>
        <w:pStyle w:val="image"/>
      </w:pPr>
      <w:bookmarkStart w:id="218" w:name="_Toc135253572"/>
      <w:proofErr w:type="spellStart"/>
      <w:r>
        <w:t>Hình</w:t>
      </w:r>
      <w:proofErr w:type="spellEnd"/>
      <w:r>
        <w:t xml:space="preserve"> </w:t>
      </w:r>
      <w:r w:rsidRPr="002D3108">
        <w:t>3.6.3.2</w:t>
      </w:r>
      <w:r>
        <w:t>:</w:t>
      </w:r>
      <w:r w:rsidRPr="002D3108">
        <w:t xml:space="preserve"> </w:t>
      </w:r>
      <w:proofErr w:type="spellStart"/>
      <w:r w:rsidRPr="002D3108">
        <w:t>Sơ</w:t>
      </w:r>
      <w:proofErr w:type="spellEnd"/>
      <w:r w:rsidRPr="002D3108">
        <w:t xml:space="preserve"> </w:t>
      </w:r>
      <w:proofErr w:type="spellStart"/>
      <w:r w:rsidRPr="002D3108">
        <w:t>đồ</w:t>
      </w:r>
      <w:proofErr w:type="spellEnd"/>
      <w:r w:rsidRPr="002D3108">
        <w:t xml:space="preserve"> </w:t>
      </w:r>
      <w:proofErr w:type="spellStart"/>
      <w:r w:rsidRPr="002D3108">
        <w:t>tuần</w:t>
      </w:r>
      <w:proofErr w:type="spellEnd"/>
      <w:r w:rsidRPr="002D3108">
        <w:t xml:space="preserve"> </w:t>
      </w:r>
      <w:proofErr w:type="spellStart"/>
      <w:r w:rsidRPr="002D3108">
        <w:t>tự</w:t>
      </w:r>
      <w:proofErr w:type="spellEnd"/>
      <w:r w:rsidRPr="002D3108">
        <w:t xml:space="preserve"> </w:t>
      </w:r>
      <w:proofErr w:type="spellStart"/>
      <w:r w:rsidRPr="002D3108">
        <w:t>Sửa</w:t>
      </w:r>
      <w:proofErr w:type="spellEnd"/>
      <w:r w:rsidRPr="002D3108">
        <w:t xml:space="preserve"> </w:t>
      </w:r>
      <w:proofErr w:type="spellStart"/>
      <w:r w:rsidRPr="002D3108">
        <w:t>thông</w:t>
      </w:r>
      <w:proofErr w:type="spellEnd"/>
      <w:r w:rsidRPr="002D3108">
        <w:t xml:space="preserve"> tin </w:t>
      </w:r>
      <w:proofErr w:type="spellStart"/>
      <w:r w:rsidRPr="002D3108">
        <w:t>thành</w:t>
      </w:r>
      <w:proofErr w:type="spellEnd"/>
      <w:r w:rsidRPr="002D3108">
        <w:t xml:space="preserve"> </w:t>
      </w:r>
      <w:proofErr w:type="spellStart"/>
      <w:r w:rsidRPr="002D3108">
        <w:t>viên</w:t>
      </w:r>
      <w:bookmarkEnd w:id="218"/>
      <w:proofErr w:type="spellEnd"/>
    </w:p>
    <w:p w14:paraId="22545A52" w14:textId="77777777" w:rsidR="00AE4347" w:rsidRDefault="00AE4347" w:rsidP="00AC60CC">
      <w:pPr>
        <w:pStyle w:val="Tiumccp3"/>
      </w:pPr>
    </w:p>
    <w:p w14:paraId="62A46DC2" w14:textId="76751463" w:rsidR="00AC60CC" w:rsidRPr="00AC60CC" w:rsidRDefault="00AC60CC" w:rsidP="002D3108">
      <w:pPr>
        <w:pStyle w:val="Tiumccp3"/>
        <w:ind w:firstLine="0"/>
        <w:rPr>
          <w:lang w:val="vi-VN"/>
        </w:rPr>
      </w:pPr>
      <w:bookmarkStart w:id="219" w:name="_Toc135253498"/>
      <w:r>
        <w:lastRenderedPageBreak/>
        <w:t>3</w:t>
      </w:r>
      <w:r>
        <w:rPr>
          <w:lang w:val="vi-VN"/>
        </w:rPr>
        <w:t xml:space="preserve">.6.3.3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sidR="002D3108">
        <w:t xml:space="preserve"> </w:t>
      </w:r>
      <w:proofErr w:type="spellStart"/>
      <w:r w:rsidR="002D3108">
        <w:t>của</w:t>
      </w:r>
      <w:proofErr w:type="spellEnd"/>
      <w:r w:rsidR="002D3108">
        <w:t xml:space="preserve"> </w:t>
      </w:r>
      <w:proofErr w:type="spellStart"/>
      <w:r w:rsidR="002D3108">
        <w:t>chức</w:t>
      </w:r>
      <w:proofErr w:type="spellEnd"/>
      <w:r w:rsidR="002D3108">
        <w:t xml:space="preserve"> </w:t>
      </w:r>
      <w:proofErr w:type="spellStart"/>
      <w:r w:rsidR="002D3108">
        <w:t>năng</w:t>
      </w:r>
      <w:proofErr w:type="spellEnd"/>
      <w:r w:rsidR="002D3108">
        <w:t xml:space="preserve"> </w:t>
      </w:r>
      <w:r>
        <w:rPr>
          <w:lang w:val="vi-VN"/>
        </w:rPr>
        <w:t>Đánh giá</w:t>
      </w:r>
      <w:bookmarkEnd w:id="219"/>
    </w:p>
    <w:p w14:paraId="4B338728" w14:textId="49D63D19" w:rsidR="0004608F" w:rsidRPr="009C1881" w:rsidRDefault="00F307E0" w:rsidP="00F307E0">
      <w:pPr>
        <w:pStyle w:val="Caption"/>
        <w:rPr>
          <w:lang w:val="vi-VN"/>
        </w:rPr>
      </w:pPr>
      <w:r w:rsidRPr="00F307E0">
        <w:rPr>
          <w:noProof/>
        </w:rPr>
        <w:drawing>
          <wp:inline distT="0" distB="0" distL="0" distR="0" wp14:anchorId="2EBCA5E1" wp14:editId="18C82532">
            <wp:extent cx="5579745" cy="6186170"/>
            <wp:effectExtent l="0" t="0" r="1905" b="5080"/>
            <wp:docPr id="17161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7046" name=""/>
                    <pic:cNvPicPr/>
                  </pic:nvPicPr>
                  <pic:blipFill>
                    <a:blip r:embed="rId46"/>
                    <a:stretch>
                      <a:fillRect/>
                    </a:stretch>
                  </pic:blipFill>
                  <pic:spPr>
                    <a:xfrm>
                      <a:off x="0" y="0"/>
                      <a:ext cx="5579745" cy="6186170"/>
                    </a:xfrm>
                    <a:prstGeom prst="rect">
                      <a:avLst/>
                    </a:prstGeom>
                  </pic:spPr>
                </pic:pic>
              </a:graphicData>
            </a:graphic>
          </wp:inline>
        </w:drawing>
      </w:r>
    </w:p>
    <w:p w14:paraId="26325F80" w14:textId="6397BCBB" w:rsidR="00AE4347" w:rsidRDefault="002D3108" w:rsidP="002D3108">
      <w:pPr>
        <w:pStyle w:val="image"/>
        <w:rPr>
          <w:lang w:val="vi-VN"/>
        </w:rPr>
      </w:pPr>
      <w:bookmarkStart w:id="220" w:name="_Toc135253573"/>
      <w:proofErr w:type="spellStart"/>
      <w:r>
        <w:t>Hình</w:t>
      </w:r>
      <w:proofErr w:type="spellEnd"/>
      <w:r>
        <w:t xml:space="preserve"> </w:t>
      </w:r>
      <w:r w:rsidRPr="002D3108">
        <w:rPr>
          <w:lang w:val="vi-VN"/>
        </w:rPr>
        <w:t>3.6.3.3</w:t>
      </w:r>
      <w:r>
        <w:t>:</w:t>
      </w:r>
      <w:r w:rsidRPr="002D3108">
        <w:rPr>
          <w:lang w:val="vi-VN"/>
        </w:rPr>
        <w:t xml:space="preserve"> Sơ đồ tuần tự của chức năng Đánh giá</w:t>
      </w:r>
      <w:bookmarkEnd w:id="220"/>
    </w:p>
    <w:p w14:paraId="4252202C" w14:textId="77777777" w:rsidR="00AE4347" w:rsidRDefault="00AE4347" w:rsidP="00F307E0">
      <w:pPr>
        <w:pStyle w:val="Tiumccp2"/>
        <w:rPr>
          <w:lang w:val="vi-VN"/>
        </w:rPr>
      </w:pPr>
    </w:p>
    <w:p w14:paraId="650A00C2" w14:textId="77777777" w:rsidR="00AE4347" w:rsidRDefault="00AE4347" w:rsidP="00F307E0">
      <w:pPr>
        <w:pStyle w:val="Tiumccp2"/>
        <w:rPr>
          <w:lang w:val="vi-VN"/>
        </w:rPr>
      </w:pPr>
    </w:p>
    <w:p w14:paraId="6BA29529" w14:textId="77777777" w:rsidR="00AE4347" w:rsidRDefault="00AE4347" w:rsidP="00F307E0">
      <w:pPr>
        <w:pStyle w:val="Tiumccp2"/>
        <w:rPr>
          <w:lang w:val="vi-VN"/>
        </w:rPr>
      </w:pPr>
    </w:p>
    <w:p w14:paraId="3AE01AEC" w14:textId="77777777" w:rsidR="00240635" w:rsidRDefault="00240635" w:rsidP="002D3108">
      <w:pPr>
        <w:pStyle w:val="Tiumccp2"/>
        <w:ind w:firstLine="0"/>
        <w:rPr>
          <w:lang w:val="vi-VN"/>
        </w:rPr>
      </w:pPr>
    </w:p>
    <w:p w14:paraId="0F1A630B" w14:textId="7431F064" w:rsidR="0004608F" w:rsidRDefault="00F307E0" w:rsidP="002D3108">
      <w:pPr>
        <w:pStyle w:val="Tiumccp2"/>
        <w:ind w:firstLine="0"/>
        <w:rPr>
          <w:lang w:val="vi-VN"/>
        </w:rPr>
      </w:pPr>
      <w:bookmarkStart w:id="221" w:name="_Toc135253499"/>
      <w:r w:rsidRPr="00BE06C4">
        <w:rPr>
          <w:lang w:val="vi-VN"/>
        </w:rPr>
        <w:lastRenderedPageBreak/>
        <w:t>3.6.4</w:t>
      </w:r>
      <w:r w:rsidR="002D3108">
        <w:t xml:space="preserve">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sidRPr="00BE06C4">
        <w:rPr>
          <w:lang w:val="vi-VN"/>
        </w:rPr>
        <w:t xml:space="preserve"> </w:t>
      </w:r>
      <w:r w:rsidR="00BE06C4" w:rsidRPr="00BE06C4">
        <w:rPr>
          <w:lang w:val="vi-VN"/>
        </w:rPr>
        <w:t>Quản</w:t>
      </w:r>
      <w:r w:rsidR="00BE06C4">
        <w:rPr>
          <w:lang w:val="vi-VN"/>
        </w:rPr>
        <w:t xml:space="preserve"> lý mượn trả tài liệu</w:t>
      </w:r>
      <w:bookmarkEnd w:id="221"/>
    </w:p>
    <w:p w14:paraId="3F572CFE" w14:textId="0B10477A" w:rsidR="00AE4347" w:rsidRPr="002D3108" w:rsidRDefault="00AE4347" w:rsidP="002D3108">
      <w:pPr>
        <w:pStyle w:val="Tiumccp3"/>
        <w:ind w:firstLine="0"/>
      </w:pPr>
      <w:bookmarkStart w:id="222" w:name="_Toc135253500"/>
      <w:r>
        <w:rPr>
          <w:lang w:val="vi-VN"/>
        </w:rPr>
        <w:t>3.6.4.1</w:t>
      </w:r>
      <w:r w:rsidR="002D3108">
        <w:t xml:space="preserve"> </w:t>
      </w:r>
      <w:proofErr w:type="spellStart"/>
      <w:r w:rsidR="002D3108">
        <w:t>Sơ</w:t>
      </w:r>
      <w:proofErr w:type="spellEnd"/>
      <w:r w:rsidR="002D3108">
        <w:t xml:space="preserve"> </w:t>
      </w:r>
      <w:proofErr w:type="spellStart"/>
      <w:r w:rsidR="002D3108">
        <w:t>đồ</w:t>
      </w:r>
      <w:proofErr w:type="spellEnd"/>
      <w:r w:rsidR="002D3108">
        <w:t xml:space="preserve"> </w:t>
      </w:r>
      <w:proofErr w:type="spellStart"/>
      <w:r w:rsidR="002D3108">
        <w:t>tuần</w:t>
      </w:r>
      <w:proofErr w:type="spellEnd"/>
      <w:r w:rsidR="002D3108">
        <w:t xml:space="preserve"> </w:t>
      </w:r>
      <w:proofErr w:type="spellStart"/>
      <w:r w:rsidR="002D3108">
        <w:t>tự</w:t>
      </w:r>
      <w:proofErr w:type="spellEnd"/>
      <w:r>
        <w:rPr>
          <w:lang w:val="vi-VN"/>
        </w:rPr>
        <w:t xml:space="preserve"> Mượn tài liệu</w:t>
      </w:r>
      <w:bookmarkEnd w:id="222"/>
    </w:p>
    <w:p w14:paraId="47F799FC" w14:textId="3E7C983D" w:rsidR="0004608F" w:rsidRDefault="00BE06C4" w:rsidP="00BE06C4">
      <w:pPr>
        <w:pStyle w:val="Caption"/>
        <w:rPr>
          <w:lang w:val="vi-VN"/>
        </w:rPr>
      </w:pPr>
      <w:r w:rsidRPr="00BE06C4">
        <w:rPr>
          <w:noProof/>
          <w:lang w:val="vi-VN"/>
        </w:rPr>
        <w:drawing>
          <wp:inline distT="0" distB="0" distL="0" distR="0" wp14:anchorId="4CE93433" wp14:editId="679BEA9E">
            <wp:extent cx="5579745" cy="2940711"/>
            <wp:effectExtent l="0" t="0" r="0" b="0"/>
            <wp:docPr id="59125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5821" name=""/>
                    <pic:cNvPicPr/>
                  </pic:nvPicPr>
                  <pic:blipFill rotWithShape="1">
                    <a:blip r:embed="rId47"/>
                    <a:srcRect b="44888"/>
                    <a:stretch/>
                  </pic:blipFill>
                  <pic:spPr bwMode="auto">
                    <a:xfrm>
                      <a:off x="0" y="0"/>
                      <a:ext cx="5579745" cy="2940711"/>
                    </a:xfrm>
                    <a:prstGeom prst="rect">
                      <a:avLst/>
                    </a:prstGeom>
                    <a:ln>
                      <a:noFill/>
                    </a:ln>
                    <a:extLst>
                      <a:ext uri="{53640926-AAD7-44D8-BBD7-CCE9431645EC}">
                        <a14:shadowObscured xmlns:a14="http://schemas.microsoft.com/office/drawing/2010/main"/>
                      </a:ext>
                    </a:extLst>
                  </pic:spPr>
                </pic:pic>
              </a:graphicData>
            </a:graphic>
          </wp:inline>
        </w:drawing>
      </w:r>
    </w:p>
    <w:p w14:paraId="10ABE786" w14:textId="349DA087" w:rsidR="002D3108" w:rsidRPr="002D3108" w:rsidRDefault="002D3108" w:rsidP="002D3108">
      <w:pPr>
        <w:pStyle w:val="image"/>
        <w:rPr>
          <w:lang w:val="vi-VN"/>
        </w:rPr>
      </w:pPr>
      <w:bookmarkStart w:id="223" w:name="_Toc135253574"/>
      <w:proofErr w:type="spellStart"/>
      <w:r>
        <w:t>Hình</w:t>
      </w:r>
      <w:proofErr w:type="spellEnd"/>
      <w:r>
        <w:t xml:space="preserve"> </w:t>
      </w:r>
      <w:r w:rsidRPr="002D3108">
        <w:rPr>
          <w:lang w:val="vi-VN"/>
        </w:rPr>
        <w:t>3.6.4.1</w:t>
      </w:r>
      <w:r>
        <w:t>:</w:t>
      </w:r>
      <w:r w:rsidRPr="002D3108">
        <w:rPr>
          <w:lang w:val="vi-VN"/>
        </w:rPr>
        <w:t xml:space="preserve"> Sơ đồ tuần tự Mượn tài liệu</w:t>
      </w:r>
      <w:bookmarkEnd w:id="223"/>
    </w:p>
    <w:p w14:paraId="386E6F3F" w14:textId="1865C3CF" w:rsidR="00AE4347" w:rsidRPr="00AE4347" w:rsidRDefault="00AE4347" w:rsidP="00240635">
      <w:pPr>
        <w:pStyle w:val="Tiumccp3"/>
        <w:ind w:firstLine="0"/>
        <w:rPr>
          <w:lang w:val="vi-VN"/>
        </w:rPr>
      </w:pPr>
      <w:bookmarkStart w:id="224" w:name="_Toc135253501"/>
      <w:r>
        <w:rPr>
          <w:lang w:val="vi-VN"/>
        </w:rPr>
        <w:t xml:space="preserve">3.6.4.2 </w:t>
      </w:r>
      <w:r w:rsidR="00240635" w:rsidRPr="00240635">
        <w:rPr>
          <w:lang w:val="vi-VN"/>
        </w:rPr>
        <w:t>Sơ đồ tuần tự Trả tài liệu</w:t>
      </w:r>
      <w:bookmarkEnd w:id="224"/>
    </w:p>
    <w:p w14:paraId="38DD09EB" w14:textId="12D24D5F" w:rsidR="00AE4347" w:rsidRPr="00AE4347" w:rsidRDefault="00AE4347" w:rsidP="00AE4347">
      <w:pPr>
        <w:rPr>
          <w:lang w:val="vi-VN"/>
        </w:rPr>
      </w:pPr>
      <w:r w:rsidRPr="00BE06C4">
        <w:rPr>
          <w:noProof/>
          <w:lang w:val="vi-VN"/>
        </w:rPr>
        <w:drawing>
          <wp:inline distT="0" distB="0" distL="0" distR="0" wp14:anchorId="28EEF68D" wp14:editId="6CE13683">
            <wp:extent cx="5578983" cy="2682240"/>
            <wp:effectExtent l="0" t="0" r="0" b="0"/>
            <wp:docPr id="1514879418" name="Picture 151487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5821" name=""/>
                    <pic:cNvPicPr/>
                  </pic:nvPicPr>
                  <pic:blipFill rotWithShape="1">
                    <a:blip r:embed="rId47"/>
                    <a:srcRect t="54700"/>
                    <a:stretch/>
                  </pic:blipFill>
                  <pic:spPr bwMode="auto">
                    <a:xfrm>
                      <a:off x="0" y="0"/>
                      <a:ext cx="5583301" cy="2684316"/>
                    </a:xfrm>
                    <a:prstGeom prst="rect">
                      <a:avLst/>
                    </a:prstGeom>
                    <a:ln>
                      <a:noFill/>
                    </a:ln>
                    <a:extLst>
                      <a:ext uri="{53640926-AAD7-44D8-BBD7-CCE9431645EC}">
                        <a14:shadowObscured xmlns:a14="http://schemas.microsoft.com/office/drawing/2010/main"/>
                      </a:ext>
                    </a:extLst>
                  </pic:spPr>
                </pic:pic>
              </a:graphicData>
            </a:graphic>
          </wp:inline>
        </w:drawing>
      </w:r>
    </w:p>
    <w:p w14:paraId="71A25DCB" w14:textId="334E346F" w:rsidR="00AE4347" w:rsidRDefault="002D3108" w:rsidP="002D3108">
      <w:pPr>
        <w:pStyle w:val="image"/>
        <w:rPr>
          <w:lang w:val="vi-VN"/>
        </w:rPr>
      </w:pPr>
      <w:bookmarkStart w:id="225" w:name="_Toc135253575"/>
      <w:r w:rsidRPr="002D3108">
        <w:rPr>
          <w:lang w:val="vi-VN"/>
        </w:rPr>
        <w:t>Hình 3.6.4.</w:t>
      </w:r>
      <w:r w:rsidR="00240635">
        <w:t>2</w:t>
      </w:r>
      <w:r w:rsidRPr="002D3108">
        <w:rPr>
          <w:lang w:val="vi-VN"/>
        </w:rPr>
        <w:t xml:space="preserve">: Sơ đồ tuần tự </w:t>
      </w:r>
      <w:r w:rsidR="00240635" w:rsidRPr="00240635">
        <w:rPr>
          <w:lang w:val="vi-VN"/>
        </w:rPr>
        <w:t>Trả tài liệu</w:t>
      </w:r>
      <w:bookmarkEnd w:id="225"/>
    </w:p>
    <w:p w14:paraId="64E92C70" w14:textId="77777777" w:rsidR="00AE4347" w:rsidRDefault="00AE4347" w:rsidP="002D3108">
      <w:pPr>
        <w:pStyle w:val="image"/>
        <w:rPr>
          <w:lang w:val="vi-VN"/>
        </w:rPr>
      </w:pPr>
    </w:p>
    <w:p w14:paraId="51FA5C69" w14:textId="77777777" w:rsidR="00AE4347" w:rsidRDefault="00AE4347" w:rsidP="00240635">
      <w:pPr>
        <w:pStyle w:val="Tiumccp2"/>
        <w:ind w:firstLine="0"/>
        <w:rPr>
          <w:lang w:val="vi-VN"/>
        </w:rPr>
      </w:pPr>
    </w:p>
    <w:p w14:paraId="17436541" w14:textId="1B1FF1E8" w:rsidR="00BE06C4" w:rsidRPr="009C1881" w:rsidRDefault="00BE06C4" w:rsidP="00240635">
      <w:pPr>
        <w:pStyle w:val="Tiumccp2"/>
        <w:ind w:firstLine="0"/>
        <w:rPr>
          <w:lang w:val="vi-VN"/>
        </w:rPr>
      </w:pPr>
      <w:bookmarkStart w:id="226" w:name="_Toc135253502"/>
      <w:r>
        <w:rPr>
          <w:lang w:val="vi-VN"/>
        </w:rPr>
        <w:lastRenderedPageBreak/>
        <w:t xml:space="preserve">3.6.5 </w:t>
      </w:r>
      <w:r w:rsidR="00240635" w:rsidRPr="00240635">
        <w:rPr>
          <w:lang w:val="vi-VN"/>
        </w:rPr>
        <w:t xml:space="preserve">Sơ đồ tuần tự </w:t>
      </w:r>
      <w:r>
        <w:rPr>
          <w:lang w:val="vi-VN"/>
        </w:rPr>
        <w:t>Quản lý mượn trả phòng chức năng</w:t>
      </w:r>
      <w:bookmarkEnd w:id="226"/>
    </w:p>
    <w:p w14:paraId="25B5B53D" w14:textId="703948CD" w:rsidR="00F326CC" w:rsidRDefault="00AE4347" w:rsidP="00240635">
      <w:pPr>
        <w:pStyle w:val="Tiumccp3"/>
        <w:ind w:firstLine="0"/>
        <w:rPr>
          <w:lang w:val="vi-VN"/>
        </w:rPr>
      </w:pPr>
      <w:bookmarkStart w:id="227" w:name="_Toc135253503"/>
      <w:r>
        <w:rPr>
          <w:lang w:val="vi-VN"/>
        </w:rPr>
        <w:t xml:space="preserve">3.6.5.1 </w:t>
      </w:r>
      <w:r w:rsidR="00240635" w:rsidRPr="00240635">
        <w:rPr>
          <w:lang w:val="vi-VN"/>
        </w:rPr>
        <w:t xml:space="preserve">Sơ đồ tuần tự </w:t>
      </w:r>
      <w:r>
        <w:rPr>
          <w:lang w:val="vi-VN"/>
        </w:rPr>
        <w:t>Mượn phòng chức năng</w:t>
      </w:r>
      <w:bookmarkEnd w:id="227"/>
    </w:p>
    <w:p w14:paraId="7EF8B536" w14:textId="77777777" w:rsidR="00BE06C4" w:rsidRDefault="00BE06C4" w:rsidP="00BE06C4">
      <w:pPr>
        <w:pStyle w:val="Caption"/>
        <w:rPr>
          <w:lang w:val="vi-VN"/>
        </w:rPr>
      </w:pPr>
      <w:r w:rsidRPr="00BE06C4">
        <w:rPr>
          <w:noProof/>
          <w:lang w:val="vi-VN"/>
        </w:rPr>
        <w:drawing>
          <wp:inline distT="0" distB="0" distL="0" distR="0" wp14:anchorId="7E98BF1D" wp14:editId="1C188F40">
            <wp:extent cx="5579745" cy="2962656"/>
            <wp:effectExtent l="0" t="0" r="0" b="0"/>
            <wp:docPr id="123591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5921" name=""/>
                    <pic:cNvPicPr/>
                  </pic:nvPicPr>
                  <pic:blipFill rotWithShape="1">
                    <a:blip r:embed="rId48"/>
                    <a:srcRect b="45393"/>
                    <a:stretch/>
                  </pic:blipFill>
                  <pic:spPr bwMode="auto">
                    <a:xfrm>
                      <a:off x="0" y="0"/>
                      <a:ext cx="5579745" cy="2962656"/>
                    </a:xfrm>
                    <a:prstGeom prst="rect">
                      <a:avLst/>
                    </a:prstGeom>
                    <a:ln>
                      <a:noFill/>
                    </a:ln>
                    <a:extLst>
                      <a:ext uri="{53640926-AAD7-44D8-BBD7-CCE9431645EC}">
                        <a14:shadowObscured xmlns:a14="http://schemas.microsoft.com/office/drawing/2010/main"/>
                      </a:ext>
                    </a:extLst>
                  </pic:spPr>
                </pic:pic>
              </a:graphicData>
            </a:graphic>
          </wp:inline>
        </w:drawing>
      </w:r>
    </w:p>
    <w:p w14:paraId="24FBC484" w14:textId="73D263C5" w:rsidR="00AE4347" w:rsidRDefault="00240635" w:rsidP="00240635">
      <w:pPr>
        <w:pStyle w:val="image"/>
        <w:rPr>
          <w:lang w:val="vi-VN"/>
        </w:rPr>
      </w:pPr>
      <w:bookmarkStart w:id="228" w:name="_Toc135253576"/>
      <w:proofErr w:type="spellStart"/>
      <w:r>
        <w:t>Hình</w:t>
      </w:r>
      <w:proofErr w:type="spellEnd"/>
      <w:r>
        <w:t xml:space="preserve"> </w:t>
      </w:r>
      <w:r w:rsidRPr="00240635">
        <w:rPr>
          <w:lang w:val="vi-VN"/>
        </w:rPr>
        <w:t>3.6.5.1</w:t>
      </w:r>
      <w:r>
        <w:t>:</w:t>
      </w:r>
      <w:r w:rsidRPr="00240635">
        <w:rPr>
          <w:lang w:val="vi-VN"/>
        </w:rPr>
        <w:t xml:space="preserve"> Sơ đồ tuần tự Mượn phòng chức năng</w:t>
      </w:r>
      <w:bookmarkEnd w:id="228"/>
    </w:p>
    <w:p w14:paraId="72FC2209" w14:textId="012F18E2" w:rsidR="00AE4347" w:rsidRPr="00AE4347" w:rsidRDefault="00AE4347" w:rsidP="00240635">
      <w:pPr>
        <w:pStyle w:val="Tiumccp3"/>
        <w:ind w:firstLine="0"/>
        <w:rPr>
          <w:lang w:val="vi-VN"/>
        </w:rPr>
      </w:pPr>
      <w:bookmarkStart w:id="229" w:name="_Toc135253504"/>
      <w:r>
        <w:rPr>
          <w:lang w:val="vi-VN"/>
        </w:rPr>
        <w:t>3.6.5.</w:t>
      </w:r>
      <w:r w:rsidR="00240635">
        <w:t>2</w:t>
      </w:r>
      <w:r>
        <w:rPr>
          <w:lang w:val="vi-VN"/>
        </w:rPr>
        <w:t xml:space="preserve"> </w:t>
      </w:r>
      <w:r w:rsidR="00240635" w:rsidRPr="00240635">
        <w:rPr>
          <w:lang w:val="vi-VN"/>
        </w:rPr>
        <w:t xml:space="preserve">Sơ đồ tuần tự </w:t>
      </w:r>
      <w:r>
        <w:rPr>
          <w:lang w:val="vi-VN"/>
        </w:rPr>
        <w:t>Trả phòng chức năng</w:t>
      </w:r>
      <w:bookmarkEnd w:id="229"/>
    </w:p>
    <w:p w14:paraId="35740399" w14:textId="77777777" w:rsidR="00AE4347" w:rsidRDefault="00AE4347" w:rsidP="00AE4347">
      <w:pPr>
        <w:rPr>
          <w:lang w:val="vi-VN"/>
        </w:rPr>
      </w:pPr>
    </w:p>
    <w:p w14:paraId="1E19B344" w14:textId="5AFF0B2C" w:rsidR="00AE4347" w:rsidRDefault="00AE4347" w:rsidP="00AE4347">
      <w:pPr>
        <w:rPr>
          <w:lang w:val="vi-VN"/>
        </w:rPr>
      </w:pPr>
      <w:r w:rsidRPr="00BE06C4">
        <w:rPr>
          <w:noProof/>
          <w:lang w:val="vi-VN"/>
        </w:rPr>
        <w:drawing>
          <wp:inline distT="0" distB="0" distL="0" distR="0" wp14:anchorId="055C7E2A" wp14:editId="38C458D8">
            <wp:extent cx="5579745" cy="2477414"/>
            <wp:effectExtent l="0" t="0" r="0" b="0"/>
            <wp:docPr id="246734314" name="Picture 24673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5921" name=""/>
                    <pic:cNvPicPr/>
                  </pic:nvPicPr>
                  <pic:blipFill rotWithShape="1">
                    <a:blip r:embed="rId48"/>
                    <a:srcRect t="54337"/>
                    <a:stretch/>
                  </pic:blipFill>
                  <pic:spPr bwMode="auto">
                    <a:xfrm>
                      <a:off x="0" y="0"/>
                      <a:ext cx="5579745" cy="2477414"/>
                    </a:xfrm>
                    <a:prstGeom prst="rect">
                      <a:avLst/>
                    </a:prstGeom>
                    <a:ln>
                      <a:noFill/>
                    </a:ln>
                    <a:extLst>
                      <a:ext uri="{53640926-AAD7-44D8-BBD7-CCE9431645EC}">
                        <a14:shadowObscured xmlns:a14="http://schemas.microsoft.com/office/drawing/2010/main"/>
                      </a:ext>
                    </a:extLst>
                  </pic:spPr>
                </pic:pic>
              </a:graphicData>
            </a:graphic>
          </wp:inline>
        </w:drawing>
      </w:r>
    </w:p>
    <w:p w14:paraId="67935AE7" w14:textId="1CEE6F1E" w:rsidR="00240635" w:rsidRPr="00AE4347" w:rsidRDefault="00240635" w:rsidP="00240635">
      <w:pPr>
        <w:pStyle w:val="image"/>
        <w:rPr>
          <w:lang w:val="vi-VN"/>
        </w:rPr>
      </w:pPr>
      <w:bookmarkStart w:id="230" w:name="_Toc135253577"/>
      <w:proofErr w:type="spellStart"/>
      <w:r>
        <w:t>Hình</w:t>
      </w:r>
      <w:proofErr w:type="spellEnd"/>
      <w:r>
        <w:t xml:space="preserve"> </w:t>
      </w:r>
      <w:r w:rsidRPr="00240635">
        <w:rPr>
          <w:lang w:val="vi-VN"/>
        </w:rPr>
        <w:t>3.6.5.2</w:t>
      </w:r>
      <w:r>
        <w:t>:</w:t>
      </w:r>
      <w:r w:rsidRPr="00240635">
        <w:rPr>
          <w:lang w:val="vi-VN"/>
        </w:rPr>
        <w:t xml:space="preserve"> Sơ đồ tuần tự Trả phòng chức năng</w:t>
      </w:r>
      <w:bookmarkEnd w:id="230"/>
    </w:p>
    <w:p w14:paraId="6CA287FB" w14:textId="77777777" w:rsidR="00BE06C4" w:rsidRDefault="00BE06C4" w:rsidP="00F326CC">
      <w:pPr>
        <w:spacing w:after="200" w:line="276" w:lineRule="auto"/>
        <w:rPr>
          <w:lang w:val="vi-VN"/>
        </w:rPr>
      </w:pPr>
    </w:p>
    <w:p w14:paraId="378CB75A" w14:textId="77777777" w:rsidR="00240635" w:rsidRDefault="00240635" w:rsidP="00BE06C4">
      <w:pPr>
        <w:pStyle w:val="Tiumccp2"/>
        <w:rPr>
          <w:lang w:val="vi-VN"/>
        </w:rPr>
      </w:pPr>
    </w:p>
    <w:p w14:paraId="41EB2FC9" w14:textId="30D43497" w:rsidR="00BE06C4" w:rsidRDefault="00BE06C4" w:rsidP="00240635">
      <w:pPr>
        <w:pStyle w:val="Tiumccp2"/>
        <w:ind w:firstLine="0"/>
        <w:rPr>
          <w:lang w:val="vi-VN"/>
        </w:rPr>
      </w:pPr>
      <w:bookmarkStart w:id="231" w:name="_Toc135253505"/>
      <w:r>
        <w:rPr>
          <w:lang w:val="vi-VN"/>
        </w:rPr>
        <w:lastRenderedPageBreak/>
        <w:t xml:space="preserve">3.6.6  </w:t>
      </w:r>
      <w:r w:rsidR="00240635" w:rsidRPr="00240635">
        <w:rPr>
          <w:lang w:val="vi-VN"/>
        </w:rPr>
        <w:t xml:space="preserve">Sơ đồ tuần tự </w:t>
      </w:r>
      <w:r>
        <w:rPr>
          <w:lang w:val="vi-VN"/>
        </w:rPr>
        <w:t>Quản lý mượn trả máy tính</w:t>
      </w:r>
      <w:bookmarkEnd w:id="231"/>
      <w:r>
        <w:rPr>
          <w:lang w:val="vi-VN"/>
        </w:rPr>
        <w:t xml:space="preserve"> </w:t>
      </w:r>
    </w:p>
    <w:p w14:paraId="2AA88DCB" w14:textId="568F37AB" w:rsidR="00BE06C4" w:rsidRPr="00AE4347" w:rsidRDefault="00645EE0" w:rsidP="00240635">
      <w:pPr>
        <w:pStyle w:val="Tiumccp3"/>
        <w:ind w:firstLine="0"/>
      </w:pPr>
      <w:bookmarkStart w:id="232" w:name="_Toc135253506"/>
      <w:r w:rsidRPr="00645EE0">
        <w:t>3.6.6.1</w:t>
      </w:r>
      <w:r w:rsidR="00240635">
        <w:t xml:space="preserve"> </w:t>
      </w:r>
      <w:proofErr w:type="spellStart"/>
      <w:r w:rsidR="00240635" w:rsidRPr="00240635">
        <w:t>Sơ</w:t>
      </w:r>
      <w:proofErr w:type="spellEnd"/>
      <w:r w:rsidR="00240635" w:rsidRPr="00240635">
        <w:t xml:space="preserve"> </w:t>
      </w:r>
      <w:proofErr w:type="spellStart"/>
      <w:r w:rsidR="00240635" w:rsidRPr="00240635">
        <w:t>đồ</w:t>
      </w:r>
      <w:proofErr w:type="spellEnd"/>
      <w:r w:rsidR="00240635" w:rsidRPr="00240635">
        <w:t xml:space="preserve"> </w:t>
      </w:r>
      <w:proofErr w:type="spellStart"/>
      <w:r w:rsidR="00240635" w:rsidRPr="00240635">
        <w:t>tuần</w:t>
      </w:r>
      <w:proofErr w:type="spellEnd"/>
      <w:r w:rsidR="00240635" w:rsidRPr="00240635">
        <w:t xml:space="preserve"> </w:t>
      </w:r>
      <w:proofErr w:type="spellStart"/>
      <w:r w:rsidR="00240635" w:rsidRPr="00240635">
        <w:t>tự</w:t>
      </w:r>
      <w:proofErr w:type="spellEnd"/>
      <w:r w:rsidRPr="00645EE0">
        <w:t xml:space="preserve"> </w:t>
      </w:r>
      <w:proofErr w:type="spellStart"/>
      <w:r w:rsidRPr="00645EE0">
        <w:t>Mượn</w:t>
      </w:r>
      <w:proofErr w:type="spellEnd"/>
      <w:r w:rsidRPr="00645EE0">
        <w:t xml:space="preserve"> </w:t>
      </w:r>
      <w:proofErr w:type="spellStart"/>
      <w:r w:rsidRPr="00645EE0">
        <w:t>máy</w:t>
      </w:r>
      <w:proofErr w:type="spellEnd"/>
      <w:r w:rsidRPr="00645EE0">
        <w:t xml:space="preserve"> </w:t>
      </w:r>
      <w:proofErr w:type="spellStart"/>
      <w:r w:rsidRPr="00645EE0">
        <w:t>tính</w:t>
      </w:r>
      <w:bookmarkEnd w:id="232"/>
      <w:proofErr w:type="spellEnd"/>
    </w:p>
    <w:p w14:paraId="5ED742EC" w14:textId="7E19463D" w:rsidR="00BE06C4" w:rsidRDefault="00BE06C4" w:rsidP="00BE06C4">
      <w:pPr>
        <w:pStyle w:val="Caption"/>
        <w:rPr>
          <w:lang w:val="vi-VN"/>
        </w:rPr>
      </w:pPr>
      <w:r w:rsidRPr="00BE06C4">
        <w:rPr>
          <w:noProof/>
          <w:lang w:val="vi-VN"/>
        </w:rPr>
        <w:drawing>
          <wp:inline distT="0" distB="0" distL="0" distR="0" wp14:anchorId="03A38264" wp14:editId="13E2AA7E">
            <wp:extent cx="5579498" cy="2560320"/>
            <wp:effectExtent l="0" t="0" r="0" b="0"/>
            <wp:docPr id="133392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2923" name=""/>
                    <pic:cNvPicPr/>
                  </pic:nvPicPr>
                  <pic:blipFill rotWithShape="1">
                    <a:blip r:embed="rId49"/>
                    <a:srcRect t="5889" b="55406"/>
                    <a:stretch/>
                  </pic:blipFill>
                  <pic:spPr bwMode="auto">
                    <a:xfrm>
                      <a:off x="0" y="0"/>
                      <a:ext cx="5579745" cy="2560434"/>
                    </a:xfrm>
                    <a:prstGeom prst="rect">
                      <a:avLst/>
                    </a:prstGeom>
                    <a:ln>
                      <a:noFill/>
                    </a:ln>
                    <a:extLst>
                      <a:ext uri="{53640926-AAD7-44D8-BBD7-CCE9431645EC}">
                        <a14:shadowObscured xmlns:a14="http://schemas.microsoft.com/office/drawing/2010/main"/>
                      </a:ext>
                    </a:extLst>
                  </pic:spPr>
                </pic:pic>
              </a:graphicData>
            </a:graphic>
          </wp:inline>
        </w:drawing>
      </w:r>
    </w:p>
    <w:p w14:paraId="2EBE6C80" w14:textId="2A17FA0F" w:rsidR="00240635" w:rsidRPr="00240635" w:rsidRDefault="00240635" w:rsidP="00240635">
      <w:pPr>
        <w:pStyle w:val="image"/>
        <w:rPr>
          <w:lang w:val="vi-VN"/>
        </w:rPr>
      </w:pPr>
      <w:bookmarkStart w:id="233" w:name="_Toc135253578"/>
      <w:proofErr w:type="spellStart"/>
      <w:r>
        <w:t>Hình</w:t>
      </w:r>
      <w:proofErr w:type="spellEnd"/>
      <w:r>
        <w:t xml:space="preserve"> </w:t>
      </w:r>
      <w:r w:rsidRPr="00240635">
        <w:rPr>
          <w:lang w:val="vi-VN"/>
        </w:rPr>
        <w:t>3.6.6.1</w:t>
      </w:r>
      <w:r>
        <w:t>:</w:t>
      </w:r>
      <w:r w:rsidRPr="00240635">
        <w:rPr>
          <w:lang w:val="vi-VN"/>
        </w:rPr>
        <w:t xml:space="preserve"> Sơ đồ tuần tự Mượn máy tính</w:t>
      </w:r>
      <w:bookmarkEnd w:id="233"/>
    </w:p>
    <w:p w14:paraId="56D5945E" w14:textId="45D6B28C" w:rsidR="00645EE0" w:rsidRPr="00645EE0" w:rsidRDefault="00645EE0" w:rsidP="00240635">
      <w:pPr>
        <w:pStyle w:val="Tiumccp3"/>
        <w:ind w:firstLine="0"/>
        <w:rPr>
          <w:lang w:val="vi-VN"/>
        </w:rPr>
      </w:pPr>
      <w:bookmarkStart w:id="234" w:name="_Toc135253507"/>
      <w:r w:rsidRPr="00645EE0">
        <w:rPr>
          <w:lang w:val="vi-VN"/>
        </w:rPr>
        <w:t>3.6.6.</w:t>
      </w:r>
      <w:r>
        <w:rPr>
          <w:lang w:val="vi-VN"/>
        </w:rPr>
        <w:t>2</w:t>
      </w:r>
      <w:r w:rsidRPr="00645EE0">
        <w:rPr>
          <w:lang w:val="vi-VN"/>
        </w:rPr>
        <w:t xml:space="preserve"> </w:t>
      </w:r>
      <w:r w:rsidR="00240635" w:rsidRPr="00240635">
        <w:rPr>
          <w:lang w:val="vi-VN"/>
        </w:rPr>
        <w:t xml:space="preserve">Sơ đồ tuần tự </w:t>
      </w:r>
      <w:r w:rsidRPr="00645EE0">
        <w:rPr>
          <w:lang w:val="vi-VN"/>
        </w:rPr>
        <w:t>Xử lý yêu cầu mượn máy tính</w:t>
      </w:r>
      <w:bookmarkEnd w:id="234"/>
    </w:p>
    <w:p w14:paraId="66DD676C" w14:textId="77777777" w:rsidR="00645EE0" w:rsidRPr="00645EE0" w:rsidRDefault="00645EE0" w:rsidP="00645EE0">
      <w:pPr>
        <w:rPr>
          <w:lang w:val="vi-VN"/>
        </w:rPr>
      </w:pPr>
    </w:p>
    <w:p w14:paraId="72B4B63C" w14:textId="19C01209" w:rsidR="00645EE0" w:rsidRDefault="00645EE0" w:rsidP="00645EE0">
      <w:pPr>
        <w:rPr>
          <w:lang w:val="vi-VN"/>
        </w:rPr>
      </w:pPr>
      <w:r w:rsidRPr="00BE06C4">
        <w:rPr>
          <w:noProof/>
          <w:lang w:val="vi-VN"/>
        </w:rPr>
        <w:drawing>
          <wp:inline distT="0" distB="0" distL="0" distR="0" wp14:anchorId="7880AF05" wp14:editId="71D350A6">
            <wp:extent cx="5579745" cy="2576167"/>
            <wp:effectExtent l="0" t="0" r="0" b="0"/>
            <wp:docPr id="1655290701" name="Picture 165529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2923" name=""/>
                    <pic:cNvPicPr/>
                  </pic:nvPicPr>
                  <pic:blipFill rotWithShape="1">
                    <a:blip r:embed="rId49"/>
                    <a:srcRect t="61058"/>
                    <a:stretch/>
                  </pic:blipFill>
                  <pic:spPr bwMode="auto">
                    <a:xfrm>
                      <a:off x="0" y="0"/>
                      <a:ext cx="5579745" cy="2576167"/>
                    </a:xfrm>
                    <a:prstGeom prst="rect">
                      <a:avLst/>
                    </a:prstGeom>
                    <a:ln>
                      <a:noFill/>
                    </a:ln>
                    <a:extLst>
                      <a:ext uri="{53640926-AAD7-44D8-BBD7-CCE9431645EC}">
                        <a14:shadowObscured xmlns:a14="http://schemas.microsoft.com/office/drawing/2010/main"/>
                      </a:ext>
                    </a:extLst>
                  </pic:spPr>
                </pic:pic>
              </a:graphicData>
            </a:graphic>
          </wp:inline>
        </w:drawing>
      </w:r>
    </w:p>
    <w:p w14:paraId="6A7383F3" w14:textId="48D18053" w:rsidR="00645EE0" w:rsidRDefault="00240635" w:rsidP="00240635">
      <w:pPr>
        <w:pStyle w:val="image"/>
        <w:rPr>
          <w:lang w:val="vi-VN"/>
        </w:rPr>
      </w:pPr>
      <w:bookmarkStart w:id="235" w:name="_Toc135253579"/>
      <w:proofErr w:type="spellStart"/>
      <w:r>
        <w:t>Hình</w:t>
      </w:r>
      <w:proofErr w:type="spellEnd"/>
      <w:r>
        <w:t xml:space="preserve"> </w:t>
      </w:r>
      <w:r w:rsidRPr="00240635">
        <w:rPr>
          <w:lang w:val="vi-VN"/>
        </w:rPr>
        <w:t>3.6.6.2</w:t>
      </w:r>
      <w:r>
        <w:t>:</w:t>
      </w:r>
      <w:r w:rsidRPr="00240635">
        <w:rPr>
          <w:lang w:val="vi-VN"/>
        </w:rPr>
        <w:t xml:space="preserve"> Sơ đồ tuần tự Xử lý yêu cầu mượn máy tính</w:t>
      </w:r>
      <w:bookmarkEnd w:id="235"/>
    </w:p>
    <w:p w14:paraId="693D1CEA" w14:textId="77777777" w:rsidR="00AE4347" w:rsidRDefault="00AE4347" w:rsidP="00645EE0">
      <w:pPr>
        <w:pStyle w:val="Tiumccp3"/>
        <w:rPr>
          <w:lang w:val="vi-VN"/>
        </w:rPr>
      </w:pPr>
    </w:p>
    <w:p w14:paraId="3D1D5BCE" w14:textId="77777777" w:rsidR="00AE4347" w:rsidRDefault="00AE4347" w:rsidP="00645EE0">
      <w:pPr>
        <w:pStyle w:val="Tiumccp3"/>
        <w:rPr>
          <w:lang w:val="vi-VN"/>
        </w:rPr>
      </w:pPr>
    </w:p>
    <w:p w14:paraId="09512DC8" w14:textId="77777777" w:rsidR="00AE4347" w:rsidRDefault="00AE4347" w:rsidP="00240635">
      <w:pPr>
        <w:pStyle w:val="Tiumccp3"/>
        <w:ind w:firstLine="0"/>
        <w:rPr>
          <w:lang w:val="vi-VN"/>
        </w:rPr>
      </w:pPr>
    </w:p>
    <w:p w14:paraId="05DFA54F" w14:textId="3CFFD8BF" w:rsidR="00BE06C4" w:rsidRDefault="00645EE0" w:rsidP="00240635">
      <w:pPr>
        <w:pStyle w:val="Tiumccp3"/>
        <w:ind w:firstLine="0"/>
        <w:rPr>
          <w:lang w:val="vi-VN"/>
        </w:rPr>
      </w:pPr>
      <w:bookmarkStart w:id="236" w:name="_Toc135253508"/>
      <w:r w:rsidRPr="00645EE0">
        <w:rPr>
          <w:lang w:val="vi-VN"/>
        </w:rPr>
        <w:lastRenderedPageBreak/>
        <w:t>3.6.6.</w:t>
      </w:r>
      <w:r>
        <w:rPr>
          <w:lang w:val="vi-VN"/>
        </w:rPr>
        <w:t>3</w:t>
      </w:r>
      <w:r w:rsidR="00240635">
        <w:t xml:space="preserve"> </w:t>
      </w:r>
      <w:proofErr w:type="spellStart"/>
      <w:r w:rsidR="00240635" w:rsidRPr="00240635">
        <w:t>Sơ</w:t>
      </w:r>
      <w:proofErr w:type="spellEnd"/>
      <w:r w:rsidR="00240635" w:rsidRPr="00240635">
        <w:t xml:space="preserve"> </w:t>
      </w:r>
      <w:proofErr w:type="spellStart"/>
      <w:r w:rsidR="00240635" w:rsidRPr="00240635">
        <w:t>đồ</w:t>
      </w:r>
      <w:proofErr w:type="spellEnd"/>
      <w:r w:rsidR="00240635" w:rsidRPr="00240635">
        <w:t xml:space="preserve"> </w:t>
      </w:r>
      <w:proofErr w:type="spellStart"/>
      <w:r w:rsidR="00240635" w:rsidRPr="00240635">
        <w:t>tuần</w:t>
      </w:r>
      <w:proofErr w:type="spellEnd"/>
      <w:r w:rsidR="00240635" w:rsidRPr="00240635">
        <w:t xml:space="preserve"> </w:t>
      </w:r>
      <w:proofErr w:type="spellStart"/>
      <w:r w:rsidR="00240635" w:rsidRPr="00240635">
        <w:t>tự</w:t>
      </w:r>
      <w:proofErr w:type="spellEnd"/>
      <w:r w:rsidRPr="00645EE0">
        <w:rPr>
          <w:lang w:val="vi-VN"/>
        </w:rPr>
        <w:t xml:space="preserve"> Xử lý yêu cầu </w:t>
      </w:r>
      <w:r>
        <w:rPr>
          <w:lang w:val="vi-VN"/>
        </w:rPr>
        <w:t xml:space="preserve">trả </w:t>
      </w:r>
      <w:r w:rsidRPr="00645EE0">
        <w:rPr>
          <w:lang w:val="vi-VN"/>
        </w:rPr>
        <w:t>máy tính</w:t>
      </w:r>
      <w:bookmarkEnd w:id="236"/>
    </w:p>
    <w:p w14:paraId="160722AA" w14:textId="77777777" w:rsidR="00BE06C4" w:rsidRDefault="00BE06C4" w:rsidP="00BE06C4">
      <w:pPr>
        <w:pStyle w:val="Caption"/>
        <w:rPr>
          <w:lang w:val="vi-VN"/>
        </w:rPr>
      </w:pPr>
      <w:r w:rsidRPr="00BE06C4">
        <w:rPr>
          <w:noProof/>
          <w:lang w:val="vi-VN"/>
        </w:rPr>
        <w:drawing>
          <wp:inline distT="0" distB="0" distL="0" distR="0" wp14:anchorId="71CA2DCE" wp14:editId="5BC90292">
            <wp:extent cx="5579745" cy="4026176"/>
            <wp:effectExtent l="0" t="0" r="0" b="0"/>
            <wp:docPr id="10938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5935" name=""/>
                    <pic:cNvPicPr/>
                  </pic:nvPicPr>
                  <pic:blipFill rotWithShape="1">
                    <a:blip r:embed="rId50"/>
                    <a:srcRect t="8824"/>
                    <a:stretch/>
                  </pic:blipFill>
                  <pic:spPr bwMode="auto">
                    <a:xfrm>
                      <a:off x="0" y="0"/>
                      <a:ext cx="5579745" cy="4026176"/>
                    </a:xfrm>
                    <a:prstGeom prst="rect">
                      <a:avLst/>
                    </a:prstGeom>
                    <a:ln>
                      <a:noFill/>
                    </a:ln>
                    <a:extLst>
                      <a:ext uri="{53640926-AAD7-44D8-BBD7-CCE9431645EC}">
                        <a14:shadowObscured xmlns:a14="http://schemas.microsoft.com/office/drawing/2010/main"/>
                      </a:ext>
                    </a:extLst>
                  </pic:spPr>
                </pic:pic>
              </a:graphicData>
            </a:graphic>
          </wp:inline>
        </w:drawing>
      </w:r>
    </w:p>
    <w:p w14:paraId="13C572E6" w14:textId="0E4E822E" w:rsidR="00BE06C4" w:rsidRDefault="00240635" w:rsidP="00240635">
      <w:pPr>
        <w:pStyle w:val="image"/>
        <w:rPr>
          <w:lang w:val="vi-VN"/>
        </w:rPr>
      </w:pPr>
      <w:bookmarkStart w:id="237" w:name="_Toc135253580"/>
      <w:proofErr w:type="spellStart"/>
      <w:r>
        <w:t>Hình</w:t>
      </w:r>
      <w:proofErr w:type="spellEnd"/>
      <w:r>
        <w:t xml:space="preserve"> </w:t>
      </w:r>
      <w:r w:rsidRPr="00240635">
        <w:rPr>
          <w:lang w:val="vi-VN"/>
        </w:rPr>
        <w:t>3.6.6.3</w:t>
      </w:r>
      <w:r>
        <w:t>:</w:t>
      </w:r>
      <w:r w:rsidRPr="00240635">
        <w:rPr>
          <w:lang w:val="vi-VN"/>
        </w:rPr>
        <w:t xml:space="preserve"> Sơ đồ tuần tự Xử lý yêu cầu trả máy tính</w:t>
      </w:r>
      <w:bookmarkEnd w:id="237"/>
    </w:p>
    <w:p w14:paraId="6CEB0406" w14:textId="3499B81E" w:rsidR="00BE06C4" w:rsidRDefault="00BE06C4" w:rsidP="00240635">
      <w:pPr>
        <w:pStyle w:val="Tiumccp2"/>
        <w:ind w:firstLine="0"/>
        <w:rPr>
          <w:lang w:val="vi-VN"/>
        </w:rPr>
      </w:pPr>
      <w:bookmarkStart w:id="238" w:name="_Toc135253509"/>
      <w:r>
        <w:rPr>
          <w:lang w:val="vi-VN"/>
        </w:rPr>
        <w:t>3.6.7</w:t>
      </w:r>
      <w:r w:rsidR="00240635">
        <w:t xml:space="preserve"> </w:t>
      </w:r>
      <w:proofErr w:type="spellStart"/>
      <w:r w:rsidR="00240635" w:rsidRPr="00240635">
        <w:t>Sơ</w:t>
      </w:r>
      <w:proofErr w:type="spellEnd"/>
      <w:r w:rsidR="00240635" w:rsidRPr="00240635">
        <w:t xml:space="preserve"> </w:t>
      </w:r>
      <w:proofErr w:type="spellStart"/>
      <w:r w:rsidR="00240635" w:rsidRPr="00240635">
        <w:t>đồ</w:t>
      </w:r>
      <w:proofErr w:type="spellEnd"/>
      <w:r w:rsidR="00240635" w:rsidRPr="00240635">
        <w:t xml:space="preserve"> </w:t>
      </w:r>
      <w:proofErr w:type="spellStart"/>
      <w:r w:rsidR="00240635" w:rsidRPr="00240635">
        <w:t>tuần</w:t>
      </w:r>
      <w:proofErr w:type="spellEnd"/>
      <w:r w:rsidR="00240635" w:rsidRPr="00240635">
        <w:t xml:space="preserve"> </w:t>
      </w:r>
      <w:proofErr w:type="spellStart"/>
      <w:r w:rsidR="00240635" w:rsidRPr="00240635">
        <w:t>tự</w:t>
      </w:r>
      <w:proofErr w:type="spellEnd"/>
      <w:r>
        <w:rPr>
          <w:lang w:val="vi-VN"/>
        </w:rPr>
        <w:t xml:space="preserve"> Tìm kiếm thông tin</w:t>
      </w:r>
      <w:bookmarkEnd w:id="238"/>
      <w:r>
        <w:rPr>
          <w:lang w:val="vi-VN"/>
        </w:rPr>
        <w:t xml:space="preserve"> </w:t>
      </w:r>
    </w:p>
    <w:p w14:paraId="5A6D5711" w14:textId="77777777" w:rsidR="00BE06C4" w:rsidRDefault="00BE06C4" w:rsidP="00BE06C4">
      <w:pPr>
        <w:pStyle w:val="Caption"/>
        <w:rPr>
          <w:lang w:val="vi-VN"/>
        </w:rPr>
      </w:pPr>
      <w:r w:rsidRPr="00BE06C4">
        <w:rPr>
          <w:noProof/>
          <w:lang w:val="vi-VN"/>
        </w:rPr>
        <w:drawing>
          <wp:inline distT="0" distB="0" distL="0" distR="0" wp14:anchorId="163A93AD" wp14:editId="271E70A8">
            <wp:extent cx="5579745" cy="2455683"/>
            <wp:effectExtent l="0" t="0" r="0" b="0"/>
            <wp:docPr id="88298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81151" name=""/>
                    <pic:cNvPicPr/>
                  </pic:nvPicPr>
                  <pic:blipFill rotWithShape="1">
                    <a:blip r:embed="rId51"/>
                    <a:srcRect t="10440"/>
                    <a:stretch/>
                  </pic:blipFill>
                  <pic:spPr bwMode="auto">
                    <a:xfrm>
                      <a:off x="0" y="0"/>
                      <a:ext cx="5579745" cy="2455683"/>
                    </a:xfrm>
                    <a:prstGeom prst="rect">
                      <a:avLst/>
                    </a:prstGeom>
                    <a:ln>
                      <a:noFill/>
                    </a:ln>
                    <a:extLst>
                      <a:ext uri="{53640926-AAD7-44D8-BBD7-CCE9431645EC}">
                        <a14:shadowObscured xmlns:a14="http://schemas.microsoft.com/office/drawing/2010/main"/>
                      </a:ext>
                    </a:extLst>
                  </pic:spPr>
                </pic:pic>
              </a:graphicData>
            </a:graphic>
          </wp:inline>
        </w:drawing>
      </w:r>
    </w:p>
    <w:p w14:paraId="30241808" w14:textId="1967D27C" w:rsidR="00240635" w:rsidRPr="00240635" w:rsidRDefault="00240635" w:rsidP="00240635">
      <w:pPr>
        <w:pStyle w:val="image"/>
        <w:rPr>
          <w:lang w:val="vi-VN"/>
        </w:rPr>
      </w:pPr>
      <w:bookmarkStart w:id="239" w:name="_Toc135253581"/>
      <w:proofErr w:type="spellStart"/>
      <w:r>
        <w:t>Hình</w:t>
      </w:r>
      <w:proofErr w:type="spellEnd"/>
      <w:r>
        <w:t xml:space="preserve"> </w:t>
      </w:r>
      <w:r w:rsidRPr="00240635">
        <w:rPr>
          <w:lang w:val="vi-VN"/>
        </w:rPr>
        <w:t>3.6.7</w:t>
      </w:r>
      <w:r>
        <w:t>:</w:t>
      </w:r>
      <w:r w:rsidRPr="00240635">
        <w:rPr>
          <w:lang w:val="vi-VN"/>
        </w:rPr>
        <w:t xml:space="preserve"> Sơ đồ tuần tự Tìm kiếm thông tin</w:t>
      </w:r>
      <w:bookmarkEnd w:id="239"/>
    </w:p>
    <w:p w14:paraId="66FC3B89" w14:textId="285E6F56" w:rsidR="00BE06C4" w:rsidRDefault="00BE06C4" w:rsidP="00240635">
      <w:pPr>
        <w:pStyle w:val="Tiumccp2"/>
        <w:ind w:firstLine="0"/>
        <w:rPr>
          <w:lang w:val="vi-VN"/>
        </w:rPr>
      </w:pPr>
      <w:bookmarkStart w:id="240" w:name="_Toc135253510"/>
      <w:r>
        <w:rPr>
          <w:lang w:val="vi-VN"/>
        </w:rPr>
        <w:lastRenderedPageBreak/>
        <w:t>3.6.8</w:t>
      </w:r>
      <w:r w:rsidR="00240635">
        <w:t xml:space="preserve"> </w:t>
      </w:r>
      <w:proofErr w:type="spellStart"/>
      <w:r w:rsidR="00240635" w:rsidRPr="00240635">
        <w:t>Sơ</w:t>
      </w:r>
      <w:proofErr w:type="spellEnd"/>
      <w:r w:rsidR="00240635" w:rsidRPr="00240635">
        <w:t xml:space="preserve"> </w:t>
      </w:r>
      <w:proofErr w:type="spellStart"/>
      <w:r w:rsidR="00240635" w:rsidRPr="00240635">
        <w:t>đồ</w:t>
      </w:r>
      <w:proofErr w:type="spellEnd"/>
      <w:r w:rsidR="00240635" w:rsidRPr="00240635">
        <w:t xml:space="preserve"> </w:t>
      </w:r>
      <w:proofErr w:type="spellStart"/>
      <w:r w:rsidR="00240635" w:rsidRPr="00240635">
        <w:t>tuần</w:t>
      </w:r>
      <w:proofErr w:type="spellEnd"/>
      <w:r w:rsidR="00240635" w:rsidRPr="00240635">
        <w:t xml:space="preserve"> </w:t>
      </w:r>
      <w:proofErr w:type="spellStart"/>
      <w:r w:rsidR="00240635" w:rsidRPr="00240635">
        <w:t>tự</w:t>
      </w:r>
      <w:proofErr w:type="spellEnd"/>
      <w:r>
        <w:rPr>
          <w:lang w:val="vi-VN"/>
        </w:rPr>
        <w:t xml:space="preserve"> Báo cáo thống kê</w:t>
      </w:r>
      <w:bookmarkEnd w:id="240"/>
    </w:p>
    <w:p w14:paraId="54F516F0" w14:textId="77777777" w:rsidR="00BE06C4" w:rsidRDefault="00BE06C4" w:rsidP="00BE06C4">
      <w:pPr>
        <w:pStyle w:val="Caption"/>
        <w:rPr>
          <w:lang w:val="vi-VN"/>
        </w:rPr>
      </w:pPr>
      <w:r w:rsidRPr="00BE06C4">
        <w:rPr>
          <w:noProof/>
          <w:lang w:val="vi-VN"/>
        </w:rPr>
        <w:drawing>
          <wp:inline distT="0" distB="0" distL="0" distR="0" wp14:anchorId="740742E1" wp14:editId="4C940167">
            <wp:extent cx="5579745" cy="5372100"/>
            <wp:effectExtent l="0" t="0" r="0" b="0"/>
            <wp:docPr id="3670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132" name=""/>
                    <pic:cNvPicPr/>
                  </pic:nvPicPr>
                  <pic:blipFill>
                    <a:blip r:embed="rId52"/>
                    <a:stretch>
                      <a:fillRect/>
                    </a:stretch>
                  </pic:blipFill>
                  <pic:spPr>
                    <a:xfrm>
                      <a:off x="0" y="0"/>
                      <a:ext cx="5579745" cy="5372100"/>
                    </a:xfrm>
                    <a:prstGeom prst="rect">
                      <a:avLst/>
                    </a:prstGeom>
                  </pic:spPr>
                </pic:pic>
              </a:graphicData>
            </a:graphic>
          </wp:inline>
        </w:drawing>
      </w:r>
    </w:p>
    <w:p w14:paraId="3BD975A2" w14:textId="7E906093" w:rsidR="00240635" w:rsidRPr="00240635" w:rsidRDefault="00240635" w:rsidP="00240635">
      <w:pPr>
        <w:pStyle w:val="image"/>
        <w:rPr>
          <w:lang w:val="vi-VN"/>
        </w:rPr>
      </w:pPr>
      <w:bookmarkStart w:id="241" w:name="_Toc135253582"/>
      <w:proofErr w:type="spellStart"/>
      <w:r>
        <w:t>Hình</w:t>
      </w:r>
      <w:proofErr w:type="spellEnd"/>
      <w:r>
        <w:t xml:space="preserve"> </w:t>
      </w:r>
      <w:r w:rsidRPr="00240635">
        <w:rPr>
          <w:lang w:val="vi-VN"/>
        </w:rPr>
        <w:t>3.6.8</w:t>
      </w:r>
      <w:r>
        <w:t>:</w:t>
      </w:r>
      <w:r w:rsidRPr="00240635">
        <w:rPr>
          <w:lang w:val="vi-VN"/>
        </w:rPr>
        <w:t xml:space="preserve"> Sơ đồ tuần tự Báo cáo thống kê</w:t>
      </w:r>
      <w:bookmarkEnd w:id="241"/>
    </w:p>
    <w:p w14:paraId="49DDF854" w14:textId="77777777" w:rsidR="00BE06C4" w:rsidRDefault="00BE06C4" w:rsidP="00BE06C4">
      <w:pPr>
        <w:rPr>
          <w:lang w:val="vi-VN"/>
        </w:rPr>
      </w:pPr>
    </w:p>
    <w:p w14:paraId="1A902060" w14:textId="77777777" w:rsidR="00AE4347" w:rsidRDefault="00AE4347" w:rsidP="00BE06C4">
      <w:pPr>
        <w:pStyle w:val="Tiumccp2"/>
        <w:rPr>
          <w:lang w:val="vi-VN"/>
        </w:rPr>
      </w:pPr>
    </w:p>
    <w:p w14:paraId="20B5B60D" w14:textId="77777777" w:rsidR="00AE4347" w:rsidRDefault="00AE4347" w:rsidP="00BE06C4">
      <w:pPr>
        <w:pStyle w:val="Tiumccp2"/>
        <w:rPr>
          <w:lang w:val="vi-VN"/>
        </w:rPr>
      </w:pPr>
    </w:p>
    <w:p w14:paraId="4116B085" w14:textId="77777777" w:rsidR="00AE4347" w:rsidRDefault="00AE4347" w:rsidP="00BE06C4">
      <w:pPr>
        <w:pStyle w:val="Tiumccp2"/>
        <w:rPr>
          <w:lang w:val="vi-VN"/>
        </w:rPr>
      </w:pPr>
    </w:p>
    <w:p w14:paraId="7EDEA307" w14:textId="77777777" w:rsidR="00AE4347" w:rsidRDefault="00AE4347" w:rsidP="00BE06C4">
      <w:pPr>
        <w:pStyle w:val="Tiumccp2"/>
        <w:rPr>
          <w:lang w:val="vi-VN"/>
        </w:rPr>
      </w:pPr>
    </w:p>
    <w:p w14:paraId="547AB361" w14:textId="77777777" w:rsidR="00AE4347" w:rsidRDefault="00AE4347" w:rsidP="00BE06C4">
      <w:pPr>
        <w:pStyle w:val="Tiumccp2"/>
        <w:rPr>
          <w:lang w:val="vi-VN"/>
        </w:rPr>
      </w:pPr>
    </w:p>
    <w:p w14:paraId="6CA2EB0A" w14:textId="77777777" w:rsidR="00AE4347" w:rsidRDefault="00AE4347" w:rsidP="00240635">
      <w:pPr>
        <w:pStyle w:val="Tiumccp2"/>
        <w:ind w:firstLine="0"/>
        <w:rPr>
          <w:lang w:val="vi-VN"/>
        </w:rPr>
      </w:pPr>
    </w:p>
    <w:p w14:paraId="669CFB36" w14:textId="2717FAD1" w:rsidR="00BE06C4" w:rsidRDefault="00BE06C4" w:rsidP="00240635">
      <w:pPr>
        <w:pStyle w:val="Tiumccp2"/>
        <w:ind w:firstLine="0"/>
        <w:rPr>
          <w:lang w:val="vi-VN"/>
        </w:rPr>
      </w:pPr>
      <w:bookmarkStart w:id="242" w:name="_Toc135253511"/>
      <w:r>
        <w:rPr>
          <w:lang w:val="vi-VN"/>
        </w:rPr>
        <w:lastRenderedPageBreak/>
        <w:t>3.6.9</w:t>
      </w:r>
      <w:r w:rsidR="00240635">
        <w:t xml:space="preserve"> </w:t>
      </w:r>
      <w:proofErr w:type="spellStart"/>
      <w:r w:rsidR="00240635">
        <w:t>Sơ</w:t>
      </w:r>
      <w:proofErr w:type="spellEnd"/>
      <w:r w:rsidR="00240635">
        <w:t xml:space="preserve"> </w:t>
      </w:r>
      <w:proofErr w:type="spellStart"/>
      <w:r w:rsidR="00240635">
        <w:t>đồ</w:t>
      </w:r>
      <w:proofErr w:type="spellEnd"/>
      <w:r w:rsidR="00240635">
        <w:t xml:space="preserve"> </w:t>
      </w:r>
      <w:proofErr w:type="spellStart"/>
      <w:r w:rsidR="00240635">
        <w:t>tuần</w:t>
      </w:r>
      <w:proofErr w:type="spellEnd"/>
      <w:r w:rsidR="00240635">
        <w:t xml:space="preserve"> </w:t>
      </w:r>
      <w:proofErr w:type="spellStart"/>
      <w:r w:rsidR="00240635">
        <w:t>tự</w:t>
      </w:r>
      <w:proofErr w:type="spellEnd"/>
      <w:r>
        <w:rPr>
          <w:lang w:val="vi-VN"/>
        </w:rPr>
        <w:t xml:space="preserve"> In ấn</w:t>
      </w:r>
      <w:bookmarkEnd w:id="242"/>
    </w:p>
    <w:p w14:paraId="71B6AA0A" w14:textId="77777777" w:rsidR="00BE06C4" w:rsidRDefault="00BE06C4" w:rsidP="00BE06C4">
      <w:pPr>
        <w:pStyle w:val="Caption"/>
        <w:rPr>
          <w:lang w:val="vi-VN"/>
        </w:rPr>
      </w:pPr>
      <w:r w:rsidRPr="00BE06C4">
        <w:rPr>
          <w:noProof/>
          <w:lang w:val="vi-VN"/>
        </w:rPr>
        <w:drawing>
          <wp:inline distT="0" distB="0" distL="0" distR="0" wp14:anchorId="72413B03" wp14:editId="35EB3E07">
            <wp:extent cx="5579745" cy="5623560"/>
            <wp:effectExtent l="0" t="0" r="0" b="0"/>
            <wp:docPr id="16662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5371" name=""/>
                    <pic:cNvPicPr/>
                  </pic:nvPicPr>
                  <pic:blipFill>
                    <a:blip r:embed="rId53"/>
                    <a:stretch>
                      <a:fillRect/>
                    </a:stretch>
                  </pic:blipFill>
                  <pic:spPr>
                    <a:xfrm>
                      <a:off x="0" y="0"/>
                      <a:ext cx="5579745" cy="5623560"/>
                    </a:xfrm>
                    <a:prstGeom prst="rect">
                      <a:avLst/>
                    </a:prstGeom>
                  </pic:spPr>
                </pic:pic>
              </a:graphicData>
            </a:graphic>
          </wp:inline>
        </w:drawing>
      </w:r>
    </w:p>
    <w:p w14:paraId="6F8DB119" w14:textId="77777777" w:rsidR="00AE4347" w:rsidRDefault="00AE4347" w:rsidP="00AE4347">
      <w:pPr>
        <w:rPr>
          <w:lang w:val="vi-VN"/>
        </w:rPr>
      </w:pPr>
    </w:p>
    <w:p w14:paraId="2E34B5AE" w14:textId="24BDC09B" w:rsidR="00AE4347" w:rsidRDefault="00240635" w:rsidP="00240635">
      <w:pPr>
        <w:pStyle w:val="image"/>
        <w:rPr>
          <w:lang w:val="vi-VN"/>
        </w:rPr>
      </w:pPr>
      <w:bookmarkStart w:id="243" w:name="_Toc135253583"/>
      <w:proofErr w:type="spellStart"/>
      <w:r>
        <w:t>Hình</w:t>
      </w:r>
      <w:proofErr w:type="spellEnd"/>
      <w:r>
        <w:t xml:space="preserve"> </w:t>
      </w:r>
      <w:r w:rsidRPr="00240635">
        <w:rPr>
          <w:lang w:val="vi-VN"/>
        </w:rPr>
        <w:t>3.6.9</w:t>
      </w:r>
      <w:r>
        <w:t>:</w:t>
      </w:r>
      <w:r w:rsidRPr="00240635">
        <w:rPr>
          <w:lang w:val="vi-VN"/>
        </w:rPr>
        <w:t xml:space="preserve"> Sơ đồ tuần tự </w:t>
      </w:r>
      <w:proofErr w:type="gramStart"/>
      <w:r w:rsidRPr="00240635">
        <w:rPr>
          <w:lang w:val="vi-VN"/>
        </w:rPr>
        <w:t>In</w:t>
      </w:r>
      <w:proofErr w:type="gramEnd"/>
      <w:r w:rsidRPr="00240635">
        <w:rPr>
          <w:lang w:val="vi-VN"/>
        </w:rPr>
        <w:t xml:space="preserve"> ấn</w:t>
      </w:r>
      <w:bookmarkEnd w:id="243"/>
    </w:p>
    <w:p w14:paraId="76875264" w14:textId="77777777" w:rsidR="00AE4347" w:rsidRDefault="00AE4347" w:rsidP="00AE4347">
      <w:pPr>
        <w:rPr>
          <w:lang w:val="vi-VN"/>
        </w:rPr>
      </w:pPr>
    </w:p>
    <w:p w14:paraId="3EA0220E" w14:textId="77777777" w:rsidR="00AE4347" w:rsidRDefault="00AE4347" w:rsidP="00AE4347">
      <w:pPr>
        <w:rPr>
          <w:lang w:val="vi-VN"/>
        </w:rPr>
      </w:pPr>
    </w:p>
    <w:p w14:paraId="6C8F788C" w14:textId="77777777" w:rsidR="00AE4347" w:rsidRDefault="00AE4347" w:rsidP="00AE4347">
      <w:pPr>
        <w:rPr>
          <w:lang w:val="vi-VN"/>
        </w:rPr>
      </w:pPr>
    </w:p>
    <w:p w14:paraId="3222FBC5" w14:textId="77777777" w:rsidR="00AE4347" w:rsidRDefault="00AE4347" w:rsidP="00AE4347">
      <w:pPr>
        <w:rPr>
          <w:lang w:val="vi-VN"/>
        </w:rPr>
      </w:pPr>
    </w:p>
    <w:p w14:paraId="37D72F2C" w14:textId="77777777" w:rsidR="00AE4347" w:rsidRDefault="00AE4347" w:rsidP="00AE4347">
      <w:pPr>
        <w:rPr>
          <w:lang w:val="vi-VN"/>
        </w:rPr>
      </w:pPr>
    </w:p>
    <w:p w14:paraId="18F76EDC" w14:textId="77777777" w:rsidR="00AE4347" w:rsidRDefault="00AE4347" w:rsidP="00AE4347">
      <w:pPr>
        <w:rPr>
          <w:lang w:val="vi-VN"/>
        </w:rPr>
      </w:pPr>
    </w:p>
    <w:p w14:paraId="1FC89FBF" w14:textId="77777777" w:rsidR="00AE4347" w:rsidRDefault="00AE4347" w:rsidP="00AE4347">
      <w:pPr>
        <w:rPr>
          <w:lang w:val="vi-VN"/>
        </w:rPr>
      </w:pPr>
    </w:p>
    <w:p w14:paraId="0DD9FBB5" w14:textId="77777777" w:rsidR="00BE06C4" w:rsidRDefault="00BE06C4" w:rsidP="00BE06C4">
      <w:pPr>
        <w:rPr>
          <w:lang w:val="vi-VN"/>
        </w:rPr>
      </w:pPr>
    </w:p>
    <w:p w14:paraId="56E944FA" w14:textId="0D4F2566" w:rsidR="00BE06C4" w:rsidRDefault="00681242" w:rsidP="00681242">
      <w:pPr>
        <w:pStyle w:val="Tiumccp2"/>
        <w:ind w:firstLine="0"/>
      </w:pPr>
      <w:bookmarkStart w:id="244" w:name="_Toc135253512"/>
      <w:r>
        <w:rPr>
          <w:lang w:val="vi-VN"/>
        </w:rPr>
        <w:lastRenderedPageBreak/>
        <w:t xml:space="preserve">3.6.10 </w:t>
      </w:r>
      <w:proofErr w:type="spellStart"/>
      <w:r w:rsidR="004B172C">
        <w:t>Sơ</w:t>
      </w:r>
      <w:proofErr w:type="spellEnd"/>
      <w:r w:rsidR="004B172C">
        <w:t xml:space="preserve"> </w:t>
      </w:r>
      <w:proofErr w:type="spellStart"/>
      <w:r w:rsidR="004B172C">
        <w:t>đồ</w:t>
      </w:r>
      <w:proofErr w:type="spellEnd"/>
      <w:r w:rsidR="004B172C">
        <w:t xml:space="preserve"> </w:t>
      </w:r>
      <w:proofErr w:type="spellStart"/>
      <w:r w:rsidR="004B172C">
        <w:t>tuần</w:t>
      </w:r>
      <w:proofErr w:type="spellEnd"/>
      <w:r w:rsidR="004B172C">
        <w:t xml:space="preserve"> </w:t>
      </w:r>
      <w:proofErr w:type="spellStart"/>
      <w:r w:rsidR="004B172C">
        <w:t>tự</w:t>
      </w:r>
      <w:proofErr w:type="spellEnd"/>
      <w:r w:rsidR="004B172C">
        <w:t xml:space="preserve"> </w:t>
      </w:r>
      <w:r>
        <w:rPr>
          <w:lang w:val="vi-VN"/>
        </w:rPr>
        <w:t>B</w:t>
      </w:r>
      <w:proofErr w:type="spellStart"/>
      <w:r w:rsidRPr="00BE06C4">
        <w:t>ảo</w:t>
      </w:r>
      <w:proofErr w:type="spellEnd"/>
      <w:r w:rsidRPr="00BE06C4">
        <w:t xml:space="preserve"> </w:t>
      </w:r>
      <w:proofErr w:type="spellStart"/>
      <w:r w:rsidRPr="00BE06C4">
        <w:t>trì</w:t>
      </w:r>
      <w:proofErr w:type="spellEnd"/>
      <w:r w:rsidRPr="00BE06C4">
        <w:t xml:space="preserve"> </w:t>
      </w:r>
      <w:proofErr w:type="spellStart"/>
      <w:r w:rsidRPr="00BE06C4">
        <w:t>hệ</w:t>
      </w:r>
      <w:proofErr w:type="spellEnd"/>
      <w:r w:rsidRPr="00BE06C4">
        <w:t xml:space="preserve"> </w:t>
      </w:r>
      <w:proofErr w:type="spellStart"/>
      <w:r w:rsidRPr="00BE06C4">
        <w:t>thống</w:t>
      </w:r>
      <w:bookmarkEnd w:id="244"/>
      <w:proofErr w:type="spellEnd"/>
    </w:p>
    <w:p w14:paraId="29FF9C09" w14:textId="77777777" w:rsidR="00BE06C4" w:rsidRDefault="00BE06C4" w:rsidP="00BE06C4">
      <w:pPr>
        <w:pStyle w:val="Caption"/>
      </w:pPr>
      <w:r w:rsidRPr="00BE06C4">
        <w:rPr>
          <w:noProof/>
        </w:rPr>
        <w:drawing>
          <wp:inline distT="0" distB="0" distL="0" distR="0" wp14:anchorId="1CBE25AD" wp14:editId="58B0AEF4">
            <wp:extent cx="5579745" cy="6050280"/>
            <wp:effectExtent l="0" t="0" r="0" b="0"/>
            <wp:docPr id="69835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3791" name=""/>
                    <pic:cNvPicPr/>
                  </pic:nvPicPr>
                  <pic:blipFill>
                    <a:blip r:embed="rId54"/>
                    <a:stretch>
                      <a:fillRect/>
                    </a:stretch>
                  </pic:blipFill>
                  <pic:spPr>
                    <a:xfrm>
                      <a:off x="0" y="0"/>
                      <a:ext cx="5579745" cy="6050280"/>
                    </a:xfrm>
                    <a:prstGeom prst="rect">
                      <a:avLst/>
                    </a:prstGeom>
                  </pic:spPr>
                </pic:pic>
              </a:graphicData>
            </a:graphic>
          </wp:inline>
        </w:drawing>
      </w:r>
    </w:p>
    <w:p w14:paraId="1B814B30" w14:textId="128FD1D4" w:rsidR="00BE06C4" w:rsidRDefault="004B172C" w:rsidP="004B172C">
      <w:pPr>
        <w:pStyle w:val="image"/>
      </w:pPr>
      <w:bookmarkStart w:id="245" w:name="_Toc135253584"/>
      <w:proofErr w:type="spellStart"/>
      <w:r>
        <w:t>Hình</w:t>
      </w:r>
      <w:proofErr w:type="spellEnd"/>
      <w:r>
        <w:t xml:space="preserve"> </w:t>
      </w:r>
      <w:r w:rsidRPr="004B172C">
        <w:t>3.6.1</w:t>
      </w:r>
      <w:r>
        <w:t>0:</w:t>
      </w:r>
      <w:r w:rsidRPr="004B172C">
        <w:t xml:space="preserve"> </w:t>
      </w:r>
      <w:proofErr w:type="spellStart"/>
      <w:r w:rsidRPr="004B172C">
        <w:t>Sơ</w:t>
      </w:r>
      <w:proofErr w:type="spellEnd"/>
      <w:r w:rsidRPr="004B172C">
        <w:t xml:space="preserve"> </w:t>
      </w:r>
      <w:proofErr w:type="spellStart"/>
      <w:r w:rsidRPr="004B172C">
        <w:t>đồ</w:t>
      </w:r>
      <w:proofErr w:type="spellEnd"/>
      <w:r w:rsidRPr="004B172C">
        <w:t xml:space="preserve"> </w:t>
      </w:r>
      <w:proofErr w:type="spellStart"/>
      <w:r w:rsidRPr="004B172C">
        <w:t>tuần</w:t>
      </w:r>
      <w:proofErr w:type="spellEnd"/>
      <w:r w:rsidRPr="004B172C">
        <w:t xml:space="preserve"> </w:t>
      </w:r>
      <w:proofErr w:type="spellStart"/>
      <w:r w:rsidRPr="004B172C">
        <w:t>tự</w:t>
      </w:r>
      <w:proofErr w:type="spellEnd"/>
      <w:r w:rsidRPr="004B172C">
        <w:t xml:space="preserve"> </w:t>
      </w:r>
      <w:proofErr w:type="spellStart"/>
      <w:r w:rsidRPr="004B172C">
        <w:t>Bảo</w:t>
      </w:r>
      <w:proofErr w:type="spellEnd"/>
      <w:r w:rsidRPr="004B172C">
        <w:t xml:space="preserve"> </w:t>
      </w:r>
      <w:proofErr w:type="spellStart"/>
      <w:r w:rsidRPr="004B172C">
        <w:t>trì</w:t>
      </w:r>
      <w:proofErr w:type="spellEnd"/>
      <w:r w:rsidRPr="004B172C">
        <w:t xml:space="preserve"> </w:t>
      </w:r>
      <w:proofErr w:type="spellStart"/>
      <w:r w:rsidRPr="004B172C">
        <w:t>hệ</w:t>
      </w:r>
      <w:proofErr w:type="spellEnd"/>
      <w:r w:rsidRPr="004B172C">
        <w:t xml:space="preserve"> </w:t>
      </w:r>
      <w:proofErr w:type="spellStart"/>
      <w:r w:rsidRPr="004B172C">
        <w:t>thống</w:t>
      </w:r>
      <w:bookmarkEnd w:id="245"/>
      <w:proofErr w:type="spellEnd"/>
    </w:p>
    <w:p w14:paraId="704BAEAD" w14:textId="77777777" w:rsidR="00AE4347" w:rsidRDefault="00AE4347" w:rsidP="002A3159">
      <w:pPr>
        <w:pStyle w:val="Tiumccp1"/>
        <w:rPr>
          <w:lang w:val="vi-VN"/>
        </w:rPr>
      </w:pPr>
    </w:p>
    <w:p w14:paraId="1AF7EA45" w14:textId="77777777" w:rsidR="00AE4347" w:rsidRDefault="00AE4347" w:rsidP="002A3159">
      <w:pPr>
        <w:pStyle w:val="Tiumccp1"/>
        <w:rPr>
          <w:lang w:val="vi-VN"/>
        </w:rPr>
      </w:pPr>
    </w:p>
    <w:p w14:paraId="2A5C0B8A" w14:textId="77777777" w:rsidR="00AE4347" w:rsidRDefault="00AE4347" w:rsidP="002A3159">
      <w:pPr>
        <w:pStyle w:val="Tiumccp1"/>
        <w:rPr>
          <w:lang w:val="vi-VN"/>
        </w:rPr>
      </w:pPr>
    </w:p>
    <w:p w14:paraId="3E907AD5" w14:textId="77777777" w:rsidR="00AE4347" w:rsidRDefault="00AE4347" w:rsidP="004B172C">
      <w:pPr>
        <w:pStyle w:val="Tiumccp1"/>
        <w:ind w:firstLine="0"/>
        <w:rPr>
          <w:lang w:val="vi-VN"/>
        </w:rPr>
      </w:pPr>
    </w:p>
    <w:p w14:paraId="069FDD48" w14:textId="454D38FF" w:rsidR="005C6453" w:rsidRDefault="002A3159" w:rsidP="004B172C">
      <w:pPr>
        <w:pStyle w:val="Tiumccp1"/>
        <w:ind w:firstLine="0"/>
        <w:rPr>
          <w:lang w:val="vi-VN"/>
        </w:rPr>
      </w:pPr>
      <w:bookmarkStart w:id="246" w:name="_Toc135253513"/>
      <w:r>
        <w:rPr>
          <w:lang w:val="vi-VN"/>
        </w:rPr>
        <w:lastRenderedPageBreak/>
        <w:t xml:space="preserve">3.7 </w:t>
      </w:r>
      <w:proofErr w:type="spellStart"/>
      <w:r w:rsidR="00BE06C4" w:rsidRPr="002A3159">
        <w:t>Sơ</w:t>
      </w:r>
      <w:proofErr w:type="spellEnd"/>
      <w:r w:rsidR="00BE06C4">
        <w:rPr>
          <w:lang w:val="vi-VN"/>
        </w:rPr>
        <w:t xml:space="preserve"> đồ </w:t>
      </w:r>
      <w:r w:rsidR="005C6453">
        <w:rPr>
          <w:lang w:val="vi-VN"/>
        </w:rPr>
        <w:t>activity</w:t>
      </w:r>
      <w:bookmarkEnd w:id="246"/>
    </w:p>
    <w:p w14:paraId="6773A846" w14:textId="41E2FC18" w:rsidR="005C6453" w:rsidRPr="005C6453" w:rsidRDefault="005C6453" w:rsidP="004B172C">
      <w:pPr>
        <w:pStyle w:val="Tiumccp2"/>
        <w:ind w:firstLine="0"/>
      </w:pPr>
      <w:bookmarkStart w:id="247" w:name="_Toc135253514"/>
      <w:r w:rsidRPr="005C6453">
        <w:t xml:space="preserve">3.7.1 </w:t>
      </w:r>
      <w:proofErr w:type="spellStart"/>
      <w:r w:rsidR="004B172C" w:rsidRPr="002A3159">
        <w:t>Sơ</w:t>
      </w:r>
      <w:proofErr w:type="spellEnd"/>
      <w:r w:rsidR="004B172C">
        <w:rPr>
          <w:lang w:val="vi-VN"/>
        </w:rPr>
        <w:t xml:space="preserve"> đồ activity</w:t>
      </w:r>
      <w:r w:rsidR="004B172C" w:rsidRPr="005C6453">
        <w:t xml:space="preserve"> </w:t>
      </w:r>
      <w:proofErr w:type="spellStart"/>
      <w:r w:rsidRPr="005C6453">
        <w:t>Quản</w:t>
      </w:r>
      <w:proofErr w:type="spellEnd"/>
      <w:r w:rsidRPr="005C6453">
        <w:t xml:space="preserve"> </w:t>
      </w:r>
      <w:proofErr w:type="spellStart"/>
      <w:r w:rsidRPr="005C6453">
        <w:t>trị</w:t>
      </w:r>
      <w:proofErr w:type="spellEnd"/>
      <w:r w:rsidRPr="005C6453">
        <w:t xml:space="preserve"> </w:t>
      </w:r>
      <w:proofErr w:type="spellStart"/>
      <w:r w:rsidRPr="005C6453">
        <w:t>hệ</w:t>
      </w:r>
      <w:proofErr w:type="spellEnd"/>
      <w:r w:rsidRPr="005C6453">
        <w:t xml:space="preserve"> </w:t>
      </w:r>
      <w:proofErr w:type="spellStart"/>
      <w:r w:rsidRPr="005C6453">
        <w:t>thống</w:t>
      </w:r>
      <w:bookmarkEnd w:id="247"/>
      <w:proofErr w:type="spellEnd"/>
    </w:p>
    <w:p w14:paraId="3EB41532" w14:textId="0F73A61B" w:rsidR="005C6453" w:rsidRPr="001369F3" w:rsidRDefault="001369F3" w:rsidP="004B172C">
      <w:pPr>
        <w:pStyle w:val="Tiumccp3"/>
        <w:ind w:firstLine="0"/>
      </w:pPr>
      <w:bookmarkStart w:id="248" w:name="_Toc135253515"/>
      <w:r w:rsidRPr="001369F3">
        <w:t xml:space="preserve">3.7.1.1 </w:t>
      </w:r>
      <w:proofErr w:type="spellStart"/>
      <w:r w:rsidR="004B172C" w:rsidRPr="004B172C">
        <w:t>Sơ</w:t>
      </w:r>
      <w:proofErr w:type="spellEnd"/>
      <w:r w:rsidR="004B172C" w:rsidRPr="004B172C">
        <w:t xml:space="preserve"> </w:t>
      </w:r>
      <w:proofErr w:type="spellStart"/>
      <w:r w:rsidR="004B172C" w:rsidRPr="004B172C">
        <w:t>đồ</w:t>
      </w:r>
      <w:proofErr w:type="spellEnd"/>
      <w:r w:rsidR="004B172C" w:rsidRPr="004B172C">
        <w:t xml:space="preserve"> activity</w:t>
      </w:r>
      <w:r w:rsidR="004B172C" w:rsidRPr="004B172C">
        <w:t xml:space="preserve"> </w:t>
      </w:r>
      <w:proofErr w:type="spellStart"/>
      <w:r w:rsidRPr="001369F3">
        <w:t>Đăng</w:t>
      </w:r>
      <w:proofErr w:type="spellEnd"/>
      <w:r w:rsidRPr="001369F3">
        <w:t xml:space="preserve"> </w:t>
      </w:r>
      <w:proofErr w:type="spellStart"/>
      <w:r w:rsidRPr="001369F3">
        <w:t>ký</w:t>
      </w:r>
      <w:bookmarkEnd w:id="248"/>
      <w:proofErr w:type="spellEnd"/>
    </w:p>
    <w:p w14:paraId="3E650C8E" w14:textId="77777777" w:rsidR="005C6453" w:rsidRDefault="005C6453" w:rsidP="005C6453">
      <w:pPr>
        <w:pStyle w:val="Caption"/>
        <w:rPr>
          <w:lang w:val="vi-VN"/>
        </w:rPr>
      </w:pPr>
      <w:r w:rsidRPr="005C6453">
        <w:rPr>
          <w:noProof/>
          <w:lang w:val="vi-VN"/>
        </w:rPr>
        <w:drawing>
          <wp:inline distT="0" distB="0" distL="0" distR="0" wp14:anchorId="2CAE4DC3" wp14:editId="198FBF1C">
            <wp:extent cx="5397500" cy="2918460"/>
            <wp:effectExtent l="0" t="0" r="0" b="0"/>
            <wp:docPr id="193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8514" name=""/>
                    <pic:cNvPicPr/>
                  </pic:nvPicPr>
                  <pic:blipFill rotWithShape="1">
                    <a:blip r:embed="rId55"/>
                    <a:srcRect l="2097" r="1141"/>
                    <a:stretch/>
                  </pic:blipFill>
                  <pic:spPr bwMode="auto">
                    <a:xfrm>
                      <a:off x="0" y="0"/>
                      <a:ext cx="5405806" cy="2922951"/>
                    </a:xfrm>
                    <a:prstGeom prst="rect">
                      <a:avLst/>
                    </a:prstGeom>
                    <a:ln>
                      <a:noFill/>
                    </a:ln>
                    <a:extLst>
                      <a:ext uri="{53640926-AAD7-44D8-BBD7-CCE9431645EC}">
                        <a14:shadowObscured xmlns:a14="http://schemas.microsoft.com/office/drawing/2010/main"/>
                      </a:ext>
                    </a:extLst>
                  </pic:spPr>
                </pic:pic>
              </a:graphicData>
            </a:graphic>
          </wp:inline>
        </w:drawing>
      </w:r>
    </w:p>
    <w:p w14:paraId="7562FE14" w14:textId="2F6CD0C1" w:rsidR="00AE4347" w:rsidRDefault="004B172C" w:rsidP="004B172C">
      <w:pPr>
        <w:pStyle w:val="image"/>
      </w:pPr>
      <w:bookmarkStart w:id="249" w:name="_Toc135253585"/>
      <w:proofErr w:type="spellStart"/>
      <w:r>
        <w:t>Hình</w:t>
      </w:r>
      <w:proofErr w:type="spellEnd"/>
      <w:r>
        <w:t xml:space="preserve"> </w:t>
      </w:r>
      <w:r w:rsidRPr="004B172C">
        <w:t>3.7.1.1</w:t>
      </w:r>
      <w:r>
        <w:t>:</w:t>
      </w:r>
      <w:r w:rsidRPr="004B172C">
        <w:t xml:space="preserve"> </w:t>
      </w:r>
      <w:proofErr w:type="spellStart"/>
      <w:r w:rsidRPr="004B172C">
        <w:t>Sơ</w:t>
      </w:r>
      <w:proofErr w:type="spellEnd"/>
      <w:r w:rsidRPr="004B172C">
        <w:t xml:space="preserve"> </w:t>
      </w:r>
      <w:proofErr w:type="spellStart"/>
      <w:r w:rsidRPr="004B172C">
        <w:t>đồ</w:t>
      </w:r>
      <w:proofErr w:type="spellEnd"/>
      <w:r w:rsidRPr="004B172C">
        <w:t xml:space="preserve"> activity </w:t>
      </w:r>
      <w:proofErr w:type="spellStart"/>
      <w:r w:rsidRPr="004B172C">
        <w:t>Đăng</w:t>
      </w:r>
      <w:proofErr w:type="spellEnd"/>
      <w:r w:rsidRPr="004B172C">
        <w:t xml:space="preserve"> </w:t>
      </w:r>
      <w:proofErr w:type="spellStart"/>
      <w:r w:rsidRPr="004B172C">
        <w:t>ký</w:t>
      </w:r>
      <w:bookmarkEnd w:id="249"/>
      <w:proofErr w:type="spellEnd"/>
    </w:p>
    <w:p w14:paraId="1236F4CD" w14:textId="1E1F6D69" w:rsidR="005C6453" w:rsidRPr="00AE4347" w:rsidRDefault="001369F3" w:rsidP="004B172C">
      <w:pPr>
        <w:pStyle w:val="Tiumccp3"/>
        <w:ind w:firstLine="0"/>
      </w:pPr>
      <w:bookmarkStart w:id="250" w:name="_Toc135253516"/>
      <w:r w:rsidRPr="001369F3">
        <w:t>3.7.1.</w:t>
      </w:r>
      <w:r>
        <w:t>2</w:t>
      </w:r>
      <w:r w:rsidRPr="001369F3">
        <w:t xml:space="preserve"> </w:t>
      </w:r>
      <w:proofErr w:type="spellStart"/>
      <w:r w:rsidR="004B172C" w:rsidRPr="004B172C">
        <w:t>Sơ</w:t>
      </w:r>
      <w:proofErr w:type="spellEnd"/>
      <w:r w:rsidR="004B172C" w:rsidRPr="004B172C">
        <w:t xml:space="preserve"> </w:t>
      </w:r>
      <w:proofErr w:type="spellStart"/>
      <w:r w:rsidR="004B172C" w:rsidRPr="004B172C">
        <w:t>đồ</w:t>
      </w:r>
      <w:proofErr w:type="spellEnd"/>
      <w:r w:rsidR="004B172C" w:rsidRPr="004B172C">
        <w:t xml:space="preserve"> activity </w:t>
      </w:r>
      <w:proofErr w:type="spellStart"/>
      <w:r w:rsidRPr="001369F3">
        <w:t>Đăng</w:t>
      </w:r>
      <w:proofErr w:type="spellEnd"/>
      <w:r w:rsidRPr="001369F3">
        <w:t xml:space="preserve"> </w:t>
      </w:r>
      <w:proofErr w:type="spellStart"/>
      <w:r w:rsidRPr="001369F3">
        <w:t>nhập</w:t>
      </w:r>
      <w:bookmarkEnd w:id="250"/>
      <w:proofErr w:type="spellEnd"/>
    </w:p>
    <w:p w14:paraId="2ACCCC66" w14:textId="77777777" w:rsidR="00AE4347" w:rsidRDefault="005C6453" w:rsidP="00AE4347">
      <w:pPr>
        <w:pStyle w:val="Caption"/>
        <w:rPr>
          <w:lang w:val="vi-VN"/>
        </w:rPr>
      </w:pPr>
      <w:r w:rsidRPr="005C6453">
        <w:rPr>
          <w:noProof/>
          <w:lang w:val="vi-VN"/>
        </w:rPr>
        <w:drawing>
          <wp:inline distT="0" distB="0" distL="0" distR="0" wp14:anchorId="6CC10BBC" wp14:editId="02023A75">
            <wp:extent cx="5579745" cy="2964180"/>
            <wp:effectExtent l="0" t="0" r="0" b="0"/>
            <wp:docPr id="8548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6248" name=""/>
                    <pic:cNvPicPr/>
                  </pic:nvPicPr>
                  <pic:blipFill>
                    <a:blip r:embed="rId56"/>
                    <a:stretch>
                      <a:fillRect/>
                    </a:stretch>
                  </pic:blipFill>
                  <pic:spPr>
                    <a:xfrm>
                      <a:off x="0" y="0"/>
                      <a:ext cx="5579745" cy="2964180"/>
                    </a:xfrm>
                    <a:prstGeom prst="rect">
                      <a:avLst/>
                    </a:prstGeom>
                  </pic:spPr>
                </pic:pic>
              </a:graphicData>
            </a:graphic>
          </wp:inline>
        </w:drawing>
      </w:r>
    </w:p>
    <w:p w14:paraId="28BEB098" w14:textId="53E1C6E8" w:rsidR="004B172C" w:rsidRPr="004B172C" w:rsidRDefault="004B172C" w:rsidP="004B172C">
      <w:pPr>
        <w:pStyle w:val="image"/>
        <w:rPr>
          <w:lang w:val="vi-VN"/>
        </w:rPr>
      </w:pPr>
      <w:bookmarkStart w:id="251" w:name="_Toc135253586"/>
      <w:proofErr w:type="spellStart"/>
      <w:r>
        <w:t>Hình</w:t>
      </w:r>
      <w:proofErr w:type="spellEnd"/>
      <w:r>
        <w:t xml:space="preserve"> </w:t>
      </w:r>
      <w:r w:rsidRPr="004B172C">
        <w:rPr>
          <w:lang w:val="vi-VN"/>
        </w:rPr>
        <w:t>3.7.1.2</w:t>
      </w:r>
      <w:r>
        <w:t>:</w:t>
      </w:r>
      <w:r w:rsidRPr="004B172C">
        <w:rPr>
          <w:lang w:val="vi-VN"/>
        </w:rPr>
        <w:t xml:space="preserve"> Sơ đồ activity Đăng nhập</w:t>
      </w:r>
      <w:bookmarkEnd w:id="251"/>
    </w:p>
    <w:p w14:paraId="09DE72FE" w14:textId="4D7A559F" w:rsidR="005C6453" w:rsidRDefault="001369F3" w:rsidP="004B172C">
      <w:pPr>
        <w:pStyle w:val="Tiumccp3"/>
        <w:ind w:firstLine="0"/>
        <w:rPr>
          <w:lang w:val="vi-VN"/>
        </w:rPr>
      </w:pPr>
      <w:bookmarkStart w:id="252" w:name="_Toc135253517"/>
      <w:r>
        <w:rPr>
          <w:lang w:val="vi-VN"/>
        </w:rPr>
        <w:lastRenderedPageBreak/>
        <w:t xml:space="preserve">3.7.1.3 </w:t>
      </w:r>
      <w:proofErr w:type="spellStart"/>
      <w:r w:rsidR="004B172C">
        <w:t>Sơ</w:t>
      </w:r>
      <w:proofErr w:type="spellEnd"/>
      <w:r w:rsidR="004B172C">
        <w:t xml:space="preserve"> </w:t>
      </w:r>
      <w:proofErr w:type="spellStart"/>
      <w:r w:rsidR="004B172C">
        <w:t>đồ</w:t>
      </w:r>
      <w:proofErr w:type="spellEnd"/>
      <w:r w:rsidR="004B172C">
        <w:t xml:space="preserve"> activity </w:t>
      </w:r>
      <w:r>
        <w:rPr>
          <w:lang w:val="vi-VN"/>
        </w:rPr>
        <w:t>Đổi mật khẩu</w:t>
      </w:r>
      <w:bookmarkEnd w:id="252"/>
    </w:p>
    <w:p w14:paraId="1375405A" w14:textId="77777777" w:rsidR="005C6453" w:rsidRDefault="005C6453" w:rsidP="00AE4347">
      <w:pPr>
        <w:pStyle w:val="Caption"/>
        <w:rPr>
          <w:lang w:val="vi-VN"/>
        </w:rPr>
      </w:pPr>
      <w:r w:rsidRPr="00AE4347">
        <w:rPr>
          <w:noProof/>
        </w:rPr>
        <w:drawing>
          <wp:inline distT="0" distB="0" distL="0" distR="0" wp14:anchorId="5F833B92" wp14:editId="7D94C2CD">
            <wp:extent cx="5207635" cy="2872740"/>
            <wp:effectExtent l="0" t="0" r="0" b="0"/>
            <wp:docPr id="10388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1163" name=""/>
                    <pic:cNvPicPr/>
                  </pic:nvPicPr>
                  <pic:blipFill>
                    <a:blip r:embed="rId57"/>
                    <a:stretch>
                      <a:fillRect/>
                    </a:stretch>
                  </pic:blipFill>
                  <pic:spPr>
                    <a:xfrm>
                      <a:off x="0" y="0"/>
                      <a:ext cx="5227038" cy="2883443"/>
                    </a:xfrm>
                    <a:prstGeom prst="rect">
                      <a:avLst/>
                    </a:prstGeom>
                  </pic:spPr>
                </pic:pic>
              </a:graphicData>
            </a:graphic>
          </wp:inline>
        </w:drawing>
      </w:r>
    </w:p>
    <w:p w14:paraId="65AFE482" w14:textId="75225774" w:rsidR="004B172C" w:rsidRDefault="004B172C" w:rsidP="004B172C">
      <w:pPr>
        <w:pStyle w:val="image"/>
        <w:rPr>
          <w:lang w:val="vi-VN"/>
        </w:rPr>
      </w:pPr>
      <w:bookmarkStart w:id="253" w:name="_Toc135253587"/>
      <w:proofErr w:type="spellStart"/>
      <w:r>
        <w:t>Hình</w:t>
      </w:r>
      <w:proofErr w:type="spellEnd"/>
      <w:r>
        <w:t xml:space="preserve"> </w:t>
      </w:r>
      <w:r w:rsidRPr="004B172C">
        <w:rPr>
          <w:lang w:val="vi-VN"/>
        </w:rPr>
        <w:t>3.7.1.3</w:t>
      </w:r>
      <w:r>
        <w:t>:</w:t>
      </w:r>
      <w:r w:rsidRPr="004B172C">
        <w:rPr>
          <w:lang w:val="vi-VN"/>
        </w:rPr>
        <w:t xml:space="preserve"> Sơ đồ activity Đổi mật khẩu</w:t>
      </w:r>
      <w:bookmarkEnd w:id="253"/>
    </w:p>
    <w:p w14:paraId="3281D0C0" w14:textId="40636AA6" w:rsidR="00A521AB" w:rsidRPr="004B172C" w:rsidRDefault="00A521AB" w:rsidP="00A521AB">
      <w:pPr>
        <w:pStyle w:val="Tiumccp3"/>
        <w:ind w:firstLine="0"/>
        <w:rPr>
          <w:lang w:val="vi-VN"/>
        </w:rPr>
      </w:pPr>
      <w:bookmarkStart w:id="254" w:name="_Toc135253518"/>
      <w:r>
        <w:rPr>
          <w:lang w:val="vi-VN"/>
        </w:rPr>
        <w:t>3.7.1.</w:t>
      </w:r>
      <w:r>
        <w:t>4</w:t>
      </w:r>
      <w:r>
        <w:rPr>
          <w:lang w:val="vi-VN"/>
        </w:rPr>
        <w:t xml:space="preserve"> </w:t>
      </w:r>
      <w:proofErr w:type="spellStart"/>
      <w:r>
        <w:t>Sơ</w:t>
      </w:r>
      <w:proofErr w:type="spellEnd"/>
      <w:r>
        <w:t xml:space="preserve"> </w:t>
      </w:r>
      <w:proofErr w:type="spellStart"/>
      <w:r>
        <w:t>đồ</w:t>
      </w:r>
      <w:proofErr w:type="spellEnd"/>
      <w:r>
        <w:t xml:space="preserve"> activity </w:t>
      </w:r>
      <w:proofErr w:type="spellStart"/>
      <w:r>
        <w:t>Quên</w:t>
      </w:r>
      <w:proofErr w:type="spellEnd"/>
      <w:r>
        <w:rPr>
          <w:lang w:val="vi-VN"/>
        </w:rPr>
        <w:t xml:space="preserve"> mật khẩu</w:t>
      </w:r>
      <w:bookmarkEnd w:id="254"/>
    </w:p>
    <w:p w14:paraId="3A910A62" w14:textId="50E63519" w:rsidR="004B172C" w:rsidRDefault="005B23C0" w:rsidP="005B23C0">
      <w:pPr>
        <w:pStyle w:val="Nidungvnbn"/>
        <w:ind w:firstLine="0"/>
        <w:rPr>
          <w:lang w:val="vi-VN"/>
        </w:rPr>
      </w:pPr>
      <w:r w:rsidRPr="00A521AB">
        <w:rPr>
          <w:lang w:val="vi-VN"/>
        </w:rPr>
        <w:drawing>
          <wp:inline distT="0" distB="0" distL="0" distR="0" wp14:anchorId="2A8FDCB2" wp14:editId="6C125F9E">
            <wp:extent cx="5326380" cy="3680460"/>
            <wp:effectExtent l="0" t="0" r="0" b="0"/>
            <wp:docPr id="31521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6483" name=""/>
                    <pic:cNvPicPr/>
                  </pic:nvPicPr>
                  <pic:blipFill>
                    <a:blip r:embed="rId58"/>
                    <a:stretch>
                      <a:fillRect/>
                    </a:stretch>
                  </pic:blipFill>
                  <pic:spPr>
                    <a:xfrm>
                      <a:off x="0" y="0"/>
                      <a:ext cx="5326842" cy="3680779"/>
                    </a:xfrm>
                    <a:prstGeom prst="rect">
                      <a:avLst/>
                    </a:prstGeom>
                  </pic:spPr>
                </pic:pic>
              </a:graphicData>
            </a:graphic>
          </wp:inline>
        </w:drawing>
      </w:r>
    </w:p>
    <w:p w14:paraId="58263107" w14:textId="7663B0FD" w:rsidR="004B172C" w:rsidRPr="00A521AB" w:rsidRDefault="00A521AB" w:rsidP="00A521AB">
      <w:pPr>
        <w:pStyle w:val="image"/>
      </w:pPr>
      <w:bookmarkStart w:id="255" w:name="_Toc135253588"/>
      <w:r w:rsidRPr="00A521AB">
        <w:rPr>
          <w:lang w:val="vi-VN"/>
        </w:rPr>
        <w:t>Hình 3.7.1.</w:t>
      </w:r>
      <w:r>
        <w:t>4</w:t>
      </w:r>
      <w:r w:rsidRPr="00A521AB">
        <w:rPr>
          <w:lang w:val="vi-VN"/>
        </w:rPr>
        <w:t xml:space="preserve">: Sơ đồ activity </w:t>
      </w:r>
      <w:proofErr w:type="spellStart"/>
      <w:r>
        <w:t>Quên</w:t>
      </w:r>
      <w:proofErr w:type="spellEnd"/>
      <w:r>
        <w:t xml:space="preserve"> </w:t>
      </w:r>
      <w:proofErr w:type="spellStart"/>
      <w:r>
        <w:t>mật</w:t>
      </w:r>
      <w:proofErr w:type="spellEnd"/>
      <w:r>
        <w:t xml:space="preserve"> </w:t>
      </w:r>
      <w:proofErr w:type="spellStart"/>
      <w:r>
        <w:t>khẩu</w:t>
      </w:r>
      <w:bookmarkEnd w:id="255"/>
      <w:proofErr w:type="spellEnd"/>
    </w:p>
    <w:p w14:paraId="0D9F540C" w14:textId="6C62DA38" w:rsidR="005C6453" w:rsidRPr="001369F3" w:rsidRDefault="005C6453" w:rsidP="004B172C">
      <w:pPr>
        <w:pStyle w:val="Tiumccp2"/>
        <w:ind w:firstLine="0"/>
        <w:rPr>
          <w:lang w:val="vi-VN"/>
        </w:rPr>
      </w:pPr>
      <w:bookmarkStart w:id="256" w:name="_Toc135253519"/>
      <w:r w:rsidRPr="001369F3">
        <w:rPr>
          <w:lang w:val="vi-VN"/>
        </w:rPr>
        <w:lastRenderedPageBreak/>
        <w:t xml:space="preserve">3.7.2 </w:t>
      </w:r>
      <w:r w:rsidR="004B172C" w:rsidRPr="004B172C">
        <w:rPr>
          <w:lang w:val="vi-VN"/>
        </w:rPr>
        <w:t>Sơ đồ activity</w:t>
      </w:r>
      <w:r w:rsidR="004B172C" w:rsidRPr="004B172C">
        <w:rPr>
          <w:lang w:val="vi-VN"/>
        </w:rPr>
        <w:t xml:space="preserve"> </w:t>
      </w:r>
      <w:r w:rsidRPr="001369F3">
        <w:rPr>
          <w:lang w:val="vi-VN"/>
        </w:rPr>
        <w:t>Quản lý tài liệu</w:t>
      </w:r>
      <w:bookmarkEnd w:id="256"/>
    </w:p>
    <w:p w14:paraId="0F6131D6" w14:textId="3564BE65" w:rsidR="005C6453" w:rsidRPr="00DB1E59" w:rsidRDefault="001369F3" w:rsidP="004B172C">
      <w:pPr>
        <w:pStyle w:val="Tiumccp3"/>
        <w:ind w:firstLine="0"/>
        <w:rPr>
          <w:lang w:val="vi-VN"/>
        </w:rPr>
      </w:pPr>
      <w:bookmarkStart w:id="257" w:name="_Toc135253520"/>
      <w:r w:rsidRPr="00DB1E59">
        <w:rPr>
          <w:lang w:val="vi-VN"/>
        </w:rPr>
        <w:t xml:space="preserve">3.7.2.1 </w:t>
      </w:r>
      <w:r w:rsidR="004B172C" w:rsidRPr="004B172C">
        <w:rPr>
          <w:lang w:val="vi-VN"/>
        </w:rPr>
        <w:t>Sơ đồ activity</w:t>
      </w:r>
      <w:r w:rsidR="004B172C" w:rsidRPr="004B172C">
        <w:rPr>
          <w:lang w:val="vi-VN"/>
        </w:rPr>
        <w:t xml:space="preserve"> </w:t>
      </w:r>
      <w:r w:rsidRPr="00DB1E59">
        <w:rPr>
          <w:lang w:val="vi-VN"/>
        </w:rPr>
        <w:t>Thêm tài liệu</w:t>
      </w:r>
      <w:bookmarkEnd w:id="257"/>
    </w:p>
    <w:p w14:paraId="563C8DF4" w14:textId="77777777" w:rsidR="005C6453" w:rsidRDefault="005C6453" w:rsidP="005C6453">
      <w:pPr>
        <w:pStyle w:val="Caption"/>
        <w:rPr>
          <w:lang w:val="vi-VN"/>
        </w:rPr>
      </w:pPr>
      <w:r w:rsidRPr="005C6453">
        <w:rPr>
          <w:noProof/>
          <w:lang w:val="vi-VN"/>
        </w:rPr>
        <w:drawing>
          <wp:inline distT="0" distB="0" distL="0" distR="0" wp14:anchorId="35BF0F3A" wp14:editId="66D6E68C">
            <wp:extent cx="5579745" cy="6187788"/>
            <wp:effectExtent l="0" t="0" r="0" b="0"/>
            <wp:docPr id="56540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8161" name=""/>
                    <pic:cNvPicPr/>
                  </pic:nvPicPr>
                  <pic:blipFill rotWithShape="1">
                    <a:blip r:embed="rId59"/>
                    <a:srcRect t="3106"/>
                    <a:stretch/>
                  </pic:blipFill>
                  <pic:spPr bwMode="auto">
                    <a:xfrm>
                      <a:off x="0" y="0"/>
                      <a:ext cx="5579745" cy="6187788"/>
                    </a:xfrm>
                    <a:prstGeom prst="rect">
                      <a:avLst/>
                    </a:prstGeom>
                    <a:ln>
                      <a:noFill/>
                    </a:ln>
                    <a:extLst>
                      <a:ext uri="{53640926-AAD7-44D8-BBD7-CCE9431645EC}">
                        <a14:shadowObscured xmlns:a14="http://schemas.microsoft.com/office/drawing/2010/main"/>
                      </a:ext>
                    </a:extLst>
                  </pic:spPr>
                </pic:pic>
              </a:graphicData>
            </a:graphic>
          </wp:inline>
        </w:drawing>
      </w:r>
    </w:p>
    <w:p w14:paraId="163D3F6E" w14:textId="6CBF507E" w:rsidR="00AE4347" w:rsidRDefault="00A521AB" w:rsidP="004B172C">
      <w:pPr>
        <w:pStyle w:val="image"/>
      </w:pPr>
      <w:bookmarkStart w:id="258" w:name="_Toc135253589"/>
      <w:proofErr w:type="spellStart"/>
      <w:r>
        <w:t>Hình</w:t>
      </w:r>
      <w:proofErr w:type="spellEnd"/>
      <w:r>
        <w:t xml:space="preserve"> </w:t>
      </w:r>
      <w:r w:rsidRPr="00A521AB">
        <w:t>3.7.2.1</w:t>
      </w:r>
      <w:r>
        <w:t>:</w:t>
      </w:r>
      <w:r w:rsidRPr="00A521AB">
        <w:t xml:space="preserve"> </w:t>
      </w:r>
      <w:proofErr w:type="spellStart"/>
      <w:r w:rsidRPr="00A521AB">
        <w:t>Sơ</w:t>
      </w:r>
      <w:proofErr w:type="spellEnd"/>
      <w:r w:rsidRPr="00A521AB">
        <w:t xml:space="preserve"> </w:t>
      </w:r>
      <w:proofErr w:type="spellStart"/>
      <w:r w:rsidRPr="00A521AB">
        <w:t>đồ</w:t>
      </w:r>
      <w:proofErr w:type="spellEnd"/>
      <w:r w:rsidRPr="00A521AB">
        <w:t xml:space="preserve"> activity </w:t>
      </w:r>
      <w:proofErr w:type="spellStart"/>
      <w:r w:rsidRPr="00A521AB">
        <w:t>Thêm</w:t>
      </w:r>
      <w:proofErr w:type="spellEnd"/>
      <w:r w:rsidRPr="00A521AB">
        <w:t xml:space="preserve"> </w:t>
      </w:r>
      <w:proofErr w:type="spellStart"/>
      <w:r w:rsidRPr="00A521AB">
        <w:t>tài</w:t>
      </w:r>
      <w:proofErr w:type="spellEnd"/>
      <w:r w:rsidRPr="00A521AB">
        <w:t xml:space="preserve"> </w:t>
      </w:r>
      <w:proofErr w:type="spellStart"/>
      <w:r w:rsidRPr="00A521AB">
        <w:t>liệu</w:t>
      </w:r>
      <w:bookmarkEnd w:id="258"/>
      <w:proofErr w:type="spellEnd"/>
    </w:p>
    <w:p w14:paraId="60FA21AB" w14:textId="3028887A" w:rsidR="00AE4347" w:rsidRDefault="00AE4347" w:rsidP="00A521AB">
      <w:pPr>
        <w:pStyle w:val="Tiumccp3"/>
        <w:ind w:firstLine="0"/>
      </w:pPr>
    </w:p>
    <w:p w14:paraId="48D7167F" w14:textId="77777777" w:rsidR="00A521AB" w:rsidRDefault="00A521AB" w:rsidP="00A521AB">
      <w:pPr>
        <w:pStyle w:val="Tiumccp3"/>
        <w:ind w:firstLine="0"/>
      </w:pPr>
    </w:p>
    <w:p w14:paraId="18D7F9A6" w14:textId="77777777" w:rsidR="00A521AB" w:rsidRDefault="00A521AB" w:rsidP="00A521AB">
      <w:pPr>
        <w:pStyle w:val="Tiumccp3"/>
        <w:ind w:firstLine="0"/>
      </w:pPr>
    </w:p>
    <w:p w14:paraId="6EB77440" w14:textId="19DF81E4" w:rsidR="005C6453" w:rsidRPr="00AE4347" w:rsidRDefault="001369F3" w:rsidP="00A521AB">
      <w:pPr>
        <w:pStyle w:val="Tiumccp3"/>
        <w:ind w:firstLine="0"/>
      </w:pPr>
      <w:bookmarkStart w:id="259" w:name="_Toc135253521"/>
      <w:r w:rsidRPr="001369F3">
        <w:lastRenderedPageBreak/>
        <w:t>3.7.2.</w:t>
      </w:r>
      <w:r>
        <w:t>2</w:t>
      </w:r>
      <w:r w:rsidRPr="001369F3">
        <w:t xml:space="preserve"> </w:t>
      </w:r>
      <w:proofErr w:type="spellStart"/>
      <w:r w:rsidR="00A521AB">
        <w:t>Sơ</w:t>
      </w:r>
      <w:proofErr w:type="spellEnd"/>
      <w:r w:rsidR="00A521AB">
        <w:t xml:space="preserve"> </w:t>
      </w:r>
      <w:proofErr w:type="spellStart"/>
      <w:r w:rsidR="00A521AB">
        <w:t>đồ</w:t>
      </w:r>
      <w:proofErr w:type="spellEnd"/>
      <w:r w:rsidR="00A521AB">
        <w:t xml:space="preserve"> activity </w:t>
      </w:r>
      <w:proofErr w:type="spellStart"/>
      <w:r>
        <w:t>Sửa</w:t>
      </w:r>
      <w:proofErr w:type="spellEnd"/>
      <w:r>
        <w:rPr>
          <w:lang w:val="vi-VN"/>
        </w:rPr>
        <w:t xml:space="preserve"> </w:t>
      </w:r>
      <w:proofErr w:type="spellStart"/>
      <w:r w:rsidRPr="001369F3">
        <w:t>tài</w:t>
      </w:r>
      <w:proofErr w:type="spellEnd"/>
      <w:r w:rsidRPr="001369F3">
        <w:t xml:space="preserve"> </w:t>
      </w:r>
      <w:proofErr w:type="spellStart"/>
      <w:r w:rsidRPr="001369F3">
        <w:t>liệu</w:t>
      </w:r>
      <w:bookmarkEnd w:id="259"/>
      <w:proofErr w:type="spellEnd"/>
    </w:p>
    <w:p w14:paraId="37E5A77C" w14:textId="77777777" w:rsidR="005C6453" w:rsidRDefault="005C6453" w:rsidP="005C6453">
      <w:pPr>
        <w:pStyle w:val="Caption"/>
        <w:rPr>
          <w:lang w:val="vi-VN"/>
        </w:rPr>
      </w:pPr>
      <w:r w:rsidRPr="005C6453">
        <w:rPr>
          <w:noProof/>
          <w:lang w:val="vi-VN"/>
        </w:rPr>
        <w:drawing>
          <wp:inline distT="0" distB="0" distL="0" distR="0" wp14:anchorId="7103E9F3" wp14:editId="339C73DC">
            <wp:extent cx="5347335" cy="6347460"/>
            <wp:effectExtent l="0" t="0" r="0" b="0"/>
            <wp:docPr id="8302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3359" name=""/>
                    <pic:cNvPicPr/>
                  </pic:nvPicPr>
                  <pic:blipFill rotWithShape="1">
                    <a:blip r:embed="rId60"/>
                    <a:srcRect t="5004"/>
                    <a:stretch/>
                  </pic:blipFill>
                  <pic:spPr bwMode="auto">
                    <a:xfrm>
                      <a:off x="0" y="0"/>
                      <a:ext cx="5348084" cy="6348349"/>
                    </a:xfrm>
                    <a:prstGeom prst="rect">
                      <a:avLst/>
                    </a:prstGeom>
                    <a:ln>
                      <a:noFill/>
                    </a:ln>
                    <a:extLst>
                      <a:ext uri="{53640926-AAD7-44D8-BBD7-CCE9431645EC}">
                        <a14:shadowObscured xmlns:a14="http://schemas.microsoft.com/office/drawing/2010/main"/>
                      </a:ext>
                    </a:extLst>
                  </pic:spPr>
                </pic:pic>
              </a:graphicData>
            </a:graphic>
          </wp:inline>
        </w:drawing>
      </w:r>
    </w:p>
    <w:p w14:paraId="2BAC5DAF" w14:textId="282DA20D" w:rsidR="00AE4347" w:rsidRDefault="00A521AB" w:rsidP="00A521AB">
      <w:pPr>
        <w:pStyle w:val="image"/>
      </w:pPr>
      <w:bookmarkStart w:id="260" w:name="_Toc135253590"/>
      <w:r w:rsidRPr="00A521AB">
        <w:rPr>
          <w:lang w:val="vi-VN"/>
        </w:rPr>
        <w:t>Hình 3.7.2.2 Sơ đồ activity Sửa tài liệu</w:t>
      </w:r>
      <w:bookmarkEnd w:id="260"/>
    </w:p>
    <w:p w14:paraId="326F4812" w14:textId="77777777" w:rsidR="00AE4347" w:rsidRDefault="00AE4347" w:rsidP="001369F3">
      <w:pPr>
        <w:pStyle w:val="Tiumccp3"/>
      </w:pPr>
    </w:p>
    <w:p w14:paraId="1E6A8343" w14:textId="77777777" w:rsidR="00AE4347" w:rsidRDefault="00AE4347" w:rsidP="00A521AB">
      <w:pPr>
        <w:pStyle w:val="Tiumccp3"/>
        <w:ind w:firstLine="0"/>
      </w:pPr>
    </w:p>
    <w:p w14:paraId="1750D387" w14:textId="77777777" w:rsidR="00A521AB" w:rsidRDefault="00A521AB" w:rsidP="00A521AB">
      <w:pPr>
        <w:pStyle w:val="Tiumccp3"/>
        <w:ind w:firstLine="0"/>
      </w:pPr>
    </w:p>
    <w:p w14:paraId="27977600" w14:textId="79AE87FD" w:rsidR="005C6453" w:rsidRPr="00AE4347" w:rsidRDefault="001369F3" w:rsidP="00A521AB">
      <w:pPr>
        <w:pStyle w:val="Tiumccp3"/>
        <w:ind w:firstLine="0"/>
      </w:pPr>
      <w:bookmarkStart w:id="261" w:name="_Toc135253522"/>
      <w:r w:rsidRPr="001369F3">
        <w:lastRenderedPageBreak/>
        <w:t>3.7.2.</w:t>
      </w:r>
      <w:r>
        <w:t>3</w:t>
      </w:r>
      <w:r w:rsidRPr="001369F3">
        <w:t xml:space="preserve"> </w:t>
      </w:r>
      <w:r w:rsidR="00A521AB" w:rsidRPr="00A521AB">
        <w:rPr>
          <w:lang w:val="vi-VN"/>
        </w:rPr>
        <w:t xml:space="preserve">Sơ đồ activity </w:t>
      </w:r>
      <w:proofErr w:type="spellStart"/>
      <w:r>
        <w:t>Xóa</w:t>
      </w:r>
      <w:proofErr w:type="spellEnd"/>
      <w:r>
        <w:rPr>
          <w:lang w:val="vi-VN"/>
        </w:rPr>
        <w:t xml:space="preserve"> </w:t>
      </w:r>
      <w:proofErr w:type="spellStart"/>
      <w:r w:rsidRPr="001369F3">
        <w:t>tài</w:t>
      </w:r>
      <w:proofErr w:type="spellEnd"/>
      <w:r w:rsidRPr="001369F3">
        <w:t xml:space="preserve"> </w:t>
      </w:r>
      <w:proofErr w:type="spellStart"/>
      <w:r w:rsidRPr="001369F3">
        <w:t>liệu</w:t>
      </w:r>
      <w:bookmarkEnd w:id="261"/>
      <w:proofErr w:type="spellEnd"/>
    </w:p>
    <w:p w14:paraId="092CC0F1" w14:textId="77777777" w:rsidR="005C6453" w:rsidRDefault="005C6453" w:rsidP="005C6453">
      <w:pPr>
        <w:pStyle w:val="Caption"/>
        <w:rPr>
          <w:lang w:val="vi-VN"/>
        </w:rPr>
      </w:pPr>
      <w:r w:rsidRPr="005C6453">
        <w:rPr>
          <w:noProof/>
        </w:rPr>
        <w:drawing>
          <wp:inline distT="0" distB="0" distL="0" distR="0" wp14:anchorId="5033A46F" wp14:editId="01634771">
            <wp:extent cx="5579745" cy="6222234"/>
            <wp:effectExtent l="0" t="0" r="0" b="0"/>
            <wp:docPr id="45459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9932" name=""/>
                    <pic:cNvPicPr/>
                  </pic:nvPicPr>
                  <pic:blipFill rotWithShape="1">
                    <a:blip r:embed="rId61"/>
                    <a:srcRect t="3479"/>
                    <a:stretch/>
                  </pic:blipFill>
                  <pic:spPr bwMode="auto">
                    <a:xfrm>
                      <a:off x="0" y="0"/>
                      <a:ext cx="5579745" cy="6222234"/>
                    </a:xfrm>
                    <a:prstGeom prst="rect">
                      <a:avLst/>
                    </a:prstGeom>
                    <a:ln>
                      <a:noFill/>
                    </a:ln>
                    <a:extLst>
                      <a:ext uri="{53640926-AAD7-44D8-BBD7-CCE9431645EC}">
                        <a14:shadowObscured xmlns:a14="http://schemas.microsoft.com/office/drawing/2010/main"/>
                      </a:ext>
                    </a:extLst>
                  </pic:spPr>
                </pic:pic>
              </a:graphicData>
            </a:graphic>
          </wp:inline>
        </w:drawing>
      </w:r>
    </w:p>
    <w:p w14:paraId="3739FC28" w14:textId="77777777" w:rsidR="005C6453" w:rsidRDefault="005C6453" w:rsidP="005C6453">
      <w:pPr>
        <w:rPr>
          <w:lang w:val="vi-VN"/>
        </w:rPr>
      </w:pPr>
    </w:p>
    <w:p w14:paraId="3484240A" w14:textId="594FFABC" w:rsidR="00AE4347" w:rsidRDefault="00A521AB" w:rsidP="00A521AB">
      <w:pPr>
        <w:pStyle w:val="image"/>
        <w:rPr>
          <w:lang w:val="vi-VN"/>
        </w:rPr>
      </w:pPr>
      <w:bookmarkStart w:id="262" w:name="_Toc135253591"/>
      <w:proofErr w:type="spellStart"/>
      <w:r>
        <w:t>Hình</w:t>
      </w:r>
      <w:proofErr w:type="spellEnd"/>
      <w:r>
        <w:t xml:space="preserve"> </w:t>
      </w:r>
      <w:r w:rsidRPr="00A521AB">
        <w:rPr>
          <w:lang w:val="vi-VN"/>
        </w:rPr>
        <w:t>3.7.2.3</w:t>
      </w:r>
      <w:r>
        <w:t>:</w:t>
      </w:r>
      <w:r w:rsidRPr="00A521AB">
        <w:rPr>
          <w:lang w:val="vi-VN"/>
        </w:rPr>
        <w:t xml:space="preserve"> Sơ đồ activity Xóa tài liệu</w:t>
      </w:r>
      <w:bookmarkEnd w:id="262"/>
    </w:p>
    <w:p w14:paraId="34F402BF" w14:textId="77777777" w:rsidR="00AE4347" w:rsidRDefault="00AE4347" w:rsidP="005C6453">
      <w:pPr>
        <w:pStyle w:val="Tiumccp2"/>
        <w:rPr>
          <w:lang w:val="vi-VN"/>
        </w:rPr>
      </w:pPr>
    </w:p>
    <w:p w14:paraId="547A544A" w14:textId="77777777" w:rsidR="00AE4347" w:rsidRDefault="00AE4347" w:rsidP="005C6453">
      <w:pPr>
        <w:pStyle w:val="Tiumccp2"/>
        <w:rPr>
          <w:lang w:val="vi-VN"/>
        </w:rPr>
      </w:pPr>
    </w:p>
    <w:p w14:paraId="52707906" w14:textId="77777777" w:rsidR="00AE4347" w:rsidRDefault="00AE4347" w:rsidP="005C6453">
      <w:pPr>
        <w:pStyle w:val="Tiumccp2"/>
        <w:rPr>
          <w:lang w:val="vi-VN"/>
        </w:rPr>
      </w:pPr>
    </w:p>
    <w:p w14:paraId="6190C239" w14:textId="56476555" w:rsidR="005C6453" w:rsidRDefault="005C6453" w:rsidP="00A521AB">
      <w:pPr>
        <w:pStyle w:val="Tiumccp2"/>
        <w:ind w:firstLine="0"/>
        <w:rPr>
          <w:lang w:val="vi-VN"/>
        </w:rPr>
      </w:pPr>
      <w:bookmarkStart w:id="263" w:name="_Toc135253523"/>
      <w:r>
        <w:rPr>
          <w:lang w:val="vi-VN"/>
        </w:rPr>
        <w:lastRenderedPageBreak/>
        <w:t xml:space="preserve">3.7.3 </w:t>
      </w:r>
      <w:r w:rsidR="00A521AB" w:rsidRPr="00A521AB">
        <w:rPr>
          <w:lang w:val="vi-VN"/>
        </w:rPr>
        <w:t xml:space="preserve">Sơ đồ activity </w:t>
      </w:r>
      <w:r>
        <w:rPr>
          <w:lang w:val="vi-VN"/>
        </w:rPr>
        <w:t>Quản lý độc giả</w:t>
      </w:r>
      <w:bookmarkEnd w:id="263"/>
      <w:r>
        <w:rPr>
          <w:lang w:val="vi-VN"/>
        </w:rPr>
        <w:t xml:space="preserve"> </w:t>
      </w:r>
    </w:p>
    <w:p w14:paraId="57FA6303" w14:textId="0C075189" w:rsidR="005C6453" w:rsidRDefault="00CD0509" w:rsidP="00A521AB">
      <w:pPr>
        <w:pStyle w:val="Tiumccp3"/>
        <w:ind w:firstLine="0"/>
        <w:rPr>
          <w:lang w:val="vi-VN"/>
        </w:rPr>
      </w:pPr>
      <w:bookmarkStart w:id="264" w:name="_Toc135253524"/>
      <w:r>
        <w:rPr>
          <w:lang w:val="vi-VN"/>
        </w:rPr>
        <w:t xml:space="preserve">3.7.3.1 </w:t>
      </w:r>
      <w:r w:rsidR="00A521AB" w:rsidRPr="00A521AB">
        <w:rPr>
          <w:lang w:val="vi-VN"/>
        </w:rPr>
        <w:t xml:space="preserve">Sơ đồ activity </w:t>
      </w:r>
      <w:r>
        <w:rPr>
          <w:lang w:val="vi-VN"/>
        </w:rPr>
        <w:t>Đánh giá</w:t>
      </w:r>
      <w:bookmarkEnd w:id="264"/>
      <w:r>
        <w:rPr>
          <w:lang w:val="vi-VN"/>
        </w:rPr>
        <w:t xml:space="preserve"> </w:t>
      </w:r>
    </w:p>
    <w:p w14:paraId="199164C7" w14:textId="77777777" w:rsidR="005C6453" w:rsidRDefault="005C6453" w:rsidP="005C6453">
      <w:pPr>
        <w:pStyle w:val="Caption"/>
        <w:rPr>
          <w:lang w:val="vi-VN"/>
        </w:rPr>
      </w:pPr>
      <w:r w:rsidRPr="005C6453">
        <w:rPr>
          <w:noProof/>
          <w:lang w:val="vi-VN"/>
        </w:rPr>
        <w:drawing>
          <wp:inline distT="0" distB="0" distL="0" distR="0" wp14:anchorId="40E429B3" wp14:editId="248325A1">
            <wp:extent cx="5579661" cy="5455920"/>
            <wp:effectExtent l="0" t="0" r="0" b="0"/>
            <wp:docPr id="16470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9339" name=""/>
                    <pic:cNvPicPr/>
                  </pic:nvPicPr>
                  <pic:blipFill rotWithShape="1">
                    <a:blip r:embed="rId62"/>
                    <a:srcRect t="5758"/>
                    <a:stretch/>
                  </pic:blipFill>
                  <pic:spPr bwMode="auto">
                    <a:xfrm>
                      <a:off x="0" y="0"/>
                      <a:ext cx="5586360" cy="5462470"/>
                    </a:xfrm>
                    <a:prstGeom prst="rect">
                      <a:avLst/>
                    </a:prstGeom>
                    <a:ln>
                      <a:noFill/>
                    </a:ln>
                    <a:extLst>
                      <a:ext uri="{53640926-AAD7-44D8-BBD7-CCE9431645EC}">
                        <a14:shadowObscured xmlns:a14="http://schemas.microsoft.com/office/drawing/2010/main"/>
                      </a:ext>
                    </a:extLst>
                  </pic:spPr>
                </pic:pic>
              </a:graphicData>
            </a:graphic>
          </wp:inline>
        </w:drawing>
      </w:r>
    </w:p>
    <w:p w14:paraId="033EDD5B" w14:textId="4996ED11" w:rsidR="00AE4347" w:rsidRDefault="00A521AB" w:rsidP="00A521AB">
      <w:pPr>
        <w:pStyle w:val="image"/>
        <w:rPr>
          <w:lang w:val="vi-VN"/>
        </w:rPr>
      </w:pPr>
      <w:bookmarkStart w:id="265" w:name="_Toc135253592"/>
      <w:proofErr w:type="spellStart"/>
      <w:r>
        <w:t>Hình</w:t>
      </w:r>
      <w:proofErr w:type="spellEnd"/>
      <w:r>
        <w:t xml:space="preserve"> </w:t>
      </w:r>
      <w:r w:rsidRPr="00A521AB">
        <w:rPr>
          <w:lang w:val="vi-VN"/>
        </w:rPr>
        <w:t>3.7.3.1</w:t>
      </w:r>
      <w:r>
        <w:t>:</w:t>
      </w:r>
      <w:r w:rsidRPr="00A521AB">
        <w:rPr>
          <w:lang w:val="vi-VN"/>
        </w:rPr>
        <w:t xml:space="preserve"> Sơ đồ activity Đánh giá</w:t>
      </w:r>
      <w:bookmarkEnd w:id="265"/>
    </w:p>
    <w:p w14:paraId="350C5BAB" w14:textId="77777777" w:rsidR="00AE4347" w:rsidRDefault="00AE4347" w:rsidP="00CD0509">
      <w:pPr>
        <w:pStyle w:val="Tiumccp3"/>
        <w:rPr>
          <w:lang w:val="vi-VN"/>
        </w:rPr>
      </w:pPr>
    </w:p>
    <w:p w14:paraId="58B0BACA" w14:textId="77777777" w:rsidR="00AE4347" w:rsidRDefault="00AE4347" w:rsidP="00CD0509">
      <w:pPr>
        <w:pStyle w:val="Tiumccp3"/>
        <w:rPr>
          <w:lang w:val="vi-VN"/>
        </w:rPr>
      </w:pPr>
    </w:p>
    <w:p w14:paraId="43060286" w14:textId="77777777" w:rsidR="00AE4347" w:rsidRDefault="00AE4347" w:rsidP="00CD0509">
      <w:pPr>
        <w:pStyle w:val="Tiumccp3"/>
        <w:rPr>
          <w:lang w:val="vi-VN"/>
        </w:rPr>
      </w:pPr>
    </w:p>
    <w:p w14:paraId="434E115A" w14:textId="77777777" w:rsidR="00AE4347" w:rsidRDefault="00AE4347" w:rsidP="00A521AB">
      <w:pPr>
        <w:pStyle w:val="Tiumccp3"/>
        <w:ind w:firstLine="0"/>
        <w:rPr>
          <w:lang w:val="vi-VN"/>
        </w:rPr>
      </w:pPr>
    </w:p>
    <w:p w14:paraId="4139C301" w14:textId="77777777" w:rsidR="00A521AB" w:rsidRDefault="00A521AB" w:rsidP="00A521AB">
      <w:pPr>
        <w:pStyle w:val="Tiumccp3"/>
        <w:ind w:firstLine="0"/>
        <w:rPr>
          <w:lang w:val="vi-VN"/>
        </w:rPr>
      </w:pPr>
    </w:p>
    <w:p w14:paraId="503C21E4" w14:textId="533FF6B2" w:rsidR="005C6453" w:rsidRDefault="00CD0509" w:rsidP="00A521AB">
      <w:pPr>
        <w:pStyle w:val="Tiumccp3"/>
        <w:ind w:firstLine="0"/>
        <w:rPr>
          <w:lang w:val="vi-VN"/>
        </w:rPr>
      </w:pPr>
      <w:bookmarkStart w:id="266" w:name="_Toc135253525"/>
      <w:r>
        <w:rPr>
          <w:lang w:val="vi-VN"/>
        </w:rPr>
        <w:lastRenderedPageBreak/>
        <w:t xml:space="preserve">3.7.3.2 </w:t>
      </w:r>
      <w:r w:rsidR="00A521AB" w:rsidRPr="00A521AB">
        <w:rPr>
          <w:lang w:val="vi-VN"/>
        </w:rPr>
        <w:t>Sơ đồ activity</w:t>
      </w:r>
      <w:r w:rsidR="00A521AB">
        <w:rPr>
          <w:lang w:val="vi-VN"/>
        </w:rPr>
        <w:t xml:space="preserve"> </w:t>
      </w:r>
      <w:r>
        <w:rPr>
          <w:lang w:val="vi-VN"/>
        </w:rPr>
        <w:t>Sửa thông tin thành viên</w:t>
      </w:r>
      <w:bookmarkEnd w:id="266"/>
    </w:p>
    <w:p w14:paraId="6E2B0F03" w14:textId="77777777" w:rsidR="005C6453" w:rsidRDefault="005C6453" w:rsidP="005C6453">
      <w:pPr>
        <w:pStyle w:val="Caption"/>
        <w:rPr>
          <w:lang w:val="vi-VN"/>
        </w:rPr>
      </w:pPr>
      <w:r w:rsidRPr="005C6453">
        <w:rPr>
          <w:noProof/>
          <w:lang w:val="vi-VN"/>
        </w:rPr>
        <w:drawing>
          <wp:inline distT="0" distB="0" distL="0" distR="0" wp14:anchorId="45617AB5" wp14:editId="2C6D8DA5">
            <wp:extent cx="5354788" cy="6263640"/>
            <wp:effectExtent l="0" t="0" r="0" b="0"/>
            <wp:docPr id="10453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6321" name=""/>
                    <pic:cNvPicPr/>
                  </pic:nvPicPr>
                  <pic:blipFill rotWithShape="1">
                    <a:blip r:embed="rId63"/>
                    <a:srcRect t="6185"/>
                    <a:stretch/>
                  </pic:blipFill>
                  <pic:spPr bwMode="auto">
                    <a:xfrm>
                      <a:off x="0" y="0"/>
                      <a:ext cx="5361953" cy="6272021"/>
                    </a:xfrm>
                    <a:prstGeom prst="rect">
                      <a:avLst/>
                    </a:prstGeom>
                    <a:ln>
                      <a:noFill/>
                    </a:ln>
                    <a:extLst>
                      <a:ext uri="{53640926-AAD7-44D8-BBD7-CCE9431645EC}">
                        <a14:shadowObscured xmlns:a14="http://schemas.microsoft.com/office/drawing/2010/main"/>
                      </a:ext>
                    </a:extLst>
                  </pic:spPr>
                </pic:pic>
              </a:graphicData>
            </a:graphic>
          </wp:inline>
        </w:drawing>
      </w:r>
    </w:p>
    <w:p w14:paraId="3F5497EB" w14:textId="049B443F" w:rsidR="00AE4347" w:rsidRDefault="00A521AB" w:rsidP="00A521AB">
      <w:pPr>
        <w:pStyle w:val="image"/>
        <w:rPr>
          <w:lang w:val="vi-VN"/>
        </w:rPr>
      </w:pPr>
      <w:bookmarkStart w:id="267" w:name="_Toc135253593"/>
      <w:proofErr w:type="spellStart"/>
      <w:r>
        <w:t>Hình</w:t>
      </w:r>
      <w:proofErr w:type="spellEnd"/>
      <w:r>
        <w:t xml:space="preserve"> </w:t>
      </w:r>
      <w:r w:rsidRPr="00A521AB">
        <w:rPr>
          <w:lang w:val="vi-VN"/>
        </w:rPr>
        <w:t>3.7.3.2</w:t>
      </w:r>
      <w:r>
        <w:t>:</w:t>
      </w:r>
      <w:r w:rsidRPr="00A521AB">
        <w:rPr>
          <w:lang w:val="vi-VN"/>
        </w:rPr>
        <w:t xml:space="preserve"> Sơ đồ activity Sửa thông tin thành viên</w:t>
      </w:r>
      <w:bookmarkEnd w:id="267"/>
    </w:p>
    <w:p w14:paraId="70A3CB91" w14:textId="77777777" w:rsidR="00AE4347" w:rsidRDefault="00AE4347" w:rsidP="00CD0509">
      <w:pPr>
        <w:pStyle w:val="Tiumccp3"/>
        <w:rPr>
          <w:lang w:val="vi-VN"/>
        </w:rPr>
      </w:pPr>
    </w:p>
    <w:p w14:paraId="6FA54CB5" w14:textId="77777777" w:rsidR="00AE4347" w:rsidRDefault="00AE4347" w:rsidP="00CD0509">
      <w:pPr>
        <w:pStyle w:val="Tiumccp3"/>
        <w:rPr>
          <w:lang w:val="vi-VN"/>
        </w:rPr>
      </w:pPr>
    </w:p>
    <w:p w14:paraId="532F5895" w14:textId="77777777" w:rsidR="00AE4347" w:rsidRDefault="00AE4347" w:rsidP="00CD0509">
      <w:pPr>
        <w:pStyle w:val="Tiumccp3"/>
        <w:rPr>
          <w:lang w:val="vi-VN"/>
        </w:rPr>
      </w:pPr>
    </w:p>
    <w:p w14:paraId="2B00E3B1" w14:textId="77777777" w:rsidR="00AE4347" w:rsidRDefault="00AE4347" w:rsidP="00A521AB">
      <w:pPr>
        <w:pStyle w:val="Tiumccp3"/>
        <w:ind w:firstLine="0"/>
        <w:rPr>
          <w:lang w:val="vi-VN"/>
        </w:rPr>
      </w:pPr>
    </w:p>
    <w:p w14:paraId="67B82AF5" w14:textId="2EE6A72F" w:rsidR="005C6453" w:rsidRDefault="00CD0509" w:rsidP="00A521AB">
      <w:pPr>
        <w:pStyle w:val="Tiumccp3"/>
        <w:ind w:firstLine="0"/>
        <w:rPr>
          <w:lang w:val="vi-VN"/>
        </w:rPr>
      </w:pPr>
      <w:bookmarkStart w:id="268" w:name="_Toc135253526"/>
      <w:r>
        <w:rPr>
          <w:lang w:val="vi-VN"/>
        </w:rPr>
        <w:lastRenderedPageBreak/>
        <w:t xml:space="preserve">3.7.3.3 </w:t>
      </w:r>
      <w:proofErr w:type="spellStart"/>
      <w:r w:rsidR="00A521AB">
        <w:t>Sơ</w:t>
      </w:r>
      <w:proofErr w:type="spellEnd"/>
      <w:r w:rsidR="00A521AB">
        <w:t xml:space="preserve"> </w:t>
      </w:r>
      <w:proofErr w:type="spellStart"/>
      <w:r w:rsidR="00A521AB">
        <w:t>đồ</w:t>
      </w:r>
      <w:proofErr w:type="spellEnd"/>
      <w:r w:rsidR="00A521AB">
        <w:t xml:space="preserve"> activity </w:t>
      </w:r>
      <w:r>
        <w:rPr>
          <w:lang w:val="vi-VN"/>
        </w:rPr>
        <w:t>Xóa thông tin thành viên</w:t>
      </w:r>
      <w:bookmarkEnd w:id="268"/>
    </w:p>
    <w:p w14:paraId="2F949502" w14:textId="77777777" w:rsidR="005C6453" w:rsidRDefault="005C6453" w:rsidP="005C6453">
      <w:pPr>
        <w:pStyle w:val="Caption"/>
        <w:rPr>
          <w:lang w:val="vi-VN"/>
        </w:rPr>
      </w:pPr>
      <w:r w:rsidRPr="005C6453">
        <w:rPr>
          <w:noProof/>
          <w:lang w:val="vi-VN"/>
        </w:rPr>
        <w:drawing>
          <wp:inline distT="0" distB="0" distL="0" distR="0" wp14:anchorId="75260814" wp14:editId="6451A026">
            <wp:extent cx="5579745" cy="6098037"/>
            <wp:effectExtent l="0" t="0" r="0" b="0"/>
            <wp:docPr id="20493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411" name=""/>
                    <pic:cNvPicPr/>
                  </pic:nvPicPr>
                  <pic:blipFill rotWithShape="1">
                    <a:blip r:embed="rId64"/>
                    <a:srcRect t="3679"/>
                    <a:stretch/>
                  </pic:blipFill>
                  <pic:spPr bwMode="auto">
                    <a:xfrm>
                      <a:off x="0" y="0"/>
                      <a:ext cx="5579745" cy="6098037"/>
                    </a:xfrm>
                    <a:prstGeom prst="rect">
                      <a:avLst/>
                    </a:prstGeom>
                    <a:ln>
                      <a:noFill/>
                    </a:ln>
                    <a:extLst>
                      <a:ext uri="{53640926-AAD7-44D8-BBD7-CCE9431645EC}">
                        <a14:shadowObscured xmlns:a14="http://schemas.microsoft.com/office/drawing/2010/main"/>
                      </a:ext>
                    </a:extLst>
                  </pic:spPr>
                </pic:pic>
              </a:graphicData>
            </a:graphic>
          </wp:inline>
        </w:drawing>
      </w:r>
    </w:p>
    <w:p w14:paraId="18A514F7" w14:textId="68148C7A" w:rsidR="005C6453" w:rsidRDefault="00A521AB" w:rsidP="00A521AB">
      <w:pPr>
        <w:pStyle w:val="image"/>
        <w:rPr>
          <w:lang w:val="vi-VN"/>
        </w:rPr>
      </w:pPr>
      <w:bookmarkStart w:id="269" w:name="_Toc135253594"/>
      <w:proofErr w:type="spellStart"/>
      <w:r>
        <w:t>Hình</w:t>
      </w:r>
      <w:proofErr w:type="spellEnd"/>
      <w:r>
        <w:t xml:space="preserve"> </w:t>
      </w:r>
      <w:r w:rsidRPr="00A521AB">
        <w:rPr>
          <w:lang w:val="vi-VN"/>
        </w:rPr>
        <w:t>3.7.3.3</w:t>
      </w:r>
      <w:r>
        <w:t>:</w:t>
      </w:r>
      <w:r w:rsidRPr="00A521AB">
        <w:rPr>
          <w:lang w:val="vi-VN"/>
        </w:rPr>
        <w:t xml:space="preserve"> Sơ đồ activity Xóa thông tin thành viên</w:t>
      </w:r>
      <w:bookmarkEnd w:id="269"/>
    </w:p>
    <w:p w14:paraId="427598FE" w14:textId="77777777" w:rsidR="00AE4347" w:rsidRDefault="00AE4347" w:rsidP="005C6453">
      <w:pPr>
        <w:pStyle w:val="Tiumccp2"/>
        <w:rPr>
          <w:lang w:val="vi-VN"/>
        </w:rPr>
      </w:pPr>
    </w:p>
    <w:p w14:paraId="70DE9AF7" w14:textId="77777777" w:rsidR="00AE4347" w:rsidRDefault="00AE4347" w:rsidP="005C6453">
      <w:pPr>
        <w:pStyle w:val="Tiumccp2"/>
        <w:rPr>
          <w:lang w:val="vi-VN"/>
        </w:rPr>
      </w:pPr>
    </w:p>
    <w:p w14:paraId="2C8DD370" w14:textId="77777777" w:rsidR="00A521AB" w:rsidRDefault="00A521AB" w:rsidP="005C6453">
      <w:pPr>
        <w:pStyle w:val="Tiumccp2"/>
        <w:rPr>
          <w:lang w:val="vi-VN"/>
        </w:rPr>
      </w:pPr>
    </w:p>
    <w:p w14:paraId="73866617" w14:textId="77777777" w:rsidR="00A521AB" w:rsidRDefault="00A521AB" w:rsidP="005C6453">
      <w:pPr>
        <w:pStyle w:val="Tiumccp2"/>
        <w:rPr>
          <w:lang w:val="vi-VN"/>
        </w:rPr>
      </w:pPr>
    </w:p>
    <w:p w14:paraId="7BF18769" w14:textId="1AFC17B0" w:rsidR="005C6453" w:rsidRDefault="005C6453" w:rsidP="00A521AB">
      <w:pPr>
        <w:pStyle w:val="Tiumccp2"/>
        <w:ind w:firstLine="0"/>
        <w:rPr>
          <w:lang w:val="vi-VN"/>
        </w:rPr>
      </w:pPr>
      <w:bookmarkStart w:id="270" w:name="_Toc135253527"/>
      <w:r>
        <w:rPr>
          <w:lang w:val="vi-VN"/>
        </w:rPr>
        <w:lastRenderedPageBreak/>
        <w:t xml:space="preserve">3.7.4 </w:t>
      </w:r>
      <w:proofErr w:type="spellStart"/>
      <w:r w:rsidR="00A521AB">
        <w:t>Sơ</w:t>
      </w:r>
      <w:proofErr w:type="spellEnd"/>
      <w:r w:rsidR="00A521AB">
        <w:t xml:space="preserve"> </w:t>
      </w:r>
      <w:proofErr w:type="spellStart"/>
      <w:r w:rsidR="00A521AB">
        <w:t>đồ</w:t>
      </w:r>
      <w:proofErr w:type="spellEnd"/>
      <w:r w:rsidR="00A521AB">
        <w:t xml:space="preserve"> activity </w:t>
      </w:r>
      <w:r>
        <w:rPr>
          <w:lang w:val="vi-VN"/>
        </w:rPr>
        <w:t>Quản lý mượn trả tài liệu</w:t>
      </w:r>
      <w:bookmarkEnd w:id="270"/>
      <w:r>
        <w:rPr>
          <w:lang w:val="vi-VN"/>
        </w:rPr>
        <w:t xml:space="preserve">  </w:t>
      </w:r>
    </w:p>
    <w:p w14:paraId="11B7FEFB" w14:textId="120E7B76" w:rsidR="005C6453" w:rsidRDefault="00CD0509" w:rsidP="00A521AB">
      <w:pPr>
        <w:pStyle w:val="Tiumccp3"/>
        <w:ind w:firstLine="0"/>
        <w:rPr>
          <w:lang w:val="vi-VN"/>
        </w:rPr>
      </w:pPr>
      <w:bookmarkStart w:id="271" w:name="_Toc135253528"/>
      <w:r>
        <w:rPr>
          <w:lang w:val="vi-VN"/>
        </w:rPr>
        <w:t xml:space="preserve">3.7.4.1 </w:t>
      </w:r>
      <w:proofErr w:type="spellStart"/>
      <w:r w:rsidR="00C7642C">
        <w:t>Sơ</w:t>
      </w:r>
      <w:proofErr w:type="spellEnd"/>
      <w:r w:rsidR="00C7642C">
        <w:t xml:space="preserve"> </w:t>
      </w:r>
      <w:proofErr w:type="spellStart"/>
      <w:r w:rsidR="00C7642C">
        <w:t>đồ</w:t>
      </w:r>
      <w:proofErr w:type="spellEnd"/>
      <w:r w:rsidR="00C7642C">
        <w:t xml:space="preserve"> activity </w:t>
      </w:r>
      <w:r>
        <w:rPr>
          <w:lang w:val="vi-VN"/>
        </w:rPr>
        <w:t>Mượn tài liệu</w:t>
      </w:r>
      <w:bookmarkEnd w:id="271"/>
      <w:r>
        <w:rPr>
          <w:lang w:val="vi-VN"/>
        </w:rPr>
        <w:t xml:space="preserve"> </w:t>
      </w:r>
    </w:p>
    <w:p w14:paraId="015B0724" w14:textId="77777777" w:rsidR="005C6453" w:rsidRDefault="005C6453" w:rsidP="005C6453">
      <w:pPr>
        <w:pStyle w:val="Caption"/>
        <w:rPr>
          <w:lang w:val="vi-VN"/>
        </w:rPr>
      </w:pPr>
      <w:r w:rsidRPr="005C6453">
        <w:rPr>
          <w:noProof/>
          <w:lang w:val="vi-VN"/>
        </w:rPr>
        <w:drawing>
          <wp:inline distT="0" distB="0" distL="0" distR="0" wp14:anchorId="2831B918" wp14:editId="6FC00F10">
            <wp:extent cx="5579745" cy="6911340"/>
            <wp:effectExtent l="0" t="0" r="0" b="0"/>
            <wp:docPr id="21277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2342" name=""/>
                    <pic:cNvPicPr/>
                  </pic:nvPicPr>
                  <pic:blipFill>
                    <a:blip r:embed="rId65"/>
                    <a:stretch>
                      <a:fillRect/>
                    </a:stretch>
                  </pic:blipFill>
                  <pic:spPr>
                    <a:xfrm>
                      <a:off x="0" y="0"/>
                      <a:ext cx="5579745" cy="6911340"/>
                    </a:xfrm>
                    <a:prstGeom prst="rect">
                      <a:avLst/>
                    </a:prstGeom>
                  </pic:spPr>
                </pic:pic>
              </a:graphicData>
            </a:graphic>
          </wp:inline>
        </w:drawing>
      </w:r>
    </w:p>
    <w:p w14:paraId="50494608" w14:textId="360EBD38" w:rsidR="00C7642C" w:rsidRPr="00C7642C" w:rsidRDefault="00C7642C" w:rsidP="00C7642C">
      <w:pPr>
        <w:pStyle w:val="image"/>
      </w:pPr>
      <w:bookmarkStart w:id="272" w:name="_Toc135253595"/>
      <w:proofErr w:type="spellStart"/>
      <w:r>
        <w:t>Hình</w:t>
      </w:r>
      <w:proofErr w:type="spellEnd"/>
      <w:r>
        <w:t xml:space="preserve"> </w:t>
      </w:r>
      <w:r w:rsidRPr="00C7642C">
        <w:t>3.7.4.1</w:t>
      </w:r>
      <w:r>
        <w:t xml:space="preserve">: </w:t>
      </w:r>
      <w:proofErr w:type="spellStart"/>
      <w:r w:rsidRPr="00C7642C">
        <w:t>Sơ</w:t>
      </w:r>
      <w:proofErr w:type="spellEnd"/>
      <w:r w:rsidRPr="00C7642C">
        <w:t xml:space="preserve"> </w:t>
      </w:r>
      <w:proofErr w:type="spellStart"/>
      <w:r w:rsidRPr="00C7642C">
        <w:t>đồ</w:t>
      </w:r>
      <w:proofErr w:type="spellEnd"/>
      <w:r w:rsidRPr="00C7642C">
        <w:t xml:space="preserve"> activity </w:t>
      </w:r>
      <w:proofErr w:type="spellStart"/>
      <w:r w:rsidRPr="00C7642C">
        <w:t>Mượn</w:t>
      </w:r>
      <w:proofErr w:type="spellEnd"/>
      <w:r w:rsidRPr="00C7642C">
        <w:t xml:space="preserve"> </w:t>
      </w:r>
      <w:proofErr w:type="spellStart"/>
      <w:r w:rsidRPr="00C7642C">
        <w:t>tài</w:t>
      </w:r>
      <w:proofErr w:type="spellEnd"/>
      <w:r w:rsidRPr="00C7642C">
        <w:t xml:space="preserve"> </w:t>
      </w:r>
      <w:proofErr w:type="spellStart"/>
      <w:r w:rsidRPr="00C7642C">
        <w:t>liệu</w:t>
      </w:r>
      <w:bookmarkEnd w:id="272"/>
      <w:proofErr w:type="spellEnd"/>
    </w:p>
    <w:p w14:paraId="1C0845DC" w14:textId="152DCA68" w:rsidR="005C6453" w:rsidRDefault="00C7642C" w:rsidP="00C7642C">
      <w:pPr>
        <w:pStyle w:val="Tiumccp3"/>
        <w:ind w:firstLine="0"/>
        <w:rPr>
          <w:lang w:val="vi-VN"/>
        </w:rPr>
      </w:pPr>
      <w:bookmarkStart w:id="273" w:name="_Toc135253529"/>
      <w:r w:rsidRPr="00C7642C">
        <w:rPr>
          <w:lang w:val="vi-VN"/>
        </w:rPr>
        <w:lastRenderedPageBreak/>
        <w:t>3.7.4.2</w:t>
      </w:r>
      <w:r>
        <w:t xml:space="preserve"> </w:t>
      </w:r>
      <w:proofErr w:type="spellStart"/>
      <w:r>
        <w:t>Sơ</w:t>
      </w:r>
      <w:proofErr w:type="spellEnd"/>
      <w:r>
        <w:t xml:space="preserve"> </w:t>
      </w:r>
      <w:proofErr w:type="spellStart"/>
      <w:r>
        <w:t>đồ</w:t>
      </w:r>
      <w:proofErr w:type="spellEnd"/>
      <w:r>
        <w:t xml:space="preserve"> activity</w:t>
      </w:r>
      <w:r w:rsidRPr="00C7642C">
        <w:rPr>
          <w:lang w:val="vi-VN"/>
        </w:rPr>
        <w:t xml:space="preserve"> Trả tài liệu</w:t>
      </w:r>
      <w:bookmarkEnd w:id="273"/>
    </w:p>
    <w:p w14:paraId="3E5DCC4B" w14:textId="77777777" w:rsidR="005C6453" w:rsidRDefault="005C6453" w:rsidP="005C6453">
      <w:pPr>
        <w:rPr>
          <w:lang w:val="vi-VN"/>
        </w:rPr>
      </w:pPr>
      <w:r w:rsidRPr="005C6453">
        <w:rPr>
          <w:noProof/>
          <w:lang w:val="vi-VN"/>
        </w:rPr>
        <w:drawing>
          <wp:inline distT="0" distB="0" distL="0" distR="0" wp14:anchorId="443779AE" wp14:editId="1A5E276E">
            <wp:extent cx="5579745" cy="5044440"/>
            <wp:effectExtent l="0" t="0" r="0" b="0"/>
            <wp:docPr id="18774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2865" name=""/>
                    <pic:cNvPicPr/>
                  </pic:nvPicPr>
                  <pic:blipFill>
                    <a:blip r:embed="rId66"/>
                    <a:stretch>
                      <a:fillRect/>
                    </a:stretch>
                  </pic:blipFill>
                  <pic:spPr>
                    <a:xfrm>
                      <a:off x="0" y="0"/>
                      <a:ext cx="5579745" cy="5044440"/>
                    </a:xfrm>
                    <a:prstGeom prst="rect">
                      <a:avLst/>
                    </a:prstGeom>
                  </pic:spPr>
                </pic:pic>
              </a:graphicData>
            </a:graphic>
          </wp:inline>
        </w:drawing>
      </w:r>
    </w:p>
    <w:p w14:paraId="7136A7C4" w14:textId="77777777" w:rsidR="005C6453" w:rsidRDefault="005C6453" w:rsidP="005C6453">
      <w:pPr>
        <w:rPr>
          <w:lang w:val="vi-VN"/>
        </w:rPr>
      </w:pPr>
    </w:p>
    <w:p w14:paraId="6C81DC76" w14:textId="15C8DC04" w:rsidR="00E0792A" w:rsidRDefault="00C7642C" w:rsidP="00C7642C">
      <w:pPr>
        <w:pStyle w:val="image"/>
        <w:rPr>
          <w:lang w:val="vi-VN"/>
        </w:rPr>
      </w:pPr>
      <w:bookmarkStart w:id="274" w:name="_Toc135253596"/>
      <w:proofErr w:type="spellStart"/>
      <w:r>
        <w:t>Hình</w:t>
      </w:r>
      <w:proofErr w:type="spellEnd"/>
      <w:r>
        <w:t xml:space="preserve"> </w:t>
      </w:r>
      <w:r w:rsidRPr="00C7642C">
        <w:rPr>
          <w:lang w:val="vi-VN"/>
        </w:rPr>
        <w:t>3.7.4.2</w:t>
      </w:r>
      <w:r>
        <w:t>:</w:t>
      </w:r>
      <w:r w:rsidRPr="00C7642C">
        <w:rPr>
          <w:lang w:val="vi-VN"/>
        </w:rPr>
        <w:t xml:space="preserve"> Sơ đồ activity Trả tài liệu</w:t>
      </w:r>
      <w:bookmarkEnd w:id="274"/>
    </w:p>
    <w:p w14:paraId="36352E72" w14:textId="77777777" w:rsidR="00E0792A" w:rsidRDefault="00E0792A" w:rsidP="005C6453">
      <w:pPr>
        <w:pStyle w:val="Tiumccp2"/>
        <w:rPr>
          <w:lang w:val="vi-VN"/>
        </w:rPr>
      </w:pPr>
    </w:p>
    <w:p w14:paraId="0997F244" w14:textId="77777777" w:rsidR="00E0792A" w:rsidRDefault="00E0792A" w:rsidP="005C6453">
      <w:pPr>
        <w:pStyle w:val="Tiumccp2"/>
        <w:rPr>
          <w:lang w:val="vi-VN"/>
        </w:rPr>
      </w:pPr>
    </w:p>
    <w:p w14:paraId="1BBDB1B0" w14:textId="77777777" w:rsidR="00E0792A" w:rsidRDefault="00E0792A" w:rsidP="005C6453">
      <w:pPr>
        <w:pStyle w:val="Tiumccp2"/>
        <w:rPr>
          <w:lang w:val="vi-VN"/>
        </w:rPr>
      </w:pPr>
    </w:p>
    <w:p w14:paraId="29FF5A30" w14:textId="77777777" w:rsidR="00E0792A" w:rsidRDefault="00E0792A" w:rsidP="005C6453">
      <w:pPr>
        <w:pStyle w:val="Tiumccp2"/>
        <w:rPr>
          <w:lang w:val="vi-VN"/>
        </w:rPr>
      </w:pPr>
    </w:p>
    <w:p w14:paraId="0C78E66E" w14:textId="77777777" w:rsidR="00E0792A" w:rsidRDefault="00E0792A" w:rsidP="005C6453">
      <w:pPr>
        <w:pStyle w:val="Tiumccp2"/>
        <w:rPr>
          <w:lang w:val="vi-VN"/>
        </w:rPr>
      </w:pPr>
    </w:p>
    <w:p w14:paraId="71779754" w14:textId="77777777" w:rsidR="00E0792A" w:rsidRDefault="00E0792A" w:rsidP="005C6453">
      <w:pPr>
        <w:pStyle w:val="Tiumccp2"/>
        <w:rPr>
          <w:lang w:val="vi-VN"/>
        </w:rPr>
      </w:pPr>
    </w:p>
    <w:p w14:paraId="4A1591CB" w14:textId="77777777" w:rsidR="00E0792A" w:rsidRDefault="00E0792A" w:rsidP="005C6453">
      <w:pPr>
        <w:pStyle w:val="Tiumccp2"/>
        <w:rPr>
          <w:lang w:val="vi-VN"/>
        </w:rPr>
      </w:pPr>
    </w:p>
    <w:p w14:paraId="5F04C82E" w14:textId="77777777" w:rsidR="00E0792A" w:rsidRDefault="00E0792A" w:rsidP="00C7642C">
      <w:pPr>
        <w:pStyle w:val="Tiumccp2"/>
        <w:ind w:firstLine="0"/>
        <w:rPr>
          <w:lang w:val="vi-VN"/>
        </w:rPr>
      </w:pPr>
    </w:p>
    <w:p w14:paraId="60D0C972" w14:textId="5BF65EF2" w:rsidR="005C6453" w:rsidRDefault="005C6453" w:rsidP="00C7642C">
      <w:pPr>
        <w:pStyle w:val="Tiumccp2"/>
        <w:ind w:firstLine="0"/>
        <w:rPr>
          <w:lang w:val="vi-VN"/>
        </w:rPr>
      </w:pPr>
      <w:bookmarkStart w:id="275" w:name="_Toc135253530"/>
      <w:r>
        <w:rPr>
          <w:lang w:val="vi-VN"/>
        </w:rPr>
        <w:lastRenderedPageBreak/>
        <w:t xml:space="preserve">3.7.5 </w:t>
      </w:r>
      <w:proofErr w:type="spellStart"/>
      <w:r w:rsidR="005B23C0">
        <w:t>Sơ</w:t>
      </w:r>
      <w:proofErr w:type="spellEnd"/>
      <w:r w:rsidR="005B23C0">
        <w:t xml:space="preserve"> </w:t>
      </w:r>
      <w:proofErr w:type="spellStart"/>
      <w:r w:rsidR="005B23C0">
        <w:t>đồ</w:t>
      </w:r>
      <w:proofErr w:type="spellEnd"/>
      <w:r w:rsidR="005B23C0">
        <w:t xml:space="preserve"> activity </w:t>
      </w:r>
      <w:r>
        <w:rPr>
          <w:lang w:val="vi-VN"/>
        </w:rPr>
        <w:t>Quản lý mượn trả phòng chức năng</w:t>
      </w:r>
      <w:bookmarkEnd w:id="275"/>
      <w:r>
        <w:rPr>
          <w:lang w:val="vi-VN"/>
        </w:rPr>
        <w:t xml:space="preserve"> </w:t>
      </w:r>
    </w:p>
    <w:p w14:paraId="09AE6627" w14:textId="72B6898E" w:rsidR="005C6453" w:rsidRPr="00CD0509" w:rsidRDefault="00CD0509" w:rsidP="00C7642C">
      <w:pPr>
        <w:pStyle w:val="Tiumccp3"/>
        <w:ind w:firstLine="0"/>
      </w:pPr>
      <w:bookmarkStart w:id="276" w:name="_Toc135253531"/>
      <w:r w:rsidRPr="00CD0509">
        <w:t>3.7.5.1</w:t>
      </w:r>
      <w:r w:rsidR="00C7642C">
        <w:t xml:space="preserve"> </w:t>
      </w:r>
      <w:proofErr w:type="spellStart"/>
      <w:r w:rsidR="00C7642C">
        <w:t>Sơ</w:t>
      </w:r>
      <w:proofErr w:type="spellEnd"/>
      <w:r w:rsidR="00C7642C">
        <w:t xml:space="preserve"> </w:t>
      </w:r>
      <w:proofErr w:type="spellStart"/>
      <w:r w:rsidR="00C7642C">
        <w:t>đồ</w:t>
      </w:r>
      <w:proofErr w:type="spellEnd"/>
      <w:r w:rsidR="00C7642C">
        <w:t xml:space="preserve"> activity</w:t>
      </w:r>
      <w:r w:rsidRPr="00CD0509">
        <w:t xml:space="preserve"> </w:t>
      </w:r>
      <w:proofErr w:type="spellStart"/>
      <w:r w:rsidRPr="00CD0509">
        <w:t>Mượn</w:t>
      </w:r>
      <w:proofErr w:type="spellEnd"/>
      <w:r w:rsidRPr="00CD0509">
        <w:t xml:space="preserve"> </w:t>
      </w:r>
      <w:proofErr w:type="spellStart"/>
      <w:r w:rsidRPr="00CD0509">
        <w:t>phòng</w:t>
      </w:r>
      <w:proofErr w:type="spellEnd"/>
      <w:r w:rsidRPr="00CD0509">
        <w:t xml:space="preserve"> </w:t>
      </w:r>
      <w:proofErr w:type="spellStart"/>
      <w:r w:rsidRPr="00CD0509">
        <w:t>chức</w:t>
      </w:r>
      <w:proofErr w:type="spellEnd"/>
      <w:r w:rsidRPr="00CD0509">
        <w:t xml:space="preserve"> </w:t>
      </w:r>
      <w:proofErr w:type="spellStart"/>
      <w:r w:rsidRPr="00CD0509">
        <w:t>năng</w:t>
      </w:r>
      <w:bookmarkEnd w:id="276"/>
      <w:proofErr w:type="spellEnd"/>
    </w:p>
    <w:p w14:paraId="2256B2A8" w14:textId="77777777" w:rsidR="005C6453" w:rsidRDefault="005C6453" w:rsidP="005C6453">
      <w:pPr>
        <w:pStyle w:val="Caption"/>
        <w:rPr>
          <w:lang w:val="vi-VN"/>
        </w:rPr>
      </w:pPr>
      <w:r w:rsidRPr="005C6453">
        <w:rPr>
          <w:noProof/>
          <w:lang w:val="vi-VN"/>
        </w:rPr>
        <w:drawing>
          <wp:inline distT="0" distB="0" distL="0" distR="0" wp14:anchorId="72BFB08A" wp14:editId="132625D1">
            <wp:extent cx="5579745" cy="5835015"/>
            <wp:effectExtent l="0" t="0" r="0" b="0"/>
            <wp:docPr id="2609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5042" name=""/>
                    <pic:cNvPicPr/>
                  </pic:nvPicPr>
                  <pic:blipFill>
                    <a:blip r:embed="rId67"/>
                    <a:stretch>
                      <a:fillRect/>
                    </a:stretch>
                  </pic:blipFill>
                  <pic:spPr>
                    <a:xfrm>
                      <a:off x="0" y="0"/>
                      <a:ext cx="5579745" cy="5835015"/>
                    </a:xfrm>
                    <a:prstGeom prst="rect">
                      <a:avLst/>
                    </a:prstGeom>
                  </pic:spPr>
                </pic:pic>
              </a:graphicData>
            </a:graphic>
          </wp:inline>
        </w:drawing>
      </w:r>
    </w:p>
    <w:p w14:paraId="3A46FCC2" w14:textId="401344ED" w:rsidR="00E0792A" w:rsidRDefault="00C7642C" w:rsidP="00C7642C">
      <w:pPr>
        <w:pStyle w:val="image"/>
      </w:pPr>
      <w:bookmarkStart w:id="277" w:name="_Toc135253597"/>
      <w:proofErr w:type="spellStart"/>
      <w:r>
        <w:t>Hình</w:t>
      </w:r>
      <w:proofErr w:type="spellEnd"/>
      <w:r>
        <w:t xml:space="preserve"> </w:t>
      </w:r>
      <w:r w:rsidRPr="00C7642C">
        <w:t>3.7.5.1</w:t>
      </w:r>
      <w:r>
        <w:t>:</w:t>
      </w:r>
      <w:r w:rsidRPr="00C7642C">
        <w:t xml:space="preserve"> </w:t>
      </w:r>
      <w:proofErr w:type="spellStart"/>
      <w:r w:rsidRPr="00C7642C">
        <w:t>Sơ</w:t>
      </w:r>
      <w:proofErr w:type="spellEnd"/>
      <w:r w:rsidRPr="00C7642C">
        <w:t xml:space="preserve"> </w:t>
      </w:r>
      <w:proofErr w:type="spellStart"/>
      <w:r w:rsidRPr="00C7642C">
        <w:t>đồ</w:t>
      </w:r>
      <w:proofErr w:type="spellEnd"/>
      <w:r w:rsidRPr="00C7642C">
        <w:t xml:space="preserve"> activity </w:t>
      </w:r>
      <w:proofErr w:type="spellStart"/>
      <w:r w:rsidRPr="00C7642C">
        <w:t>Mượn</w:t>
      </w:r>
      <w:proofErr w:type="spellEnd"/>
      <w:r w:rsidRPr="00C7642C">
        <w:t xml:space="preserve"> </w:t>
      </w:r>
      <w:proofErr w:type="spellStart"/>
      <w:r w:rsidRPr="00C7642C">
        <w:t>phòng</w:t>
      </w:r>
      <w:proofErr w:type="spellEnd"/>
      <w:r w:rsidRPr="00C7642C">
        <w:t xml:space="preserve"> </w:t>
      </w:r>
      <w:proofErr w:type="spellStart"/>
      <w:r w:rsidRPr="00C7642C">
        <w:t>chức</w:t>
      </w:r>
      <w:proofErr w:type="spellEnd"/>
      <w:r w:rsidRPr="00C7642C">
        <w:t xml:space="preserve"> </w:t>
      </w:r>
      <w:proofErr w:type="spellStart"/>
      <w:r w:rsidRPr="00C7642C">
        <w:t>năng</w:t>
      </w:r>
      <w:bookmarkEnd w:id="277"/>
      <w:proofErr w:type="spellEnd"/>
    </w:p>
    <w:p w14:paraId="5D8E6AD7" w14:textId="77777777" w:rsidR="00E0792A" w:rsidRDefault="00E0792A" w:rsidP="00CD0509">
      <w:pPr>
        <w:pStyle w:val="Tiumccp3"/>
      </w:pPr>
    </w:p>
    <w:p w14:paraId="5E28CE8B" w14:textId="77777777" w:rsidR="00E0792A" w:rsidRDefault="00E0792A" w:rsidP="00CD0509">
      <w:pPr>
        <w:pStyle w:val="Tiumccp3"/>
      </w:pPr>
    </w:p>
    <w:p w14:paraId="3A93B783" w14:textId="77777777" w:rsidR="00E0792A" w:rsidRDefault="00E0792A" w:rsidP="00CD0509">
      <w:pPr>
        <w:pStyle w:val="Tiumccp3"/>
      </w:pPr>
    </w:p>
    <w:p w14:paraId="0A390E57" w14:textId="77777777" w:rsidR="00C7642C" w:rsidRDefault="00C7642C" w:rsidP="00C7642C">
      <w:pPr>
        <w:pStyle w:val="Tiumccp3"/>
        <w:ind w:firstLine="0"/>
      </w:pPr>
    </w:p>
    <w:p w14:paraId="500CC17E" w14:textId="00B065AB" w:rsidR="00CD0509" w:rsidRPr="00CD0509" w:rsidRDefault="00CD0509" w:rsidP="00C7642C">
      <w:pPr>
        <w:pStyle w:val="Tiumccp3"/>
        <w:ind w:firstLine="0"/>
      </w:pPr>
      <w:bookmarkStart w:id="278" w:name="_Toc135253532"/>
      <w:r w:rsidRPr="00CD0509">
        <w:lastRenderedPageBreak/>
        <w:t>3.7.5.</w:t>
      </w:r>
      <w:r>
        <w:t>2</w:t>
      </w:r>
      <w:r w:rsidRPr="00CD0509">
        <w:t xml:space="preserve"> </w:t>
      </w:r>
      <w:proofErr w:type="spellStart"/>
      <w:r w:rsidR="00C7642C">
        <w:t>Sơ</w:t>
      </w:r>
      <w:proofErr w:type="spellEnd"/>
      <w:r w:rsidR="00C7642C">
        <w:t xml:space="preserve"> </w:t>
      </w:r>
      <w:proofErr w:type="spellStart"/>
      <w:r w:rsidR="00C7642C">
        <w:t>đồ</w:t>
      </w:r>
      <w:proofErr w:type="spellEnd"/>
      <w:r w:rsidR="00C7642C">
        <w:t xml:space="preserve"> activity </w:t>
      </w:r>
      <w:proofErr w:type="spellStart"/>
      <w:r w:rsidRPr="00CD0509">
        <w:t>Trả</w:t>
      </w:r>
      <w:proofErr w:type="spellEnd"/>
      <w:r w:rsidRPr="00CD0509">
        <w:t xml:space="preserve"> </w:t>
      </w:r>
      <w:proofErr w:type="spellStart"/>
      <w:r w:rsidRPr="00CD0509">
        <w:t>phòng</w:t>
      </w:r>
      <w:proofErr w:type="spellEnd"/>
      <w:r w:rsidRPr="00CD0509">
        <w:t xml:space="preserve"> </w:t>
      </w:r>
      <w:proofErr w:type="spellStart"/>
      <w:r w:rsidRPr="00CD0509">
        <w:t>chức</w:t>
      </w:r>
      <w:proofErr w:type="spellEnd"/>
      <w:r w:rsidRPr="00CD0509">
        <w:t xml:space="preserve"> </w:t>
      </w:r>
      <w:proofErr w:type="spellStart"/>
      <w:r w:rsidRPr="00CD0509">
        <w:t>năng</w:t>
      </w:r>
      <w:bookmarkEnd w:id="278"/>
      <w:proofErr w:type="spellEnd"/>
    </w:p>
    <w:p w14:paraId="5E8CD8A7" w14:textId="77777777" w:rsidR="005C6453" w:rsidRDefault="005C6453" w:rsidP="005C6453">
      <w:pPr>
        <w:rPr>
          <w:lang w:val="vi-VN"/>
        </w:rPr>
      </w:pPr>
    </w:p>
    <w:p w14:paraId="52D0E851" w14:textId="77777777" w:rsidR="005C6453" w:rsidRDefault="005C6453" w:rsidP="005C6453">
      <w:pPr>
        <w:rPr>
          <w:lang w:val="vi-VN"/>
        </w:rPr>
      </w:pPr>
      <w:r w:rsidRPr="005C6453">
        <w:rPr>
          <w:noProof/>
          <w:lang w:val="vi-VN"/>
        </w:rPr>
        <w:drawing>
          <wp:inline distT="0" distB="0" distL="0" distR="0" wp14:anchorId="148F39B0" wp14:editId="446D5F35">
            <wp:extent cx="5579745" cy="6377940"/>
            <wp:effectExtent l="0" t="0" r="0" b="0"/>
            <wp:docPr id="17354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5171" name=""/>
                    <pic:cNvPicPr/>
                  </pic:nvPicPr>
                  <pic:blipFill>
                    <a:blip r:embed="rId68"/>
                    <a:stretch>
                      <a:fillRect/>
                    </a:stretch>
                  </pic:blipFill>
                  <pic:spPr>
                    <a:xfrm>
                      <a:off x="0" y="0"/>
                      <a:ext cx="5579745" cy="6377940"/>
                    </a:xfrm>
                    <a:prstGeom prst="rect">
                      <a:avLst/>
                    </a:prstGeom>
                  </pic:spPr>
                </pic:pic>
              </a:graphicData>
            </a:graphic>
          </wp:inline>
        </w:drawing>
      </w:r>
    </w:p>
    <w:p w14:paraId="020A0A41" w14:textId="73AAF61B" w:rsidR="005C6453" w:rsidRDefault="00C7642C" w:rsidP="00C7642C">
      <w:pPr>
        <w:pStyle w:val="image"/>
        <w:rPr>
          <w:lang w:val="vi-VN"/>
        </w:rPr>
      </w:pPr>
      <w:bookmarkStart w:id="279" w:name="_Toc135253598"/>
      <w:proofErr w:type="spellStart"/>
      <w:r>
        <w:t>Hình</w:t>
      </w:r>
      <w:proofErr w:type="spellEnd"/>
      <w:r>
        <w:t xml:space="preserve"> </w:t>
      </w:r>
      <w:r w:rsidRPr="00C7642C">
        <w:rPr>
          <w:lang w:val="vi-VN"/>
        </w:rPr>
        <w:t>3.7.5.2</w:t>
      </w:r>
      <w:r>
        <w:t>:</w:t>
      </w:r>
      <w:r w:rsidRPr="00C7642C">
        <w:rPr>
          <w:lang w:val="vi-VN"/>
        </w:rPr>
        <w:t xml:space="preserve"> Sơ đồ activity Trả phòng chức năng</w:t>
      </w:r>
      <w:bookmarkEnd w:id="279"/>
    </w:p>
    <w:p w14:paraId="73F976E1" w14:textId="77777777" w:rsidR="00E0792A" w:rsidRDefault="00E0792A" w:rsidP="005C6453">
      <w:pPr>
        <w:pStyle w:val="Tiumccp2"/>
        <w:rPr>
          <w:lang w:val="vi-VN"/>
        </w:rPr>
      </w:pPr>
    </w:p>
    <w:p w14:paraId="2E5D9B2A" w14:textId="77777777" w:rsidR="00E0792A" w:rsidRDefault="00E0792A" w:rsidP="005C6453">
      <w:pPr>
        <w:pStyle w:val="Tiumccp2"/>
        <w:rPr>
          <w:lang w:val="vi-VN"/>
        </w:rPr>
      </w:pPr>
    </w:p>
    <w:p w14:paraId="6BCD8A2A" w14:textId="77777777" w:rsidR="00E0792A" w:rsidRDefault="00E0792A" w:rsidP="005C6453">
      <w:pPr>
        <w:pStyle w:val="Tiumccp2"/>
        <w:rPr>
          <w:lang w:val="vi-VN"/>
        </w:rPr>
      </w:pPr>
    </w:p>
    <w:p w14:paraId="6EF74AD4" w14:textId="2F6F05B5" w:rsidR="005C6453" w:rsidRDefault="005C6453" w:rsidP="00C7642C">
      <w:pPr>
        <w:pStyle w:val="Tiumccp2"/>
        <w:ind w:firstLine="0"/>
        <w:rPr>
          <w:lang w:val="vi-VN"/>
        </w:rPr>
      </w:pPr>
      <w:bookmarkStart w:id="280" w:name="_Toc135253533"/>
      <w:r>
        <w:rPr>
          <w:lang w:val="vi-VN"/>
        </w:rPr>
        <w:lastRenderedPageBreak/>
        <w:t xml:space="preserve">3.7.6 </w:t>
      </w:r>
      <w:proofErr w:type="spellStart"/>
      <w:r w:rsidR="005B23C0">
        <w:t>Sơ</w:t>
      </w:r>
      <w:proofErr w:type="spellEnd"/>
      <w:r w:rsidR="005B23C0">
        <w:t xml:space="preserve"> </w:t>
      </w:r>
      <w:proofErr w:type="spellStart"/>
      <w:r w:rsidR="005B23C0">
        <w:t>đồ</w:t>
      </w:r>
      <w:proofErr w:type="spellEnd"/>
      <w:r w:rsidR="005B23C0">
        <w:t xml:space="preserve"> activity </w:t>
      </w:r>
      <w:r>
        <w:rPr>
          <w:lang w:val="vi-VN"/>
        </w:rPr>
        <w:t>Quản lý mượn trả máy tính</w:t>
      </w:r>
      <w:bookmarkEnd w:id="280"/>
      <w:r>
        <w:rPr>
          <w:lang w:val="vi-VN"/>
        </w:rPr>
        <w:t xml:space="preserve">  </w:t>
      </w:r>
    </w:p>
    <w:p w14:paraId="416F903A" w14:textId="77777777" w:rsidR="005C6453" w:rsidRDefault="005C6453" w:rsidP="005C6453">
      <w:pPr>
        <w:pStyle w:val="Caption"/>
        <w:rPr>
          <w:lang w:val="vi-VN"/>
        </w:rPr>
      </w:pPr>
      <w:r w:rsidRPr="005C6453">
        <w:rPr>
          <w:noProof/>
          <w:lang w:val="vi-VN"/>
        </w:rPr>
        <w:drawing>
          <wp:inline distT="0" distB="0" distL="0" distR="0" wp14:anchorId="5762F060" wp14:editId="49780BEA">
            <wp:extent cx="4629566" cy="6134100"/>
            <wp:effectExtent l="0" t="0" r="0" b="0"/>
            <wp:docPr id="186414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21" name=""/>
                    <pic:cNvPicPr/>
                  </pic:nvPicPr>
                  <pic:blipFill>
                    <a:blip r:embed="rId69"/>
                    <a:stretch>
                      <a:fillRect/>
                    </a:stretch>
                  </pic:blipFill>
                  <pic:spPr>
                    <a:xfrm>
                      <a:off x="0" y="0"/>
                      <a:ext cx="4634372" cy="6140468"/>
                    </a:xfrm>
                    <a:prstGeom prst="rect">
                      <a:avLst/>
                    </a:prstGeom>
                  </pic:spPr>
                </pic:pic>
              </a:graphicData>
            </a:graphic>
          </wp:inline>
        </w:drawing>
      </w:r>
    </w:p>
    <w:p w14:paraId="54E47F0B" w14:textId="41898080" w:rsidR="00C7642C" w:rsidRPr="00C7642C" w:rsidRDefault="00C7642C" w:rsidP="00C7642C">
      <w:pPr>
        <w:pStyle w:val="image"/>
        <w:rPr>
          <w:lang w:val="vi-VN"/>
        </w:rPr>
      </w:pPr>
      <w:bookmarkStart w:id="281" w:name="_Toc135253599"/>
      <w:proofErr w:type="spellStart"/>
      <w:r>
        <w:t>Hình</w:t>
      </w:r>
      <w:proofErr w:type="spellEnd"/>
      <w:r>
        <w:t xml:space="preserve"> 3.7.6: </w:t>
      </w:r>
      <w:proofErr w:type="spellStart"/>
      <w:r>
        <w:t>Sơ</w:t>
      </w:r>
      <w:proofErr w:type="spellEnd"/>
      <w:r>
        <w:t xml:space="preserve"> </w:t>
      </w:r>
      <w:proofErr w:type="spellStart"/>
      <w:r>
        <w:t>đồ</w:t>
      </w:r>
      <w:proofErr w:type="spellEnd"/>
      <w:r>
        <w:t xml:space="preserve"> activity </w:t>
      </w:r>
      <w:r w:rsidRPr="00C7642C">
        <w:rPr>
          <w:lang w:val="vi-VN"/>
        </w:rPr>
        <w:t>Quản lý mượn trả máy tính</w:t>
      </w:r>
      <w:bookmarkEnd w:id="281"/>
    </w:p>
    <w:p w14:paraId="7DC24A8B" w14:textId="77777777" w:rsidR="00C7642C" w:rsidRDefault="00C7642C" w:rsidP="00C7642C">
      <w:pPr>
        <w:pStyle w:val="Tiumccp2"/>
        <w:ind w:firstLine="0"/>
      </w:pPr>
    </w:p>
    <w:p w14:paraId="608ABD99" w14:textId="77777777" w:rsidR="00C7642C" w:rsidRDefault="00C7642C" w:rsidP="00C7642C">
      <w:pPr>
        <w:pStyle w:val="Tiumccp2"/>
        <w:ind w:firstLine="0"/>
      </w:pPr>
    </w:p>
    <w:p w14:paraId="0922971A" w14:textId="77777777" w:rsidR="00C7642C" w:rsidRDefault="00C7642C" w:rsidP="00C7642C">
      <w:pPr>
        <w:pStyle w:val="Tiumccp2"/>
        <w:ind w:firstLine="0"/>
      </w:pPr>
    </w:p>
    <w:p w14:paraId="453FD859" w14:textId="77777777" w:rsidR="00C7642C" w:rsidRDefault="00C7642C" w:rsidP="00C7642C">
      <w:pPr>
        <w:pStyle w:val="Tiumccp2"/>
        <w:ind w:firstLine="0"/>
      </w:pPr>
    </w:p>
    <w:p w14:paraId="537813A4" w14:textId="0E7CBF98" w:rsidR="00C7642C" w:rsidRDefault="00C7642C" w:rsidP="00C7642C">
      <w:pPr>
        <w:pStyle w:val="Tiumccp2"/>
        <w:ind w:firstLine="0"/>
        <w:rPr>
          <w:lang w:val="vi-VN"/>
        </w:rPr>
      </w:pPr>
      <w:bookmarkStart w:id="282" w:name="_Toc135253534"/>
      <w:r w:rsidRPr="00C7642C">
        <w:rPr>
          <w:lang w:val="vi-VN"/>
        </w:rPr>
        <w:lastRenderedPageBreak/>
        <w:t>3.7.7</w:t>
      </w:r>
      <w:r>
        <w:t xml:space="preserve"> </w:t>
      </w:r>
      <w:proofErr w:type="spellStart"/>
      <w:r>
        <w:t>Sơ</w:t>
      </w:r>
      <w:proofErr w:type="spellEnd"/>
      <w:r>
        <w:t xml:space="preserve"> </w:t>
      </w:r>
      <w:proofErr w:type="spellStart"/>
      <w:r>
        <w:t>đồ</w:t>
      </w:r>
      <w:proofErr w:type="spellEnd"/>
      <w:r>
        <w:t xml:space="preserve"> activity</w:t>
      </w:r>
      <w:r w:rsidRPr="00C7642C">
        <w:rPr>
          <w:lang w:val="vi-VN"/>
        </w:rPr>
        <w:t xml:space="preserve"> Báo cáo thống kê</w:t>
      </w:r>
      <w:bookmarkEnd w:id="282"/>
    </w:p>
    <w:p w14:paraId="074624F8" w14:textId="77777777" w:rsidR="005C6453" w:rsidRDefault="005C6453" w:rsidP="005C6453">
      <w:pPr>
        <w:pStyle w:val="Caption"/>
        <w:rPr>
          <w:lang w:val="vi-VN"/>
        </w:rPr>
      </w:pPr>
      <w:r w:rsidRPr="005C6453">
        <w:rPr>
          <w:noProof/>
          <w:lang w:val="vi-VN"/>
        </w:rPr>
        <w:drawing>
          <wp:inline distT="0" distB="0" distL="0" distR="0" wp14:anchorId="239FFF57" wp14:editId="29A7B60E">
            <wp:extent cx="5579745" cy="6271260"/>
            <wp:effectExtent l="0" t="0" r="0" b="0"/>
            <wp:docPr id="106656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8660" name=""/>
                    <pic:cNvPicPr/>
                  </pic:nvPicPr>
                  <pic:blipFill>
                    <a:blip r:embed="rId70"/>
                    <a:stretch>
                      <a:fillRect/>
                    </a:stretch>
                  </pic:blipFill>
                  <pic:spPr>
                    <a:xfrm>
                      <a:off x="0" y="0"/>
                      <a:ext cx="5579745" cy="6271260"/>
                    </a:xfrm>
                    <a:prstGeom prst="rect">
                      <a:avLst/>
                    </a:prstGeom>
                  </pic:spPr>
                </pic:pic>
              </a:graphicData>
            </a:graphic>
          </wp:inline>
        </w:drawing>
      </w:r>
    </w:p>
    <w:p w14:paraId="3D978101" w14:textId="77777777" w:rsidR="005C6453" w:rsidRDefault="005C6453" w:rsidP="005C6453">
      <w:pPr>
        <w:rPr>
          <w:lang w:val="vi-VN"/>
        </w:rPr>
      </w:pPr>
    </w:p>
    <w:p w14:paraId="44FB0D3A" w14:textId="22CF618F" w:rsidR="00E0792A" w:rsidRDefault="00C7642C" w:rsidP="00C7642C">
      <w:pPr>
        <w:pStyle w:val="image"/>
      </w:pPr>
      <w:bookmarkStart w:id="283" w:name="_Toc135253600"/>
      <w:proofErr w:type="spellStart"/>
      <w:r>
        <w:t>Hình</w:t>
      </w:r>
      <w:proofErr w:type="spellEnd"/>
      <w:r>
        <w:t xml:space="preserve"> </w:t>
      </w:r>
      <w:r w:rsidRPr="00C7642C">
        <w:t>3.7.7</w:t>
      </w:r>
      <w:r>
        <w:t>:</w:t>
      </w:r>
      <w:r w:rsidRPr="00C7642C">
        <w:t xml:space="preserve"> </w:t>
      </w:r>
      <w:proofErr w:type="spellStart"/>
      <w:r w:rsidRPr="00C7642C">
        <w:t>Sơ</w:t>
      </w:r>
      <w:proofErr w:type="spellEnd"/>
      <w:r w:rsidRPr="00C7642C">
        <w:t xml:space="preserve"> </w:t>
      </w:r>
      <w:proofErr w:type="spellStart"/>
      <w:r w:rsidRPr="00C7642C">
        <w:t>đồ</w:t>
      </w:r>
      <w:proofErr w:type="spellEnd"/>
      <w:r w:rsidRPr="00C7642C">
        <w:t xml:space="preserve"> activity </w:t>
      </w:r>
      <w:proofErr w:type="spellStart"/>
      <w:r w:rsidRPr="00C7642C">
        <w:t>Báo</w:t>
      </w:r>
      <w:proofErr w:type="spellEnd"/>
      <w:r w:rsidRPr="00C7642C">
        <w:t xml:space="preserve"> </w:t>
      </w:r>
      <w:proofErr w:type="spellStart"/>
      <w:r w:rsidRPr="00C7642C">
        <w:t>cáo</w:t>
      </w:r>
      <w:proofErr w:type="spellEnd"/>
      <w:r w:rsidRPr="00C7642C">
        <w:t xml:space="preserve"> </w:t>
      </w:r>
      <w:proofErr w:type="spellStart"/>
      <w:r w:rsidRPr="00C7642C">
        <w:t>thống</w:t>
      </w:r>
      <w:proofErr w:type="spellEnd"/>
      <w:r w:rsidRPr="00C7642C">
        <w:t xml:space="preserve"> </w:t>
      </w:r>
      <w:proofErr w:type="spellStart"/>
      <w:r w:rsidRPr="00C7642C">
        <w:t>kê</w:t>
      </w:r>
      <w:bookmarkEnd w:id="283"/>
      <w:proofErr w:type="spellEnd"/>
    </w:p>
    <w:p w14:paraId="58D91774" w14:textId="77777777" w:rsidR="00E0792A" w:rsidRDefault="00E0792A" w:rsidP="005C6453">
      <w:pPr>
        <w:pStyle w:val="Tiumccp2"/>
      </w:pPr>
    </w:p>
    <w:p w14:paraId="25D65068" w14:textId="77777777" w:rsidR="00E0792A" w:rsidRDefault="00E0792A" w:rsidP="005C6453">
      <w:pPr>
        <w:pStyle w:val="Tiumccp2"/>
      </w:pPr>
    </w:p>
    <w:p w14:paraId="1D36423D" w14:textId="77777777" w:rsidR="00E0792A" w:rsidRDefault="00E0792A" w:rsidP="00C7642C">
      <w:pPr>
        <w:pStyle w:val="Tiumccp2"/>
        <w:ind w:firstLine="0"/>
      </w:pPr>
    </w:p>
    <w:p w14:paraId="2F386672" w14:textId="13AA641C" w:rsidR="005C6453" w:rsidRPr="00E0792A" w:rsidRDefault="005C6453" w:rsidP="00C7642C">
      <w:pPr>
        <w:pStyle w:val="Tiumccp2"/>
        <w:ind w:firstLine="0"/>
      </w:pPr>
      <w:bookmarkStart w:id="284" w:name="_Toc135253535"/>
      <w:r w:rsidRPr="005C6453">
        <w:lastRenderedPageBreak/>
        <w:t>3.7.8</w:t>
      </w:r>
      <w:r w:rsidR="00C7642C">
        <w:t xml:space="preserve"> </w:t>
      </w:r>
      <w:proofErr w:type="spellStart"/>
      <w:r w:rsidR="00C7642C">
        <w:t>Sơ</w:t>
      </w:r>
      <w:proofErr w:type="spellEnd"/>
      <w:r w:rsidR="00C7642C">
        <w:t xml:space="preserve"> </w:t>
      </w:r>
      <w:proofErr w:type="spellStart"/>
      <w:r w:rsidR="00C7642C">
        <w:t>đồ</w:t>
      </w:r>
      <w:proofErr w:type="spellEnd"/>
      <w:r w:rsidR="00C7642C">
        <w:t xml:space="preserve"> activity</w:t>
      </w:r>
      <w:r w:rsidRPr="005C6453">
        <w:t xml:space="preserve"> </w:t>
      </w:r>
      <w:proofErr w:type="spellStart"/>
      <w:r w:rsidRPr="005C6453">
        <w:t>Tìm</w:t>
      </w:r>
      <w:proofErr w:type="spellEnd"/>
      <w:r w:rsidRPr="005C6453">
        <w:t xml:space="preserve"> </w:t>
      </w:r>
      <w:proofErr w:type="spellStart"/>
      <w:r w:rsidRPr="005C6453">
        <w:t>kiếm</w:t>
      </w:r>
      <w:proofErr w:type="spellEnd"/>
      <w:r w:rsidRPr="005C6453">
        <w:t xml:space="preserve"> </w:t>
      </w:r>
      <w:proofErr w:type="spellStart"/>
      <w:r w:rsidRPr="005C6453">
        <w:t>thông</w:t>
      </w:r>
      <w:proofErr w:type="spellEnd"/>
      <w:r w:rsidRPr="005C6453">
        <w:t xml:space="preserve"> tin</w:t>
      </w:r>
      <w:bookmarkEnd w:id="284"/>
    </w:p>
    <w:p w14:paraId="5B23FD9E" w14:textId="77777777" w:rsidR="005C6453" w:rsidRDefault="005C6453" w:rsidP="005C6453">
      <w:pPr>
        <w:pStyle w:val="Caption"/>
        <w:rPr>
          <w:lang w:val="vi-VN"/>
        </w:rPr>
      </w:pPr>
      <w:r w:rsidRPr="005C6453">
        <w:rPr>
          <w:noProof/>
          <w:lang w:val="vi-VN"/>
        </w:rPr>
        <w:drawing>
          <wp:inline distT="0" distB="0" distL="0" distR="0" wp14:anchorId="27D38763" wp14:editId="33B87159">
            <wp:extent cx="5579745" cy="7094220"/>
            <wp:effectExtent l="0" t="0" r="0" b="0"/>
            <wp:docPr id="193145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8153" name=""/>
                    <pic:cNvPicPr/>
                  </pic:nvPicPr>
                  <pic:blipFill>
                    <a:blip r:embed="rId71"/>
                    <a:stretch>
                      <a:fillRect/>
                    </a:stretch>
                  </pic:blipFill>
                  <pic:spPr>
                    <a:xfrm>
                      <a:off x="0" y="0"/>
                      <a:ext cx="5579745" cy="7094220"/>
                    </a:xfrm>
                    <a:prstGeom prst="rect">
                      <a:avLst/>
                    </a:prstGeom>
                  </pic:spPr>
                </pic:pic>
              </a:graphicData>
            </a:graphic>
          </wp:inline>
        </w:drawing>
      </w:r>
    </w:p>
    <w:p w14:paraId="4880B98C" w14:textId="50EEBF3A" w:rsidR="005C6453" w:rsidRDefault="00C7642C" w:rsidP="00C7642C">
      <w:pPr>
        <w:pStyle w:val="image"/>
        <w:rPr>
          <w:lang w:val="vi-VN"/>
        </w:rPr>
      </w:pPr>
      <w:bookmarkStart w:id="285" w:name="_Toc135253601"/>
      <w:proofErr w:type="spellStart"/>
      <w:r>
        <w:t>Hình</w:t>
      </w:r>
      <w:proofErr w:type="spellEnd"/>
      <w:r>
        <w:t xml:space="preserve"> </w:t>
      </w:r>
      <w:r w:rsidRPr="00C7642C">
        <w:rPr>
          <w:lang w:val="vi-VN"/>
        </w:rPr>
        <w:t>3.7.8</w:t>
      </w:r>
      <w:r>
        <w:t>:</w:t>
      </w:r>
      <w:r w:rsidRPr="00C7642C">
        <w:rPr>
          <w:lang w:val="vi-VN"/>
        </w:rPr>
        <w:t xml:space="preserve"> Sơ đồ activity Tìm kiếm thông tin</w:t>
      </w:r>
      <w:bookmarkEnd w:id="285"/>
    </w:p>
    <w:p w14:paraId="1361A4A3" w14:textId="77777777" w:rsidR="00E0792A" w:rsidRDefault="00E0792A" w:rsidP="00C7642C">
      <w:pPr>
        <w:pStyle w:val="Tiumccp2"/>
        <w:ind w:firstLine="0"/>
        <w:rPr>
          <w:lang w:val="vi-VN"/>
        </w:rPr>
      </w:pPr>
    </w:p>
    <w:p w14:paraId="374A5737" w14:textId="4D22AA02" w:rsidR="005C6453" w:rsidRDefault="005C6453" w:rsidP="00C7642C">
      <w:pPr>
        <w:pStyle w:val="Tiumccp2"/>
        <w:ind w:firstLine="0"/>
        <w:rPr>
          <w:lang w:val="vi-VN"/>
        </w:rPr>
      </w:pPr>
      <w:bookmarkStart w:id="286" w:name="_Toc135253536"/>
      <w:r>
        <w:rPr>
          <w:lang w:val="vi-VN"/>
        </w:rPr>
        <w:lastRenderedPageBreak/>
        <w:t>3.7.9</w:t>
      </w:r>
      <w:r w:rsidR="00C7642C">
        <w:t xml:space="preserve"> </w:t>
      </w:r>
      <w:proofErr w:type="spellStart"/>
      <w:r w:rsidR="00C7642C">
        <w:t>Sơ</w:t>
      </w:r>
      <w:proofErr w:type="spellEnd"/>
      <w:r w:rsidR="00C7642C">
        <w:t xml:space="preserve"> </w:t>
      </w:r>
      <w:proofErr w:type="spellStart"/>
      <w:r w:rsidR="00C7642C">
        <w:t>đồ</w:t>
      </w:r>
      <w:proofErr w:type="spellEnd"/>
      <w:r w:rsidR="00C7642C">
        <w:t xml:space="preserve"> activity</w:t>
      </w:r>
      <w:r>
        <w:rPr>
          <w:lang w:val="vi-VN"/>
        </w:rPr>
        <w:t xml:space="preserve"> In ấn</w:t>
      </w:r>
      <w:bookmarkEnd w:id="286"/>
      <w:r>
        <w:rPr>
          <w:lang w:val="vi-VN"/>
        </w:rPr>
        <w:t xml:space="preserve">  </w:t>
      </w:r>
    </w:p>
    <w:p w14:paraId="1D4068AF" w14:textId="77777777" w:rsidR="005C6453" w:rsidRDefault="005C6453" w:rsidP="005C6453">
      <w:pPr>
        <w:pStyle w:val="Caption"/>
        <w:rPr>
          <w:lang w:val="vi-VN"/>
        </w:rPr>
      </w:pPr>
      <w:r w:rsidRPr="005C6453">
        <w:rPr>
          <w:noProof/>
          <w:lang w:val="vi-VN"/>
        </w:rPr>
        <w:drawing>
          <wp:inline distT="0" distB="0" distL="0" distR="0" wp14:anchorId="61B14398" wp14:editId="5DD58594">
            <wp:extent cx="5579745" cy="7109460"/>
            <wp:effectExtent l="0" t="0" r="0" b="0"/>
            <wp:docPr id="140024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4077" name=""/>
                    <pic:cNvPicPr/>
                  </pic:nvPicPr>
                  <pic:blipFill>
                    <a:blip r:embed="rId72"/>
                    <a:stretch>
                      <a:fillRect/>
                    </a:stretch>
                  </pic:blipFill>
                  <pic:spPr>
                    <a:xfrm>
                      <a:off x="0" y="0"/>
                      <a:ext cx="5579745" cy="7109460"/>
                    </a:xfrm>
                    <a:prstGeom prst="rect">
                      <a:avLst/>
                    </a:prstGeom>
                  </pic:spPr>
                </pic:pic>
              </a:graphicData>
            </a:graphic>
          </wp:inline>
        </w:drawing>
      </w:r>
    </w:p>
    <w:p w14:paraId="5B4D4A4F" w14:textId="77777777" w:rsidR="005C6453" w:rsidRDefault="005C6453" w:rsidP="005C6453">
      <w:pPr>
        <w:rPr>
          <w:lang w:val="vi-VN"/>
        </w:rPr>
      </w:pPr>
    </w:p>
    <w:p w14:paraId="03B88BDC" w14:textId="739F1E00" w:rsidR="00E0792A" w:rsidRDefault="00C7642C" w:rsidP="00C7642C">
      <w:pPr>
        <w:pStyle w:val="image"/>
        <w:rPr>
          <w:lang w:val="vi-VN"/>
        </w:rPr>
      </w:pPr>
      <w:bookmarkStart w:id="287" w:name="_Toc135253602"/>
      <w:proofErr w:type="spellStart"/>
      <w:r>
        <w:t>Hình</w:t>
      </w:r>
      <w:proofErr w:type="spellEnd"/>
      <w:r>
        <w:t xml:space="preserve"> </w:t>
      </w:r>
      <w:r w:rsidRPr="00C7642C">
        <w:rPr>
          <w:lang w:val="vi-VN"/>
        </w:rPr>
        <w:t>3.7.9</w:t>
      </w:r>
      <w:r>
        <w:t>:</w:t>
      </w:r>
      <w:r w:rsidRPr="00C7642C">
        <w:rPr>
          <w:lang w:val="vi-VN"/>
        </w:rPr>
        <w:t xml:space="preserve"> Sơ đồ activity </w:t>
      </w:r>
      <w:proofErr w:type="gramStart"/>
      <w:r w:rsidRPr="00C7642C">
        <w:rPr>
          <w:lang w:val="vi-VN"/>
        </w:rPr>
        <w:t>In</w:t>
      </w:r>
      <w:proofErr w:type="gramEnd"/>
      <w:r w:rsidRPr="00C7642C">
        <w:rPr>
          <w:lang w:val="vi-VN"/>
        </w:rPr>
        <w:t xml:space="preserve"> ấn</w:t>
      </w:r>
      <w:bookmarkEnd w:id="287"/>
      <w:r w:rsidRPr="00C7642C">
        <w:rPr>
          <w:lang w:val="vi-VN"/>
        </w:rPr>
        <w:t xml:space="preserve">  </w:t>
      </w:r>
    </w:p>
    <w:p w14:paraId="4A8281E2" w14:textId="3331E4F1" w:rsidR="00933F38" w:rsidRDefault="005C6453" w:rsidP="00C7642C">
      <w:pPr>
        <w:pStyle w:val="Tiumccp2"/>
        <w:ind w:firstLine="0"/>
        <w:rPr>
          <w:lang w:val="vi-VN"/>
        </w:rPr>
      </w:pPr>
      <w:bookmarkStart w:id="288" w:name="_Toc135253537"/>
      <w:r>
        <w:rPr>
          <w:lang w:val="vi-VN"/>
        </w:rPr>
        <w:lastRenderedPageBreak/>
        <w:t>3.7.10</w:t>
      </w:r>
      <w:r w:rsidR="00C7642C">
        <w:t xml:space="preserve"> </w:t>
      </w:r>
      <w:proofErr w:type="spellStart"/>
      <w:r w:rsidR="00C7642C">
        <w:t>Sơ</w:t>
      </w:r>
      <w:proofErr w:type="spellEnd"/>
      <w:r w:rsidR="00C7642C">
        <w:t xml:space="preserve"> </w:t>
      </w:r>
      <w:proofErr w:type="spellStart"/>
      <w:r w:rsidR="00C7642C">
        <w:t>đồ</w:t>
      </w:r>
      <w:proofErr w:type="spellEnd"/>
      <w:r w:rsidR="00C7642C">
        <w:t xml:space="preserve"> activity</w:t>
      </w:r>
      <w:r>
        <w:rPr>
          <w:lang w:val="vi-VN"/>
        </w:rPr>
        <w:t xml:space="preserve"> </w:t>
      </w:r>
      <w:r w:rsidR="00933F38">
        <w:rPr>
          <w:lang w:val="vi-VN"/>
        </w:rPr>
        <w:t>Bảo trì hệ thống</w:t>
      </w:r>
      <w:bookmarkEnd w:id="288"/>
      <w:r w:rsidR="00933F38">
        <w:rPr>
          <w:lang w:val="vi-VN"/>
        </w:rPr>
        <w:t xml:space="preserve">  </w:t>
      </w:r>
    </w:p>
    <w:p w14:paraId="63810049" w14:textId="77777777" w:rsidR="00933F38" w:rsidRDefault="00933F38" w:rsidP="00933F38">
      <w:pPr>
        <w:pStyle w:val="Caption"/>
        <w:rPr>
          <w:lang w:val="vi-VN"/>
        </w:rPr>
      </w:pPr>
      <w:r w:rsidRPr="00933F38">
        <w:rPr>
          <w:noProof/>
          <w:lang w:val="vi-VN"/>
        </w:rPr>
        <w:drawing>
          <wp:inline distT="0" distB="0" distL="0" distR="0" wp14:anchorId="7F4D8704" wp14:editId="6098A425">
            <wp:extent cx="4939851" cy="7154266"/>
            <wp:effectExtent l="0" t="0" r="0" b="0"/>
            <wp:docPr id="13599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3779" name=""/>
                    <pic:cNvPicPr/>
                  </pic:nvPicPr>
                  <pic:blipFill>
                    <a:blip r:embed="rId73"/>
                    <a:stretch>
                      <a:fillRect/>
                    </a:stretch>
                  </pic:blipFill>
                  <pic:spPr>
                    <a:xfrm>
                      <a:off x="0" y="0"/>
                      <a:ext cx="4943420" cy="7159435"/>
                    </a:xfrm>
                    <a:prstGeom prst="rect">
                      <a:avLst/>
                    </a:prstGeom>
                  </pic:spPr>
                </pic:pic>
              </a:graphicData>
            </a:graphic>
          </wp:inline>
        </w:drawing>
      </w:r>
    </w:p>
    <w:p w14:paraId="5C81C95D" w14:textId="77777777" w:rsidR="00C7642C" w:rsidRDefault="00C7642C" w:rsidP="00C7642C">
      <w:pPr>
        <w:rPr>
          <w:lang w:val="vi-VN"/>
        </w:rPr>
      </w:pPr>
    </w:p>
    <w:p w14:paraId="78D9EB75" w14:textId="3E611471" w:rsidR="00C7642C" w:rsidRPr="00C7642C" w:rsidRDefault="00C7642C" w:rsidP="00C7642C">
      <w:pPr>
        <w:pStyle w:val="image"/>
        <w:sectPr w:rsidR="00C7642C" w:rsidRPr="00C7642C" w:rsidSect="00C755BD">
          <w:headerReference w:type="default" r:id="rId74"/>
          <w:pgSz w:w="11906" w:h="16838" w:code="9"/>
          <w:pgMar w:top="1985" w:right="1134" w:bottom="1701" w:left="1985" w:header="720" w:footer="720" w:gutter="0"/>
          <w:pgNumType w:start="1"/>
          <w:cols w:space="720"/>
          <w:docGrid w:linePitch="360"/>
        </w:sectPr>
      </w:pPr>
      <w:bookmarkStart w:id="289" w:name="_Toc135253603"/>
      <w:proofErr w:type="spellStart"/>
      <w:r>
        <w:t>Hình</w:t>
      </w:r>
      <w:proofErr w:type="spellEnd"/>
      <w:r>
        <w:t xml:space="preserve"> </w:t>
      </w:r>
      <w:r w:rsidRPr="00C7642C">
        <w:t>3.7.10</w:t>
      </w:r>
      <w:r>
        <w:t>:</w:t>
      </w:r>
      <w:r w:rsidRPr="00C7642C">
        <w:t xml:space="preserve"> </w:t>
      </w:r>
      <w:proofErr w:type="spellStart"/>
      <w:r w:rsidRPr="00C7642C">
        <w:t>Sơ</w:t>
      </w:r>
      <w:proofErr w:type="spellEnd"/>
      <w:r w:rsidRPr="00C7642C">
        <w:t xml:space="preserve"> </w:t>
      </w:r>
      <w:proofErr w:type="spellStart"/>
      <w:r w:rsidRPr="00C7642C">
        <w:t>đồ</w:t>
      </w:r>
      <w:proofErr w:type="spellEnd"/>
      <w:r w:rsidRPr="00C7642C">
        <w:t xml:space="preserve"> activity </w:t>
      </w:r>
      <w:proofErr w:type="spellStart"/>
      <w:r w:rsidRPr="00C7642C">
        <w:t>Bảo</w:t>
      </w:r>
      <w:proofErr w:type="spellEnd"/>
      <w:r w:rsidRPr="00C7642C">
        <w:t xml:space="preserve"> </w:t>
      </w:r>
      <w:proofErr w:type="spellStart"/>
      <w:r w:rsidRPr="00C7642C">
        <w:t>trì</w:t>
      </w:r>
      <w:proofErr w:type="spellEnd"/>
      <w:r w:rsidRPr="00C7642C">
        <w:t xml:space="preserve"> </w:t>
      </w:r>
      <w:proofErr w:type="spellStart"/>
      <w:r w:rsidRPr="00C7642C">
        <w:t>hệ</w:t>
      </w:r>
      <w:proofErr w:type="spellEnd"/>
      <w:r w:rsidRPr="00C7642C">
        <w:t xml:space="preserve"> </w:t>
      </w:r>
      <w:proofErr w:type="spellStart"/>
      <w:r w:rsidRPr="00C7642C">
        <w:t>thống</w:t>
      </w:r>
      <w:bookmarkEnd w:id="289"/>
      <w:proofErr w:type="spellEnd"/>
    </w:p>
    <w:p w14:paraId="7B2803D2" w14:textId="62EE8A46" w:rsidR="007E7FF7" w:rsidRPr="009C1881" w:rsidRDefault="007E7FF7" w:rsidP="00C7642C">
      <w:pPr>
        <w:pStyle w:val="Tiucctrangmu"/>
        <w:rPr>
          <w:lang w:val="vi-VN"/>
        </w:rPr>
      </w:pPr>
      <w:bookmarkStart w:id="290" w:name="_Toc135253538"/>
      <w:r w:rsidRPr="009C1881">
        <w:rPr>
          <w:lang w:val="vi-VN"/>
        </w:rPr>
        <w:lastRenderedPageBreak/>
        <w:t>TÀI LIỆU THAM KHẢO</w:t>
      </w:r>
      <w:bookmarkEnd w:id="195"/>
      <w:bookmarkEnd w:id="290"/>
    </w:p>
    <w:p w14:paraId="61955FF6" w14:textId="33758657" w:rsidR="00650D6A" w:rsidRPr="009C1881" w:rsidRDefault="00650D6A" w:rsidP="006B2B31">
      <w:pPr>
        <w:spacing w:line="360" w:lineRule="auto"/>
        <w:jc w:val="both"/>
        <w:rPr>
          <w:b/>
          <w:sz w:val="26"/>
          <w:szCs w:val="26"/>
          <w:lang w:val="vi-VN"/>
        </w:rPr>
      </w:pPr>
      <w:r w:rsidRPr="009C1881">
        <w:rPr>
          <w:b/>
          <w:sz w:val="26"/>
          <w:szCs w:val="26"/>
          <w:lang w:val="vi-VN"/>
        </w:rPr>
        <w:t>Tiếng Anh</w:t>
      </w:r>
    </w:p>
    <w:p w14:paraId="69152B2D" w14:textId="17119097" w:rsidR="006B2B31" w:rsidRPr="009C1881" w:rsidRDefault="006B2B31" w:rsidP="006B2B31">
      <w:pPr>
        <w:spacing w:line="360" w:lineRule="auto"/>
        <w:jc w:val="both"/>
        <w:rPr>
          <w:bCs/>
          <w:sz w:val="26"/>
          <w:szCs w:val="26"/>
          <w:lang w:val="vi-VN"/>
        </w:rPr>
      </w:pPr>
      <w:r w:rsidRPr="009C1881">
        <w:rPr>
          <w:bCs/>
          <w:sz w:val="26"/>
          <w:szCs w:val="26"/>
          <w:lang w:val="vi-VN"/>
        </w:rPr>
        <w:t>[1] "Object-Oriented Analysis and Design with Applications" by Grady Booch, Robert A. Maksimchuk, Michael W. Engle, Bobbi J. Young, Jim Conallen, and Kelli A. Houston</w:t>
      </w:r>
    </w:p>
    <w:p w14:paraId="6C2658FA" w14:textId="3B653478" w:rsidR="006B2B31" w:rsidRPr="009C1881" w:rsidRDefault="006B2B31" w:rsidP="006B2B31">
      <w:pPr>
        <w:spacing w:line="360" w:lineRule="auto"/>
        <w:jc w:val="both"/>
        <w:rPr>
          <w:bCs/>
          <w:sz w:val="26"/>
          <w:szCs w:val="26"/>
          <w:lang w:val="vi-VN"/>
        </w:rPr>
      </w:pPr>
      <w:r w:rsidRPr="009C1881">
        <w:rPr>
          <w:bCs/>
          <w:sz w:val="26"/>
          <w:szCs w:val="26"/>
          <w:lang w:val="vi-VN"/>
        </w:rPr>
        <w:t>[2] "UML Distilled: A Brief Guide to the Standard Object Modeling Language" by Martin Fowler</w:t>
      </w:r>
    </w:p>
    <w:p w14:paraId="163063C9" w14:textId="4EAD129A" w:rsidR="006B2B31" w:rsidRPr="009C1881" w:rsidRDefault="006B2B31" w:rsidP="006B2B31">
      <w:pPr>
        <w:spacing w:line="360" w:lineRule="auto"/>
        <w:jc w:val="both"/>
        <w:rPr>
          <w:bCs/>
          <w:sz w:val="26"/>
          <w:szCs w:val="26"/>
          <w:lang w:val="vi-VN"/>
        </w:rPr>
      </w:pPr>
      <w:r w:rsidRPr="009C1881">
        <w:rPr>
          <w:bCs/>
          <w:sz w:val="26"/>
          <w:szCs w:val="26"/>
          <w:lang w:val="vi-VN"/>
        </w:rPr>
        <w:t>[3] "Systems Analysis and Design" by Alan Dennis, Barbara Haley Wixom, and Roberta M. Roth</w:t>
      </w:r>
    </w:p>
    <w:p w14:paraId="60AF7E00" w14:textId="386532B7" w:rsidR="0010352D" w:rsidRPr="009C1881" w:rsidRDefault="0010352D" w:rsidP="006B2B31">
      <w:pPr>
        <w:spacing w:line="360" w:lineRule="auto"/>
        <w:jc w:val="both"/>
        <w:rPr>
          <w:b/>
          <w:sz w:val="26"/>
          <w:szCs w:val="26"/>
          <w:lang w:val="vi-VN"/>
        </w:rPr>
      </w:pPr>
      <w:r w:rsidRPr="009C1881">
        <w:rPr>
          <w:b/>
          <w:sz w:val="26"/>
          <w:szCs w:val="26"/>
          <w:lang w:val="vi-VN"/>
        </w:rPr>
        <w:t>Tiếng Việt</w:t>
      </w:r>
    </w:p>
    <w:p w14:paraId="4C738A32" w14:textId="6B01F4F9" w:rsidR="006B2B31" w:rsidRPr="009C1881" w:rsidRDefault="006B2B31" w:rsidP="006B2B31">
      <w:pPr>
        <w:pStyle w:val="Nidungvnbn"/>
        <w:ind w:firstLine="0"/>
        <w:rPr>
          <w:lang w:val="vi-VN"/>
        </w:rPr>
      </w:pPr>
      <w:r w:rsidRPr="009C1881">
        <w:rPr>
          <w:lang w:val="vi-VN"/>
        </w:rPr>
        <w:t>[4] "Phân tích và thiết kế hệ thống thông tin" của Nguyễn Văn Tiến, Phạm Công Kha, Trần Văn Hiếu</w:t>
      </w:r>
    </w:p>
    <w:p w14:paraId="2EF7A161" w14:textId="6FC2BF00" w:rsidR="00ED2688" w:rsidRPr="009C1881" w:rsidRDefault="006B2B31" w:rsidP="006B2B31">
      <w:pPr>
        <w:pStyle w:val="Nidungvnbn"/>
        <w:ind w:firstLine="0"/>
        <w:rPr>
          <w:lang w:val="vi-VN"/>
        </w:rPr>
      </w:pPr>
      <w:r w:rsidRPr="009C1881">
        <w:rPr>
          <w:lang w:val="vi-VN"/>
        </w:rPr>
        <w:t>[5] "Phân tích thiết kế hệ thống thông tin" của Nguyễn Thành Nam, Nguyễn Hữu Hoàng, Nguyễn Hoàng Tuấn, Lê Hải Anh</w:t>
      </w:r>
    </w:p>
    <w:p w14:paraId="44720785" w14:textId="77777777" w:rsidR="00ED2688" w:rsidRPr="009C1881" w:rsidRDefault="00ED2688" w:rsidP="002930EE">
      <w:pPr>
        <w:pStyle w:val="Nidungvnbn"/>
        <w:rPr>
          <w:lang w:val="vi-VN"/>
        </w:rPr>
      </w:pPr>
    </w:p>
    <w:p w14:paraId="7F0891DD" w14:textId="1888E8E8" w:rsidR="00F04926" w:rsidRPr="009C1881" w:rsidRDefault="002930EE" w:rsidP="00F04926">
      <w:pPr>
        <w:rPr>
          <w:rFonts w:eastAsia="Calibri"/>
          <w:sz w:val="32"/>
          <w:szCs w:val="32"/>
          <w:lang w:val="vi-VN"/>
        </w:rPr>
      </w:pPr>
      <w:r w:rsidRPr="009C1881">
        <w:rPr>
          <w:rFonts w:eastAsia="Calibri"/>
          <w:sz w:val="32"/>
          <w:szCs w:val="32"/>
          <w:lang w:val="vi-VN"/>
        </w:rPr>
        <w:tab/>
      </w:r>
      <w:r w:rsidRPr="009C1881">
        <w:rPr>
          <w:rFonts w:eastAsia="Calibri"/>
          <w:sz w:val="32"/>
          <w:szCs w:val="32"/>
          <w:lang w:val="vi-VN"/>
        </w:rPr>
        <w:tab/>
      </w:r>
    </w:p>
    <w:sectPr w:rsidR="00F04926" w:rsidRPr="009C1881" w:rsidSect="00F326CC">
      <w:headerReference w:type="default" r:id="rId75"/>
      <w:pgSz w:w="11906" w:h="16838" w:code="9"/>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69E2C" w14:textId="77777777" w:rsidR="00470ABE" w:rsidRDefault="00470ABE" w:rsidP="00453AB1">
      <w:r>
        <w:separator/>
      </w:r>
    </w:p>
  </w:endnote>
  <w:endnote w:type="continuationSeparator" w:id="0">
    <w:p w14:paraId="3B75B3CA" w14:textId="77777777" w:rsidR="00470ABE" w:rsidRDefault="00470AB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B5FDB" w14:textId="77777777" w:rsidR="00470ABE" w:rsidRDefault="00470ABE" w:rsidP="00453AB1">
      <w:r>
        <w:separator/>
      </w:r>
    </w:p>
  </w:footnote>
  <w:footnote w:type="continuationSeparator" w:id="0">
    <w:p w14:paraId="60F17591" w14:textId="77777777" w:rsidR="00470ABE" w:rsidRDefault="00470AB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9FF9A" w14:textId="0FA6AF92" w:rsidR="0054766D" w:rsidRDefault="0054766D">
    <w:pPr>
      <w:pStyle w:val="Header"/>
      <w:jc w:val="center"/>
    </w:pPr>
  </w:p>
  <w:p w14:paraId="3D0F8519" w14:textId="77777777" w:rsidR="0054766D" w:rsidRDefault="00547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556341"/>
      <w:docPartObj>
        <w:docPartGallery w:val="Page Numbers (Top of Page)"/>
        <w:docPartUnique/>
      </w:docPartObj>
    </w:sdtPr>
    <w:sdtEndPr>
      <w:rPr>
        <w:noProof/>
      </w:rPr>
    </w:sdtEndPr>
    <w:sdtContent>
      <w:p w14:paraId="389E3DFD" w14:textId="627CDBCA"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3480E8" w14:textId="77777777" w:rsidR="002B141E" w:rsidRDefault="002B14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73536"/>
      <w:docPartObj>
        <w:docPartGallery w:val="Page Numbers (Top of Page)"/>
        <w:docPartUnique/>
      </w:docPartObj>
    </w:sdtPr>
    <w:sdtEndPr>
      <w:rPr>
        <w:noProof/>
      </w:rPr>
    </w:sdtEndPr>
    <w:sdtContent>
      <w:p w14:paraId="56D93BA0" w14:textId="151E352C"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957C6B" w14:textId="77777777" w:rsidR="002B141E" w:rsidRDefault="002B14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94437"/>
      <w:docPartObj>
        <w:docPartGallery w:val="Page Numbers (Top of Page)"/>
        <w:docPartUnique/>
      </w:docPartObj>
    </w:sdtPr>
    <w:sdtEndPr>
      <w:rPr>
        <w:noProof/>
      </w:rPr>
    </w:sdtEndPr>
    <w:sdtContent>
      <w:p w14:paraId="34AE1B34" w14:textId="35375AF6" w:rsidR="00F326CC" w:rsidRDefault="00F326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9CA7BB" w14:textId="77777777" w:rsidR="00F326CC" w:rsidRDefault="00F326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3D5"/>
    <w:multiLevelType w:val="hybridMultilevel"/>
    <w:tmpl w:val="620E0B3E"/>
    <w:lvl w:ilvl="0" w:tplc="B8588418">
      <w:start w:val="2"/>
      <w:numFmt w:val="bullet"/>
      <w:lvlText w:val="-"/>
      <w:lvlJc w:val="left"/>
      <w:pPr>
        <w:ind w:left="142" w:hanging="360"/>
      </w:pPr>
      <w:rPr>
        <w:rFonts w:ascii="Times New Roman" w:eastAsia="Times New Roman"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 w15:restartNumberingAfterBreak="0">
    <w:nsid w:val="03E64E4D"/>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A1354A"/>
    <w:multiLevelType w:val="multilevel"/>
    <w:tmpl w:val="B790ABD2"/>
    <w:lvl w:ilvl="0">
      <w:start w:val="1"/>
      <w:numFmt w:val="decimal"/>
      <w:lvlText w:val="%1."/>
      <w:lvlJc w:val="left"/>
      <w:pPr>
        <w:ind w:left="738" w:hanging="360"/>
      </w:pPr>
      <w:rPr>
        <w:rFonts w:hint="default"/>
        <w:color w:val="000000"/>
      </w:rPr>
    </w:lvl>
    <w:lvl w:ilvl="1">
      <w:start w:val="1"/>
      <w:numFmt w:val="decimal"/>
      <w:isLgl/>
      <w:lvlText w:val="%1.%2"/>
      <w:lvlJc w:val="left"/>
      <w:pPr>
        <w:ind w:left="738" w:hanging="36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098" w:hanging="720"/>
      </w:pPr>
      <w:rPr>
        <w:rFonts w:hint="default"/>
      </w:rPr>
    </w:lvl>
    <w:lvl w:ilvl="4">
      <w:start w:val="1"/>
      <w:numFmt w:val="decimal"/>
      <w:isLgl/>
      <w:lvlText w:val="%1.%2.%3.%4.%5"/>
      <w:lvlJc w:val="left"/>
      <w:pPr>
        <w:ind w:left="1458" w:hanging="1080"/>
      </w:pPr>
      <w:rPr>
        <w:rFonts w:hint="default"/>
      </w:rPr>
    </w:lvl>
    <w:lvl w:ilvl="5">
      <w:start w:val="1"/>
      <w:numFmt w:val="decimal"/>
      <w:isLgl/>
      <w:lvlText w:val="%1.%2.%3.%4.%5.%6"/>
      <w:lvlJc w:val="left"/>
      <w:pPr>
        <w:ind w:left="1818" w:hanging="1440"/>
      </w:pPr>
      <w:rPr>
        <w:rFonts w:hint="default"/>
      </w:rPr>
    </w:lvl>
    <w:lvl w:ilvl="6">
      <w:start w:val="1"/>
      <w:numFmt w:val="decimal"/>
      <w:isLgl/>
      <w:lvlText w:val="%1.%2.%3.%4.%5.%6.%7"/>
      <w:lvlJc w:val="left"/>
      <w:pPr>
        <w:ind w:left="1818" w:hanging="144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178" w:hanging="1800"/>
      </w:pPr>
      <w:rPr>
        <w:rFonts w:hint="default"/>
      </w:rPr>
    </w:lvl>
  </w:abstractNum>
  <w:abstractNum w:abstractNumId="3" w15:restartNumberingAfterBreak="0">
    <w:nsid w:val="05BB7C87"/>
    <w:multiLevelType w:val="multilevel"/>
    <w:tmpl w:val="1116BC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C33A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EA06E3"/>
    <w:multiLevelType w:val="multilevel"/>
    <w:tmpl w:val="E67A97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B427C5"/>
    <w:multiLevelType w:val="hybridMultilevel"/>
    <w:tmpl w:val="DB48164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05F40"/>
    <w:multiLevelType w:val="multilevel"/>
    <w:tmpl w:val="D932D542"/>
    <w:lvl w:ilvl="0">
      <w:start w:val="1"/>
      <w:numFmt w:val="decimal"/>
      <w:lvlText w:val="%1."/>
      <w:lvlJc w:val="left"/>
      <w:pPr>
        <w:ind w:left="720" w:hanging="360"/>
      </w:pPr>
      <w:rPr>
        <w:rFonts w:hint="default"/>
      </w:rPr>
    </w:lvl>
    <w:lvl w:ilvl="1">
      <w:start w:val="6"/>
      <w:numFmt w:val="decimal"/>
      <w:isLgl/>
      <w:lvlText w:val="%1.%2"/>
      <w:lvlJc w:val="left"/>
      <w:pPr>
        <w:ind w:left="1369" w:hanging="795"/>
      </w:pPr>
      <w:rPr>
        <w:rFonts w:hint="default"/>
      </w:rPr>
    </w:lvl>
    <w:lvl w:ilvl="2">
      <w:start w:val="1"/>
      <w:numFmt w:val="decimal"/>
      <w:isLgl/>
      <w:lvlText w:val="%1.%2.%3"/>
      <w:lvlJc w:val="left"/>
      <w:pPr>
        <w:ind w:left="1583" w:hanging="795"/>
      </w:pPr>
      <w:rPr>
        <w:rFonts w:hint="default"/>
      </w:rPr>
    </w:lvl>
    <w:lvl w:ilvl="3">
      <w:start w:val="2"/>
      <w:numFmt w:val="decimal"/>
      <w:isLgl/>
      <w:lvlText w:val="%1.%2.%3.%4"/>
      <w:lvlJc w:val="left"/>
      <w:pPr>
        <w:ind w:left="1797" w:hanging="795"/>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870" w:hanging="144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658" w:hanging="1800"/>
      </w:pPr>
      <w:rPr>
        <w:rFonts w:hint="default"/>
      </w:rPr>
    </w:lvl>
    <w:lvl w:ilvl="8">
      <w:start w:val="1"/>
      <w:numFmt w:val="decimal"/>
      <w:isLgl/>
      <w:lvlText w:val="%1.%2.%3.%4.%5.%6.%7.%8.%9"/>
      <w:lvlJc w:val="left"/>
      <w:pPr>
        <w:ind w:left="3872" w:hanging="1800"/>
      </w:pPr>
      <w:rPr>
        <w:rFonts w:hint="default"/>
      </w:rPr>
    </w:lvl>
  </w:abstractNum>
  <w:abstractNum w:abstractNumId="8" w15:restartNumberingAfterBreak="0">
    <w:nsid w:val="0ACB359F"/>
    <w:multiLevelType w:val="hybridMultilevel"/>
    <w:tmpl w:val="8A64A78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D64DC"/>
    <w:multiLevelType w:val="hybridMultilevel"/>
    <w:tmpl w:val="B0D8E396"/>
    <w:lvl w:ilvl="0" w:tplc="0409000F">
      <w:start w:val="1"/>
      <w:numFmt w:val="decimal"/>
      <w:lvlText w:val="%1."/>
      <w:lvlJc w:val="left"/>
      <w:pPr>
        <w:ind w:left="720" w:hanging="360"/>
      </w:pPr>
      <w:rPr>
        <w:rFonts w:hint="default"/>
      </w:rPr>
    </w:lvl>
    <w:lvl w:ilvl="1" w:tplc="A434F53C">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F6FE9"/>
    <w:multiLevelType w:val="multilevel"/>
    <w:tmpl w:val="75D6E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D791C79"/>
    <w:multiLevelType w:val="hybridMultilevel"/>
    <w:tmpl w:val="E9ECA8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80AD6"/>
    <w:multiLevelType w:val="multilevel"/>
    <w:tmpl w:val="E6EC916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E3409F7"/>
    <w:multiLevelType w:val="hybridMultilevel"/>
    <w:tmpl w:val="F23A53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802CA"/>
    <w:multiLevelType w:val="hybridMultilevel"/>
    <w:tmpl w:val="438E0A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900698"/>
    <w:multiLevelType w:val="hybridMultilevel"/>
    <w:tmpl w:val="5F384AE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BE35A8"/>
    <w:multiLevelType w:val="hybridMultilevel"/>
    <w:tmpl w:val="4456FF3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F41A5E"/>
    <w:multiLevelType w:val="hybridMultilevel"/>
    <w:tmpl w:val="859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957E2"/>
    <w:multiLevelType w:val="multilevel"/>
    <w:tmpl w:val="ADF6392E"/>
    <w:lvl w:ilvl="0">
      <w:start w:val="1"/>
      <w:numFmt w:val="decimal"/>
      <w:lvlText w:val="%1."/>
      <w:lvlJc w:val="left"/>
      <w:pPr>
        <w:ind w:left="720" w:hanging="360"/>
      </w:pPr>
      <w:rPr>
        <w:rFonts w:hint="default"/>
      </w:rPr>
    </w:lvl>
    <w:lvl w:ilvl="1">
      <w:start w:val="7"/>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16D806EF"/>
    <w:multiLevelType w:val="hybridMultilevel"/>
    <w:tmpl w:val="830C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168B3"/>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7AC5D39"/>
    <w:multiLevelType w:val="hybridMultilevel"/>
    <w:tmpl w:val="59D4A1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53707A"/>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8DB335D"/>
    <w:multiLevelType w:val="multilevel"/>
    <w:tmpl w:val="6310B2DC"/>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8E40F17"/>
    <w:multiLevelType w:val="hybridMultilevel"/>
    <w:tmpl w:val="2F76377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46007C"/>
    <w:multiLevelType w:val="hybridMultilevel"/>
    <w:tmpl w:val="9BE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EC43E7"/>
    <w:multiLevelType w:val="multilevel"/>
    <w:tmpl w:val="8D162A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1FAD58DB"/>
    <w:multiLevelType w:val="multilevel"/>
    <w:tmpl w:val="109EE9B2"/>
    <w:lvl w:ilvl="0">
      <w:start w:val="1"/>
      <w:numFmt w:val="decimal"/>
      <w:lvlText w:val="%1."/>
      <w:lvlJc w:val="left"/>
      <w:pPr>
        <w:ind w:left="720" w:hanging="360"/>
      </w:pPr>
      <w:rPr>
        <w:rFonts w:hint="default"/>
      </w:rPr>
    </w:lvl>
    <w:lvl w:ilvl="1">
      <w:start w:val="5"/>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20FC2E22"/>
    <w:multiLevelType w:val="hybridMultilevel"/>
    <w:tmpl w:val="345A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39131F"/>
    <w:multiLevelType w:val="hybridMultilevel"/>
    <w:tmpl w:val="8620FAF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330643"/>
    <w:multiLevelType w:val="multilevel"/>
    <w:tmpl w:val="5E66C7E0"/>
    <w:lvl w:ilvl="0">
      <w:start w:val="1"/>
      <w:numFmt w:val="decimal"/>
      <w:lvlText w:val="%1."/>
      <w:lvlJc w:val="left"/>
      <w:pPr>
        <w:ind w:left="720" w:hanging="360"/>
      </w:pPr>
      <w:rPr>
        <w:rFonts w:hint="default"/>
      </w:rPr>
    </w:lvl>
    <w:lvl w:ilvl="1">
      <w:start w:val="6"/>
      <w:numFmt w:val="decimal"/>
      <w:isLgl/>
      <w:lvlText w:val="%1.%2"/>
      <w:lvlJc w:val="left"/>
      <w:pPr>
        <w:ind w:left="1384" w:hanging="810"/>
      </w:pPr>
      <w:rPr>
        <w:rFonts w:hint="default"/>
      </w:rPr>
    </w:lvl>
    <w:lvl w:ilvl="2">
      <w:start w:val="1"/>
      <w:numFmt w:val="decimal"/>
      <w:isLgl/>
      <w:lvlText w:val="%1.%2.%3"/>
      <w:lvlJc w:val="left"/>
      <w:pPr>
        <w:ind w:left="1598" w:hanging="810"/>
      </w:pPr>
      <w:rPr>
        <w:rFonts w:hint="default"/>
      </w:rPr>
    </w:lvl>
    <w:lvl w:ilvl="3">
      <w:start w:val="3"/>
      <w:numFmt w:val="decimal"/>
      <w:isLgl/>
      <w:lvlText w:val="%1.%2.%3.%4"/>
      <w:lvlJc w:val="left"/>
      <w:pPr>
        <w:ind w:left="2082" w:hanging="1080"/>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870" w:hanging="144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658" w:hanging="1800"/>
      </w:pPr>
      <w:rPr>
        <w:rFonts w:hint="default"/>
      </w:rPr>
    </w:lvl>
    <w:lvl w:ilvl="8">
      <w:start w:val="1"/>
      <w:numFmt w:val="decimal"/>
      <w:isLgl/>
      <w:lvlText w:val="%1.%2.%3.%4.%5.%6.%7.%8.%9"/>
      <w:lvlJc w:val="left"/>
      <w:pPr>
        <w:ind w:left="4232" w:hanging="2160"/>
      </w:pPr>
      <w:rPr>
        <w:rFonts w:hint="default"/>
      </w:rPr>
    </w:lvl>
  </w:abstractNum>
  <w:abstractNum w:abstractNumId="31" w15:restartNumberingAfterBreak="0">
    <w:nsid w:val="23732E54"/>
    <w:multiLevelType w:val="hybridMultilevel"/>
    <w:tmpl w:val="29C846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3823BF"/>
    <w:multiLevelType w:val="hybridMultilevel"/>
    <w:tmpl w:val="F8CC3E7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502D4C"/>
    <w:multiLevelType w:val="multilevel"/>
    <w:tmpl w:val="1360B7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6176729"/>
    <w:multiLevelType w:val="multilevel"/>
    <w:tmpl w:val="1DCEAC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68452BA"/>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6874975"/>
    <w:multiLevelType w:val="hybridMultilevel"/>
    <w:tmpl w:val="0E54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3A18FB"/>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7E65D23"/>
    <w:multiLevelType w:val="multilevel"/>
    <w:tmpl w:val="7234BE1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8713103"/>
    <w:multiLevelType w:val="multilevel"/>
    <w:tmpl w:val="6282ADD2"/>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887090F"/>
    <w:multiLevelType w:val="multilevel"/>
    <w:tmpl w:val="08A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BBE6235"/>
    <w:multiLevelType w:val="hybridMultilevel"/>
    <w:tmpl w:val="AC5CD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BA7F06"/>
    <w:multiLevelType w:val="hybridMultilevel"/>
    <w:tmpl w:val="98AC965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A11CC6"/>
    <w:multiLevelType w:val="hybridMultilevel"/>
    <w:tmpl w:val="3D72C7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D72DA5"/>
    <w:multiLevelType w:val="hybridMultilevel"/>
    <w:tmpl w:val="26B0A052"/>
    <w:lvl w:ilvl="0" w:tplc="98347CFA">
      <w:start w:val="1"/>
      <w:numFmt w:val="decimal"/>
      <w:lvlText w:val="%1."/>
      <w:lvlJc w:val="center"/>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EFB21A4"/>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07944D0"/>
    <w:multiLevelType w:val="hybridMultilevel"/>
    <w:tmpl w:val="4BA0B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FB3A4E"/>
    <w:multiLevelType w:val="hybridMultilevel"/>
    <w:tmpl w:val="A91C0B66"/>
    <w:lvl w:ilvl="0" w:tplc="B69E72E0">
      <w:start w:val="1"/>
      <w:numFmt w:val="decimal"/>
      <w:lvlText w:val="%1."/>
      <w:lvlJc w:val="left"/>
      <w:pPr>
        <w:ind w:left="720" w:hanging="360"/>
      </w:pPr>
      <w:rPr>
        <w:rFonts w:ascii="Times New Roman" w:eastAsia="Times New Roman" w:hAnsi="Times New Roman" w:cs="Times New Roman"/>
      </w:rPr>
    </w:lvl>
    <w:lvl w:ilvl="1" w:tplc="895AD88E">
      <w:start w:val="1"/>
      <w:numFmt w:val="lowerLetter"/>
      <w:lvlText w:val="%2."/>
      <w:lvlJc w:val="left"/>
      <w:pPr>
        <w:ind w:left="1440" w:hanging="360"/>
      </w:pPr>
    </w:lvl>
    <w:lvl w:ilvl="2" w:tplc="46FC9DE2">
      <w:start w:val="1"/>
      <w:numFmt w:val="lowerRoman"/>
      <w:lvlText w:val="%3."/>
      <w:lvlJc w:val="right"/>
      <w:pPr>
        <w:ind w:left="2160" w:hanging="180"/>
      </w:pPr>
    </w:lvl>
    <w:lvl w:ilvl="3" w:tplc="782C9C50">
      <w:start w:val="1"/>
      <w:numFmt w:val="decimal"/>
      <w:lvlText w:val="%4."/>
      <w:lvlJc w:val="left"/>
      <w:pPr>
        <w:ind w:left="2880" w:hanging="360"/>
      </w:pPr>
    </w:lvl>
    <w:lvl w:ilvl="4" w:tplc="546C16B8">
      <w:start w:val="1"/>
      <w:numFmt w:val="lowerLetter"/>
      <w:lvlText w:val="%5."/>
      <w:lvlJc w:val="left"/>
      <w:pPr>
        <w:ind w:left="3600" w:hanging="360"/>
      </w:pPr>
    </w:lvl>
    <w:lvl w:ilvl="5" w:tplc="ED8C91E4">
      <w:start w:val="1"/>
      <w:numFmt w:val="lowerRoman"/>
      <w:lvlText w:val="%6."/>
      <w:lvlJc w:val="right"/>
      <w:pPr>
        <w:ind w:left="4320" w:hanging="180"/>
      </w:pPr>
    </w:lvl>
    <w:lvl w:ilvl="6" w:tplc="58DEBABE">
      <w:start w:val="1"/>
      <w:numFmt w:val="decimal"/>
      <w:lvlText w:val="%7."/>
      <w:lvlJc w:val="left"/>
      <w:pPr>
        <w:ind w:left="5040" w:hanging="360"/>
      </w:pPr>
    </w:lvl>
    <w:lvl w:ilvl="7" w:tplc="8D8CC7B0">
      <w:start w:val="1"/>
      <w:numFmt w:val="lowerLetter"/>
      <w:lvlText w:val="%8."/>
      <w:lvlJc w:val="left"/>
      <w:pPr>
        <w:ind w:left="5760" w:hanging="360"/>
      </w:pPr>
    </w:lvl>
    <w:lvl w:ilvl="8" w:tplc="462A24D8">
      <w:start w:val="1"/>
      <w:numFmt w:val="lowerRoman"/>
      <w:lvlText w:val="%9."/>
      <w:lvlJc w:val="right"/>
      <w:pPr>
        <w:ind w:left="6480" w:hanging="180"/>
      </w:pPr>
    </w:lvl>
  </w:abstractNum>
  <w:abstractNum w:abstractNumId="48" w15:restartNumberingAfterBreak="0">
    <w:nsid w:val="35A10CF8"/>
    <w:multiLevelType w:val="hybridMultilevel"/>
    <w:tmpl w:val="75DCD88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2321F3"/>
    <w:multiLevelType w:val="hybridMultilevel"/>
    <w:tmpl w:val="45D46BE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93283E"/>
    <w:multiLevelType w:val="hybridMultilevel"/>
    <w:tmpl w:val="0BAE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7F4373"/>
    <w:multiLevelType w:val="hybridMultilevel"/>
    <w:tmpl w:val="A93ABC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AC6FE7"/>
    <w:multiLevelType w:val="multilevel"/>
    <w:tmpl w:val="30EE8C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C1370AE"/>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C43203A"/>
    <w:multiLevelType w:val="multilevel"/>
    <w:tmpl w:val="03D69E0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C6528C1"/>
    <w:multiLevelType w:val="hybridMultilevel"/>
    <w:tmpl w:val="FF52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CD4CE5"/>
    <w:multiLevelType w:val="multilevel"/>
    <w:tmpl w:val="65FCF7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3F5A27"/>
    <w:multiLevelType w:val="hybridMultilevel"/>
    <w:tmpl w:val="16A05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350879"/>
    <w:multiLevelType w:val="hybridMultilevel"/>
    <w:tmpl w:val="D95ADEE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A074BB"/>
    <w:multiLevelType w:val="hybridMultilevel"/>
    <w:tmpl w:val="00D41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C17033"/>
    <w:multiLevelType w:val="hybridMultilevel"/>
    <w:tmpl w:val="6EBECF7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31247D"/>
    <w:multiLevelType w:val="hybridMultilevel"/>
    <w:tmpl w:val="12D0F81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E402DA"/>
    <w:multiLevelType w:val="hybridMultilevel"/>
    <w:tmpl w:val="0AEC509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EC3BA9"/>
    <w:multiLevelType w:val="hybridMultilevel"/>
    <w:tmpl w:val="EE0ABAC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12500D"/>
    <w:multiLevelType w:val="hybridMultilevel"/>
    <w:tmpl w:val="B18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1352E2"/>
    <w:multiLevelType w:val="multilevel"/>
    <w:tmpl w:val="EC82BC30"/>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B605394"/>
    <w:multiLevelType w:val="hybridMultilevel"/>
    <w:tmpl w:val="F48C21F8"/>
    <w:lvl w:ilvl="0" w:tplc="B858841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C291341"/>
    <w:multiLevelType w:val="multilevel"/>
    <w:tmpl w:val="BCE2AB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C5801F7"/>
    <w:multiLevelType w:val="hybridMultilevel"/>
    <w:tmpl w:val="2744CB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C995799"/>
    <w:multiLevelType w:val="hybridMultilevel"/>
    <w:tmpl w:val="BD4A4D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D04AB1"/>
    <w:multiLevelType w:val="hybridMultilevel"/>
    <w:tmpl w:val="534CFE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082EBD"/>
    <w:multiLevelType w:val="hybridMultilevel"/>
    <w:tmpl w:val="8BD4E63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BA76B0"/>
    <w:multiLevelType w:val="hybridMultilevel"/>
    <w:tmpl w:val="FF9CCD4C"/>
    <w:lvl w:ilvl="0" w:tplc="7B34F66E">
      <w:start w:val="1"/>
      <w:numFmt w:val="decimal"/>
      <w:lvlText w:val="%1."/>
      <w:lvlJc w:val="left"/>
      <w:pPr>
        <w:ind w:left="720" w:hanging="360"/>
      </w:pPr>
    </w:lvl>
    <w:lvl w:ilvl="1" w:tplc="76EEFFC4">
      <w:start w:val="1"/>
      <w:numFmt w:val="lowerLetter"/>
      <w:lvlText w:val="%2."/>
      <w:lvlJc w:val="left"/>
      <w:pPr>
        <w:ind w:left="1440" w:hanging="360"/>
      </w:pPr>
    </w:lvl>
    <w:lvl w:ilvl="2" w:tplc="9596268E">
      <w:start w:val="1"/>
      <w:numFmt w:val="lowerRoman"/>
      <w:lvlText w:val="%3."/>
      <w:lvlJc w:val="right"/>
      <w:pPr>
        <w:ind w:left="2160" w:hanging="180"/>
      </w:pPr>
    </w:lvl>
    <w:lvl w:ilvl="3" w:tplc="80D018CC">
      <w:start w:val="1"/>
      <w:numFmt w:val="decimal"/>
      <w:lvlText w:val="%4."/>
      <w:lvlJc w:val="left"/>
      <w:pPr>
        <w:ind w:left="643" w:hanging="360"/>
      </w:pPr>
    </w:lvl>
    <w:lvl w:ilvl="4" w:tplc="B82AB9A6">
      <w:start w:val="1"/>
      <w:numFmt w:val="lowerLetter"/>
      <w:lvlText w:val="%5."/>
      <w:lvlJc w:val="left"/>
      <w:pPr>
        <w:ind w:left="3600" w:hanging="360"/>
      </w:pPr>
    </w:lvl>
    <w:lvl w:ilvl="5" w:tplc="846CC7A4">
      <w:start w:val="1"/>
      <w:numFmt w:val="lowerRoman"/>
      <w:lvlText w:val="%6."/>
      <w:lvlJc w:val="right"/>
      <w:pPr>
        <w:ind w:left="4320" w:hanging="180"/>
      </w:pPr>
    </w:lvl>
    <w:lvl w:ilvl="6" w:tplc="835A73A2">
      <w:start w:val="1"/>
      <w:numFmt w:val="decimal"/>
      <w:lvlText w:val="%7."/>
      <w:lvlJc w:val="left"/>
      <w:pPr>
        <w:ind w:left="5040" w:hanging="360"/>
      </w:pPr>
    </w:lvl>
    <w:lvl w:ilvl="7" w:tplc="71C0728A">
      <w:start w:val="1"/>
      <w:numFmt w:val="lowerLetter"/>
      <w:lvlText w:val="%8."/>
      <w:lvlJc w:val="left"/>
      <w:pPr>
        <w:ind w:left="5760" w:hanging="360"/>
      </w:pPr>
    </w:lvl>
    <w:lvl w:ilvl="8" w:tplc="7A684C42">
      <w:start w:val="1"/>
      <w:numFmt w:val="lowerRoman"/>
      <w:lvlText w:val="%9."/>
      <w:lvlJc w:val="right"/>
      <w:pPr>
        <w:ind w:left="6480" w:hanging="180"/>
      </w:pPr>
    </w:lvl>
  </w:abstractNum>
  <w:abstractNum w:abstractNumId="73" w15:restartNumberingAfterBreak="0">
    <w:nsid w:val="50DC5668"/>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1DD4672"/>
    <w:multiLevelType w:val="hybridMultilevel"/>
    <w:tmpl w:val="AEC66DF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6FF4B7F"/>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73270F3"/>
    <w:multiLevelType w:val="hybridMultilevel"/>
    <w:tmpl w:val="BBB4891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837A43"/>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596A0835"/>
    <w:multiLevelType w:val="hybridMultilevel"/>
    <w:tmpl w:val="1C4AA95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751D45"/>
    <w:multiLevelType w:val="multilevel"/>
    <w:tmpl w:val="2F7896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A275950"/>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5C0C77D5"/>
    <w:multiLevelType w:val="multilevel"/>
    <w:tmpl w:val="E7E26B5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3" w15:restartNumberingAfterBreak="0">
    <w:nsid w:val="5DF951B0"/>
    <w:multiLevelType w:val="multilevel"/>
    <w:tmpl w:val="10E0BB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F0A3E75"/>
    <w:multiLevelType w:val="hybridMultilevel"/>
    <w:tmpl w:val="DD36F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2896829"/>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77C456D"/>
    <w:multiLevelType w:val="multilevel"/>
    <w:tmpl w:val="15FE37E8"/>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7" w15:restartNumberingAfterBreak="0">
    <w:nsid w:val="692468FA"/>
    <w:multiLevelType w:val="hybridMultilevel"/>
    <w:tmpl w:val="18DE5B0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4C440D"/>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BC4008B"/>
    <w:multiLevelType w:val="multilevel"/>
    <w:tmpl w:val="1DCEAC0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BC77D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DF51D72"/>
    <w:multiLevelType w:val="multilevel"/>
    <w:tmpl w:val="3F561D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4E704B"/>
    <w:multiLevelType w:val="multilevel"/>
    <w:tmpl w:val="866AF3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FC516A2"/>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16454DF"/>
    <w:multiLevelType w:val="multilevel"/>
    <w:tmpl w:val="AE2C5C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72101D30"/>
    <w:multiLevelType w:val="multilevel"/>
    <w:tmpl w:val="6E0C3D6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34C07E3"/>
    <w:multiLevelType w:val="hybridMultilevel"/>
    <w:tmpl w:val="A32E8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DE4B4E"/>
    <w:multiLevelType w:val="multilevel"/>
    <w:tmpl w:val="57BC2A56"/>
    <w:lvl w:ilvl="0">
      <w:start w:val="1"/>
      <w:numFmt w:val="decimal"/>
      <w:lvlText w:val="%1."/>
      <w:lvlJc w:val="left"/>
      <w:pPr>
        <w:ind w:left="720" w:hanging="360"/>
      </w:pPr>
      <w:rPr>
        <w:rFonts w:hint="default"/>
      </w:rPr>
    </w:lvl>
    <w:lvl w:ilvl="1">
      <w:start w:val="6"/>
      <w:numFmt w:val="decimal"/>
      <w:isLgl/>
      <w:lvlText w:val="%1.%2"/>
      <w:lvlJc w:val="left"/>
      <w:pPr>
        <w:ind w:left="1185" w:hanging="64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8" w15:restartNumberingAfterBreak="0">
    <w:nsid w:val="74385B4D"/>
    <w:multiLevelType w:val="hybridMultilevel"/>
    <w:tmpl w:val="13D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55B63B9"/>
    <w:multiLevelType w:val="multilevel"/>
    <w:tmpl w:val="12F0D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60E50AD"/>
    <w:multiLevelType w:val="hybridMultilevel"/>
    <w:tmpl w:val="8C3AFAA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AC4A60"/>
    <w:multiLevelType w:val="hybridMultilevel"/>
    <w:tmpl w:val="0358A67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68706B"/>
    <w:multiLevelType w:val="hybridMultilevel"/>
    <w:tmpl w:val="0426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C6B5BDB"/>
    <w:multiLevelType w:val="hybridMultilevel"/>
    <w:tmpl w:val="702EFA9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F22E57"/>
    <w:multiLevelType w:val="hybridMultilevel"/>
    <w:tmpl w:val="A5588C0E"/>
    <w:lvl w:ilvl="0" w:tplc="2E049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CFD4DC8"/>
    <w:multiLevelType w:val="hybridMultilevel"/>
    <w:tmpl w:val="8AC082D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5E41E2"/>
    <w:multiLevelType w:val="hybridMultilevel"/>
    <w:tmpl w:val="49FEF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F2709D"/>
    <w:multiLevelType w:val="multilevel"/>
    <w:tmpl w:val="726AB6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FD90080"/>
    <w:multiLevelType w:val="multilevel"/>
    <w:tmpl w:val="B2609802"/>
    <w:lvl w:ilvl="0">
      <w:start w:val="1"/>
      <w:numFmt w:val="decimal"/>
      <w:lvlText w:val="%1."/>
      <w:lvlJc w:val="left"/>
      <w:pPr>
        <w:ind w:left="768" w:hanging="360"/>
      </w:pPr>
      <w:rPr>
        <w:rFonts w:hint="default"/>
      </w:rPr>
    </w:lvl>
    <w:lvl w:ilvl="1">
      <w:start w:val="6"/>
      <w:numFmt w:val="decimal"/>
      <w:isLgl/>
      <w:lvlText w:val="%1.%2"/>
      <w:lvlJc w:val="left"/>
      <w:pPr>
        <w:ind w:left="1314" w:hanging="750"/>
      </w:pPr>
      <w:rPr>
        <w:rFonts w:hint="default"/>
      </w:rPr>
    </w:lvl>
    <w:lvl w:ilvl="2">
      <w:start w:val="10"/>
      <w:numFmt w:val="decimal"/>
      <w:isLgl/>
      <w:lvlText w:val="%1.%2.%3"/>
      <w:lvlJc w:val="left"/>
      <w:pPr>
        <w:ind w:left="1470" w:hanging="750"/>
      </w:pPr>
      <w:rPr>
        <w:rFonts w:hint="default"/>
      </w:rPr>
    </w:lvl>
    <w:lvl w:ilvl="3">
      <w:start w:val="1"/>
      <w:numFmt w:val="decimal"/>
      <w:isLgl/>
      <w:lvlText w:val="%1.%2.%3.%4"/>
      <w:lvlJc w:val="left"/>
      <w:pPr>
        <w:ind w:left="1956" w:hanging="1080"/>
      </w:pPr>
      <w:rPr>
        <w:rFonts w:hint="default"/>
      </w:rPr>
    </w:lvl>
    <w:lvl w:ilvl="4">
      <w:start w:val="1"/>
      <w:numFmt w:val="decimal"/>
      <w:isLgl/>
      <w:lvlText w:val="%1.%2.%3.%4.%5"/>
      <w:lvlJc w:val="left"/>
      <w:pPr>
        <w:ind w:left="2112" w:hanging="1080"/>
      </w:pPr>
      <w:rPr>
        <w:rFonts w:hint="default"/>
      </w:rPr>
    </w:lvl>
    <w:lvl w:ilvl="5">
      <w:start w:val="1"/>
      <w:numFmt w:val="decimal"/>
      <w:isLgl/>
      <w:lvlText w:val="%1.%2.%3.%4.%5.%6"/>
      <w:lvlJc w:val="left"/>
      <w:pPr>
        <w:ind w:left="2628" w:hanging="1440"/>
      </w:pPr>
      <w:rPr>
        <w:rFonts w:hint="default"/>
      </w:rPr>
    </w:lvl>
    <w:lvl w:ilvl="6">
      <w:start w:val="1"/>
      <w:numFmt w:val="decimal"/>
      <w:isLgl/>
      <w:lvlText w:val="%1.%2.%3.%4.%5.%6.%7"/>
      <w:lvlJc w:val="left"/>
      <w:pPr>
        <w:ind w:left="2784" w:hanging="1440"/>
      </w:pPr>
      <w:rPr>
        <w:rFonts w:hint="default"/>
      </w:rPr>
    </w:lvl>
    <w:lvl w:ilvl="7">
      <w:start w:val="1"/>
      <w:numFmt w:val="decimal"/>
      <w:isLgl/>
      <w:lvlText w:val="%1.%2.%3.%4.%5.%6.%7.%8"/>
      <w:lvlJc w:val="left"/>
      <w:pPr>
        <w:ind w:left="3300" w:hanging="1800"/>
      </w:pPr>
      <w:rPr>
        <w:rFonts w:hint="default"/>
      </w:rPr>
    </w:lvl>
    <w:lvl w:ilvl="8">
      <w:start w:val="1"/>
      <w:numFmt w:val="decimal"/>
      <w:isLgl/>
      <w:lvlText w:val="%1.%2.%3.%4.%5.%6.%7.%8.%9"/>
      <w:lvlJc w:val="left"/>
      <w:pPr>
        <w:ind w:left="3816" w:hanging="2160"/>
      </w:pPr>
      <w:rPr>
        <w:rFonts w:hint="default"/>
      </w:rPr>
    </w:lvl>
  </w:abstractNum>
  <w:num w:numId="1" w16cid:durableId="973294334">
    <w:abstractNumId w:val="17"/>
  </w:num>
  <w:num w:numId="2" w16cid:durableId="1355113454">
    <w:abstractNumId w:val="36"/>
  </w:num>
  <w:num w:numId="3" w16cid:durableId="1204749325">
    <w:abstractNumId w:val="28"/>
  </w:num>
  <w:num w:numId="4" w16cid:durableId="1082797975">
    <w:abstractNumId w:val="98"/>
  </w:num>
  <w:num w:numId="5" w16cid:durableId="230703364">
    <w:abstractNumId w:val="50"/>
  </w:num>
  <w:num w:numId="6" w16cid:durableId="2111926848">
    <w:abstractNumId w:val="58"/>
  </w:num>
  <w:num w:numId="7" w16cid:durableId="1837106097">
    <w:abstractNumId w:val="64"/>
  </w:num>
  <w:num w:numId="8" w16cid:durableId="1855268244">
    <w:abstractNumId w:val="78"/>
  </w:num>
  <w:num w:numId="9" w16cid:durableId="84084197">
    <w:abstractNumId w:val="34"/>
  </w:num>
  <w:num w:numId="10" w16cid:durableId="259487303">
    <w:abstractNumId w:val="74"/>
  </w:num>
  <w:num w:numId="11" w16cid:durableId="520358517">
    <w:abstractNumId w:val="81"/>
  </w:num>
  <w:num w:numId="12" w16cid:durableId="461270649">
    <w:abstractNumId w:val="101"/>
  </w:num>
  <w:num w:numId="13" w16cid:durableId="229116636">
    <w:abstractNumId w:val="75"/>
  </w:num>
  <w:num w:numId="14" w16cid:durableId="1656371972">
    <w:abstractNumId w:val="38"/>
  </w:num>
  <w:num w:numId="15" w16cid:durableId="1457092905">
    <w:abstractNumId w:val="22"/>
  </w:num>
  <w:num w:numId="16" w16cid:durableId="1007178155">
    <w:abstractNumId w:val="69"/>
  </w:num>
  <w:num w:numId="17" w16cid:durableId="584462715">
    <w:abstractNumId w:val="59"/>
  </w:num>
  <w:num w:numId="18" w16cid:durableId="872309961">
    <w:abstractNumId w:val="56"/>
  </w:num>
  <w:num w:numId="19" w16cid:durableId="2050911750">
    <w:abstractNumId w:val="5"/>
  </w:num>
  <w:num w:numId="20" w16cid:durableId="900603582">
    <w:abstractNumId w:val="33"/>
  </w:num>
  <w:num w:numId="21" w16cid:durableId="598875302">
    <w:abstractNumId w:val="92"/>
  </w:num>
  <w:num w:numId="22" w16cid:durableId="114838620">
    <w:abstractNumId w:val="52"/>
  </w:num>
  <w:num w:numId="23" w16cid:durableId="2145152433">
    <w:abstractNumId w:val="65"/>
  </w:num>
  <w:num w:numId="24" w16cid:durableId="1634172696">
    <w:abstractNumId w:val="80"/>
  </w:num>
  <w:num w:numId="25" w16cid:durableId="1298149102">
    <w:abstractNumId w:val="99"/>
  </w:num>
  <w:num w:numId="26" w16cid:durableId="1728453775">
    <w:abstractNumId w:val="60"/>
  </w:num>
  <w:num w:numId="27" w16cid:durableId="27688544">
    <w:abstractNumId w:val="14"/>
  </w:num>
  <w:num w:numId="28" w16cid:durableId="136577777">
    <w:abstractNumId w:val="0"/>
  </w:num>
  <w:num w:numId="29" w16cid:durableId="1795172636">
    <w:abstractNumId w:val="107"/>
  </w:num>
  <w:num w:numId="30" w16cid:durableId="464665417">
    <w:abstractNumId w:val="67"/>
  </w:num>
  <w:num w:numId="31" w16cid:durableId="12877215">
    <w:abstractNumId w:val="53"/>
  </w:num>
  <w:num w:numId="32" w16cid:durableId="1196769339">
    <w:abstractNumId w:val="83"/>
  </w:num>
  <w:num w:numId="33" w16cid:durableId="2028822159">
    <w:abstractNumId w:val="41"/>
  </w:num>
  <w:num w:numId="34" w16cid:durableId="75715525">
    <w:abstractNumId w:val="105"/>
  </w:num>
  <w:num w:numId="35" w16cid:durableId="904953519">
    <w:abstractNumId w:val="62"/>
  </w:num>
  <w:num w:numId="36" w16cid:durableId="664012033">
    <w:abstractNumId w:val="106"/>
  </w:num>
  <w:num w:numId="37" w16cid:durableId="1057439245">
    <w:abstractNumId w:val="48"/>
  </w:num>
  <w:num w:numId="38" w16cid:durableId="1450902776">
    <w:abstractNumId w:val="25"/>
  </w:num>
  <w:num w:numId="39" w16cid:durableId="2067485293">
    <w:abstractNumId w:val="77"/>
  </w:num>
  <w:num w:numId="40" w16cid:durableId="1067412208">
    <w:abstractNumId w:val="79"/>
  </w:num>
  <w:num w:numId="41" w16cid:durableId="1223951666">
    <w:abstractNumId w:val="84"/>
  </w:num>
  <w:num w:numId="42" w16cid:durableId="1117142215">
    <w:abstractNumId w:val="27"/>
  </w:num>
  <w:num w:numId="43" w16cid:durableId="1283685995">
    <w:abstractNumId w:val="85"/>
  </w:num>
  <w:num w:numId="44" w16cid:durableId="1932010205">
    <w:abstractNumId w:val="29"/>
  </w:num>
  <w:num w:numId="45" w16cid:durableId="469052855">
    <w:abstractNumId w:val="66"/>
  </w:num>
  <w:num w:numId="46" w16cid:durableId="101808344">
    <w:abstractNumId w:val="55"/>
  </w:num>
  <w:num w:numId="47" w16cid:durableId="1485273415">
    <w:abstractNumId w:val="102"/>
  </w:num>
  <w:num w:numId="48" w16cid:durableId="1381787981">
    <w:abstractNumId w:val="8"/>
  </w:num>
  <w:num w:numId="49" w16cid:durableId="621962235">
    <w:abstractNumId w:val="46"/>
  </w:num>
  <w:num w:numId="50" w16cid:durableId="300618632">
    <w:abstractNumId w:val="19"/>
  </w:num>
  <w:num w:numId="51" w16cid:durableId="1842236262">
    <w:abstractNumId w:val="68"/>
  </w:num>
  <w:num w:numId="52" w16cid:durableId="1415082609">
    <w:abstractNumId w:val="51"/>
  </w:num>
  <w:num w:numId="53" w16cid:durableId="989747469">
    <w:abstractNumId w:val="6"/>
  </w:num>
  <w:num w:numId="54" w16cid:durableId="2141456696">
    <w:abstractNumId w:val="9"/>
  </w:num>
  <w:num w:numId="55" w16cid:durableId="109013690">
    <w:abstractNumId w:val="10"/>
  </w:num>
  <w:num w:numId="56" w16cid:durableId="725420880">
    <w:abstractNumId w:val="12"/>
  </w:num>
  <w:num w:numId="57" w16cid:durableId="1344894307">
    <w:abstractNumId w:val="24"/>
  </w:num>
  <w:num w:numId="58" w16cid:durableId="652955898">
    <w:abstractNumId w:val="2"/>
  </w:num>
  <w:num w:numId="59" w16cid:durableId="1591504855">
    <w:abstractNumId w:val="87"/>
  </w:num>
  <w:num w:numId="60" w16cid:durableId="229775294">
    <w:abstractNumId w:val="11"/>
  </w:num>
  <w:num w:numId="61" w16cid:durableId="974528251">
    <w:abstractNumId w:val="49"/>
  </w:num>
  <w:num w:numId="62" w16cid:durableId="254478870">
    <w:abstractNumId w:val="15"/>
  </w:num>
  <w:num w:numId="63" w16cid:durableId="1293369022">
    <w:abstractNumId w:val="63"/>
  </w:num>
  <w:num w:numId="64" w16cid:durableId="338891799">
    <w:abstractNumId w:val="103"/>
  </w:num>
  <w:num w:numId="65" w16cid:durableId="1579972703">
    <w:abstractNumId w:val="42"/>
  </w:num>
  <w:num w:numId="66" w16cid:durableId="1043750868">
    <w:abstractNumId w:val="16"/>
  </w:num>
  <w:num w:numId="67" w16cid:durableId="7827648">
    <w:abstractNumId w:val="71"/>
  </w:num>
  <w:num w:numId="68" w16cid:durableId="9397227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70861098">
    <w:abstractNumId w:val="108"/>
  </w:num>
  <w:num w:numId="70" w16cid:durableId="594560666">
    <w:abstractNumId w:val="18"/>
  </w:num>
  <w:num w:numId="71" w16cid:durableId="936333751">
    <w:abstractNumId w:val="44"/>
  </w:num>
  <w:num w:numId="72" w16cid:durableId="325982134">
    <w:abstractNumId w:val="86"/>
  </w:num>
  <w:num w:numId="73" w16cid:durableId="1304581736">
    <w:abstractNumId w:val="39"/>
  </w:num>
  <w:num w:numId="74" w16cid:durableId="147554026">
    <w:abstractNumId w:val="23"/>
  </w:num>
  <w:num w:numId="75" w16cid:durableId="440417084">
    <w:abstractNumId w:val="104"/>
  </w:num>
  <w:num w:numId="76" w16cid:durableId="3007751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63129433">
    <w:abstractNumId w:val="31"/>
  </w:num>
  <w:num w:numId="78" w16cid:durableId="295381352">
    <w:abstractNumId w:val="43"/>
  </w:num>
  <w:num w:numId="79" w16cid:durableId="1055817444">
    <w:abstractNumId w:val="100"/>
  </w:num>
  <w:num w:numId="80" w16cid:durableId="1392726711">
    <w:abstractNumId w:val="13"/>
  </w:num>
  <w:num w:numId="81" w16cid:durableId="126361923">
    <w:abstractNumId w:val="21"/>
  </w:num>
  <w:num w:numId="82" w16cid:durableId="1926722119">
    <w:abstractNumId w:val="94"/>
  </w:num>
  <w:num w:numId="83" w16cid:durableId="1052577343">
    <w:abstractNumId w:val="26"/>
  </w:num>
  <w:num w:numId="84" w16cid:durableId="286787828">
    <w:abstractNumId w:val="97"/>
  </w:num>
  <w:num w:numId="85" w16cid:durableId="293875566">
    <w:abstractNumId w:val="7"/>
  </w:num>
  <w:num w:numId="86" w16cid:durableId="880168911">
    <w:abstractNumId w:val="57"/>
  </w:num>
  <w:num w:numId="87" w16cid:durableId="1065958198">
    <w:abstractNumId w:val="30"/>
  </w:num>
  <w:num w:numId="88" w16cid:durableId="2093812256">
    <w:abstractNumId w:val="40"/>
  </w:num>
  <w:num w:numId="89" w16cid:durableId="2048487711">
    <w:abstractNumId w:val="91"/>
  </w:num>
  <w:num w:numId="90" w16cid:durableId="1612013856">
    <w:abstractNumId w:val="70"/>
  </w:num>
  <w:num w:numId="91" w16cid:durableId="2027709168">
    <w:abstractNumId w:val="54"/>
  </w:num>
  <w:num w:numId="92" w16cid:durableId="1817717072">
    <w:abstractNumId w:val="45"/>
  </w:num>
  <w:num w:numId="93" w16cid:durableId="441188476">
    <w:abstractNumId w:val="82"/>
  </w:num>
  <w:num w:numId="94" w16cid:durableId="1122188154">
    <w:abstractNumId w:val="4"/>
  </w:num>
  <w:num w:numId="95" w16cid:durableId="69427346">
    <w:abstractNumId w:val="90"/>
  </w:num>
  <w:num w:numId="96" w16cid:durableId="2146312844">
    <w:abstractNumId w:val="1"/>
  </w:num>
  <w:num w:numId="97" w16cid:durableId="46414361">
    <w:abstractNumId w:val="89"/>
  </w:num>
  <w:num w:numId="98" w16cid:durableId="291251111">
    <w:abstractNumId w:val="76"/>
  </w:num>
  <w:num w:numId="99" w16cid:durableId="2067216659">
    <w:abstractNumId w:val="95"/>
  </w:num>
  <w:num w:numId="100" w16cid:durableId="1180467022">
    <w:abstractNumId w:val="88"/>
  </w:num>
  <w:num w:numId="101" w16cid:durableId="703941763">
    <w:abstractNumId w:val="37"/>
  </w:num>
  <w:num w:numId="102" w16cid:durableId="124272717">
    <w:abstractNumId w:val="93"/>
  </w:num>
  <w:num w:numId="103" w16cid:durableId="140005175">
    <w:abstractNumId w:val="20"/>
  </w:num>
  <w:num w:numId="104" w16cid:durableId="697125265">
    <w:abstractNumId w:val="73"/>
  </w:num>
  <w:num w:numId="105" w16cid:durableId="68624998">
    <w:abstractNumId w:val="35"/>
  </w:num>
  <w:num w:numId="106" w16cid:durableId="942418804">
    <w:abstractNumId w:val="61"/>
  </w:num>
  <w:num w:numId="107" w16cid:durableId="173154379">
    <w:abstractNumId w:val="32"/>
  </w:num>
  <w:num w:numId="108" w16cid:durableId="1057246688">
    <w:abstractNumId w:val="96"/>
  </w:num>
  <w:num w:numId="109" w16cid:durableId="1319462697">
    <w:abstractNumId w:val="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2E8E"/>
    <w:rsid w:val="00000FCE"/>
    <w:rsid w:val="00004BEB"/>
    <w:rsid w:val="00010C66"/>
    <w:rsid w:val="00011072"/>
    <w:rsid w:val="000123B0"/>
    <w:rsid w:val="00021F43"/>
    <w:rsid w:val="00024496"/>
    <w:rsid w:val="00030D1B"/>
    <w:rsid w:val="000314BA"/>
    <w:rsid w:val="00032837"/>
    <w:rsid w:val="00034401"/>
    <w:rsid w:val="00034AA7"/>
    <w:rsid w:val="00034F4E"/>
    <w:rsid w:val="00045FAC"/>
    <w:rsid w:val="0004608F"/>
    <w:rsid w:val="000474DC"/>
    <w:rsid w:val="00047BCB"/>
    <w:rsid w:val="00053CA0"/>
    <w:rsid w:val="000546BB"/>
    <w:rsid w:val="00057742"/>
    <w:rsid w:val="00060187"/>
    <w:rsid w:val="00062289"/>
    <w:rsid w:val="000656C7"/>
    <w:rsid w:val="0007276A"/>
    <w:rsid w:val="00081BB9"/>
    <w:rsid w:val="00083355"/>
    <w:rsid w:val="00090153"/>
    <w:rsid w:val="00090268"/>
    <w:rsid w:val="00090516"/>
    <w:rsid w:val="00090D24"/>
    <w:rsid w:val="00091482"/>
    <w:rsid w:val="00096AA4"/>
    <w:rsid w:val="00097006"/>
    <w:rsid w:val="000A092A"/>
    <w:rsid w:val="000A352E"/>
    <w:rsid w:val="000B2A65"/>
    <w:rsid w:val="000B732B"/>
    <w:rsid w:val="000C0EBB"/>
    <w:rsid w:val="000D1C18"/>
    <w:rsid w:val="000E0721"/>
    <w:rsid w:val="000E0F50"/>
    <w:rsid w:val="000E5D1C"/>
    <w:rsid w:val="000F00B6"/>
    <w:rsid w:val="000F74E1"/>
    <w:rsid w:val="0010161D"/>
    <w:rsid w:val="0010352D"/>
    <w:rsid w:val="00105325"/>
    <w:rsid w:val="00107087"/>
    <w:rsid w:val="00110A1A"/>
    <w:rsid w:val="00114E63"/>
    <w:rsid w:val="001159A3"/>
    <w:rsid w:val="00115F92"/>
    <w:rsid w:val="001167AD"/>
    <w:rsid w:val="001236A5"/>
    <w:rsid w:val="00123AF4"/>
    <w:rsid w:val="00135A0F"/>
    <w:rsid w:val="001369F3"/>
    <w:rsid w:val="00137133"/>
    <w:rsid w:val="001375CD"/>
    <w:rsid w:val="00152E17"/>
    <w:rsid w:val="00154913"/>
    <w:rsid w:val="00157D85"/>
    <w:rsid w:val="00164FC9"/>
    <w:rsid w:val="001746FC"/>
    <w:rsid w:val="00181290"/>
    <w:rsid w:val="00181AD9"/>
    <w:rsid w:val="00181F97"/>
    <w:rsid w:val="00182511"/>
    <w:rsid w:val="0019032C"/>
    <w:rsid w:val="001A3571"/>
    <w:rsid w:val="001A7F06"/>
    <w:rsid w:val="001B1609"/>
    <w:rsid w:val="001B591C"/>
    <w:rsid w:val="001C0CB7"/>
    <w:rsid w:val="001C23E0"/>
    <w:rsid w:val="001C62F6"/>
    <w:rsid w:val="001C764C"/>
    <w:rsid w:val="001D1FFE"/>
    <w:rsid w:val="001D4DF2"/>
    <w:rsid w:val="001E7D0F"/>
    <w:rsid w:val="001F2F63"/>
    <w:rsid w:val="001F4BE2"/>
    <w:rsid w:val="001F5082"/>
    <w:rsid w:val="001F7017"/>
    <w:rsid w:val="0020590B"/>
    <w:rsid w:val="0020685A"/>
    <w:rsid w:val="00207DC2"/>
    <w:rsid w:val="002179E7"/>
    <w:rsid w:val="00224ED7"/>
    <w:rsid w:val="002263E4"/>
    <w:rsid w:val="00226713"/>
    <w:rsid w:val="00226A2B"/>
    <w:rsid w:val="00240635"/>
    <w:rsid w:val="00240F17"/>
    <w:rsid w:val="00242023"/>
    <w:rsid w:val="00247D7B"/>
    <w:rsid w:val="00252F26"/>
    <w:rsid w:val="00260BDC"/>
    <w:rsid w:val="00262822"/>
    <w:rsid w:val="002656A2"/>
    <w:rsid w:val="002661B8"/>
    <w:rsid w:val="0028188B"/>
    <w:rsid w:val="00284B46"/>
    <w:rsid w:val="002856EC"/>
    <w:rsid w:val="00290091"/>
    <w:rsid w:val="0029147B"/>
    <w:rsid w:val="00291721"/>
    <w:rsid w:val="00291F95"/>
    <w:rsid w:val="00292D4F"/>
    <w:rsid w:val="002930EE"/>
    <w:rsid w:val="002A3159"/>
    <w:rsid w:val="002A5F24"/>
    <w:rsid w:val="002A7AAC"/>
    <w:rsid w:val="002B141E"/>
    <w:rsid w:val="002B62BE"/>
    <w:rsid w:val="002C0D44"/>
    <w:rsid w:val="002C31E1"/>
    <w:rsid w:val="002D16DA"/>
    <w:rsid w:val="002D3108"/>
    <w:rsid w:val="002D4629"/>
    <w:rsid w:val="002D796D"/>
    <w:rsid w:val="002E2304"/>
    <w:rsid w:val="002E5E26"/>
    <w:rsid w:val="002F144E"/>
    <w:rsid w:val="002F1855"/>
    <w:rsid w:val="002F5160"/>
    <w:rsid w:val="002F64B8"/>
    <w:rsid w:val="002F6C7C"/>
    <w:rsid w:val="002F731E"/>
    <w:rsid w:val="00304169"/>
    <w:rsid w:val="00304F50"/>
    <w:rsid w:val="00306E3B"/>
    <w:rsid w:val="0030794D"/>
    <w:rsid w:val="00310C41"/>
    <w:rsid w:val="00316CE4"/>
    <w:rsid w:val="00320FBF"/>
    <w:rsid w:val="003218FF"/>
    <w:rsid w:val="0032375F"/>
    <w:rsid w:val="00324CAA"/>
    <w:rsid w:val="003269D0"/>
    <w:rsid w:val="00330ABB"/>
    <w:rsid w:val="00340D83"/>
    <w:rsid w:val="00340F05"/>
    <w:rsid w:val="003410A4"/>
    <w:rsid w:val="003424DD"/>
    <w:rsid w:val="0035163E"/>
    <w:rsid w:val="0035450F"/>
    <w:rsid w:val="003601A5"/>
    <w:rsid w:val="00361993"/>
    <w:rsid w:val="003728D3"/>
    <w:rsid w:val="003768DD"/>
    <w:rsid w:val="00376A84"/>
    <w:rsid w:val="00381E19"/>
    <w:rsid w:val="0038611D"/>
    <w:rsid w:val="00392A08"/>
    <w:rsid w:val="00393CA3"/>
    <w:rsid w:val="00394852"/>
    <w:rsid w:val="00396ADD"/>
    <w:rsid w:val="003A1CF2"/>
    <w:rsid w:val="003A5032"/>
    <w:rsid w:val="003A5F75"/>
    <w:rsid w:val="003B04AB"/>
    <w:rsid w:val="003B6AC0"/>
    <w:rsid w:val="003C7978"/>
    <w:rsid w:val="003D02BB"/>
    <w:rsid w:val="003D0409"/>
    <w:rsid w:val="003E281B"/>
    <w:rsid w:val="003E2853"/>
    <w:rsid w:val="003E2E13"/>
    <w:rsid w:val="003F2B11"/>
    <w:rsid w:val="003F612D"/>
    <w:rsid w:val="003F75A9"/>
    <w:rsid w:val="00405E95"/>
    <w:rsid w:val="00412AED"/>
    <w:rsid w:val="00415F17"/>
    <w:rsid w:val="0043336B"/>
    <w:rsid w:val="00433E84"/>
    <w:rsid w:val="00440407"/>
    <w:rsid w:val="00443436"/>
    <w:rsid w:val="004439FB"/>
    <w:rsid w:val="004443B1"/>
    <w:rsid w:val="00452E91"/>
    <w:rsid w:val="00453234"/>
    <w:rsid w:val="00453AB1"/>
    <w:rsid w:val="00453B64"/>
    <w:rsid w:val="00454B99"/>
    <w:rsid w:val="00460146"/>
    <w:rsid w:val="00462107"/>
    <w:rsid w:val="00464072"/>
    <w:rsid w:val="00470ABE"/>
    <w:rsid w:val="0047402A"/>
    <w:rsid w:val="00483E3B"/>
    <w:rsid w:val="004926FB"/>
    <w:rsid w:val="00492E8E"/>
    <w:rsid w:val="004A34A2"/>
    <w:rsid w:val="004A477C"/>
    <w:rsid w:val="004A546E"/>
    <w:rsid w:val="004A7C39"/>
    <w:rsid w:val="004B172C"/>
    <w:rsid w:val="004B2A46"/>
    <w:rsid w:val="004B68E3"/>
    <w:rsid w:val="004B6AAC"/>
    <w:rsid w:val="004D060B"/>
    <w:rsid w:val="004D3686"/>
    <w:rsid w:val="004D42EA"/>
    <w:rsid w:val="004D5CF3"/>
    <w:rsid w:val="004E0253"/>
    <w:rsid w:val="004E3C16"/>
    <w:rsid w:val="004E489C"/>
    <w:rsid w:val="004E492D"/>
    <w:rsid w:val="004E4E8F"/>
    <w:rsid w:val="004E6921"/>
    <w:rsid w:val="004F30E7"/>
    <w:rsid w:val="004F6F1C"/>
    <w:rsid w:val="00500F06"/>
    <w:rsid w:val="005024CC"/>
    <w:rsid w:val="00515C64"/>
    <w:rsid w:val="0051713F"/>
    <w:rsid w:val="00517F88"/>
    <w:rsid w:val="005350F4"/>
    <w:rsid w:val="0054223B"/>
    <w:rsid w:val="00542E12"/>
    <w:rsid w:val="0054766D"/>
    <w:rsid w:val="00551C0D"/>
    <w:rsid w:val="00555895"/>
    <w:rsid w:val="00563223"/>
    <w:rsid w:val="00572774"/>
    <w:rsid w:val="00576483"/>
    <w:rsid w:val="00577819"/>
    <w:rsid w:val="005822B1"/>
    <w:rsid w:val="00584371"/>
    <w:rsid w:val="00585FF2"/>
    <w:rsid w:val="00593511"/>
    <w:rsid w:val="00594A25"/>
    <w:rsid w:val="005960AE"/>
    <w:rsid w:val="00597F7B"/>
    <w:rsid w:val="005A25E5"/>
    <w:rsid w:val="005B23C0"/>
    <w:rsid w:val="005B5F53"/>
    <w:rsid w:val="005B7666"/>
    <w:rsid w:val="005C6453"/>
    <w:rsid w:val="005C6966"/>
    <w:rsid w:val="005D30D5"/>
    <w:rsid w:val="005D5907"/>
    <w:rsid w:val="005D5C20"/>
    <w:rsid w:val="005D5EB6"/>
    <w:rsid w:val="005E35F0"/>
    <w:rsid w:val="005E504F"/>
    <w:rsid w:val="005E7BAC"/>
    <w:rsid w:val="00603D88"/>
    <w:rsid w:val="006160C1"/>
    <w:rsid w:val="00621151"/>
    <w:rsid w:val="00623FF4"/>
    <w:rsid w:val="00624849"/>
    <w:rsid w:val="00633BFA"/>
    <w:rsid w:val="00635F24"/>
    <w:rsid w:val="00636CF1"/>
    <w:rsid w:val="006378D7"/>
    <w:rsid w:val="00640293"/>
    <w:rsid w:val="006403B0"/>
    <w:rsid w:val="0064189C"/>
    <w:rsid w:val="0064391F"/>
    <w:rsid w:val="00643AA3"/>
    <w:rsid w:val="00644A95"/>
    <w:rsid w:val="00645EE0"/>
    <w:rsid w:val="00650D6A"/>
    <w:rsid w:val="00664647"/>
    <w:rsid w:val="00664690"/>
    <w:rsid w:val="006678BD"/>
    <w:rsid w:val="006708D6"/>
    <w:rsid w:val="00671999"/>
    <w:rsid w:val="006730C5"/>
    <w:rsid w:val="00675C1B"/>
    <w:rsid w:val="0067611D"/>
    <w:rsid w:val="0067689C"/>
    <w:rsid w:val="00677599"/>
    <w:rsid w:val="00681242"/>
    <w:rsid w:val="00683C7C"/>
    <w:rsid w:val="00691DF8"/>
    <w:rsid w:val="006945F6"/>
    <w:rsid w:val="00694600"/>
    <w:rsid w:val="006950FD"/>
    <w:rsid w:val="00695342"/>
    <w:rsid w:val="006A13C5"/>
    <w:rsid w:val="006A48D6"/>
    <w:rsid w:val="006A71DA"/>
    <w:rsid w:val="006B1F57"/>
    <w:rsid w:val="006B2B31"/>
    <w:rsid w:val="006B598B"/>
    <w:rsid w:val="006B7393"/>
    <w:rsid w:val="006B784E"/>
    <w:rsid w:val="006C744E"/>
    <w:rsid w:val="006D0DC8"/>
    <w:rsid w:val="006D0ED5"/>
    <w:rsid w:val="006D7E19"/>
    <w:rsid w:val="006E02BA"/>
    <w:rsid w:val="006E1D0E"/>
    <w:rsid w:val="006E5528"/>
    <w:rsid w:val="006F53E2"/>
    <w:rsid w:val="00700BBD"/>
    <w:rsid w:val="00712BEB"/>
    <w:rsid w:val="00716DBB"/>
    <w:rsid w:val="00725CAC"/>
    <w:rsid w:val="007278B8"/>
    <w:rsid w:val="00730F78"/>
    <w:rsid w:val="00732B21"/>
    <w:rsid w:val="0073427E"/>
    <w:rsid w:val="00735AD8"/>
    <w:rsid w:val="00737340"/>
    <w:rsid w:val="0074004A"/>
    <w:rsid w:val="007505F7"/>
    <w:rsid w:val="007649A2"/>
    <w:rsid w:val="00767DDA"/>
    <w:rsid w:val="00770E8D"/>
    <w:rsid w:val="007716C5"/>
    <w:rsid w:val="00777EF8"/>
    <w:rsid w:val="0078022E"/>
    <w:rsid w:val="00781CD5"/>
    <w:rsid w:val="00782D56"/>
    <w:rsid w:val="007844AB"/>
    <w:rsid w:val="00791EED"/>
    <w:rsid w:val="007A0E75"/>
    <w:rsid w:val="007A0EBD"/>
    <w:rsid w:val="007A2C91"/>
    <w:rsid w:val="007B1A23"/>
    <w:rsid w:val="007B7FF5"/>
    <w:rsid w:val="007C4051"/>
    <w:rsid w:val="007D23EE"/>
    <w:rsid w:val="007D46C0"/>
    <w:rsid w:val="007E08FF"/>
    <w:rsid w:val="007E1471"/>
    <w:rsid w:val="007E2CB1"/>
    <w:rsid w:val="007E6AB9"/>
    <w:rsid w:val="007E7FF7"/>
    <w:rsid w:val="007F02B7"/>
    <w:rsid w:val="007F3F71"/>
    <w:rsid w:val="007F44E3"/>
    <w:rsid w:val="007F5954"/>
    <w:rsid w:val="007F6B29"/>
    <w:rsid w:val="007F7AE1"/>
    <w:rsid w:val="0080362A"/>
    <w:rsid w:val="00805EAE"/>
    <w:rsid w:val="00811553"/>
    <w:rsid w:val="0081562B"/>
    <w:rsid w:val="00816EE9"/>
    <w:rsid w:val="00820DB8"/>
    <w:rsid w:val="00822A08"/>
    <w:rsid w:val="00822D46"/>
    <w:rsid w:val="0083422F"/>
    <w:rsid w:val="008371AB"/>
    <w:rsid w:val="00845615"/>
    <w:rsid w:val="00845BAC"/>
    <w:rsid w:val="008501B0"/>
    <w:rsid w:val="00852B81"/>
    <w:rsid w:val="00861520"/>
    <w:rsid w:val="00867C2D"/>
    <w:rsid w:val="00873B9B"/>
    <w:rsid w:val="008766D3"/>
    <w:rsid w:val="00880A07"/>
    <w:rsid w:val="00880BD5"/>
    <w:rsid w:val="00880D36"/>
    <w:rsid w:val="00882070"/>
    <w:rsid w:val="00884675"/>
    <w:rsid w:val="008934B3"/>
    <w:rsid w:val="008934C7"/>
    <w:rsid w:val="008942E7"/>
    <w:rsid w:val="00895095"/>
    <w:rsid w:val="008A3D2A"/>
    <w:rsid w:val="008A3D97"/>
    <w:rsid w:val="008B34E5"/>
    <w:rsid w:val="008C0AB0"/>
    <w:rsid w:val="008C23C5"/>
    <w:rsid w:val="008C617E"/>
    <w:rsid w:val="008C7AE8"/>
    <w:rsid w:val="008D391A"/>
    <w:rsid w:val="008D7D7B"/>
    <w:rsid w:val="008E3C31"/>
    <w:rsid w:val="008E424B"/>
    <w:rsid w:val="008E4382"/>
    <w:rsid w:val="008E6453"/>
    <w:rsid w:val="008F04CF"/>
    <w:rsid w:val="008F2C66"/>
    <w:rsid w:val="008F3D8C"/>
    <w:rsid w:val="008F51DE"/>
    <w:rsid w:val="008F5CA6"/>
    <w:rsid w:val="008F777B"/>
    <w:rsid w:val="00900579"/>
    <w:rsid w:val="00901BD1"/>
    <w:rsid w:val="00907571"/>
    <w:rsid w:val="00913E28"/>
    <w:rsid w:val="00915BB0"/>
    <w:rsid w:val="0091674C"/>
    <w:rsid w:val="00920DCD"/>
    <w:rsid w:val="009227B4"/>
    <w:rsid w:val="00925F79"/>
    <w:rsid w:val="0092636C"/>
    <w:rsid w:val="0093064D"/>
    <w:rsid w:val="00931033"/>
    <w:rsid w:val="00933F38"/>
    <w:rsid w:val="009351BF"/>
    <w:rsid w:val="00937225"/>
    <w:rsid w:val="0094091B"/>
    <w:rsid w:val="00940E99"/>
    <w:rsid w:val="00942B81"/>
    <w:rsid w:val="00944AA1"/>
    <w:rsid w:val="0094643C"/>
    <w:rsid w:val="0095436C"/>
    <w:rsid w:val="009565C6"/>
    <w:rsid w:val="00967910"/>
    <w:rsid w:val="00970764"/>
    <w:rsid w:val="009833CC"/>
    <w:rsid w:val="00984241"/>
    <w:rsid w:val="009A5867"/>
    <w:rsid w:val="009B0744"/>
    <w:rsid w:val="009B0CD7"/>
    <w:rsid w:val="009B2B9B"/>
    <w:rsid w:val="009C1166"/>
    <w:rsid w:val="009C1881"/>
    <w:rsid w:val="009D3A94"/>
    <w:rsid w:val="009E47C9"/>
    <w:rsid w:val="00A06172"/>
    <w:rsid w:val="00A07CB0"/>
    <w:rsid w:val="00A10518"/>
    <w:rsid w:val="00A23E3E"/>
    <w:rsid w:val="00A240A7"/>
    <w:rsid w:val="00A2478D"/>
    <w:rsid w:val="00A250DD"/>
    <w:rsid w:val="00A27BA8"/>
    <w:rsid w:val="00A33CB4"/>
    <w:rsid w:val="00A36DFA"/>
    <w:rsid w:val="00A474BC"/>
    <w:rsid w:val="00A521AB"/>
    <w:rsid w:val="00A54A58"/>
    <w:rsid w:val="00A54F73"/>
    <w:rsid w:val="00A612D4"/>
    <w:rsid w:val="00A73281"/>
    <w:rsid w:val="00A8361D"/>
    <w:rsid w:val="00A85CAF"/>
    <w:rsid w:val="00A85ECE"/>
    <w:rsid w:val="00A86C40"/>
    <w:rsid w:val="00A87A79"/>
    <w:rsid w:val="00A905C0"/>
    <w:rsid w:val="00AA2375"/>
    <w:rsid w:val="00AA569A"/>
    <w:rsid w:val="00AB2FCF"/>
    <w:rsid w:val="00AB32F5"/>
    <w:rsid w:val="00AC4430"/>
    <w:rsid w:val="00AC60CC"/>
    <w:rsid w:val="00AD0173"/>
    <w:rsid w:val="00AD01C1"/>
    <w:rsid w:val="00AD3F23"/>
    <w:rsid w:val="00AD65B0"/>
    <w:rsid w:val="00AE4347"/>
    <w:rsid w:val="00AE48EA"/>
    <w:rsid w:val="00AF2017"/>
    <w:rsid w:val="00AF26EB"/>
    <w:rsid w:val="00AF39EA"/>
    <w:rsid w:val="00AF6B8C"/>
    <w:rsid w:val="00B00B65"/>
    <w:rsid w:val="00B118C8"/>
    <w:rsid w:val="00B179F2"/>
    <w:rsid w:val="00B247BD"/>
    <w:rsid w:val="00B27614"/>
    <w:rsid w:val="00B43DA6"/>
    <w:rsid w:val="00B4474A"/>
    <w:rsid w:val="00B51891"/>
    <w:rsid w:val="00B616DC"/>
    <w:rsid w:val="00B61A67"/>
    <w:rsid w:val="00B62922"/>
    <w:rsid w:val="00B654E7"/>
    <w:rsid w:val="00B6717D"/>
    <w:rsid w:val="00B673FA"/>
    <w:rsid w:val="00B71C63"/>
    <w:rsid w:val="00B75D99"/>
    <w:rsid w:val="00B8489D"/>
    <w:rsid w:val="00B8579E"/>
    <w:rsid w:val="00B869E1"/>
    <w:rsid w:val="00B93B78"/>
    <w:rsid w:val="00B97A59"/>
    <w:rsid w:val="00BA1A44"/>
    <w:rsid w:val="00BA2843"/>
    <w:rsid w:val="00BA305D"/>
    <w:rsid w:val="00BA5322"/>
    <w:rsid w:val="00BB008C"/>
    <w:rsid w:val="00BB05F5"/>
    <w:rsid w:val="00BB2B2A"/>
    <w:rsid w:val="00BB46D4"/>
    <w:rsid w:val="00BC06B4"/>
    <w:rsid w:val="00BC6F25"/>
    <w:rsid w:val="00BD04B0"/>
    <w:rsid w:val="00BE06C4"/>
    <w:rsid w:val="00BE2537"/>
    <w:rsid w:val="00BE7F32"/>
    <w:rsid w:val="00C053C9"/>
    <w:rsid w:val="00C11842"/>
    <w:rsid w:val="00C13B8B"/>
    <w:rsid w:val="00C16CE7"/>
    <w:rsid w:val="00C17A23"/>
    <w:rsid w:val="00C248B5"/>
    <w:rsid w:val="00C26A99"/>
    <w:rsid w:val="00C56904"/>
    <w:rsid w:val="00C62F59"/>
    <w:rsid w:val="00C63C95"/>
    <w:rsid w:val="00C6483B"/>
    <w:rsid w:val="00C65B18"/>
    <w:rsid w:val="00C70A1B"/>
    <w:rsid w:val="00C75086"/>
    <w:rsid w:val="00C755BD"/>
    <w:rsid w:val="00C75F46"/>
    <w:rsid w:val="00C7642C"/>
    <w:rsid w:val="00C823CC"/>
    <w:rsid w:val="00C90309"/>
    <w:rsid w:val="00C93510"/>
    <w:rsid w:val="00C94BCD"/>
    <w:rsid w:val="00C956DB"/>
    <w:rsid w:val="00C979FC"/>
    <w:rsid w:val="00CA15E2"/>
    <w:rsid w:val="00CA1C39"/>
    <w:rsid w:val="00CA2C81"/>
    <w:rsid w:val="00CA7514"/>
    <w:rsid w:val="00CB5BF4"/>
    <w:rsid w:val="00CB5CFA"/>
    <w:rsid w:val="00CC0553"/>
    <w:rsid w:val="00CC126F"/>
    <w:rsid w:val="00CC4523"/>
    <w:rsid w:val="00CC4DFF"/>
    <w:rsid w:val="00CC5DFC"/>
    <w:rsid w:val="00CD0509"/>
    <w:rsid w:val="00CD12C3"/>
    <w:rsid w:val="00CD13EC"/>
    <w:rsid w:val="00CD3D91"/>
    <w:rsid w:val="00CD6B6B"/>
    <w:rsid w:val="00CE2DA2"/>
    <w:rsid w:val="00CE5555"/>
    <w:rsid w:val="00CE7013"/>
    <w:rsid w:val="00CF496E"/>
    <w:rsid w:val="00CF7064"/>
    <w:rsid w:val="00D07119"/>
    <w:rsid w:val="00D1027A"/>
    <w:rsid w:val="00D17567"/>
    <w:rsid w:val="00D17961"/>
    <w:rsid w:val="00D277F2"/>
    <w:rsid w:val="00D305A8"/>
    <w:rsid w:val="00D30EE9"/>
    <w:rsid w:val="00D33E20"/>
    <w:rsid w:val="00D34D21"/>
    <w:rsid w:val="00D35281"/>
    <w:rsid w:val="00D35695"/>
    <w:rsid w:val="00D471D2"/>
    <w:rsid w:val="00D47DD0"/>
    <w:rsid w:val="00D506B4"/>
    <w:rsid w:val="00D50A62"/>
    <w:rsid w:val="00D52D85"/>
    <w:rsid w:val="00D5538D"/>
    <w:rsid w:val="00D555AD"/>
    <w:rsid w:val="00D66928"/>
    <w:rsid w:val="00D7117D"/>
    <w:rsid w:val="00D71EBA"/>
    <w:rsid w:val="00D7683A"/>
    <w:rsid w:val="00D803A9"/>
    <w:rsid w:val="00D8102C"/>
    <w:rsid w:val="00D81246"/>
    <w:rsid w:val="00D84154"/>
    <w:rsid w:val="00D84C34"/>
    <w:rsid w:val="00D86556"/>
    <w:rsid w:val="00D92B3A"/>
    <w:rsid w:val="00D9736E"/>
    <w:rsid w:val="00DA03B3"/>
    <w:rsid w:val="00DA1FA8"/>
    <w:rsid w:val="00DB0B15"/>
    <w:rsid w:val="00DB1E59"/>
    <w:rsid w:val="00DB5541"/>
    <w:rsid w:val="00DB5A05"/>
    <w:rsid w:val="00DB7595"/>
    <w:rsid w:val="00DC2276"/>
    <w:rsid w:val="00DC7156"/>
    <w:rsid w:val="00DD0D8C"/>
    <w:rsid w:val="00DD1CFC"/>
    <w:rsid w:val="00DD74FD"/>
    <w:rsid w:val="00DE29BE"/>
    <w:rsid w:val="00DE3DE4"/>
    <w:rsid w:val="00E0184C"/>
    <w:rsid w:val="00E02342"/>
    <w:rsid w:val="00E04724"/>
    <w:rsid w:val="00E04ABC"/>
    <w:rsid w:val="00E0792A"/>
    <w:rsid w:val="00E16221"/>
    <w:rsid w:val="00E20D3C"/>
    <w:rsid w:val="00E346CE"/>
    <w:rsid w:val="00E350C4"/>
    <w:rsid w:val="00E4139D"/>
    <w:rsid w:val="00E437C1"/>
    <w:rsid w:val="00E60F48"/>
    <w:rsid w:val="00E63878"/>
    <w:rsid w:val="00E641D1"/>
    <w:rsid w:val="00E736F3"/>
    <w:rsid w:val="00E73E69"/>
    <w:rsid w:val="00E74501"/>
    <w:rsid w:val="00E766EA"/>
    <w:rsid w:val="00E770EF"/>
    <w:rsid w:val="00E77467"/>
    <w:rsid w:val="00E80B8A"/>
    <w:rsid w:val="00E903DE"/>
    <w:rsid w:val="00EA6B0F"/>
    <w:rsid w:val="00EB20F0"/>
    <w:rsid w:val="00EB4316"/>
    <w:rsid w:val="00EB6486"/>
    <w:rsid w:val="00EC7B5D"/>
    <w:rsid w:val="00ED2207"/>
    <w:rsid w:val="00ED2688"/>
    <w:rsid w:val="00ED4F26"/>
    <w:rsid w:val="00ED74F8"/>
    <w:rsid w:val="00EF073B"/>
    <w:rsid w:val="00F04926"/>
    <w:rsid w:val="00F07FBB"/>
    <w:rsid w:val="00F14919"/>
    <w:rsid w:val="00F16CF4"/>
    <w:rsid w:val="00F175D7"/>
    <w:rsid w:val="00F22F0C"/>
    <w:rsid w:val="00F24332"/>
    <w:rsid w:val="00F307E0"/>
    <w:rsid w:val="00F315AC"/>
    <w:rsid w:val="00F31862"/>
    <w:rsid w:val="00F326CC"/>
    <w:rsid w:val="00F3449E"/>
    <w:rsid w:val="00F3672A"/>
    <w:rsid w:val="00F40872"/>
    <w:rsid w:val="00F46D9F"/>
    <w:rsid w:val="00F47223"/>
    <w:rsid w:val="00F56AB7"/>
    <w:rsid w:val="00F57C73"/>
    <w:rsid w:val="00F61724"/>
    <w:rsid w:val="00F6183C"/>
    <w:rsid w:val="00F64CF3"/>
    <w:rsid w:val="00F67B39"/>
    <w:rsid w:val="00F7237D"/>
    <w:rsid w:val="00F741F2"/>
    <w:rsid w:val="00F74691"/>
    <w:rsid w:val="00F77406"/>
    <w:rsid w:val="00F83AF0"/>
    <w:rsid w:val="00F87792"/>
    <w:rsid w:val="00F8781E"/>
    <w:rsid w:val="00F94165"/>
    <w:rsid w:val="00F9786B"/>
    <w:rsid w:val="00FA0719"/>
    <w:rsid w:val="00FA13A9"/>
    <w:rsid w:val="00FA491C"/>
    <w:rsid w:val="00FA5794"/>
    <w:rsid w:val="00FA5858"/>
    <w:rsid w:val="00FA6561"/>
    <w:rsid w:val="00FA73D0"/>
    <w:rsid w:val="00FB3C72"/>
    <w:rsid w:val="00FD095E"/>
    <w:rsid w:val="00FE3318"/>
    <w:rsid w:val="00FE4FEC"/>
    <w:rsid w:val="00FF2D50"/>
    <w:rsid w:val="00FF7C2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13970"/>
  <w15:docId w15:val="{B0A58779-BA75-4C48-944E-6059D9A2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C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635F24"/>
    <w:pPr>
      <w:spacing w:before="120"/>
    </w:pPr>
    <w:rPr>
      <w:rFonts w:cstheme="minorHAnsi"/>
      <w:b/>
      <w:bCs/>
      <w:iCs/>
      <w:sz w:val="26"/>
    </w:rPr>
  </w:style>
  <w:style w:type="paragraph" w:styleId="TOC2">
    <w:name w:val="toc 2"/>
    <w:basedOn w:val="Normal"/>
    <w:next w:val="Normal"/>
    <w:autoRedefine/>
    <w:uiPriority w:val="39"/>
    <w:unhideWhenUsed/>
    <w:qFormat/>
    <w:rsid w:val="00635F24"/>
    <w:pPr>
      <w:tabs>
        <w:tab w:val="right" w:leader="dot" w:pos="8777"/>
      </w:tabs>
      <w:spacing w:before="120"/>
      <w:ind w:left="284"/>
    </w:pPr>
    <w:rPr>
      <w:rFonts w:cstheme="minorHAnsi"/>
      <w:b/>
      <w:bCs/>
      <w:i/>
      <w:sz w:val="26"/>
      <w:szCs w:val="22"/>
    </w:rPr>
  </w:style>
  <w:style w:type="paragraph" w:styleId="TOC3">
    <w:name w:val="toc 3"/>
    <w:basedOn w:val="Normal"/>
    <w:next w:val="Normal"/>
    <w:autoRedefine/>
    <w:uiPriority w:val="39"/>
    <w:unhideWhenUsed/>
    <w:qFormat/>
    <w:rsid w:val="00635F24"/>
    <w:pPr>
      <w:ind w:left="480"/>
    </w:pPr>
    <w:rPr>
      <w:rFonts w:cstheme="minorHAnsi"/>
      <w:sz w:val="26"/>
      <w:szCs w:val="20"/>
    </w:rPr>
  </w:style>
  <w:style w:type="paragraph" w:styleId="TOC4">
    <w:name w:val="toc 4"/>
    <w:basedOn w:val="Normal"/>
    <w:next w:val="Normal"/>
    <w:autoRedefine/>
    <w:uiPriority w:val="39"/>
    <w:unhideWhenUsed/>
    <w:qFormat/>
    <w:rsid w:val="00291F95"/>
    <w:pPr>
      <w:ind w:left="720"/>
    </w:pPr>
    <w:rPr>
      <w:rFonts w:cstheme="minorHAnsi"/>
      <w:sz w:val="26"/>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1C0CB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ListParagraph">
    <w:name w:val="List Paragraph"/>
    <w:basedOn w:val="Normal"/>
    <w:link w:val="ListParagraphChar"/>
    <w:uiPriority w:val="34"/>
    <w:qFormat/>
    <w:rsid w:val="00290091"/>
    <w:pPr>
      <w:ind w:left="720"/>
      <w:contextualSpacing/>
    </w:pPr>
  </w:style>
  <w:style w:type="character" w:styleId="FollowedHyperlink">
    <w:name w:val="FollowedHyperlink"/>
    <w:basedOn w:val="DefaultParagraphFont"/>
    <w:uiPriority w:val="99"/>
    <w:semiHidden/>
    <w:unhideWhenUsed/>
    <w:rsid w:val="008A3D2A"/>
    <w:rPr>
      <w:color w:val="800080" w:themeColor="followedHyperlink"/>
      <w:u w:val="single"/>
    </w:rPr>
  </w:style>
  <w:style w:type="paragraph" w:customStyle="1" w:styleId="MTDisplayEquation">
    <w:name w:val="MTDisplayEquation"/>
    <w:basedOn w:val="Nidungvnbn"/>
    <w:next w:val="Normal"/>
    <w:link w:val="MTDisplayEquationChar"/>
    <w:rsid w:val="006403B0"/>
    <w:pPr>
      <w:tabs>
        <w:tab w:val="center" w:pos="4400"/>
        <w:tab w:val="right" w:pos="8780"/>
      </w:tabs>
    </w:pPr>
  </w:style>
  <w:style w:type="character" w:customStyle="1" w:styleId="MTDisplayEquationChar">
    <w:name w:val="MTDisplayEquation Char"/>
    <w:basedOn w:val="NidungvnbnChar"/>
    <w:link w:val="MTDisplayEquation"/>
    <w:rsid w:val="006403B0"/>
    <w:rPr>
      <w:rFonts w:eastAsia="Times New Roman" w:cs="Times New Roman"/>
      <w:sz w:val="26"/>
      <w:szCs w:val="26"/>
    </w:rPr>
  </w:style>
  <w:style w:type="paragraph" w:customStyle="1" w:styleId="Style1">
    <w:name w:val="Style1"/>
    <w:basedOn w:val="Nidungvnbn"/>
    <w:link w:val="Style1Char"/>
    <w:qFormat/>
    <w:rsid w:val="00047BCB"/>
    <w:pPr>
      <w:ind w:firstLine="0"/>
      <w:jc w:val="center"/>
    </w:pPr>
  </w:style>
  <w:style w:type="character" w:customStyle="1" w:styleId="Style1Char">
    <w:name w:val="Style1 Char"/>
    <w:basedOn w:val="NidungvnbnChar"/>
    <w:link w:val="Style1"/>
    <w:rsid w:val="00047BCB"/>
    <w:rPr>
      <w:rFonts w:eastAsia="Times New Roman" w:cs="Times New Roman"/>
      <w:sz w:val="26"/>
      <w:szCs w:val="26"/>
    </w:rPr>
  </w:style>
  <w:style w:type="paragraph" w:customStyle="1" w:styleId="bng">
    <w:name w:val="bảng"/>
    <w:basedOn w:val="Normal"/>
    <w:qFormat/>
    <w:rsid w:val="001236A5"/>
    <w:pPr>
      <w:spacing w:before="120" w:after="120" w:line="360" w:lineRule="auto"/>
      <w:ind w:firstLine="720"/>
      <w:jc w:val="center"/>
    </w:pPr>
    <w:rPr>
      <w:sz w:val="26"/>
      <w:szCs w:val="26"/>
    </w:rPr>
  </w:style>
  <w:style w:type="character" w:customStyle="1" w:styleId="ListParagraphChar">
    <w:name w:val="List Paragraph Char"/>
    <w:link w:val="ListParagraph"/>
    <w:uiPriority w:val="34"/>
    <w:qFormat/>
    <w:rsid w:val="009A5867"/>
    <w:rPr>
      <w:rFonts w:eastAsia="Times New Roman" w:cs="Times New Roman"/>
      <w:szCs w:val="24"/>
    </w:rPr>
  </w:style>
  <w:style w:type="table" w:styleId="MediumGrid1-Accent5">
    <w:name w:val="Medium Grid 1 Accent 5"/>
    <w:basedOn w:val="TableNormal"/>
    <w:uiPriority w:val="67"/>
    <w:rsid w:val="009A5867"/>
    <w:pPr>
      <w:spacing w:after="0" w:line="240" w:lineRule="auto"/>
    </w:pPr>
    <w:rPr>
      <w:rFonts w:asciiTheme="minorHAnsi" w:eastAsiaTheme="minorEastAsia" w:hAnsiTheme="minorHAnsi"/>
      <w:sz w:val="20"/>
      <w:szCs w:val="20"/>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qFormat/>
    <w:rsid w:val="004B6AAC"/>
    <w:pPr>
      <w:spacing w:after="0" w:line="240" w:lineRule="auto"/>
    </w:pPr>
    <w:rPr>
      <w:rFonts w:asciiTheme="minorHAnsi" w:eastAsiaTheme="minorEastAsia" w:hAnsiTheme="minorHAnsi"/>
      <w:sz w:val="20"/>
      <w:szCs w:val="20"/>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styleId="TOC5">
    <w:name w:val="toc 5"/>
    <w:basedOn w:val="Normal"/>
    <w:next w:val="Normal"/>
    <w:autoRedefine/>
    <w:uiPriority w:val="39"/>
    <w:unhideWhenUsed/>
    <w:qFormat/>
    <w:rsid w:val="00291F95"/>
    <w:pPr>
      <w:ind w:left="960"/>
    </w:pPr>
    <w:rPr>
      <w:rFonts w:cstheme="minorHAnsi"/>
      <w:sz w:val="26"/>
      <w:szCs w:val="20"/>
    </w:rPr>
  </w:style>
  <w:style w:type="paragraph" w:styleId="TOC6">
    <w:name w:val="toc 6"/>
    <w:basedOn w:val="Normal"/>
    <w:next w:val="Normal"/>
    <w:autoRedefine/>
    <w:uiPriority w:val="39"/>
    <w:unhideWhenUsed/>
    <w:qFormat/>
    <w:rsid w:val="00291F95"/>
    <w:pPr>
      <w:ind w:left="1200"/>
    </w:pPr>
    <w:rPr>
      <w:rFonts w:cstheme="minorHAnsi"/>
      <w:sz w:val="26"/>
      <w:szCs w:val="20"/>
    </w:rPr>
  </w:style>
  <w:style w:type="paragraph" w:styleId="TOC7">
    <w:name w:val="toc 7"/>
    <w:basedOn w:val="Normal"/>
    <w:next w:val="Normal"/>
    <w:autoRedefine/>
    <w:uiPriority w:val="39"/>
    <w:unhideWhenUsed/>
    <w:qFormat/>
    <w:rsid w:val="00291F95"/>
    <w:pPr>
      <w:ind w:left="1440"/>
    </w:pPr>
    <w:rPr>
      <w:rFonts w:cstheme="minorHAnsi"/>
      <w:sz w:val="26"/>
      <w:szCs w:val="20"/>
    </w:rPr>
  </w:style>
  <w:style w:type="paragraph" w:styleId="TOC8">
    <w:name w:val="toc 8"/>
    <w:basedOn w:val="Normal"/>
    <w:next w:val="Normal"/>
    <w:autoRedefine/>
    <w:uiPriority w:val="39"/>
    <w:unhideWhenUsed/>
    <w:qFormat/>
    <w:rsid w:val="00291F95"/>
    <w:pPr>
      <w:ind w:left="1680"/>
    </w:pPr>
    <w:rPr>
      <w:rFonts w:cstheme="minorHAnsi"/>
      <w:sz w:val="26"/>
      <w:szCs w:val="20"/>
    </w:rPr>
  </w:style>
  <w:style w:type="paragraph" w:styleId="TOC9">
    <w:name w:val="toc 9"/>
    <w:basedOn w:val="Normal"/>
    <w:next w:val="Normal"/>
    <w:autoRedefine/>
    <w:uiPriority w:val="39"/>
    <w:unhideWhenUsed/>
    <w:qFormat/>
    <w:rsid w:val="00291F95"/>
    <w:pPr>
      <w:ind w:left="1920"/>
    </w:pPr>
    <w:rPr>
      <w:rFonts w:cstheme="minorHAnsi"/>
      <w:sz w:val="26"/>
      <w:szCs w:val="20"/>
    </w:rPr>
  </w:style>
  <w:style w:type="paragraph" w:customStyle="1" w:styleId="image">
    <w:name w:val="image"/>
    <w:basedOn w:val="Caption"/>
    <w:link w:val="imageChar"/>
    <w:qFormat/>
    <w:rsid w:val="00A07CB0"/>
    <w:pPr>
      <w:spacing w:before="120" w:after="120" w:line="360" w:lineRule="auto"/>
    </w:pPr>
  </w:style>
  <w:style w:type="character" w:customStyle="1" w:styleId="CaptionChar">
    <w:name w:val="Caption Char"/>
    <w:aliases w:val="Hình Char,bảng biểu Char"/>
    <w:basedOn w:val="DefaultParagraphFont"/>
    <w:link w:val="Caption"/>
    <w:uiPriority w:val="35"/>
    <w:rsid w:val="00A07CB0"/>
    <w:rPr>
      <w:rFonts w:eastAsia="Times New Roman" w:cs="Times New Roman"/>
      <w:bCs/>
      <w:sz w:val="26"/>
      <w:szCs w:val="26"/>
    </w:rPr>
  </w:style>
  <w:style w:type="character" w:customStyle="1" w:styleId="imageChar">
    <w:name w:val="image Char"/>
    <w:basedOn w:val="CaptionChar"/>
    <w:link w:val="image"/>
    <w:rsid w:val="00A07CB0"/>
    <w:rPr>
      <w:rFonts w:eastAsia="Times New Roman" w:cs="Times New Roman"/>
      <w:bCs/>
      <w:sz w:val="26"/>
      <w:szCs w:val="26"/>
    </w:rPr>
  </w:style>
  <w:style w:type="paragraph" w:styleId="Date">
    <w:name w:val="Date"/>
    <w:basedOn w:val="Normal"/>
    <w:next w:val="Normal"/>
    <w:link w:val="DateChar"/>
    <w:uiPriority w:val="99"/>
    <w:semiHidden/>
    <w:unhideWhenUsed/>
    <w:rsid w:val="00E0792A"/>
  </w:style>
  <w:style w:type="character" w:customStyle="1" w:styleId="DateChar">
    <w:name w:val="Date Char"/>
    <w:basedOn w:val="DefaultParagraphFont"/>
    <w:link w:val="Date"/>
    <w:uiPriority w:val="99"/>
    <w:semiHidden/>
    <w:rsid w:val="00E0792A"/>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34712">
      <w:bodyDiv w:val="1"/>
      <w:marLeft w:val="0"/>
      <w:marRight w:val="0"/>
      <w:marTop w:val="0"/>
      <w:marBottom w:val="0"/>
      <w:divBdr>
        <w:top w:val="none" w:sz="0" w:space="0" w:color="auto"/>
        <w:left w:val="none" w:sz="0" w:space="0" w:color="auto"/>
        <w:bottom w:val="none" w:sz="0" w:space="0" w:color="auto"/>
        <w:right w:val="none" w:sz="0" w:space="0" w:color="auto"/>
      </w:divBdr>
    </w:div>
    <w:div w:id="123960986">
      <w:bodyDiv w:val="1"/>
      <w:marLeft w:val="0"/>
      <w:marRight w:val="0"/>
      <w:marTop w:val="0"/>
      <w:marBottom w:val="0"/>
      <w:divBdr>
        <w:top w:val="none" w:sz="0" w:space="0" w:color="auto"/>
        <w:left w:val="none" w:sz="0" w:space="0" w:color="auto"/>
        <w:bottom w:val="none" w:sz="0" w:space="0" w:color="auto"/>
        <w:right w:val="none" w:sz="0" w:space="0" w:color="auto"/>
      </w:divBdr>
    </w:div>
    <w:div w:id="225996979">
      <w:bodyDiv w:val="1"/>
      <w:marLeft w:val="0"/>
      <w:marRight w:val="0"/>
      <w:marTop w:val="0"/>
      <w:marBottom w:val="0"/>
      <w:divBdr>
        <w:top w:val="none" w:sz="0" w:space="0" w:color="auto"/>
        <w:left w:val="none" w:sz="0" w:space="0" w:color="auto"/>
        <w:bottom w:val="none" w:sz="0" w:space="0" w:color="auto"/>
        <w:right w:val="none" w:sz="0" w:space="0" w:color="auto"/>
      </w:divBdr>
    </w:div>
    <w:div w:id="364332266">
      <w:bodyDiv w:val="1"/>
      <w:marLeft w:val="0"/>
      <w:marRight w:val="0"/>
      <w:marTop w:val="0"/>
      <w:marBottom w:val="0"/>
      <w:divBdr>
        <w:top w:val="none" w:sz="0" w:space="0" w:color="auto"/>
        <w:left w:val="none" w:sz="0" w:space="0" w:color="auto"/>
        <w:bottom w:val="none" w:sz="0" w:space="0" w:color="auto"/>
        <w:right w:val="none" w:sz="0" w:space="0" w:color="auto"/>
      </w:divBdr>
    </w:div>
    <w:div w:id="507868510">
      <w:bodyDiv w:val="1"/>
      <w:marLeft w:val="0"/>
      <w:marRight w:val="0"/>
      <w:marTop w:val="0"/>
      <w:marBottom w:val="0"/>
      <w:divBdr>
        <w:top w:val="none" w:sz="0" w:space="0" w:color="auto"/>
        <w:left w:val="none" w:sz="0" w:space="0" w:color="auto"/>
        <w:bottom w:val="none" w:sz="0" w:space="0" w:color="auto"/>
        <w:right w:val="none" w:sz="0" w:space="0" w:color="auto"/>
      </w:divBdr>
    </w:div>
    <w:div w:id="792213011">
      <w:bodyDiv w:val="1"/>
      <w:marLeft w:val="0"/>
      <w:marRight w:val="0"/>
      <w:marTop w:val="0"/>
      <w:marBottom w:val="0"/>
      <w:divBdr>
        <w:top w:val="none" w:sz="0" w:space="0" w:color="auto"/>
        <w:left w:val="none" w:sz="0" w:space="0" w:color="auto"/>
        <w:bottom w:val="none" w:sz="0" w:space="0" w:color="auto"/>
        <w:right w:val="none" w:sz="0" w:space="0" w:color="auto"/>
      </w:divBdr>
    </w:div>
    <w:div w:id="843394956">
      <w:bodyDiv w:val="1"/>
      <w:marLeft w:val="0"/>
      <w:marRight w:val="0"/>
      <w:marTop w:val="0"/>
      <w:marBottom w:val="0"/>
      <w:divBdr>
        <w:top w:val="none" w:sz="0" w:space="0" w:color="auto"/>
        <w:left w:val="none" w:sz="0" w:space="0" w:color="auto"/>
        <w:bottom w:val="none" w:sz="0" w:space="0" w:color="auto"/>
        <w:right w:val="none" w:sz="0" w:space="0" w:color="auto"/>
      </w:divBdr>
    </w:div>
    <w:div w:id="955256506">
      <w:bodyDiv w:val="1"/>
      <w:marLeft w:val="0"/>
      <w:marRight w:val="0"/>
      <w:marTop w:val="0"/>
      <w:marBottom w:val="0"/>
      <w:divBdr>
        <w:top w:val="none" w:sz="0" w:space="0" w:color="auto"/>
        <w:left w:val="none" w:sz="0" w:space="0" w:color="auto"/>
        <w:bottom w:val="none" w:sz="0" w:space="0" w:color="auto"/>
        <w:right w:val="none" w:sz="0" w:space="0" w:color="auto"/>
      </w:divBdr>
      <w:divsChild>
        <w:div w:id="46690261">
          <w:marLeft w:val="0"/>
          <w:marRight w:val="0"/>
          <w:marTop w:val="0"/>
          <w:marBottom w:val="0"/>
          <w:divBdr>
            <w:top w:val="none" w:sz="0" w:space="0" w:color="auto"/>
            <w:left w:val="none" w:sz="0" w:space="0" w:color="auto"/>
            <w:bottom w:val="none" w:sz="0" w:space="0" w:color="auto"/>
            <w:right w:val="none" w:sz="0" w:space="0" w:color="auto"/>
          </w:divBdr>
        </w:div>
        <w:div w:id="141850461">
          <w:marLeft w:val="0"/>
          <w:marRight w:val="0"/>
          <w:marTop w:val="0"/>
          <w:marBottom w:val="0"/>
          <w:divBdr>
            <w:top w:val="none" w:sz="0" w:space="0" w:color="auto"/>
            <w:left w:val="none" w:sz="0" w:space="0" w:color="auto"/>
            <w:bottom w:val="none" w:sz="0" w:space="0" w:color="auto"/>
            <w:right w:val="none" w:sz="0" w:space="0" w:color="auto"/>
          </w:divBdr>
        </w:div>
        <w:div w:id="1129937000">
          <w:marLeft w:val="0"/>
          <w:marRight w:val="0"/>
          <w:marTop w:val="0"/>
          <w:marBottom w:val="0"/>
          <w:divBdr>
            <w:top w:val="none" w:sz="0" w:space="0" w:color="auto"/>
            <w:left w:val="none" w:sz="0" w:space="0" w:color="auto"/>
            <w:bottom w:val="none" w:sz="0" w:space="0" w:color="auto"/>
            <w:right w:val="none" w:sz="0" w:space="0" w:color="auto"/>
          </w:divBdr>
        </w:div>
        <w:div w:id="1380398934">
          <w:marLeft w:val="0"/>
          <w:marRight w:val="0"/>
          <w:marTop w:val="0"/>
          <w:marBottom w:val="0"/>
          <w:divBdr>
            <w:top w:val="none" w:sz="0" w:space="0" w:color="auto"/>
            <w:left w:val="none" w:sz="0" w:space="0" w:color="auto"/>
            <w:bottom w:val="none" w:sz="0" w:space="0" w:color="auto"/>
            <w:right w:val="none" w:sz="0" w:space="0" w:color="auto"/>
          </w:divBdr>
        </w:div>
        <w:div w:id="1699040317">
          <w:marLeft w:val="0"/>
          <w:marRight w:val="0"/>
          <w:marTop w:val="0"/>
          <w:marBottom w:val="0"/>
          <w:divBdr>
            <w:top w:val="none" w:sz="0" w:space="0" w:color="auto"/>
            <w:left w:val="none" w:sz="0" w:space="0" w:color="auto"/>
            <w:bottom w:val="none" w:sz="0" w:space="0" w:color="auto"/>
            <w:right w:val="none" w:sz="0" w:space="0" w:color="auto"/>
          </w:divBdr>
        </w:div>
        <w:div w:id="1722558054">
          <w:marLeft w:val="0"/>
          <w:marRight w:val="0"/>
          <w:marTop w:val="0"/>
          <w:marBottom w:val="0"/>
          <w:divBdr>
            <w:top w:val="none" w:sz="0" w:space="0" w:color="auto"/>
            <w:left w:val="none" w:sz="0" w:space="0" w:color="auto"/>
            <w:bottom w:val="none" w:sz="0" w:space="0" w:color="auto"/>
            <w:right w:val="none" w:sz="0" w:space="0" w:color="auto"/>
          </w:divBdr>
        </w:div>
        <w:div w:id="1989357735">
          <w:marLeft w:val="0"/>
          <w:marRight w:val="0"/>
          <w:marTop w:val="0"/>
          <w:marBottom w:val="0"/>
          <w:divBdr>
            <w:top w:val="none" w:sz="0" w:space="0" w:color="auto"/>
            <w:left w:val="none" w:sz="0" w:space="0" w:color="auto"/>
            <w:bottom w:val="none" w:sz="0" w:space="0" w:color="auto"/>
            <w:right w:val="none" w:sz="0" w:space="0" w:color="auto"/>
          </w:divBdr>
        </w:div>
        <w:div w:id="2062706730">
          <w:marLeft w:val="0"/>
          <w:marRight w:val="0"/>
          <w:marTop w:val="0"/>
          <w:marBottom w:val="0"/>
          <w:divBdr>
            <w:top w:val="none" w:sz="0" w:space="0" w:color="auto"/>
            <w:left w:val="none" w:sz="0" w:space="0" w:color="auto"/>
            <w:bottom w:val="none" w:sz="0" w:space="0" w:color="auto"/>
            <w:right w:val="none" w:sz="0" w:space="0" w:color="auto"/>
          </w:divBdr>
        </w:div>
      </w:divsChild>
    </w:div>
    <w:div w:id="964579942">
      <w:bodyDiv w:val="1"/>
      <w:marLeft w:val="0"/>
      <w:marRight w:val="0"/>
      <w:marTop w:val="0"/>
      <w:marBottom w:val="0"/>
      <w:divBdr>
        <w:top w:val="none" w:sz="0" w:space="0" w:color="auto"/>
        <w:left w:val="none" w:sz="0" w:space="0" w:color="auto"/>
        <w:bottom w:val="none" w:sz="0" w:space="0" w:color="auto"/>
        <w:right w:val="none" w:sz="0" w:space="0" w:color="auto"/>
      </w:divBdr>
      <w:divsChild>
        <w:div w:id="852837185">
          <w:marLeft w:val="0"/>
          <w:marRight w:val="0"/>
          <w:marTop w:val="0"/>
          <w:marBottom w:val="0"/>
          <w:divBdr>
            <w:top w:val="none" w:sz="0" w:space="0" w:color="auto"/>
            <w:left w:val="none" w:sz="0" w:space="0" w:color="auto"/>
            <w:bottom w:val="none" w:sz="0" w:space="0" w:color="auto"/>
            <w:right w:val="none" w:sz="0" w:space="0" w:color="auto"/>
          </w:divBdr>
        </w:div>
        <w:div w:id="860165143">
          <w:marLeft w:val="0"/>
          <w:marRight w:val="0"/>
          <w:marTop w:val="0"/>
          <w:marBottom w:val="0"/>
          <w:divBdr>
            <w:top w:val="none" w:sz="0" w:space="0" w:color="auto"/>
            <w:left w:val="none" w:sz="0" w:space="0" w:color="auto"/>
            <w:bottom w:val="none" w:sz="0" w:space="0" w:color="auto"/>
            <w:right w:val="none" w:sz="0" w:space="0" w:color="auto"/>
          </w:divBdr>
        </w:div>
      </w:divsChild>
    </w:div>
    <w:div w:id="994991194">
      <w:bodyDiv w:val="1"/>
      <w:marLeft w:val="0"/>
      <w:marRight w:val="0"/>
      <w:marTop w:val="0"/>
      <w:marBottom w:val="0"/>
      <w:divBdr>
        <w:top w:val="none" w:sz="0" w:space="0" w:color="auto"/>
        <w:left w:val="none" w:sz="0" w:space="0" w:color="auto"/>
        <w:bottom w:val="none" w:sz="0" w:space="0" w:color="auto"/>
        <w:right w:val="none" w:sz="0" w:space="0" w:color="auto"/>
      </w:divBdr>
    </w:div>
    <w:div w:id="1071541146">
      <w:bodyDiv w:val="1"/>
      <w:marLeft w:val="0"/>
      <w:marRight w:val="0"/>
      <w:marTop w:val="0"/>
      <w:marBottom w:val="0"/>
      <w:divBdr>
        <w:top w:val="none" w:sz="0" w:space="0" w:color="auto"/>
        <w:left w:val="none" w:sz="0" w:space="0" w:color="auto"/>
        <w:bottom w:val="none" w:sz="0" w:space="0" w:color="auto"/>
        <w:right w:val="none" w:sz="0" w:space="0" w:color="auto"/>
      </w:divBdr>
    </w:div>
    <w:div w:id="1131900018">
      <w:bodyDiv w:val="1"/>
      <w:marLeft w:val="0"/>
      <w:marRight w:val="0"/>
      <w:marTop w:val="0"/>
      <w:marBottom w:val="0"/>
      <w:divBdr>
        <w:top w:val="none" w:sz="0" w:space="0" w:color="auto"/>
        <w:left w:val="none" w:sz="0" w:space="0" w:color="auto"/>
        <w:bottom w:val="none" w:sz="0" w:space="0" w:color="auto"/>
        <w:right w:val="none" w:sz="0" w:space="0" w:color="auto"/>
      </w:divBdr>
      <w:divsChild>
        <w:div w:id="1054351347">
          <w:marLeft w:val="0"/>
          <w:marRight w:val="0"/>
          <w:marTop w:val="0"/>
          <w:marBottom w:val="0"/>
          <w:divBdr>
            <w:top w:val="none" w:sz="0" w:space="0" w:color="auto"/>
            <w:left w:val="none" w:sz="0" w:space="0" w:color="auto"/>
            <w:bottom w:val="none" w:sz="0" w:space="0" w:color="auto"/>
            <w:right w:val="none" w:sz="0" w:space="0" w:color="auto"/>
          </w:divBdr>
        </w:div>
        <w:div w:id="1198817124">
          <w:marLeft w:val="0"/>
          <w:marRight w:val="0"/>
          <w:marTop w:val="0"/>
          <w:marBottom w:val="0"/>
          <w:divBdr>
            <w:top w:val="none" w:sz="0" w:space="0" w:color="auto"/>
            <w:left w:val="none" w:sz="0" w:space="0" w:color="auto"/>
            <w:bottom w:val="none" w:sz="0" w:space="0" w:color="auto"/>
            <w:right w:val="none" w:sz="0" w:space="0" w:color="auto"/>
          </w:divBdr>
        </w:div>
        <w:div w:id="1222248453">
          <w:marLeft w:val="0"/>
          <w:marRight w:val="0"/>
          <w:marTop w:val="0"/>
          <w:marBottom w:val="0"/>
          <w:divBdr>
            <w:top w:val="none" w:sz="0" w:space="0" w:color="auto"/>
            <w:left w:val="none" w:sz="0" w:space="0" w:color="auto"/>
            <w:bottom w:val="none" w:sz="0" w:space="0" w:color="auto"/>
            <w:right w:val="none" w:sz="0" w:space="0" w:color="auto"/>
          </w:divBdr>
        </w:div>
        <w:div w:id="1630545644">
          <w:marLeft w:val="0"/>
          <w:marRight w:val="0"/>
          <w:marTop w:val="0"/>
          <w:marBottom w:val="0"/>
          <w:divBdr>
            <w:top w:val="none" w:sz="0" w:space="0" w:color="auto"/>
            <w:left w:val="none" w:sz="0" w:space="0" w:color="auto"/>
            <w:bottom w:val="none" w:sz="0" w:space="0" w:color="auto"/>
            <w:right w:val="none" w:sz="0" w:space="0" w:color="auto"/>
          </w:divBdr>
        </w:div>
      </w:divsChild>
    </w:div>
    <w:div w:id="1207914100">
      <w:bodyDiv w:val="1"/>
      <w:marLeft w:val="0"/>
      <w:marRight w:val="0"/>
      <w:marTop w:val="0"/>
      <w:marBottom w:val="0"/>
      <w:divBdr>
        <w:top w:val="none" w:sz="0" w:space="0" w:color="auto"/>
        <w:left w:val="none" w:sz="0" w:space="0" w:color="auto"/>
        <w:bottom w:val="none" w:sz="0" w:space="0" w:color="auto"/>
        <w:right w:val="none" w:sz="0" w:space="0" w:color="auto"/>
      </w:divBdr>
    </w:div>
    <w:div w:id="1216887427">
      <w:bodyDiv w:val="1"/>
      <w:marLeft w:val="0"/>
      <w:marRight w:val="0"/>
      <w:marTop w:val="0"/>
      <w:marBottom w:val="0"/>
      <w:divBdr>
        <w:top w:val="none" w:sz="0" w:space="0" w:color="auto"/>
        <w:left w:val="none" w:sz="0" w:space="0" w:color="auto"/>
        <w:bottom w:val="none" w:sz="0" w:space="0" w:color="auto"/>
        <w:right w:val="none" w:sz="0" w:space="0" w:color="auto"/>
      </w:divBdr>
    </w:div>
    <w:div w:id="1301695129">
      <w:bodyDiv w:val="1"/>
      <w:marLeft w:val="0"/>
      <w:marRight w:val="0"/>
      <w:marTop w:val="0"/>
      <w:marBottom w:val="0"/>
      <w:divBdr>
        <w:top w:val="none" w:sz="0" w:space="0" w:color="auto"/>
        <w:left w:val="none" w:sz="0" w:space="0" w:color="auto"/>
        <w:bottom w:val="none" w:sz="0" w:space="0" w:color="auto"/>
        <w:right w:val="none" w:sz="0" w:space="0" w:color="auto"/>
      </w:divBdr>
    </w:div>
    <w:div w:id="1326397731">
      <w:bodyDiv w:val="1"/>
      <w:marLeft w:val="0"/>
      <w:marRight w:val="0"/>
      <w:marTop w:val="0"/>
      <w:marBottom w:val="0"/>
      <w:divBdr>
        <w:top w:val="none" w:sz="0" w:space="0" w:color="auto"/>
        <w:left w:val="none" w:sz="0" w:space="0" w:color="auto"/>
        <w:bottom w:val="none" w:sz="0" w:space="0" w:color="auto"/>
        <w:right w:val="none" w:sz="0" w:space="0" w:color="auto"/>
      </w:divBdr>
    </w:div>
    <w:div w:id="133460719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6">
          <w:marLeft w:val="0"/>
          <w:marRight w:val="0"/>
          <w:marTop w:val="0"/>
          <w:marBottom w:val="0"/>
          <w:divBdr>
            <w:top w:val="none" w:sz="0" w:space="0" w:color="auto"/>
            <w:left w:val="none" w:sz="0" w:space="0" w:color="auto"/>
            <w:bottom w:val="none" w:sz="0" w:space="0" w:color="auto"/>
            <w:right w:val="none" w:sz="0" w:space="0" w:color="auto"/>
          </w:divBdr>
        </w:div>
        <w:div w:id="1559627632">
          <w:marLeft w:val="0"/>
          <w:marRight w:val="0"/>
          <w:marTop w:val="0"/>
          <w:marBottom w:val="0"/>
          <w:divBdr>
            <w:top w:val="none" w:sz="0" w:space="0" w:color="auto"/>
            <w:left w:val="none" w:sz="0" w:space="0" w:color="auto"/>
            <w:bottom w:val="none" w:sz="0" w:space="0" w:color="auto"/>
            <w:right w:val="none" w:sz="0" w:space="0" w:color="auto"/>
          </w:divBdr>
        </w:div>
        <w:div w:id="1647586666">
          <w:marLeft w:val="0"/>
          <w:marRight w:val="0"/>
          <w:marTop w:val="0"/>
          <w:marBottom w:val="0"/>
          <w:divBdr>
            <w:top w:val="none" w:sz="0" w:space="0" w:color="auto"/>
            <w:left w:val="none" w:sz="0" w:space="0" w:color="auto"/>
            <w:bottom w:val="none" w:sz="0" w:space="0" w:color="auto"/>
            <w:right w:val="none" w:sz="0" w:space="0" w:color="auto"/>
          </w:divBdr>
        </w:div>
        <w:div w:id="1716587890">
          <w:marLeft w:val="0"/>
          <w:marRight w:val="0"/>
          <w:marTop w:val="0"/>
          <w:marBottom w:val="0"/>
          <w:divBdr>
            <w:top w:val="none" w:sz="0" w:space="0" w:color="auto"/>
            <w:left w:val="none" w:sz="0" w:space="0" w:color="auto"/>
            <w:bottom w:val="none" w:sz="0" w:space="0" w:color="auto"/>
            <w:right w:val="none" w:sz="0" w:space="0" w:color="auto"/>
          </w:divBdr>
        </w:div>
      </w:divsChild>
    </w:div>
    <w:div w:id="145405814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958487513">
      <w:bodyDiv w:val="1"/>
      <w:marLeft w:val="0"/>
      <w:marRight w:val="0"/>
      <w:marTop w:val="0"/>
      <w:marBottom w:val="0"/>
      <w:divBdr>
        <w:top w:val="none" w:sz="0" w:space="0" w:color="auto"/>
        <w:left w:val="none" w:sz="0" w:space="0" w:color="auto"/>
        <w:bottom w:val="none" w:sz="0" w:space="0" w:color="auto"/>
        <w:right w:val="none" w:sz="0" w:space="0" w:color="auto"/>
      </w:divBdr>
    </w:div>
    <w:div w:id="1959068778">
      <w:bodyDiv w:val="1"/>
      <w:marLeft w:val="0"/>
      <w:marRight w:val="0"/>
      <w:marTop w:val="0"/>
      <w:marBottom w:val="0"/>
      <w:divBdr>
        <w:top w:val="none" w:sz="0" w:space="0" w:color="auto"/>
        <w:left w:val="none" w:sz="0" w:space="0" w:color="auto"/>
        <w:bottom w:val="none" w:sz="0" w:space="0" w:color="auto"/>
        <w:right w:val="none" w:sz="0" w:space="0" w:color="auto"/>
      </w:divBdr>
    </w:div>
    <w:div w:id="2029064762">
      <w:bodyDiv w:val="1"/>
      <w:marLeft w:val="0"/>
      <w:marRight w:val="0"/>
      <w:marTop w:val="0"/>
      <w:marBottom w:val="0"/>
      <w:divBdr>
        <w:top w:val="none" w:sz="0" w:space="0" w:color="auto"/>
        <w:left w:val="none" w:sz="0" w:space="0" w:color="auto"/>
        <w:bottom w:val="none" w:sz="0" w:space="0" w:color="auto"/>
        <w:right w:val="none" w:sz="0" w:space="0" w:color="auto"/>
      </w:divBdr>
    </w:div>
    <w:div w:id="2052225007">
      <w:bodyDiv w:val="1"/>
      <w:marLeft w:val="0"/>
      <w:marRight w:val="0"/>
      <w:marTop w:val="0"/>
      <w:marBottom w:val="0"/>
      <w:divBdr>
        <w:top w:val="none" w:sz="0" w:space="0" w:color="auto"/>
        <w:left w:val="none" w:sz="0" w:space="0" w:color="auto"/>
        <w:bottom w:val="none" w:sz="0" w:space="0" w:color="auto"/>
        <w:right w:val="none" w:sz="0" w:space="0" w:color="auto"/>
      </w:divBdr>
      <w:divsChild>
        <w:div w:id="136725235">
          <w:marLeft w:val="0"/>
          <w:marRight w:val="0"/>
          <w:marTop w:val="0"/>
          <w:marBottom w:val="0"/>
          <w:divBdr>
            <w:top w:val="none" w:sz="0" w:space="0" w:color="auto"/>
            <w:left w:val="none" w:sz="0" w:space="0" w:color="auto"/>
            <w:bottom w:val="none" w:sz="0" w:space="0" w:color="auto"/>
            <w:right w:val="none" w:sz="0" w:space="0" w:color="auto"/>
          </w:divBdr>
        </w:div>
        <w:div w:id="1541936460">
          <w:marLeft w:val="0"/>
          <w:marRight w:val="0"/>
          <w:marTop w:val="0"/>
          <w:marBottom w:val="0"/>
          <w:divBdr>
            <w:top w:val="none" w:sz="0" w:space="0" w:color="auto"/>
            <w:left w:val="none" w:sz="0" w:space="0" w:color="auto"/>
            <w:bottom w:val="none" w:sz="0" w:space="0" w:color="auto"/>
            <w:right w:val="none" w:sz="0" w:space="0" w:color="auto"/>
          </w:divBdr>
        </w:div>
      </w:divsChild>
    </w:div>
    <w:div w:id="2085715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TotalTime>2141</TotalTime>
  <Pages>162</Pages>
  <Words>20590</Words>
  <Characters>117367</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AN515-55</dc:creator>
  <cp:keywords/>
  <dc:description/>
  <cp:lastModifiedBy>Duuu Ngang Ngược</cp:lastModifiedBy>
  <cp:revision>18</cp:revision>
  <cp:lastPrinted>2022-01-08T10:39:00Z</cp:lastPrinted>
  <dcterms:created xsi:type="dcterms:W3CDTF">2022-01-02T13:27:00Z</dcterms:created>
  <dcterms:modified xsi:type="dcterms:W3CDTF">2023-05-17T15:04:00Z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